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553D" w14:textId="4B472705" w:rsidR="009B0F52" w:rsidRPr="00730B7D" w:rsidRDefault="00691C1F" w:rsidP="00C261DA">
      <w:pPr>
        <w:rPr>
          <w:rFonts w:ascii="Arial" w:hAnsi="Arial" w:cs="Arial"/>
          <w:sz w:val="48"/>
          <w:lang w:val="es-ES_tradn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93140" behindDoc="0" locked="0" layoutInCell="1" allowOverlap="1" wp14:anchorId="0BCDAD01" wp14:editId="109E2DB8">
            <wp:simplePos x="0" y="0"/>
            <wp:positionH relativeFrom="margin">
              <wp:posOffset>200025</wp:posOffset>
            </wp:positionH>
            <wp:positionV relativeFrom="paragraph">
              <wp:posOffset>9525</wp:posOffset>
            </wp:positionV>
            <wp:extent cx="1152525" cy="1617345"/>
            <wp:effectExtent l="0" t="0" r="9525" b="190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1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DB051" w14:textId="5A7EBDE0" w:rsidR="009B0F52" w:rsidRPr="00730B7D" w:rsidRDefault="009B0F52">
      <w:pPr>
        <w:jc w:val="center"/>
        <w:rPr>
          <w:rFonts w:ascii="Arial" w:hAnsi="Arial" w:cs="Arial"/>
          <w:sz w:val="48"/>
          <w:lang w:val="es-ES_tradnl"/>
        </w:rPr>
      </w:pPr>
    </w:p>
    <w:p w14:paraId="44A2053E" w14:textId="77777777" w:rsidR="009B0F52" w:rsidRPr="00730B7D" w:rsidRDefault="009B0F52">
      <w:pPr>
        <w:rPr>
          <w:rFonts w:ascii="Arial" w:hAnsi="Arial" w:cs="Arial"/>
          <w:lang w:val="es-ES_tradnl"/>
        </w:rPr>
      </w:pPr>
    </w:p>
    <w:p w14:paraId="16AFF1FE" w14:textId="5E3E8774" w:rsidR="009B0F52" w:rsidRDefault="009B0F52">
      <w:pPr>
        <w:jc w:val="center"/>
        <w:rPr>
          <w:rFonts w:ascii="Arial" w:hAnsi="Arial" w:cs="Arial"/>
          <w:sz w:val="48"/>
          <w:lang w:val="es-ES_tradnl"/>
        </w:rPr>
      </w:pPr>
    </w:p>
    <w:p w14:paraId="79871774" w14:textId="22ACD32E" w:rsidR="00691C1F" w:rsidRDefault="00691C1F">
      <w:pPr>
        <w:jc w:val="center"/>
        <w:rPr>
          <w:rFonts w:ascii="Arial" w:hAnsi="Arial" w:cs="Arial"/>
          <w:sz w:val="48"/>
          <w:lang w:val="es-ES_tradnl"/>
        </w:rPr>
      </w:pPr>
    </w:p>
    <w:p w14:paraId="5B2E548A" w14:textId="77777777" w:rsidR="00691C1F" w:rsidRPr="00730B7D" w:rsidRDefault="00691C1F">
      <w:pPr>
        <w:jc w:val="center"/>
        <w:rPr>
          <w:rFonts w:ascii="Arial" w:hAnsi="Arial" w:cs="Arial"/>
          <w:sz w:val="48"/>
          <w:lang w:val="es-ES_tradnl"/>
        </w:rPr>
      </w:pPr>
    </w:p>
    <w:p w14:paraId="76E36846" w14:textId="49052166" w:rsidR="009B0F52" w:rsidRPr="00730B7D" w:rsidRDefault="009B0F52">
      <w:pPr>
        <w:jc w:val="center"/>
        <w:rPr>
          <w:rFonts w:ascii="Arial" w:hAnsi="Arial" w:cs="Arial"/>
          <w:b/>
          <w:bCs/>
          <w:sz w:val="48"/>
          <w:lang w:val="es-ES_tradnl"/>
        </w:rPr>
      </w:pPr>
      <w:r w:rsidRPr="00730B7D">
        <w:rPr>
          <w:rFonts w:ascii="Arial" w:hAnsi="Arial" w:cs="Arial"/>
          <w:b/>
          <w:bCs/>
          <w:sz w:val="48"/>
          <w:lang w:val="es-ES_tradnl"/>
        </w:rPr>
        <w:fldChar w:fldCharType="begin"/>
      </w:r>
      <w:r w:rsidRPr="00730B7D">
        <w:rPr>
          <w:rFonts w:ascii="Arial" w:hAnsi="Arial" w:cs="Arial"/>
          <w:b/>
          <w:bCs/>
          <w:sz w:val="48"/>
          <w:lang w:val="es-ES_tradnl"/>
        </w:rPr>
        <w:instrText xml:space="preserve"> TITLE  \* MERGEFORMAT </w:instrText>
      </w:r>
      <w:r w:rsidRPr="00730B7D">
        <w:rPr>
          <w:rFonts w:ascii="Arial" w:hAnsi="Arial" w:cs="Arial"/>
          <w:b/>
          <w:bCs/>
          <w:sz w:val="48"/>
          <w:lang w:val="es-ES_tradnl"/>
        </w:rPr>
        <w:fldChar w:fldCharType="separate"/>
      </w:r>
      <w:r w:rsidR="00E258C6">
        <w:rPr>
          <w:rFonts w:ascii="Arial" w:hAnsi="Arial" w:cs="Arial"/>
          <w:b/>
          <w:bCs/>
          <w:sz w:val="48"/>
          <w:lang w:val="es-ES_tradnl"/>
        </w:rPr>
        <w:t>Documento de Requisitos</w:t>
      </w:r>
      <w:r w:rsidRPr="00730B7D">
        <w:rPr>
          <w:rFonts w:ascii="Arial" w:hAnsi="Arial" w:cs="Arial"/>
          <w:b/>
          <w:bCs/>
          <w:sz w:val="48"/>
          <w:lang w:val="es-ES_tradnl"/>
        </w:rPr>
        <w:fldChar w:fldCharType="end"/>
      </w:r>
      <w:r w:rsidR="008213B4">
        <w:rPr>
          <w:rFonts w:ascii="Arial" w:hAnsi="Arial" w:cs="Arial"/>
          <w:b/>
          <w:bCs/>
          <w:sz w:val="48"/>
          <w:lang w:val="es-ES_tradnl"/>
        </w:rPr>
        <w:t>:</w:t>
      </w:r>
    </w:p>
    <w:p w14:paraId="0D243ED1" w14:textId="77777777" w:rsidR="009B0F52" w:rsidRPr="00730B7D" w:rsidRDefault="009B0F52">
      <w:pPr>
        <w:jc w:val="center"/>
        <w:rPr>
          <w:rFonts w:ascii="Arial" w:hAnsi="Arial" w:cs="Arial"/>
          <w:b/>
          <w:bCs/>
          <w:sz w:val="48"/>
          <w:lang w:val="es-ES_tradnl"/>
        </w:rPr>
      </w:pPr>
    </w:p>
    <w:p w14:paraId="428A954B" w14:textId="22F31069" w:rsidR="009B0F52" w:rsidRPr="00730B7D" w:rsidRDefault="00191C47">
      <w:pPr>
        <w:jc w:val="center"/>
        <w:rPr>
          <w:rFonts w:ascii="Arial" w:hAnsi="Arial" w:cs="Arial"/>
          <w:b/>
          <w:bCs/>
          <w:sz w:val="48"/>
          <w:lang w:val="es-ES_tradnl"/>
        </w:rPr>
      </w:pPr>
      <w:r w:rsidRPr="00730B7D">
        <w:rPr>
          <w:rFonts w:ascii="Arial" w:hAnsi="Arial" w:cs="Arial"/>
          <w:b/>
          <w:bCs/>
          <w:sz w:val="48"/>
          <w:lang w:val="es-ES_tradnl"/>
        </w:rPr>
        <w:t>de Usuario / Software</w:t>
      </w:r>
      <w:r w:rsidR="008213B4">
        <w:rPr>
          <w:rFonts w:ascii="Arial" w:hAnsi="Arial" w:cs="Arial"/>
          <w:b/>
          <w:bCs/>
          <w:sz w:val="48"/>
          <w:lang w:val="es-ES_tradnl"/>
        </w:rPr>
        <w:t>:</w:t>
      </w:r>
    </w:p>
    <w:p w14:paraId="598E2F04" w14:textId="77777777" w:rsidR="00191C47" w:rsidRPr="00730B7D" w:rsidRDefault="00191C47">
      <w:pPr>
        <w:jc w:val="center"/>
        <w:rPr>
          <w:rFonts w:ascii="Arial" w:hAnsi="Arial" w:cs="Arial"/>
          <w:b/>
          <w:bCs/>
          <w:sz w:val="48"/>
          <w:lang w:val="es-ES_tradnl"/>
        </w:rPr>
      </w:pPr>
    </w:p>
    <w:p w14:paraId="3EAEA550" w14:textId="3BB47F3B" w:rsidR="009B0F52" w:rsidRPr="00730B7D" w:rsidRDefault="00951EEA">
      <w:pPr>
        <w:jc w:val="center"/>
        <w:rPr>
          <w:rFonts w:ascii="Arial" w:hAnsi="Arial" w:cs="Arial"/>
          <w:b/>
          <w:bCs/>
          <w:sz w:val="48"/>
          <w:lang w:val="es-ES_tradnl"/>
        </w:rPr>
      </w:pPr>
      <w:r>
        <w:rPr>
          <w:rFonts w:ascii="Arial" w:hAnsi="Arial" w:cs="Arial"/>
          <w:b/>
          <w:bCs/>
          <w:sz w:val="48"/>
          <w:lang w:val="es-ES_tradnl"/>
        </w:rPr>
        <w:t>ABAGNALE SA</w:t>
      </w:r>
      <w:r w:rsidR="003C0006">
        <w:rPr>
          <w:rFonts w:ascii="Arial" w:hAnsi="Arial" w:cs="Arial"/>
          <w:b/>
          <w:bCs/>
          <w:sz w:val="48"/>
          <w:lang w:val="es-ES_tradnl"/>
        </w:rPr>
        <w:t>P</w:t>
      </w:r>
    </w:p>
    <w:p w14:paraId="4D08C760" w14:textId="77777777" w:rsidR="009B0F52" w:rsidRPr="00730B7D" w:rsidRDefault="009B0F52">
      <w:pPr>
        <w:jc w:val="center"/>
        <w:rPr>
          <w:rFonts w:ascii="Arial" w:hAnsi="Arial" w:cs="Arial"/>
          <w:sz w:val="48"/>
          <w:lang w:val="es-ES_tradnl"/>
        </w:rPr>
      </w:pPr>
    </w:p>
    <w:p w14:paraId="64D59B7E" w14:textId="35716EB6" w:rsidR="009B0F52" w:rsidRPr="00E14CE3" w:rsidRDefault="00CB6D36" w:rsidP="00DC6A69">
      <w:pPr>
        <w:jc w:val="both"/>
        <w:rPr>
          <w:rFonts w:ascii="Arial" w:hAnsi="Arial" w:cs="Arial"/>
          <w:color w:val="FF0000"/>
          <w:sz w:val="32"/>
          <w:lang w:val="es-ES_tradnl"/>
        </w:rPr>
      </w:pPr>
      <w:r>
        <w:rPr>
          <w:rFonts w:ascii="Arial" w:hAnsi="Arial" w:cs="Arial"/>
          <w:color w:val="FF0000"/>
          <w:sz w:val="32"/>
          <w:lang w:val="es-ES_tradnl"/>
        </w:rPr>
        <w:t xml:space="preserve"> </w:t>
      </w:r>
    </w:p>
    <w:p w14:paraId="71BB2702" w14:textId="77777777" w:rsidR="009B0F52" w:rsidRPr="00730B7D" w:rsidRDefault="009B0F52">
      <w:pPr>
        <w:jc w:val="center"/>
        <w:rPr>
          <w:rFonts w:ascii="Arial" w:hAnsi="Arial" w:cs="Arial"/>
          <w:sz w:val="32"/>
          <w:lang w:val="es-ES_tradnl"/>
        </w:rPr>
      </w:pPr>
    </w:p>
    <w:p w14:paraId="33D469B2" w14:textId="31A1F128" w:rsidR="00191C47" w:rsidRPr="00730B7D" w:rsidRDefault="00191C47" w:rsidP="00191C47">
      <w:pPr>
        <w:tabs>
          <w:tab w:val="right" w:pos="3960"/>
          <w:tab w:val="left" w:pos="4500"/>
        </w:tabs>
        <w:spacing w:before="120" w:after="120"/>
        <w:rPr>
          <w:rFonts w:ascii="Arial" w:hAnsi="Arial" w:cs="Arial"/>
          <w:sz w:val="22"/>
          <w:lang w:val="es-ES_tradnl"/>
        </w:rPr>
      </w:pPr>
      <w:r w:rsidRPr="00730B7D">
        <w:rPr>
          <w:rFonts w:ascii="Arial" w:hAnsi="Arial" w:cs="Arial"/>
          <w:b/>
          <w:bCs/>
          <w:sz w:val="22"/>
          <w:lang w:val="es-ES_tradnl"/>
        </w:rPr>
        <w:t>Fecha:</w:t>
      </w:r>
      <w:r w:rsidR="0007216F">
        <w:rPr>
          <w:rFonts w:ascii="Arial" w:hAnsi="Arial" w:cs="Arial"/>
          <w:sz w:val="22"/>
          <w:lang w:val="es-ES_tradnl"/>
        </w:rPr>
        <w:tab/>
        <w:t>[05</w:t>
      </w:r>
      <w:r w:rsidR="00F66EBE">
        <w:rPr>
          <w:rFonts w:ascii="Arial" w:hAnsi="Arial" w:cs="Arial"/>
          <w:sz w:val="22"/>
          <w:lang w:val="es-ES_tradnl"/>
        </w:rPr>
        <w:t>/07/2018</w:t>
      </w:r>
      <w:r w:rsidRPr="00730B7D">
        <w:rPr>
          <w:rFonts w:ascii="Arial" w:hAnsi="Arial" w:cs="Arial"/>
          <w:sz w:val="22"/>
          <w:lang w:val="es-ES_tradnl"/>
        </w:rPr>
        <w:t>]</w:t>
      </w:r>
    </w:p>
    <w:p w14:paraId="76E78FC7" w14:textId="58463D61" w:rsidR="00191C47" w:rsidRPr="00730B7D" w:rsidRDefault="00191C47" w:rsidP="00191C47">
      <w:pPr>
        <w:tabs>
          <w:tab w:val="right" w:pos="3960"/>
          <w:tab w:val="left" w:pos="4500"/>
        </w:tabs>
        <w:spacing w:before="120" w:after="120"/>
        <w:rPr>
          <w:rFonts w:ascii="Arial" w:hAnsi="Arial" w:cs="Arial"/>
          <w:sz w:val="22"/>
          <w:lang w:val="es-ES_tradnl"/>
        </w:rPr>
      </w:pPr>
      <w:r w:rsidRPr="00730B7D">
        <w:rPr>
          <w:rFonts w:ascii="Arial" w:hAnsi="Arial" w:cs="Arial"/>
          <w:b/>
          <w:bCs/>
          <w:sz w:val="22"/>
          <w:lang w:val="es-ES_tradnl"/>
        </w:rPr>
        <w:t>Versión:</w:t>
      </w:r>
      <w:r w:rsidRPr="00730B7D">
        <w:rPr>
          <w:rFonts w:ascii="Arial" w:hAnsi="Arial" w:cs="Arial"/>
          <w:sz w:val="22"/>
          <w:lang w:val="es-ES_tradnl"/>
        </w:rPr>
        <w:tab/>
        <w:t>[</w:t>
      </w:r>
      <w:r w:rsidR="0007216F">
        <w:rPr>
          <w:rFonts w:ascii="Arial" w:hAnsi="Arial" w:cs="Arial"/>
          <w:sz w:val="22"/>
          <w:lang w:val="es-ES_tradnl"/>
        </w:rPr>
        <w:t>1.0</w:t>
      </w:r>
      <w:r w:rsidRPr="00730B7D">
        <w:rPr>
          <w:rFonts w:ascii="Arial" w:hAnsi="Arial" w:cs="Arial"/>
          <w:sz w:val="22"/>
          <w:lang w:val="es-ES_tradnl"/>
        </w:rPr>
        <w:t>]</w:t>
      </w:r>
    </w:p>
    <w:p w14:paraId="2C83B563" w14:textId="77777777" w:rsidR="00191C47" w:rsidRPr="00730B7D" w:rsidRDefault="00191C47" w:rsidP="00191C47">
      <w:pPr>
        <w:tabs>
          <w:tab w:val="right" w:pos="3960"/>
          <w:tab w:val="left" w:pos="4500"/>
        </w:tabs>
        <w:spacing w:before="120" w:after="120"/>
        <w:rPr>
          <w:rFonts w:ascii="Arial" w:hAnsi="Arial" w:cs="Arial"/>
          <w:b/>
          <w:sz w:val="22"/>
          <w:lang w:val="es-ES_tradnl"/>
        </w:rPr>
      </w:pPr>
    </w:p>
    <w:p w14:paraId="53D2669D" w14:textId="7A3854DD" w:rsidR="00191C47" w:rsidRPr="00730B7D" w:rsidRDefault="00191C47" w:rsidP="00191C47">
      <w:pPr>
        <w:tabs>
          <w:tab w:val="right" w:pos="3960"/>
          <w:tab w:val="left" w:pos="4500"/>
        </w:tabs>
        <w:spacing w:before="120" w:after="120"/>
        <w:rPr>
          <w:rFonts w:ascii="Arial" w:hAnsi="Arial" w:cs="Arial"/>
          <w:b/>
          <w:sz w:val="22"/>
          <w:szCs w:val="22"/>
          <w:lang w:val="es-ES_tradnl"/>
        </w:rPr>
      </w:pPr>
      <w:r w:rsidRPr="00730B7D">
        <w:rPr>
          <w:rFonts w:ascii="Arial" w:hAnsi="Arial" w:cs="Arial"/>
          <w:b/>
          <w:sz w:val="22"/>
          <w:lang w:val="es-ES_tradnl"/>
        </w:rPr>
        <w:t>Equipo de Des</w:t>
      </w:r>
      <w:r w:rsidRPr="00730B7D">
        <w:rPr>
          <w:rFonts w:ascii="Arial" w:hAnsi="Arial" w:cs="Arial"/>
          <w:b/>
          <w:sz w:val="22"/>
          <w:szCs w:val="22"/>
          <w:lang w:val="es-ES_tradnl"/>
        </w:rPr>
        <w:t>arrollo</w:t>
      </w:r>
      <w:r w:rsidR="0007216F">
        <w:rPr>
          <w:rFonts w:ascii="Arial" w:hAnsi="Arial" w:cs="Arial"/>
          <w:b/>
          <w:sz w:val="22"/>
          <w:szCs w:val="22"/>
          <w:lang w:val="es-ES_tradnl"/>
        </w:rPr>
        <w:t xml:space="preserve"> de Software</w:t>
      </w:r>
      <w:r w:rsidRPr="00730B7D">
        <w:rPr>
          <w:rFonts w:ascii="Arial" w:hAnsi="Arial" w:cs="Arial"/>
          <w:b/>
          <w:sz w:val="22"/>
          <w:szCs w:val="22"/>
          <w:lang w:val="es-ES_tradnl"/>
        </w:rPr>
        <w:t>:</w:t>
      </w:r>
    </w:p>
    <w:p w14:paraId="3707575C" w14:textId="1ABC60E4" w:rsidR="00055F33" w:rsidRPr="00730B7D" w:rsidRDefault="00055F33" w:rsidP="00055F33">
      <w:pPr>
        <w:tabs>
          <w:tab w:val="right" w:pos="3960"/>
          <w:tab w:val="left" w:pos="4500"/>
        </w:tabs>
        <w:spacing w:after="120"/>
        <w:rPr>
          <w:rFonts w:ascii="Arial" w:hAnsi="Arial" w:cs="Arial"/>
          <w:color w:val="003366"/>
          <w:sz w:val="22"/>
          <w:szCs w:val="22"/>
          <w:lang w:val="es-ES_tradnl"/>
        </w:rPr>
      </w:pPr>
    </w:p>
    <w:tbl>
      <w:tblPr>
        <w:tblW w:w="9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7"/>
        <w:gridCol w:w="3112"/>
        <w:gridCol w:w="4061"/>
      </w:tblGrid>
      <w:tr w:rsidR="00055F33" w:rsidRPr="00730B7D" w14:paraId="680FD0A4" w14:textId="77777777">
        <w:trPr>
          <w:cantSplit/>
          <w:trHeight w:val="77"/>
        </w:trPr>
        <w:tc>
          <w:tcPr>
            <w:tcW w:w="2257" w:type="dxa"/>
          </w:tcPr>
          <w:p w14:paraId="2FAF22C3" w14:textId="77777777" w:rsidR="00055F33" w:rsidRPr="00730B7D" w:rsidRDefault="00055F33" w:rsidP="0096681B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3112" w:type="dxa"/>
          </w:tcPr>
          <w:p w14:paraId="6CD57179" w14:textId="77777777" w:rsidR="00055F33" w:rsidRPr="00730B7D" w:rsidRDefault="00055F33" w:rsidP="0096681B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Rol</w:t>
            </w:r>
          </w:p>
        </w:tc>
        <w:tc>
          <w:tcPr>
            <w:tcW w:w="4061" w:type="dxa"/>
          </w:tcPr>
          <w:p w14:paraId="536F189B" w14:textId="77777777" w:rsidR="00055F33" w:rsidRPr="00730B7D" w:rsidRDefault="00055F33" w:rsidP="0096681B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Contacto</w:t>
            </w:r>
          </w:p>
        </w:tc>
      </w:tr>
      <w:tr w:rsidR="00055F33" w:rsidRPr="00730B7D" w14:paraId="2DB38A92" w14:textId="77777777">
        <w:trPr>
          <w:cantSplit/>
          <w:trHeight w:val="77"/>
        </w:trPr>
        <w:tc>
          <w:tcPr>
            <w:tcW w:w="2257" w:type="dxa"/>
          </w:tcPr>
          <w:p w14:paraId="41C417B8" w14:textId="4A65F698" w:rsidR="00055F33" w:rsidRPr="00730B7D" w:rsidRDefault="000A15FC" w:rsidP="0096681B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>Salfate</w:t>
            </w:r>
            <w:proofErr w:type="spellEnd"/>
          </w:p>
        </w:tc>
        <w:tc>
          <w:tcPr>
            <w:tcW w:w="3112" w:type="dxa"/>
          </w:tcPr>
          <w:p w14:paraId="1ACEB627" w14:textId="77777777" w:rsidR="00055F33" w:rsidRPr="00730B7D" w:rsidRDefault="00055F33" w:rsidP="0096681B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>Administrador del Proyecto</w:t>
            </w:r>
          </w:p>
        </w:tc>
        <w:tc>
          <w:tcPr>
            <w:tcW w:w="4061" w:type="dxa"/>
          </w:tcPr>
          <w:p w14:paraId="25CFBDDD" w14:textId="3D71CD6F" w:rsidR="00055F33" w:rsidRPr="003E7365" w:rsidRDefault="009D3B35" w:rsidP="0096681B">
            <w:pPr>
              <w:pStyle w:val="Encabezado"/>
              <w:spacing w:before="60" w:after="60"/>
              <w:rPr>
                <w:color w:val="003366"/>
              </w:rPr>
            </w:pPr>
            <w:hyperlink r:id="rId9" w:history="1">
              <w:r w:rsidR="00055F33" w:rsidRPr="00730B7D">
                <w:rPr>
                  <w:rStyle w:val="Hipervnculo"/>
                  <w:rFonts w:ascii="Arial" w:hAnsi="Arial" w:cs="Arial"/>
                  <w:sz w:val="22"/>
                  <w:szCs w:val="22"/>
                  <w:lang w:val="es-ES_tradnl"/>
                </w:rPr>
                <w:t>jcp@empresa.cl</w:t>
              </w:r>
            </w:hyperlink>
          </w:p>
        </w:tc>
      </w:tr>
      <w:tr w:rsidR="00F66EBE" w:rsidRPr="00730B7D" w14:paraId="45C3A62D" w14:textId="77777777">
        <w:trPr>
          <w:cantSplit/>
          <w:trHeight w:val="77"/>
        </w:trPr>
        <w:tc>
          <w:tcPr>
            <w:tcW w:w="2257" w:type="dxa"/>
          </w:tcPr>
          <w:p w14:paraId="23690E90" w14:textId="34B0E76D" w:rsidR="00F66EBE" w:rsidRDefault="00F66EBE" w:rsidP="0096681B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>Pablo Lira</w:t>
            </w:r>
          </w:p>
        </w:tc>
        <w:tc>
          <w:tcPr>
            <w:tcW w:w="3112" w:type="dxa"/>
          </w:tcPr>
          <w:p w14:paraId="106076AB" w14:textId="20F43738" w:rsidR="00F66EBE" w:rsidRPr="00730B7D" w:rsidRDefault="00897781" w:rsidP="0096681B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>Programador</w:t>
            </w:r>
            <w:r w:rsidR="00F66EBE"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 xml:space="preserve"> del Proyecto</w:t>
            </w:r>
          </w:p>
        </w:tc>
        <w:tc>
          <w:tcPr>
            <w:tcW w:w="4061" w:type="dxa"/>
          </w:tcPr>
          <w:p w14:paraId="5FB5351E" w14:textId="13FB5885" w:rsidR="00977B29" w:rsidRDefault="009D3B35" w:rsidP="0096681B">
            <w:pPr>
              <w:pStyle w:val="Encabezado"/>
              <w:spacing w:before="60" w:after="60"/>
              <w:rPr>
                <w:rStyle w:val="Hipervnculo"/>
                <w:rFonts w:ascii="Arial" w:hAnsi="Arial" w:cs="Arial"/>
                <w:sz w:val="22"/>
                <w:szCs w:val="22"/>
                <w:lang w:val="es-ES_tradnl"/>
              </w:rPr>
            </w:pPr>
            <w:hyperlink r:id="rId10" w:history="1">
              <w:r w:rsidR="00977B29" w:rsidRPr="006559AF">
                <w:rPr>
                  <w:rStyle w:val="Hipervnculo"/>
                  <w:rFonts w:ascii="Arial" w:hAnsi="Arial" w:cs="Arial"/>
                  <w:sz w:val="22"/>
                  <w:szCs w:val="22"/>
                  <w:lang w:val="es-ES_tradnl"/>
                </w:rPr>
                <w:t>Pablo.lira@alumnossantotomas.cl</w:t>
              </w:r>
            </w:hyperlink>
          </w:p>
        </w:tc>
      </w:tr>
      <w:tr w:rsidR="00055F33" w:rsidRPr="00730B7D" w14:paraId="1A7EF4F2" w14:textId="77777777">
        <w:trPr>
          <w:cantSplit/>
          <w:trHeight w:val="77"/>
        </w:trPr>
        <w:tc>
          <w:tcPr>
            <w:tcW w:w="2257" w:type="dxa"/>
          </w:tcPr>
          <w:p w14:paraId="03E82DEA" w14:textId="31429927" w:rsidR="00037F2F" w:rsidRPr="00730B7D" w:rsidRDefault="00A16899" w:rsidP="0096681B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>Agustín</w:t>
            </w:r>
            <w:r w:rsidR="00977B29"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 xml:space="preserve"> Lazo</w:t>
            </w:r>
          </w:p>
        </w:tc>
        <w:tc>
          <w:tcPr>
            <w:tcW w:w="3112" w:type="dxa"/>
          </w:tcPr>
          <w:p w14:paraId="7D361430" w14:textId="6F44531B" w:rsidR="00055F33" w:rsidRPr="00730B7D" w:rsidRDefault="00977B29" w:rsidP="0096681B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>Desarrollador del Proyecto</w:t>
            </w:r>
          </w:p>
        </w:tc>
        <w:tc>
          <w:tcPr>
            <w:tcW w:w="4061" w:type="dxa"/>
          </w:tcPr>
          <w:p w14:paraId="1EB17FC2" w14:textId="4B211995" w:rsidR="00055F33" w:rsidRPr="00730B7D" w:rsidRDefault="009D3B35" w:rsidP="00055F33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hyperlink r:id="rId11" w:history="1">
              <w:r w:rsidR="00977B29" w:rsidRPr="006559AF">
                <w:rPr>
                  <w:rStyle w:val="Hipervnculo"/>
                  <w:rFonts w:ascii="Arial" w:hAnsi="Arial" w:cs="Arial"/>
                  <w:sz w:val="22"/>
                  <w:szCs w:val="22"/>
                  <w:lang w:val="es-ES_tradnl"/>
                </w:rPr>
                <w:t>a.lazo@alumnossantotomas.cl</w:t>
              </w:r>
            </w:hyperlink>
          </w:p>
        </w:tc>
      </w:tr>
      <w:tr w:rsidR="00977B29" w:rsidRPr="00730B7D" w14:paraId="40D5AFE0" w14:textId="77777777">
        <w:trPr>
          <w:cantSplit/>
          <w:trHeight w:val="77"/>
        </w:trPr>
        <w:tc>
          <w:tcPr>
            <w:tcW w:w="2257" w:type="dxa"/>
          </w:tcPr>
          <w:p w14:paraId="16FC1503" w14:textId="0090F101" w:rsidR="00977B29" w:rsidRDefault="00897781" w:rsidP="00977B29">
            <w:pPr>
              <w:pStyle w:val="Encabezado"/>
              <w:spacing w:before="60" w:after="60"/>
              <w:jc w:val="both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 xml:space="preserve">Javier </w:t>
            </w:r>
            <w:r w:rsidR="00A16899"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>Pérez</w:t>
            </w:r>
          </w:p>
        </w:tc>
        <w:tc>
          <w:tcPr>
            <w:tcW w:w="3112" w:type="dxa"/>
          </w:tcPr>
          <w:p w14:paraId="5FBEE0D1" w14:textId="2EDC8B82" w:rsidR="00977B29" w:rsidRDefault="00897781" w:rsidP="00977B29">
            <w:pPr>
              <w:pStyle w:val="Encabezado"/>
              <w:spacing w:before="60" w:after="60"/>
              <w:jc w:val="both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>Analista del proyecto</w:t>
            </w:r>
          </w:p>
        </w:tc>
        <w:tc>
          <w:tcPr>
            <w:tcW w:w="4061" w:type="dxa"/>
          </w:tcPr>
          <w:p w14:paraId="05203BC4" w14:textId="3B59C43A" w:rsidR="00977B29" w:rsidRDefault="009D3B35" w:rsidP="00977B29">
            <w:pPr>
              <w:pStyle w:val="Encabezado"/>
              <w:spacing w:before="60" w:after="60"/>
              <w:jc w:val="both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hyperlink r:id="rId12" w:history="1">
              <w:r w:rsidR="00A16899" w:rsidRPr="00F21764">
                <w:rPr>
                  <w:rStyle w:val="Hipervnculo"/>
                  <w:rFonts w:ascii="Arial" w:hAnsi="Arial" w:cs="Arial"/>
                  <w:sz w:val="22"/>
                  <w:szCs w:val="22"/>
                  <w:lang w:val="es-ES_tradnl"/>
                </w:rPr>
                <w:t>j.peres@alumnossantotomas.cl</w:t>
              </w:r>
            </w:hyperlink>
          </w:p>
          <w:p w14:paraId="38C38BC4" w14:textId="77777777" w:rsidR="00977B29" w:rsidRDefault="00977B29" w:rsidP="00977B29">
            <w:pPr>
              <w:pStyle w:val="Encabezado"/>
              <w:spacing w:before="60" w:after="60"/>
              <w:jc w:val="both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</w:p>
        </w:tc>
      </w:tr>
    </w:tbl>
    <w:p w14:paraId="45A878B1" w14:textId="5476C004" w:rsidR="00E867CF" w:rsidRPr="00CA2BC9" w:rsidRDefault="00191C47" w:rsidP="00E867CF">
      <w:pPr>
        <w:tabs>
          <w:tab w:val="right" w:pos="3960"/>
          <w:tab w:val="left" w:pos="4500"/>
        </w:tabs>
        <w:spacing w:after="120"/>
        <w:rPr>
          <w:rFonts w:ascii="Arial" w:hAnsi="Arial" w:cs="Arial"/>
          <w:b/>
          <w:sz w:val="22"/>
          <w:szCs w:val="22"/>
          <w:lang w:val="es-ES_tradnl"/>
        </w:rPr>
      </w:pPr>
      <w:r w:rsidRPr="00730B7D">
        <w:rPr>
          <w:rFonts w:ascii="Arial" w:hAnsi="Arial" w:cs="Arial"/>
          <w:b/>
          <w:sz w:val="22"/>
          <w:szCs w:val="22"/>
          <w:lang w:val="es-ES_tradnl"/>
        </w:rPr>
        <w:t>Contraparte:</w:t>
      </w:r>
    </w:p>
    <w:tbl>
      <w:tblPr>
        <w:tblW w:w="9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7"/>
        <w:gridCol w:w="3112"/>
        <w:gridCol w:w="4061"/>
      </w:tblGrid>
      <w:tr w:rsidR="00E867CF" w:rsidRPr="00730B7D" w14:paraId="6848371B" w14:textId="77777777">
        <w:trPr>
          <w:cantSplit/>
          <w:trHeight w:val="77"/>
        </w:trPr>
        <w:tc>
          <w:tcPr>
            <w:tcW w:w="2257" w:type="dxa"/>
          </w:tcPr>
          <w:p w14:paraId="6B2AFF1B" w14:textId="77777777" w:rsidR="00E867CF" w:rsidRPr="00730B7D" w:rsidRDefault="00E867CF" w:rsidP="0096681B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3112" w:type="dxa"/>
          </w:tcPr>
          <w:p w14:paraId="6B89A2B8" w14:textId="77777777" w:rsidR="00E867CF" w:rsidRPr="00730B7D" w:rsidRDefault="00E867CF" w:rsidP="0096681B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Rol</w:t>
            </w:r>
          </w:p>
        </w:tc>
        <w:tc>
          <w:tcPr>
            <w:tcW w:w="4061" w:type="dxa"/>
          </w:tcPr>
          <w:p w14:paraId="1A346D0C" w14:textId="77777777" w:rsidR="00E867CF" w:rsidRPr="00730B7D" w:rsidRDefault="00E867CF" w:rsidP="0096681B">
            <w:pPr>
              <w:pStyle w:val="Encabezado"/>
              <w:spacing w:before="60" w:after="6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Contacto</w:t>
            </w:r>
          </w:p>
        </w:tc>
      </w:tr>
      <w:tr w:rsidR="00E867CF" w:rsidRPr="00730B7D" w14:paraId="532DB153" w14:textId="77777777">
        <w:trPr>
          <w:cantSplit/>
          <w:trHeight w:val="77"/>
        </w:trPr>
        <w:tc>
          <w:tcPr>
            <w:tcW w:w="2257" w:type="dxa"/>
          </w:tcPr>
          <w:p w14:paraId="3576E72B" w14:textId="0C42B16E" w:rsidR="00E867CF" w:rsidRPr="00730B7D" w:rsidRDefault="008F78E5" w:rsidP="0096681B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>Ricardo Rojas</w:t>
            </w:r>
          </w:p>
        </w:tc>
        <w:tc>
          <w:tcPr>
            <w:tcW w:w="3112" w:type="dxa"/>
          </w:tcPr>
          <w:p w14:paraId="2D8F26BA" w14:textId="77777777" w:rsidR="00E867CF" w:rsidRPr="00730B7D" w:rsidRDefault="00E867CF" w:rsidP="0096681B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color w:val="003366"/>
                <w:sz w:val="22"/>
                <w:szCs w:val="22"/>
                <w:lang w:val="es-ES_tradnl"/>
              </w:rPr>
              <w:t>Cliente/Profesor</w:t>
            </w:r>
          </w:p>
        </w:tc>
        <w:tc>
          <w:tcPr>
            <w:tcW w:w="4061" w:type="dxa"/>
          </w:tcPr>
          <w:p w14:paraId="50C2907B" w14:textId="7381794F" w:rsidR="00E867CF" w:rsidRPr="00466DF5" w:rsidRDefault="009D3B35" w:rsidP="00466DF5">
            <w:pPr>
              <w:pStyle w:val="Encabezado"/>
              <w:tabs>
                <w:tab w:val="left" w:pos="142"/>
              </w:tabs>
              <w:spacing w:before="60" w:after="60"/>
              <w:ind w:firstLine="142"/>
              <w:jc w:val="center"/>
              <w:rPr>
                <w:color w:val="44546A" w:themeColor="text2"/>
              </w:rPr>
            </w:pPr>
            <w:hyperlink r:id="rId13" w:history="1">
              <w:r w:rsidR="00466DF5" w:rsidRPr="002F64EE">
                <w:rPr>
                  <w:rStyle w:val="Hipervnculo"/>
                  <w:rFonts w:cs="Arial"/>
                  <w:szCs w:val="22"/>
                  <w:lang w:val="es-ES_tradnl"/>
                </w:rPr>
                <w:t>ricardorojas@santotomas.cl</w:t>
              </w:r>
            </w:hyperlink>
          </w:p>
        </w:tc>
      </w:tr>
    </w:tbl>
    <w:p w14:paraId="297275A2" w14:textId="1970262C" w:rsidR="003430CF" w:rsidRDefault="003430CF" w:rsidP="00691C1F">
      <w:pPr>
        <w:pStyle w:val="Ttulo1"/>
        <w:pageBreakBefore w:val="0"/>
        <w:numPr>
          <w:ilvl w:val="0"/>
          <w:numId w:val="0"/>
        </w:numPr>
        <w:jc w:val="center"/>
        <w:rPr>
          <w:lang w:val="es-ES_tradnl"/>
        </w:rPr>
      </w:pPr>
      <w:bookmarkStart w:id="0" w:name="_Toc511965822"/>
      <w:bookmarkStart w:id="1" w:name="_Toc136251299"/>
    </w:p>
    <w:p w14:paraId="0BF993B1" w14:textId="77777777" w:rsidR="00A454F1" w:rsidRDefault="00A454F1" w:rsidP="003430CF">
      <w:pPr>
        <w:tabs>
          <w:tab w:val="left" w:pos="3915"/>
        </w:tabs>
        <w:rPr>
          <w:rFonts w:ascii="Arial" w:hAnsi="Arial" w:cs="Arial"/>
          <w:b/>
          <w:bCs/>
          <w:kern w:val="32"/>
          <w:sz w:val="36"/>
          <w:szCs w:val="32"/>
          <w:lang w:val="es-ES_tradnl"/>
        </w:rPr>
      </w:pPr>
      <w:r w:rsidRPr="003430CF">
        <w:rPr>
          <w:lang w:val="es-ES_tradnl"/>
        </w:rPr>
        <w:br w:type="page"/>
      </w:r>
      <w:r w:rsidR="003430CF">
        <w:rPr>
          <w:lang w:val="es-ES_tradnl"/>
        </w:rPr>
        <w:lastRenderedPageBreak/>
        <w:tab/>
      </w:r>
    </w:p>
    <w:p w14:paraId="103860E9" w14:textId="77777777" w:rsidR="009B0F52" w:rsidRPr="00730B7D" w:rsidRDefault="009B0F52">
      <w:pPr>
        <w:pStyle w:val="Ttulo1"/>
        <w:pageBreakBefore w:val="0"/>
        <w:numPr>
          <w:ilvl w:val="0"/>
          <w:numId w:val="0"/>
        </w:numPr>
        <w:jc w:val="center"/>
        <w:rPr>
          <w:lang w:val="es-ES_tradnl"/>
        </w:rPr>
      </w:pPr>
      <w:r w:rsidRPr="00730B7D">
        <w:rPr>
          <w:lang w:val="es-ES_tradnl"/>
        </w:rPr>
        <w:t>Historia del Documento</w:t>
      </w:r>
      <w:bookmarkEnd w:id="0"/>
      <w:bookmarkEnd w:id="1"/>
    </w:p>
    <w:p w14:paraId="5DEA71AE" w14:textId="77777777" w:rsidR="009B0F52" w:rsidRPr="00730B7D" w:rsidRDefault="009B0F52">
      <w:pPr>
        <w:jc w:val="center"/>
        <w:rPr>
          <w:rFonts w:ascii="Arial" w:hAnsi="Arial" w:cs="Arial"/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1499"/>
        <w:gridCol w:w="4500"/>
        <w:gridCol w:w="2340"/>
      </w:tblGrid>
      <w:tr w:rsidR="009B0F52" w:rsidRPr="00730B7D" w14:paraId="29D4193D" w14:textId="77777777" w:rsidTr="007C621F">
        <w:tc>
          <w:tcPr>
            <w:tcW w:w="1021" w:type="dxa"/>
          </w:tcPr>
          <w:p w14:paraId="06181268" w14:textId="77777777" w:rsidR="009B0F52" w:rsidRPr="00730B7D" w:rsidRDefault="009B0F5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bCs/>
                <w:sz w:val="22"/>
                <w:lang w:val="es-ES_tradnl"/>
              </w:rPr>
              <w:t>Versión</w:t>
            </w:r>
          </w:p>
        </w:tc>
        <w:tc>
          <w:tcPr>
            <w:tcW w:w="1499" w:type="dxa"/>
          </w:tcPr>
          <w:p w14:paraId="6486CC5D" w14:textId="77777777" w:rsidR="009B0F52" w:rsidRPr="00730B7D" w:rsidRDefault="009B0F5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bCs/>
                <w:sz w:val="22"/>
                <w:lang w:val="es-ES_tradnl"/>
              </w:rPr>
              <w:t>Fecha</w:t>
            </w:r>
          </w:p>
        </w:tc>
        <w:tc>
          <w:tcPr>
            <w:tcW w:w="4500" w:type="dxa"/>
          </w:tcPr>
          <w:p w14:paraId="225AE88C" w14:textId="77777777" w:rsidR="009B0F52" w:rsidRPr="00730B7D" w:rsidRDefault="0085672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bCs/>
                <w:sz w:val="22"/>
                <w:lang w:val="es-ES_tradnl"/>
              </w:rPr>
              <w:t>Razón del C</w:t>
            </w:r>
            <w:r w:rsidR="009B0F52" w:rsidRPr="00730B7D">
              <w:rPr>
                <w:rFonts w:ascii="Arial" w:hAnsi="Arial" w:cs="Arial"/>
                <w:b/>
                <w:bCs/>
                <w:sz w:val="22"/>
                <w:lang w:val="es-ES_tradnl"/>
              </w:rPr>
              <w:t>ambio</w:t>
            </w:r>
          </w:p>
        </w:tc>
        <w:tc>
          <w:tcPr>
            <w:tcW w:w="2340" w:type="dxa"/>
          </w:tcPr>
          <w:p w14:paraId="149817C2" w14:textId="77777777" w:rsidR="009B0F52" w:rsidRPr="00730B7D" w:rsidRDefault="009B0F52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bCs/>
                <w:sz w:val="22"/>
                <w:lang w:val="es-ES_tradnl"/>
              </w:rPr>
              <w:t>Autor</w:t>
            </w:r>
            <w:r w:rsidR="00856729" w:rsidRPr="00730B7D">
              <w:rPr>
                <w:rFonts w:ascii="Arial" w:hAnsi="Arial" w:cs="Arial"/>
                <w:b/>
                <w:bCs/>
                <w:sz w:val="22"/>
                <w:lang w:val="es-ES_tradnl"/>
              </w:rPr>
              <w:t>(es)</w:t>
            </w:r>
          </w:p>
        </w:tc>
      </w:tr>
      <w:tr w:rsidR="009B0F52" w:rsidRPr="00730B7D" w14:paraId="17A4BB89" w14:textId="77777777" w:rsidTr="007C621F">
        <w:tc>
          <w:tcPr>
            <w:tcW w:w="1021" w:type="dxa"/>
          </w:tcPr>
          <w:p w14:paraId="48D8EFA2" w14:textId="77777777" w:rsidR="009B0F52" w:rsidRPr="00730B7D" w:rsidRDefault="009B0F52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lang w:val="es-ES_tradnl"/>
              </w:rPr>
              <w:t>0.1</w:t>
            </w:r>
          </w:p>
        </w:tc>
        <w:tc>
          <w:tcPr>
            <w:tcW w:w="1499" w:type="dxa"/>
          </w:tcPr>
          <w:p w14:paraId="456DF5B7" w14:textId="09837704" w:rsidR="009B0F52" w:rsidRPr="00730B7D" w:rsidRDefault="00050AF9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27</w:t>
            </w:r>
            <w:r w:rsidRPr="00730B7D">
              <w:rPr>
                <w:rFonts w:ascii="Arial" w:hAnsi="Arial" w:cs="Arial"/>
                <w:sz w:val="22"/>
                <w:lang w:val="es-ES_tradnl"/>
              </w:rPr>
              <w:t>/0</w:t>
            </w:r>
            <w:r w:rsidR="00A25D78">
              <w:rPr>
                <w:rFonts w:ascii="Arial" w:hAnsi="Arial" w:cs="Arial"/>
                <w:sz w:val="22"/>
                <w:lang w:val="es-ES_tradnl"/>
              </w:rPr>
              <w:t>6</w:t>
            </w:r>
            <w:r w:rsidRPr="00730B7D">
              <w:rPr>
                <w:rFonts w:ascii="Arial" w:hAnsi="Arial" w:cs="Arial"/>
                <w:sz w:val="22"/>
                <w:lang w:val="es-ES_tradnl"/>
              </w:rPr>
              <w:t>/20</w:t>
            </w:r>
            <w:r>
              <w:rPr>
                <w:rFonts w:ascii="Arial" w:hAnsi="Arial" w:cs="Arial"/>
                <w:sz w:val="22"/>
                <w:lang w:val="es-ES_tradnl"/>
              </w:rPr>
              <w:t>18</w:t>
            </w:r>
          </w:p>
        </w:tc>
        <w:tc>
          <w:tcPr>
            <w:tcW w:w="4500" w:type="dxa"/>
          </w:tcPr>
          <w:p w14:paraId="26783B7C" w14:textId="0ABAC63D" w:rsidR="009B0F52" w:rsidRPr="00730B7D" w:rsidRDefault="00050AF9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Borrador: introducción, alcance.</w:t>
            </w:r>
          </w:p>
        </w:tc>
        <w:tc>
          <w:tcPr>
            <w:tcW w:w="2340" w:type="dxa"/>
          </w:tcPr>
          <w:p w14:paraId="6D8EBAE4" w14:textId="65B316AD" w:rsidR="009B0F52" w:rsidRPr="00730B7D" w:rsidRDefault="00050AF9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Pablo Lira</w:t>
            </w:r>
          </w:p>
        </w:tc>
      </w:tr>
      <w:tr w:rsidR="009B0F52" w:rsidRPr="00730B7D" w14:paraId="1DC472A7" w14:textId="77777777" w:rsidTr="007C621F">
        <w:tc>
          <w:tcPr>
            <w:tcW w:w="1021" w:type="dxa"/>
          </w:tcPr>
          <w:p w14:paraId="25BB303E" w14:textId="2228E0BB" w:rsidR="009B0F52" w:rsidRPr="00730B7D" w:rsidRDefault="00186E23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0.2</w:t>
            </w:r>
          </w:p>
        </w:tc>
        <w:tc>
          <w:tcPr>
            <w:tcW w:w="1499" w:type="dxa"/>
          </w:tcPr>
          <w:p w14:paraId="19367A37" w14:textId="27A6E507" w:rsidR="009B0F52" w:rsidRPr="00730B7D" w:rsidRDefault="00A25D78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28/06/</w:t>
            </w:r>
            <w:r w:rsidR="00EA28B3">
              <w:rPr>
                <w:rFonts w:ascii="Arial" w:hAnsi="Arial" w:cs="Arial"/>
                <w:sz w:val="22"/>
                <w:lang w:val="es-ES_tradnl"/>
              </w:rPr>
              <w:t>20</w:t>
            </w:r>
            <w:r>
              <w:rPr>
                <w:rFonts w:ascii="Arial" w:hAnsi="Arial" w:cs="Arial"/>
                <w:sz w:val="22"/>
                <w:lang w:val="es-ES_tradnl"/>
              </w:rPr>
              <w:t>18</w:t>
            </w:r>
          </w:p>
        </w:tc>
        <w:tc>
          <w:tcPr>
            <w:tcW w:w="4500" w:type="dxa"/>
          </w:tcPr>
          <w:p w14:paraId="59FB5297" w14:textId="423ECC64" w:rsidR="009B0F52" w:rsidRPr="00730B7D" w:rsidRDefault="002A74A7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Propósito</w:t>
            </w:r>
            <w:r w:rsidR="00A25D78">
              <w:rPr>
                <w:rFonts w:ascii="Arial" w:hAnsi="Arial" w:cs="Arial"/>
                <w:sz w:val="22"/>
                <w:lang w:val="es-ES_tradnl"/>
              </w:rPr>
              <w:t>,</w:t>
            </w:r>
            <w:r>
              <w:rPr>
                <w:rFonts w:ascii="Arial" w:hAnsi="Arial" w:cs="Arial"/>
                <w:sz w:val="22"/>
                <w:lang w:val="es-ES_tradnl"/>
              </w:rPr>
              <w:t xml:space="preserve"> Contexto</w:t>
            </w:r>
          </w:p>
        </w:tc>
        <w:tc>
          <w:tcPr>
            <w:tcW w:w="2340" w:type="dxa"/>
          </w:tcPr>
          <w:p w14:paraId="199C570E" w14:textId="495AA07C" w:rsidR="009B0F52" w:rsidRPr="00730B7D" w:rsidRDefault="002A74A7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22"/>
                <w:lang w:val="es-ES_tradnl"/>
              </w:rPr>
              <w:t>Salfate</w:t>
            </w:r>
            <w:proofErr w:type="spellEnd"/>
          </w:p>
        </w:tc>
      </w:tr>
      <w:tr w:rsidR="009B0F52" w:rsidRPr="00730B7D" w14:paraId="773C4378" w14:textId="77777777" w:rsidTr="007C621F">
        <w:tc>
          <w:tcPr>
            <w:tcW w:w="1021" w:type="dxa"/>
          </w:tcPr>
          <w:p w14:paraId="146F3DD9" w14:textId="2785BE4C" w:rsidR="009B0F52" w:rsidRPr="00730B7D" w:rsidRDefault="0081186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0.3</w:t>
            </w:r>
          </w:p>
        </w:tc>
        <w:tc>
          <w:tcPr>
            <w:tcW w:w="1499" w:type="dxa"/>
          </w:tcPr>
          <w:p w14:paraId="0AA464C2" w14:textId="25965B14" w:rsidR="009B0F52" w:rsidRPr="00730B7D" w:rsidRDefault="0081186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28/06/2018</w:t>
            </w:r>
          </w:p>
        </w:tc>
        <w:tc>
          <w:tcPr>
            <w:tcW w:w="4500" w:type="dxa"/>
          </w:tcPr>
          <w:p w14:paraId="5FBA1F6C" w14:textId="3D172BE5" w:rsidR="009B0F52" w:rsidRPr="00730B7D" w:rsidRDefault="009900DB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 xml:space="preserve">Actualización: </w:t>
            </w:r>
            <w:r w:rsidR="00811860">
              <w:rPr>
                <w:rFonts w:ascii="Arial" w:hAnsi="Arial" w:cs="Arial"/>
                <w:sz w:val="22"/>
                <w:lang w:val="es-ES_tradnl"/>
              </w:rPr>
              <w:t>Introducción, propósito</w:t>
            </w:r>
            <w:r w:rsidR="001F60FC">
              <w:rPr>
                <w:rFonts w:ascii="Arial" w:hAnsi="Arial" w:cs="Arial"/>
                <w:sz w:val="22"/>
                <w:lang w:val="es-ES_tradnl"/>
              </w:rPr>
              <w:t xml:space="preserve"> y </w:t>
            </w:r>
            <w:r w:rsidR="00811860">
              <w:rPr>
                <w:rFonts w:ascii="Arial" w:hAnsi="Arial" w:cs="Arial"/>
                <w:sz w:val="22"/>
                <w:lang w:val="es-ES_tradnl"/>
              </w:rPr>
              <w:t>ambiente operacional</w:t>
            </w:r>
            <w:r w:rsidR="00027A47">
              <w:rPr>
                <w:rFonts w:ascii="Arial" w:hAnsi="Arial" w:cs="Arial"/>
                <w:sz w:val="22"/>
                <w:lang w:val="es-ES_tradnl"/>
              </w:rPr>
              <w:t>.</w:t>
            </w:r>
          </w:p>
        </w:tc>
        <w:tc>
          <w:tcPr>
            <w:tcW w:w="2340" w:type="dxa"/>
          </w:tcPr>
          <w:p w14:paraId="02544DE0" w14:textId="7EA3FD04" w:rsidR="009B0F52" w:rsidRPr="00730B7D" w:rsidRDefault="0081186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Pablo lira</w:t>
            </w:r>
          </w:p>
        </w:tc>
      </w:tr>
      <w:tr w:rsidR="009B0F52" w:rsidRPr="00730B7D" w14:paraId="0C331810" w14:textId="77777777" w:rsidTr="007C621F">
        <w:tc>
          <w:tcPr>
            <w:tcW w:w="1021" w:type="dxa"/>
          </w:tcPr>
          <w:p w14:paraId="5DF53C2B" w14:textId="586F3CD2" w:rsidR="009B0F52" w:rsidRPr="00730B7D" w:rsidRDefault="00027A47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0.4</w:t>
            </w:r>
          </w:p>
        </w:tc>
        <w:tc>
          <w:tcPr>
            <w:tcW w:w="1499" w:type="dxa"/>
          </w:tcPr>
          <w:p w14:paraId="24122BD8" w14:textId="0862F6BF" w:rsidR="009B0F52" w:rsidRPr="00730B7D" w:rsidRDefault="00027A47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28/06/18</w:t>
            </w:r>
          </w:p>
        </w:tc>
        <w:tc>
          <w:tcPr>
            <w:tcW w:w="4500" w:type="dxa"/>
          </w:tcPr>
          <w:p w14:paraId="6828B85C" w14:textId="46466D3B" w:rsidR="009B0F52" w:rsidRPr="00730B7D" w:rsidRDefault="00027A47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Acrónicos y Abreviaturas</w:t>
            </w:r>
          </w:p>
        </w:tc>
        <w:tc>
          <w:tcPr>
            <w:tcW w:w="2340" w:type="dxa"/>
          </w:tcPr>
          <w:p w14:paraId="7D3598C7" w14:textId="00BA2D3C" w:rsidR="009B0F52" w:rsidRPr="00730B7D" w:rsidRDefault="00027A47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lang w:val="es-ES_tradnl"/>
              </w:rPr>
              <w:t>Agustin</w:t>
            </w:r>
            <w:proofErr w:type="spellEnd"/>
            <w:r>
              <w:rPr>
                <w:rFonts w:ascii="Arial" w:hAnsi="Arial" w:cs="Arial"/>
                <w:sz w:val="22"/>
                <w:lang w:val="es-ES_tradnl"/>
              </w:rPr>
              <w:t xml:space="preserve"> Lazo</w:t>
            </w:r>
          </w:p>
        </w:tc>
      </w:tr>
      <w:tr w:rsidR="009B0F52" w:rsidRPr="00730B7D" w14:paraId="35F13EA5" w14:textId="77777777" w:rsidTr="007C621F">
        <w:tc>
          <w:tcPr>
            <w:tcW w:w="1021" w:type="dxa"/>
          </w:tcPr>
          <w:p w14:paraId="1F2EC467" w14:textId="0DEAB325" w:rsidR="009B0F52" w:rsidRPr="00730B7D" w:rsidRDefault="00027A47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0.5</w:t>
            </w:r>
          </w:p>
        </w:tc>
        <w:tc>
          <w:tcPr>
            <w:tcW w:w="1499" w:type="dxa"/>
          </w:tcPr>
          <w:p w14:paraId="60316BCC" w14:textId="7B6E9E00" w:rsidR="009B0F52" w:rsidRPr="00730B7D" w:rsidRDefault="00027A47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28/06/18</w:t>
            </w:r>
          </w:p>
        </w:tc>
        <w:tc>
          <w:tcPr>
            <w:tcW w:w="4500" w:type="dxa"/>
          </w:tcPr>
          <w:p w14:paraId="63015CC8" w14:textId="407094D1" w:rsidR="009B0F52" w:rsidRPr="00730B7D" w:rsidRDefault="00027A47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Referencias</w:t>
            </w:r>
          </w:p>
        </w:tc>
        <w:tc>
          <w:tcPr>
            <w:tcW w:w="2340" w:type="dxa"/>
          </w:tcPr>
          <w:p w14:paraId="46513F2B" w14:textId="196DD26B" w:rsidR="009B0F52" w:rsidRPr="00730B7D" w:rsidRDefault="00027A47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 xml:space="preserve">Javier </w:t>
            </w:r>
            <w:r w:rsidR="0007216F">
              <w:rPr>
                <w:rFonts w:ascii="Arial" w:hAnsi="Arial" w:cs="Arial"/>
                <w:sz w:val="22"/>
                <w:lang w:val="es-ES_tradnl"/>
              </w:rPr>
              <w:t>Pérez</w:t>
            </w:r>
          </w:p>
        </w:tc>
      </w:tr>
      <w:tr w:rsidR="009B0F52" w:rsidRPr="00730B7D" w14:paraId="0FB18C7D" w14:textId="77777777" w:rsidTr="007C621F">
        <w:tc>
          <w:tcPr>
            <w:tcW w:w="1021" w:type="dxa"/>
          </w:tcPr>
          <w:p w14:paraId="02FD1A9C" w14:textId="782C6E4F" w:rsidR="009B0F52" w:rsidRPr="00730B7D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0.6</w:t>
            </w:r>
          </w:p>
        </w:tc>
        <w:tc>
          <w:tcPr>
            <w:tcW w:w="1499" w:type="dxa"/>
          </w:tcPr>
          <w:p w14:paraId="42F27DE8" w14:textId="2B19BD15" w:rsidR="009B0F52" w:rsidRPr="00730B7D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28/06/18</w:t>
            </w:r>
          </w:p>
        </w:tc>
        <w:tc>
          <w:tcPr>
            <w:tcW w:w="4500" w:type="dxa"/>
          </w:tcPr>
          <w:p w14:paraId="6BD4FFB4" w14:textId="4A29F905" w:rsidR="009B0F52" w:rsidRPr="00730B7D" w:rsidRDefault="007C621F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Descripción General, Características de usuarios</w:t>
            </w:r>
          </w:p>
        </w:tc>
        <w:tc>
          <w:tcPr>
            <w:tcW w:w="2340" w:type="dxa"/>
          </w:tcPr>
          <w:p w14:paraId="656285BD" w14:textId="071121E4" w:rsidR="009B0F52" w:rsidRPr="00730B7D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22"/>
                <w:lang w:val="es-ES_tradnl"/>
              </w:rPr>
              <w:t>Salfate</w:t>
            </w:r>
            <w:proofErr w:type="spellEnd"/>
          </w:p>
        </w:tc>
      </w:tr>
      <w:tr w:rsidR="007C621F" w:rsidRPr="00730B7D" w14:paraId="433058B3" w14:textId="77777777" w:rsidTr="007C621F">
        <w:tc>
          <w:tcPr>
            <w:tcW w:w="1021" w:type="dxa"/>
          </w:tcPr>
          <w:p w14:paraId="0A6FBA4F" w14:textId="72F1442F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0.7</w:t>
            </w:r>
          </w:p>
        </w:tc>
        <w:tc>
          <w:tcPr>
            <w:tcW w:w="1499" w:type="dxa"/>
          </w:tcPr>
          <w:p w14:paraId="7B4B137B" w14:textId="27B4178E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30/06/18</w:t>
            </w:r>
          </w:p>
        </w:tc>
        <w:tc>
          <w:tcPr>
            <w:tcW w:w="4500" w:type="dxa"/>
          </w:tcPr>
          <w:p w14:paraId="0A374B06" w14:textId="3CE6D3BB" w:rsidR="007C621F" w:rsidRDefault="007C621F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Perspectiva del Producto</w:t>
            </w:r>
          </w:p>
        </w:tc>
        <w:tc>
          <w:tcPr>
            <w:tcW w:w="2340" w:type="dxa"/>
          </w:tcPr>
          <w:p w14:paraId="0645EA0B" w14:textId="79186796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lang w:val="es-ES_tradnl"/>
              </w:rPr>
              <w:t>Agustin</w:t>
            </w:r>
            <w:proofErr w:type="spellEnd"/>
            <w:r>
              <w:rPr>
                <w:rFonts w:ascii="Arial" w:hAnsi="Arial" w:cs="Arial"/>
                <w:sz w:val="22"/>
                <w:lang w:val="es-ES_tradnl"/>
              </w:rPr>
              <w:t xml:space="preserve"> Lazo</w:t>
            </w:r>
          </w:p>
        </w:tc>
      </w:tr>
      <w:tr w:rsidR="007C621F" w:rsidRPr="00730B7D" w14:paraId="73C4907C" w14:textId="77777777" w:rsidTr="007C621F">
        <w:tc>
          <w:tcPr>
            <w:tcW w:w="1021" w:type="dxa"/>
          </w:tcPr>
          <w:p w14:paraId="55B1006A" w14:textId="246C1630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0.8</w:t>
            </w:r>
          </w:p>
        </w:tc>
        <w:tc>
          <w:tcPr>
            <w:tcW w:w="1499" w:type="dxa"/>
          </w:tcPr>
          <w:p w14:paraId="0269CB30" w14:textId="612443B1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30/06/18</w:t>
            </w:r>
          </w:p>
        </w:tc>
        <w:tc>
          <w:tcPr>
            <w:tcW w:w="4500" w:type="dxa"/>
          </w:tcPr>
          <w:p w14:paraId="2FA49A66" w14:textId="27B34ED0" w:rsidR="007C621F" w:rsidRDefault="007C621F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Ambiente operacional</w:t>
            </w:r>
          </w:p>
        </w:tc>
        <w:tc>
          <w:tcPr>
            <w:tcW w:w="2340" w:type="dxa"/>
          </w:tcPr>
          <w:p w14:paraId="58C40A1B" w14:textId="6FA25D85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Javier Pérez</w:t>
            </w:r>
          </w:p>
        </w:tc>
      </w:tr>
      <w:tr w:rsidR="007C621F" w:rsidRPr="00730B7D" w14:paraId="6B665B18" w14:textId="77777777" w:rsidTr="007C621F">
        <w:tc>
          <w:tcPr>
            <w:tcW w:w="1021" w:type="dxa"/>
          </w:tcPr>
          <w:p w14:paraId="0396B2CC" w14:textId="65B4CFDA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0.9</w:t>
            </w:r>
          </w:p>
        </w:tc>
        <w:tc>
          <w:tcPr>
            <w:tcW w:w="1499" w:type="dxa"/>
          </w:tcPr>
          <w:p w14:paraId="4755DE6D" w14:textId="556E61BF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30/06/18</w:t>
            </w:r>
          </w:p>
        </w:tc>
        <w:tc>
          <w:tcPr>
            <w:tcW w:w="4500" w:type="dxa"/>
          </w:tcPr>
          <w:p w14:paraId="4442DCC8" w14:textId="6D331B98" w:rsidR="007C621F" w:rsidRDefault="007C621F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Relación con otros Proyectos</w:t>
            </w:r>
          </w:p>
        </w:tc>
        <w:tc>
          <w:tcPr>
            <w:tcW w:w="2340" w:type="dxa"/>
          </w:tcPr>
          <w:p w14:paraId="541CAEAF" w14:textId="4A681285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Pablo Lira</w:t>
            </w:r>
          </w:p>
        </w:tc>
      </w:tr>
      <w:tr w:rsidR="007C621F" w:rsidRPr="00730B7D" w14:paraId="0A373994" w14:textId="77777777" w:rsidTr="007C621F">
        <w:tc>
          <w:tcPr>
            <w:tcW w:w="1021" w:type="dxa"/>
          </w:tcPr>
          <w:p w14:paraId="76ADD44B" w14:textId="58FD2542" w:rsidR="007C621F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 xml:space="preserve"> r</w:t>
            </w:r>
            <w:r w:rsidR="007C621F">
              <w:rPr>
                <w:rFonts w:ascii="Arial" w:hAnsi="Arial" w:cs="Arial"/>
                <w:sz w:val="22"/>
                <w:lang w:val="es-ES_tradnl"/>
              </w:rPr>
              <w:t>0.10</w:t>
            </w:r>
          </w:p>
        </w:tc>
        <w:tc>
          <w:tcPr>
            <w:tcW w:w="1499" w:type="dxa"/>
          </w:tcPr>
          <w:p w14:paraId="05B62F3F" w14:textId="4E847FC9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30/06/18</w:t>
            </w:r>
          </w:p>
        </w:tc>
        <w:tc>
          <w:tcPr>
            <w:tcW w:w="4500" w:type="dxa"/>
          </w:tcPr>
          <w:p w14:paraId="393F29E0" w14:textId="5325212C" w:rsidR="007C621F" w:rsidRDefault="007C621F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Descripción de los modelos</w:t>
            </w:r>
          </w:p>
        </w:tc>
        <w:tc>
          <w:tcPr>
            <w:tcW w:w="2340" w:type="dxa"/>
          </w:tcPr>
          <w:p w14:paraId="333B9ADF" w14:textId="77777777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lang w:val="es-ES_tradnl"/>
              </w:rPr>
              <w:t>Agustin</w:t>
            </w:r>
            <w:proofErr w:type="spellEnd"/>
            <w:r>
              <w:rPr>
                <w:rFonts w:ascii="Arial" w:hAnsi="Arial" w:cs="Arial"/>
                <w:sz w:val="22"/>
                <w:lang w:val="es-ES_tradnl"/>
              </w:rPr>
              <w:t xml:space="preserve"> Lazo </w:t>
            </w:r>
          </w:p>
          <w:p w14:paraId="473653BC" w14:textId="44621078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22"/>
                <w:lang w:val="es-ES_tradnl"/>
              </w:rPr>
              <w:t>Salfate</w:t>
            </w:r>
            <w:proofErr w:type="spellEnd"/>
          </w:p>
        </w:tc>
      </w:tr>
      <w:tr w:rsidR="007C621F" w:rsidRPr="00730B7D" w14:paraId="5890B9E4" w14:textId="77777777" w:rsidTr="007C621F">
        <w:tc>
          <w:tcPr>
            <w:tcW w:w="1021" w:type="dxa"/>
          </w:tcPr>
          <w:p w14:paraId="557861AE" w14:textId="0A815B34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0.11</w:t>
            </w:r>
          </w:p>
        </w:tc>
        <w:tc>
          <w:tcPr>
            <w:tcW w:w="1499" w:type="dxa"/>
          </w:tcPr>
          <w:p w14:paraId="064825A2" w14:textId="243C2452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30/06/18</w:t>
            </w:r>
          </w:p>
        </w:tc>
        <w:tc>
          <w:tcPr>
            <w:tcW w:w="4500" w:type="dxa"/>
          </w:tcPr>
          <w:p w14:paraId="18D86E07" w14:textId="1B347384" w:rsidR="007C621F" w:rsidRDefault="007C621F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Requisitos de usuarios</w:t>
            </w:r>
          </w:p>
        </w:tc>
        <w:tc>
          <w:tcPr>
            <w:tcW w:w="2340" w:type="dxa"/>
          </w:tcPr>
          <w:p w14:paraId="4201C288" w14:textId="7D1E7583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Pablo Lira</w:t>
            </w:r>
          </w:p>
        </w:tc>
      </w:tr>
      <w:tr w:rsidR="007C621F" w:rsidRPr="00730B7D" w14:paraId="63D58C01" w14:textId="77777777" w:rsidTr="007C621F">
        <w:tc>
          <w:tcPr>
            <w:tcW w:w="1021" w:type="dxa"/>
          </w:tcPr>
          <w:p w14:paraId="2DBDAE6F" w14:textId="69B31063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0.12</w:t>
            </w:r>
          </w:p>
        </w:tc>
        <w:tc>
          <w:tcPr>
            <w:tcW w:w="1499" w:type="dxa"/>
          </w:tcPr>
          <w:p w14:paraId="60D996AA" w14:textId="19E5B6B7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01/07/18</w:t>
            </w:r>
          </w:p>
        </w:tc>
        <w:tc>
          <w:tcPr>
            <w:tcW w:w="4500" w:type="dxa"/>
          </w:tcPr>
          <w:p w14:paraId="1675D665" w14:textId="1739B35B" w:rsidR="007C621F" w:rsidRDefault="007C621F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Requisitos de capacidades</w:t>
            </w:r>
          </w:p>
        </w:tc>
        <w:tc>
          <w:tcPr>
            <w:tcW w:w="2340" w:type="dxa"/>
          </w:tcPr>
          <w:p w14:paraId="41AEA3FA" w14:textId="2701E774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lang w:val="es-ES_tradnl"/>
              </w:rPr>
              <w:t>Agustin</w:t>
            </w:r>
            <w:proofErr w:type="spellEnd"/>
            <w:r>
              <w:rPr>
                <w:rFonts w:ascii="Arial" w:hAnsi="Arial" w:cs="Arial"/>
                <w:sz w:val="22"/>
                <w:lang w:val="es-ES_tradnl"/>
              </w:rPr>
              <w:t xml:space="preserve"> Lazo</w:t>
            </w:r>
          </w:p>
        </w:tc>
      </w:tr>
      <w:tr w:rsidR="007C621F" w:rsidRPr="00730B7D" w14:paraId="0D41E9A2" w14:textId="77777777" w:rsidTr="007C621F">
        <w:tc>
          <w:tcPr>
            <w:tcW w:w="1021" w:type="dxa"/>
          </w:tcPr>
          <w:p w14:paraId="41E78F08" w14:textId="33216557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0.13</w:t>
            </w:r>
          </w:p>
        </w:tc>
        <w:tc>
          <w:tcPr>
            <w:tcW w:w="1499" w:type="dxa"/>
          </w:tcPr>
          <w:p w14:paraId="6B66EAD7" w14:textId="7C3B6812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01/07/18</w:t>
            </w:r>
          </w:p>
        </w:tc>
        <w:tc>
          <w:tcPr>
            <w:tcW w:w="4500" w:type="dxa"/>
          </w:tcPr>
          <w:p w14:paraId="664C1823" w14:textId="2ABFC36B" w:rsidR="007C621F" w:rsidRDefault="007C621F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Requisitos de calidad</w:t>
            </w:r>
          </w:p>
        </w:tc>
        <w:tc>
          <w:tcPr>
            <w:tcW w:w="2340" w:type="dxa"/>
          </w:tcPr>
          <w:p w14:paraId="1046F56C" w14:textId="06E65CC2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Javier Pérez</w:t>
            </w:r>
          </w:p>
        </w:tc>
      </w:tr>
      <w:tr w:rsidR="007C621F" w:rsidRPr="00730B7D" w14:paraId="49D3A1D0" w14:textId="77777777" w:rsidTr="007C621F">
        <w:tc>
          <w:tcPr>
            <w:tcW w:w="1021" w:type="dxa"/>
          </w:tcPr>
          <w:p w14:paraId="66BC8F02" w14:textId="0E462C3E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0.14</w:t>
            </w:r>
          </w:p>
        </w:tc>
        <w:tc>
          <w:tcPr>
            <w:tcW w:w="1499" w:type="dxa"/>
          </w:tcPr>
          <w:p w14:paraId="6AC72AB9" w14:textId="45B43120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01/07/18</w:t>
            </w:r>
          </w:p>
        </w:tc>
        <w:tc>
          <w:tcPr>
            <w:tcW w:w="4500" w:type="dxa"/>
          </w:tcPr>
          <w:p w14:paraId="75BEE3BB" w14:textId="1B323BDA" w:rsidR="007C621F" w:rsidRDefault="007C621F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Requisitos de restricción</w:t>
            </w:r>
          </w:p>
        </w:tc>
        <w:tc>
          <w:tcPr>
            <w:tcW w:w="2340" w:type="dxa"/>
          </w:tcPr>
          <w:p w14:paraId="2B8F2B1C" w14:textId="77777777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Pablo Lira</w:t>
            </w:r>
          </w:p>
          <w:p w14:paraId="373365C2" w14:textId="3CE06A2C" w:rsidR="007C621F" w:rsidRDefault="007C621F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Javier Pérez</w:t>
            </w:r>
          </w:p>
        </w:tc>
      </w:tr>
      <w:tr w:rsidR="007C621F" w:rsidRPr="00730B7D" w14:paraId="279C0A08" w14:textId="77777777" w:rsidTr="007C621F">
        <w:tc>
          <w:tcPr>
            <w:tcW w:w="1021" w:type="dxa"/>
          </w:tcPr>
          <w:p w14:paraId="5713DEFE" w14:textId="5535A091" w:rsidR="007C621F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0.15</w:t>
            </w:r>
          </w:p>
        </w:tc>
        <w:tc>
          <w:tcPr>
            <w:tcW w:w="1499" w:type="dxa"/>
          </w:tcPr>
          <w:p w14:paraId="305E8C5E" w14:textId="12C399CC" w:rsidR="007C621F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01/07/18</w:t>
            </w:r>
          </w:p>
        </w:tc>
        <w:tc>
          <w:tcPr>
            <w:tcW w:w="4500" w:type="dxa"/>
          </w:tcPr>
          <w:p w14:paraId="363BC0AD" w14:textId="75E7CDBF" w:rsidR="007C621F" w:rsidRDefault="00944270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Requisitos de Software</w:t>
            </w:r>
          </w:p>
        </w:tc>
        <w:tc>
          <w:tcPr>
            <w:tcW w:w="2340" w:type="dxa"/>
          </w:tcPr>
          <w:p w14:paraId="21E4E8EE" w14:textId="77777777" w:rsidR="007C621F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lang w:val="es-ES_tradnl"/>
              </w:rPr>
              <w:t>Agustin</w:t>
            </w:r>
            <w:proofErr w:type="spellEnd"/>
            <w:r>
              <w:rPr>
                <w:rFonts w:ascii="Arial" w:hAnsi="Arial" w:cs="Arial"/>
                <w:sz w:val="22"/>
                <w:lang w:val="es-ES_tradnl"/>
              </w:rPr>
              <w:t xml:space="preserve"> Lazo</w:t>
            </w:r>
          </w:p>
          <w:p w14:paraId="2D5B6E1D" w14:textId="4C23B877" w:rsidR="00944270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Pablo lira</w:t>
            </w:r>
          </w:p>
        </w:tc>
      </w:tr>
      <w:tr w:rsidR="007C621F" w:rsidRPr="00730B7D" w14:paraId="7A57A908" w14:textId="77777777" w:rsidTr="007C621F">
        <w:tc>
          <w:tcPr>
            <w:tcW w:w="1021" w:type="dxa"/>
          </w:tcPr>
          <w:p w14:paraId="5D6732B7" w14:textId="6ACA4981" w:rsidR="007C621F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0.16</w:t>
            </w:r>
          </w:p>
        </w:tc>
        <w:tc>
          <w:tcPr>
            <w:tcW w:w="1499" w:type="dxa"/>
          </w:tcPr>
          <w:p w14:paraId="5B118C57" w14:textId="2EB87B79" w:rsidR="007C621F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01/07/18</w:t>
            </w:r>
          </w:p>
        </w:tc>
        <w:tc>
          <w:tcPr>
            <w:tcW w:w="4500" w:type="dxa"/>
          </w:tcPr>
          <w:p w14:paraId="4B41DB18" w14:textId="0B960293" w:rsidR="007C621F" w:rsidRDefault="00944270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Matriz de trazado REQUISITOS USUARIO vs REQUISITOS DE SOFTWARE</w:t>
            </w:r>
          </w:p>
        </w:tc>
        <w:tc>
          <w:tcPr>
            <w:tcW w:w="2340" w:type="dxa"/>
          </w:tcPr>
          <w:p w14:paraId="4CF92D77" w14:textId="77777777" w:rsidR="007C621F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2"/>
                <w:lang w:val="es-ES_tradnl"/>
              </w:rPr>
              <w:t>Agustin</w:t>
            </w:r>
            <w:proofErr w:type="spellEnd"/>
            <w:r>
              <w:rPr>
                <w:rFonts w:ascii="Arial" w:hAnsi="Arial" w:cs="Arial"/>
                <w:sz w:val="22"/>
                <w:lang w:val="es-ES_tradnl"/>
              </w:rPr>
              <w:t xml:space="preserve"> Lazo</w:t>
            </w:r>
          </w:p>
          <w:p w14:paraId="387EFA5E" w14:textId="5CB2B6B4" w:rsidR="00944270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 xml:space="preserve">Alejandra </w:t>
            </w:r>
            <w:proofErr w:type="spellStart"/>
            <w:r>
              <w:rPr>
                <w:rFonts w:ascii="Arial" w:hAnsi="Arial" w:cs="Arial"/>
                <w:sz w:val="22"/>
                <w:lang w:val="es-ES_tradnl"/>
              </w:rPr>
              <w:t>Salfate</w:t>
            </w:r>
            <w:proofErr w:type="spellEnd"/>
          </w:p>
        </w:tc>
      </w:tr>
      <w:tr w:rsidR="007C621F" w:rsidRPr="00730B7D" w14:paraId="30CF88BB" w14:textId="77777777" w:rsidTr="007C621F">
        <w:tc>
          <w:tcPr>
            <w:tcW w:w="1021" w:type="dxa"/>
          </w:tcPr>
          <w:p w14:paraId="1EEE46A7" w14:textId="5EC22949" w:rsidR="007C621F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0.17</w:t>
            </w:r>
          </w:p>
        </w:tc>
        <w:tc>
          <w:tcPr>
            <w:tcW w:w="1499" w:type="dxa"/>
          </w:tcPr>
          <w:p w14:paraId="3619388E" w14:textId="7FD2A467" w:rsidR="007C621F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01/07/18</w:t>
            </w:r>
          </w:p>
        </w:tc>
        <w:tc>
          <w:tcPr>
            <w:tcW w:w="4500" w:type="dxa"/>
          </w:tcPr>
          <w:p w14:paraId="009B68CC" w14:textId="5D92A793" w:rsidR="007C621F" w:rsidRDefault="00944270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Pruebas de Usuario “versiones”</w:t>
            </w:r>
          </w:p>
        </w:tc>
        <w:tc>
          <w:tcPr>
            <w:tcW w:w="2340" w:type="dxa"/>
          </w:tcPr>
          <w:p w14:paraId="650FF8FA" w14:textId="042A30D9" w:rsidR="007C621F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Pablo lira</w:t>
            </w:r>
          </w:p>
        </w:tc>
      </w:tr>
      <w:tr w:rsidR="00944270" w:rsidRPr="00730B7D" w14:paraId="7DACEE43" w14:textId="77777777" w:rsidTr="007C621F">
        <w:tc>
          <w:tcPr>
            <w:tcW w:w="1021" w:type="dxa"/>
          </w:tcPr>
          <w:p w14:paraId="49B41889" w14:textId="714D8902" w:rsidR="00944270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0.18</w:t>
            </w:r>
          </w:p>
        </w:tc>
        <w:tc>
          <w:tcPr>
            <w:tcW w:w="1499" w:type="dxa"/>
          </w:tcPr>
          <w:p w14:paraId="1D1E14AA" w14:textId="7C5FA960" w:rsidR="00944270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01/07/18</w:t>
            </w:r>
          </w:p>
        </w:tc>
        <w:tc>
          <w:tcPr>
            <w:tcW w:w="4500" w:type="dxa"/>
          </w:tcPr>
          <w:p w14:paraId="260B8FE2" w14:textId="70730AE0" w:rsidR="00944270" w:rsidRDefault="00944270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>Matriz de trazado USUARIO vs pruebas</w:t>
            </w:r>
          </w:p>
        </w:tc>
        <w:tc>
          <w:tcPr>
            <w:tcW w:w="2340" w:type="dxa"/>
          </w:tcPr>
          <w:p w14:paraId="249B8794" w14:textId="56F6C5CE" w:rsidR="00944270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  <w:r>
              <w:rPr>
                <w:rFonts w:ascii="Arial" w:hAnsi="Arial" w:cs="Arial"/>
                <w:sz w:val="22"/>
                <w:lang w:val="es-ES_tradnl"/>
              </w:rPr>
              <w:t xml:space="preserve">Javier </w:t>
            </w:r>
            <w:r w:rsidR="00691C1F">
              <w:rPr>
                <w:rFonts w:ascii="Arial" w:hAnsi="Arial" w:cs="Arial"/>
                <w:sz w:val="22"/>
                <w:lang w:val="es-ES_tradnl"/>
              </w:rPr>
              <w:t>Pérez</w:t>
            </w:r>
          </w:p>
        </w:tc>
      </w:tr>
      <w:tr w:rsidR="00944270" w:rsidRPr="00730B7D" w14:paraId="6882578D" w14:textId="77777777" w:rsidTr="007C621F">
        <w:tc>
          <w:tcPr>
            <w:tcW w:w="1021" w:type="dxa"/>
          </w:tcPr>
          <w:p w14:paraId="21BCAD05" w14:textId="77777777" w:rsidR="00944270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</w:p>
        </w:tc>
        <w:tc>
          <w:tcPr>
            <w:tcW w:w="1499" w:type="dxa"/>
          </w:tcPr>
          <w:p w14:paraId="5E464EB0" w14:textId="77777777" w:rsidR="00944270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</w:p>
        </w:tc>
        <w:tc>
          <w:tcPr>
            <w:tcW w:w="4500" w:type="dxa"/>
          </w:tcPr>
          <w:p w14:paraId="4A45A6C7" w14:textId="77777777" w:rsidR="00944270" w:rsidRDefault="00944270">
            <w:pPr>
              <w:spacing w:before="60" w:after="60"/>
              <w:rPr>
                <w:rFonts w:ascii="Arial" w:hAnsi="Arial" w:cs="Arial"/>
                <w:sz w:val="22"/>
                <w:lang w:val="es-ES_tradnl"/>
              </w:rPr>
            </w:pPr>
          </w:p>
        </w:tc>
        <w:tc>
          <w:tcPr>
            <w:tcW w:w="2340" w:type="dxa"/>
          </w:tcPr>
          <w:p w14:paraId="6D1C0F42" w14:textId="77777777" w:rsidR="00944270" w:rsidRDefault="00944270">
            <w:pPr>
              <w:spacing w:before="60" w:after="60"/>
              <w:jc w:val="center"/>
              <w:rPr>
                <w:rFonts w:ascii="Arial" w:hAnsi="Arial" w:cs="Arial"/>
                <w:sz w:val="22"/>
                <w:lang w:val="es-ES_tradnl"/>
              </w:rPr>
            </w:pPr>
          </w:p>
        </w:tc>
      </w:tr>
    </w:tbl>
    <w:p w14:paraId="29674F4F" w14:textId="77777777" w:rsidR="009B0F52" w:rsidRPr="00730B7D" w:rsidRDefault="009B0F52">
      <w:pPr>
        <w:rPr>
          <w:rFonts w:ascii="Arial" w:hAnsi="Arial" w:cs="Arial"/>
          <w:lang w:val="es-ES_tradnl"/>
        </w:rPr>
      </w:pPr>
    </w:p>
    <w:p w14:paraId="7B5A5081" w14:textId="77777777" w:rsidR="009B0F52" w:rsidRPr="00730B7D" w:rsidRDefault="009B0F52">
      <w:pPr>
        <w:pStyle w:val="Textoindependiente"/>
        <w:pageBreakBefore/>
        <w:ind w:left="0"/>
        <w:jc w:val="center"/>
        <w:rPr>
          <w:rFonts w:ascii="Arial" w:hAnsi="Arial" w:cs="Arial"/>
          <w:b/>
          <w:bCs/>
          <w:sz w:val="36"/>
          <w:lang w:val="es-ES_tradnl"/>
        </w:rPr>
      </w:pPr>
      <w:bookmarkStart w:id="2" w:name="_Toc511965823"/>
      <w:r w:rsidRPr="00730B7D">
        <w:rPr>
          <w:rFonts w:ascii="Arial" w:hAnsi="Arial" w:cs="Arial"/>
          <w:b/>
          <w:bCs/>
          <w:sz w:val="36"/>
          <w:szCs w:val="36"/>
          <w:lang w:val="es-ES_tradnl"/>
        </w:rPr>
        <w:lastRenderedPageBreak/>
        <w:t>Índice</w:t>
      </w:r>
      <w:r w:rsidRPr="00730B7D">
        <w:rPr>
          <w:rFonts w:ascii="Arial" w:hAnsi="Arial" w:cs="Arial"/>
          <w:b/>
          <w:bCs/>
          <w:sz w:val="36"/>
          <w:lang w:val="es-ES_tradnl"/>
        </w:rPr>
        <w:t xml:space="preserve"> </w:t>
      </w:r>
      <w:bookmarkEnd w:id="2"/>
    </w:p>
    <w:p w14:paraId="52CF57A7" w14:textId="77777777" w:rsidR="009B0F52" w:rsidRPr="00730B7D" w:rsidRDefault="009B0F52" w:rsidP="00BC6DDE">
      <w:pPr>
        <w:pStyle w:val="TDC1"/>
        <w:rPr>
          <w:lang w:val="es-ES_tradnl"/>
        </w:rPr>
      </w:pPr>
    </w:p>
    <w:p w14:paraId="776285FE" w14:textId="51314B92" w:rsidR="00C044F1" w:rsidRPr="00C044F1" w:rsidRDefault="009B0F52">
      <w:pPr>
        <w:pStyle w:val="TDC1"/>
        <w:rPr>
          <w:rFonts w:cs="Arial"/>
          <w:b w:val="0"/>
          <w:bCs w:val="0"/>
          <w:sz w:val="24"/>
          <w:szCs w:val="24"/>
          <w:lang w:eastAsia="es-ES"/>
        </w:rPr>
      </w:pPr>
      <w:r w:rsidRPr="00C044F1">
        <w:rPr>
          <w:rFonts w:cs="Arial"/>
          <w:noProof w:val="0"/>
          <w:lang w:val="es-ES_tradnl"/>
        </w:rPr>
        <w:fldChar w:fldCharType="begin"/>
      </w:r>
      <w:r w:rsidRPr="00C044F1">
        <w:rPr>
          <w:rFonts w:cs="Arial"/>
          <w:noProof w:val="0"/>
          <w:lang w:val="es-ES_tradnl"/>
        </w:rPr>
        <w:instrText xml:space="preserve"> TOC \o "1-2" \h \z </w:instrText>
      </w:r>
      <w:r w:rsidRPr="00C044F1">
        <w:rPr>
          <w:rFonts w:cs="Arial"/>
          <w:noProof w:val="0"/>
          <w:lang w:val="es-ES_tradnl"/>
        </w:rPr>
        <w:fldChar w:fldCharType="separate"/>
      </w:r>
      <w:hyperlink w:anchor="_Toc136251299" w:history="1">
        <w:r w:rsidR="00C044F1" w:rsidRPr="00C044F1">
          <w:rPr>
            <w:rStyle w:val="Hipervnculo"/>
            <w:rFonts w:cs="Arial"/>
            <w:lang w:val="es-ES_tradnl"/>
          </w:rPr>
          <w:t>Historia del Documento</w:t>
        </w:r>
        <w:r w:rsidR="00C044F1" w:rsidRPr="00C044F1">
          <w:rPr>
            <w:rFonts w:cs="Arial"/>
            <w:webHidden/>
          </w:rPr>
          <w:tab/>
        </w:r>
        <w:r w:rsidR="00C044F1" w:rsidRPr="00C044F1">
          <w:rPr>
            <w:rFonts w:cs="Arial"/>
            <w:webHidden/>
          </w:rPr>
          <w:fldChar w:fldCharType="begin"/>
        </w:r>
        <w:r w:rsidR="00C044F1" w:rsidRPr="00C044F1">
          <w:rPr>
            <w:rFonts w:cs="Arial"/>
            <w:webHidden/>
          </w:rPr>
          <w:instrText xml:space="preserve"> PAGEREF _Toc136251299 \h </w:instrText>
        </w:r>
        <w:r w:rsidR="00C044F1" w:rsidRPr="00C044F1">
          <w:rPr>
            <w:rFonts w:cs="Arial"/>
            <w:webHidden/>
          </w:rPr>
        </w:r>
        <w:r w:rsidR="00C044F1" w:rsidRPr="00C044F1">
          <w:rPr>
            <w:rFonts w:cs="Arial"/>
            <w:webHidden/>
          </w:rPr>
          <w:fldChar w:fldCharType="separate"/>
        </w:r>
        <w:r w:rsidR="002B791F">
          <w:rPr>
            <w:rFonts w:cs="Arial"/>
            <w:webHidden/>
          </w:rPr>
          <w:t>i</w:t>
        </w:r>
        <w:r w:rsidR="00C044F1" w:rsidRPr="00C044F1">
          <w:rPr>
            <w:rFonts w:cs="Arial"/>
            <w:webHidden/>
          </w:rPr>
          <w:fldChar w:fldCharType="end"/>
        </w:r>
      </w:hyperlink>
    </w:p>
    <w:p w14:paraId="19BB69CC" w14:textId="533EFE71" w:rsidR="00C044F1" w:rsidRPr="00C044F1" w:rsidRDefault="009D3B35">
      <w:pPr>
        <w:pStyle w:val="TDC1"/>
        <w:rPr>
          <w:rFonts w:cs="Arial"/>
          <w:b w:val="0"/>
          <w:bCs w:val="0"/>
          <w:sz w:val="24"/>
          <w:szCs w:val="24"/>
          <w:lang w:eastAsia="es-ES"/>
        </w:rPr>
      </w:pPr>
      <w:hyperlink w:anchor="_Toc136251300" w:history="1">
        <w:r w:rsidR="00C044F1" w:rsidRPr="00C044F1">
          <w:rPr>
            <w:rStyle w:val="Hipervnculo"/>
            <w:rFonts w:cs="Arial"/>
            <w:lang w:val="es-ES_tradnl"/>
          </w:rPr>
          <w:t>1</w:t>
        </w:r>
        <w:r w:rsidR="00C044F1" w:rsidRPr="00C044F1">
          <w:rPr>
            <w:rFonts w:cs="Arial"/>
            <w:b w:val="0"/>
            <w:bCs w:val="0"/>
            <w:sz w:val="24"/>
            <w:szCs w:val="24"/>
            <w:lang w:eastAsia="es-ES"/>
          </w:rPr>
          <w:tab/>
        </w:r>
        <w:r w:rsidR="00C044F1" w:rsidRPr="00C044F1">
          <w:rPr>
            <w:rStyle w:val="Hipervnculo"/>
            <w:rFonts w:cs="Arial"/>
            <w:lang w:val="es-ES_tradnl"/>
          </w:rPr>
          <w:t>Introducción</w:t>
        </w:r>
        <w:r w:rsidR="00C044F1" w:rsidRPr="00C044F1">
          <w:rPr>
            <w:rFonts w:cs="Arial"/>
            <w:webHidden/>
          </w:rPr>
          <w:tab/>
        </w:r>
        <w:r w:rsidR="00C044F1" w:rsidRPr="00C044F1">
          <w:rPr>
            <w:rFonts w:cs="Arial"/>
            <w:webHidden/>
          </w:rPr>
          <w:fldChar w:fldCharType="begin"/>
        </w:r>
        <w:r w:rsidR="00C044F1" w:rsidRPr="00C044F1">
          <w:rPr>
            <w:rFonts w:cs="Arial"/>
            <w:webHidden/>
          </w:rPr>
          <w:instrText xml:space="preserve"> PAGEREF _Toc136251300 \h </w:instrText>
        </w:r>
        <w:r w:rsidR="00C044F1" w:rsidRPr="00C044F1">
          <w:rPr>
            <w:rFonts w:cs="Arial"/>
            <w:webHidden/>
          </w:rPr>
        </w:r>
        <w:r w:rsidR="00C044F1" w:rsidRPr="00C044F1">
          <w:rPr>
            <w:rFonts w:cs="Arial"/>
            <w:webHidden/>
          </w:rPr>
          <w:fldChar w:fldCharType="separate"/>
        </w:r>
        <w:r w:rsidR="002B791F">
          <w:rPr>
            <w:rFonts w:cs="Arial"/>
            <w:webHidden/>
          </w:rPr>
          <w:t>1</w:t>
        </w:r>
        <w:r w:rsidR="00C044F1" w:rsidRPr="00C044F1">
          <w:rPr>
            <w:rFonts w:cs="Arial"/>
            <w:webHidden/>
          </w:rPr>
          <w:fldChar w:fldCharType="end"/>
        </w:r>
      </w:hyperlink>
    </w:p>
    <w:p w14:paraId="45D668C9" w14:textId="696D235E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01" w:history="1">
        <w:r w:rsidR="00C044F1" w:rsidRPr="00C044F1">
          <w:rPr>
            <w:rStyle w:val="Hipervnculo"/>
            <w:rFonts w:ascii="Arial" w:hAnsi="Arial" w:cs="Arial"/>
          </w:rPr>
          <w:t>1.1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hAnsi="Arial" w:cs="Arial"/>
          </w:rPr>
          <w:t>Propósito del Sistema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_Toc136251301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1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4D7ED144" w14:textId="5A03BCE8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02" w:history="1">
        <w:r w:rsidR="00C044F1" w:rsidRPr="00C044F1">
          <w:rPr>
            <w:rStyle w:val="Hipervnculo"/>
            <w:rFonts w:ascii="Arial" w:hAnsi="Arial" w:cs="Arial"/>
          </w:rPr>
          <w:t>1.2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hAnsi="Arial" w:cs="Arial"/>
          </w:rPr>
          <w:t>Alcance del Proyecto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_Toc136251302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1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152F0D46" w14:textId="7748AAEE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03" w:history="1">
        <w:r w:rsidR="00C044F1" w:rsidRPr="00C044F1">
          <w:rPr>
            <w:rStyle w:val="Hipervnculo"/>
            <w:rFonts w:ascii="Arial" w:hAnsi="Arial" w:cs="Arial"/>
          </w:rPr>
          <w:t>1.3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hAnsi="Arial" w:cs="Arial"/>
          </w:rPr>
          <w:t>Contexto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_Toc136251303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2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491CFBAA" w14:textId="53C10EA3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04" w:history="1">
        <w:r w:rsidR="00C044F1" w:rsidRPr="00C044F1">
          <w:rPr>
            <w:rStyle w:val="Hipervnculo"/>
            <w:rFonts w:ascii="Arial" w:hAnsi="Arial" w:cs="Arial"/>
          </w:rPr>
          <w:t>1.4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hAnsi="Arial" w:cs="Arial"/>
          </w:rPr>
          <w:t>Definiciones, Acrónimos y Abreviaturas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_Toc136251304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2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77EF7C4D" w14:textId="15C5C699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05" w:history="1">
        <w:r w:rsidR="00C044F1" w:rsidRPr="00C044F1">
          <w:rPr>
            <w:rStyle w:val="Hipervnculo"/>
            <w:rFonts w:ascii="Arial" w:hAnsi="Arial" w:cs="Arial"/>
          </w:rPr>
          <w:t>1.5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hAnsi="Arial" w:cs="Arial"/>
          </w:rPr>
          <w:t>Referencias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_Toc136251305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3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3980841E" w14:textId="50796832" w:rsidR="00C044F1" w:rsidRPr="00C044F1" w:rsidRDefault="009D3B35">
      <w:pPr>
        <w:pStyle w:val="TDC1"/>
        <w:rPr>
          <w:rFonts w:cs="Arial"/>
          <w:b w:val="0"/>
          <w:bCs w:val="0"/>
          <w:sz w:val="24"/>
          <w:szCs w:val="24"/>
          <w:lang w:eastAsia="es-ES"/>
        </w:rPr>
      </w:pPr>
      <w:hyperlink w:anchor="_Toc136251306" w:history="1">
        <w:r w:rsidR="00C044F1" w:rsidRPr="00C044F1">
          <w:rPr>
            <w:rStyle w:val="Hipervnculo"/>
            <w:rFonts w:cs="Arial"/>
            <w:lang w:val="es-ES_tradnl"/>
          </w:rPr>
          <w:t>2</w:t>
        </w:r>
        <w:r w:rsidR="00C044F1" w:rsidRPr="00C044F1">
          <w:rPr>
            <w:rFonts w:cs="Arial"/>
            <w:b w:val="0"/>
            <w:bCs w:val="0"/>
            <w:sz w:val="24"/>
            <w:szCs w:val="24"/>
            <w:lang w:eastAsia="es-ES"/>
          </w:rPr>
          <w:tab/>
        </w:r>
        <w:r w:rsidR="00C044F1" w:rsidRPr="00C044F1">
          <w:rPr>
            <w:rStyle w:val="Hipervnculo"/>
            <w:rFonts w:cs="Arial"/>
            <w:lang w:val="es-ES_tradnl"/>
          </w:rPr>
          <w:t>Descripción General</w:t>
        </w:r>
        <w:r w:rsidR="00C044F1" w:rsidRPr="00C044F1">
          <w:rPr>
            <w:rFonts w:cs="Arial"/>
            <w:webHidden/>
          </w:rPr>
          <w:tab/>
        </w:r>
        <w:r w:rsidR="00C044F1" w:rsidRPr="00C044F1">
          <w:rPr>
            <w:rFonts w:cs="Arial"/>
            <w:webHidden/>
          </w:rPr>
          <w:fldChar w:fldCharType="begin"/>
        </w:r>
        <w:r w:rsidR="00C044F1" w:rsidRPr="00C044F1">
          <w:rPr>
            <w:rFonts w:cs="Arial"/>
            <w:webHidden/>
          </w:rPr>
          <w:instrText xml:space="preserve"> PAGEREF _Toc136251306 \h </w:instrText>
        </w:r>
        <w:r w:rsidR="00C044F1" w:rsidRPr="00C044F1">
          <w:rPr>
            <w:rFonts w:cs="Arial"/>
            <w:webHidden/>
          </w:rPr>
        </w:r>
        <w:r w:rsidR="00C044F1" w:rsidRPr="00C044F1">
          <w:rPr>
            <w:rFonts w:cs="Arial"/>
            <w:webHidden/>
          </w:rPr>
          <w:fldChar w:fldCharType="separate"/>
        </w:r>
        <w:r w:rsidR="002B791F">
          <w:rPr>
            <w:rFonts w:cs="Arial"/>
            <w:webHidden/>
          </w:rPr>
          <w:t>4</w:t>
        </w:r>
        <w:r w:rsidR="00C044F1" w:rsidRPr="00C044F1">
          <w:rPr>
            <w:rFonts w:cs="Arial"/>
            <w:webHidden/>
          </w:rPr>
          <w:fldChar w:fldCharType="end"/>
        </w:r>
      </w:hyperlink>
    </w:p>
    <w:p w14:paraId="12594D57" w14:textId="1A716159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07" w:history="1">
        <w:r w:rsidR="00C044F1" w:rsidRPr="00C044F1">
          <w:rPr>
            <w:rStyle w:val="Hipervnculo"/>
            <w:rFonts w:ascii="Arial" w:hAnsi="Arial" w:cs="Arial"/>
          </w:rPr>
          <w:t>2.1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hAnsi="Arial" w:cs="Arial"/>
          </w:rPr>
          <w:t>Características de los Usuarios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_Toc136251307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4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06F8BF4D" w14:textId="5EA674CE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08" w:history="1">
        <w:r w:rsidR="00C044F1" w:rsidRPr="00C044F1">
          <w:rPr>
            <w:rStyle w:val="Hipervnculo"/>
            <w:rFonts w:ascii="Arial" w:hAnsi="Arial" w:cs="Arial"/>
          </w:rPr>
          <w:t>2.2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hAnsi="Arial" w:cs="Arial"/>
          </w:rPr>
          <w:t>Perspectiva del Producto según los Usuarios/Clientes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_Toc136251308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5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0FCFA566" w14:textId="54D282A0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09" w:history="1">
        <w:r w:rsidR="00C044F1" w:rsidRPr="00C044F1">
          <w:rPr>
            <w:rStyle w:val="Hipervnculo"/>
            <w:rFonts w:ascii="Arial" w:hAnsi="Arial" w:cs="Arial"/>
          </w:rPr>
          <w:t>2.3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hAnsi="Arial" w:cs="Arial"/>
          </w:rPr>
          <w:t>Ambiente Operacional de la Solución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_Toc136251309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6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2C08E4EA" w14:textId="40EF464D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10" w:history="1">
        <w:r w:rsidR="00C044F1" w:rsidRPr="00C044F1">
          <w:rPr>
            <w:rStyle w:val="Hipervnculo"/>
            <w:rFonts w:ascii="Arial" w:hAnsi="Arial" w:cs="Arial"/>
          </w:rPr>
          <w:t>2.4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hAnsi="Arial" w:cs="Arial"/>
          </w:rPr>
          <w:t>Relación con Otros Proyectos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_Toc136251310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6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6C42BAF3" w14:textId="16A13193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11" w:history="1">
        <w:r w:rsidR="00C044F1" w:rsidRPr="00C044F1">
          <w:rPr>
            <w:rStyle w:val="Hipervnculo"/>
            <w:rFonts w:ascii="Arial" w:hAnsi="Arial" w:cs="Arial"/>
          </w:rPr>
          <w:t>2.5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hAnsi="Arial" w:cs="Arial"/>
          </w:rPr>
          <w:t>Descripción del Modelo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_Toc136251311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7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570AE33A" w14:textId="2669D040" w:rsidR="00C044F1" w:rsidRPr="00C044F1" w:rsidRDefault="009D3B35">
      <w:pPr>
        <w:pStyle w:val="TDC1"/>
        <w:rPr>
          <w:rFonts w:cs="Arial"/>
          <w:b w:val="0"/>
          <w:bCs w:val="0"/>
          <w:sz w:val="24"/>
          <w:szCs w:val="24"/>
          <w:lang w:eastAsia="es-ES"/>
        </w:rPr>
      </w:pPr>
      <w:hyperlink w:anchor="_Toc136251312" w:history="1">
        <w:r w:rsidR="00C044F1" w:rsidRPr="00C044F1">
          <w:rPr>
            <w:rStyle w:val="Hipervnculo"/>
            <w:rFonts w:cs="Arial"/>
            <w:lang w:val="es-ES_tradnl"/>
          </w:rPr>
          <w:t>3</w:t>
        </w:r>
        <w:r w:rsidR="00C044F1" w:rsidRPr="00C044F1">
          <w:rPr>
            <w:rFonts w:cs="Arial"/>
            <w:b w:val="0"/>
            <w:bCs w:val="0"/>
            <w:sz w:val="24"/>
            <w:szCs w:val="24"/>
            <w:lang w:eastAsia="es-ES"/>
          </w:rPr>
          <w:tab/>
        </w:r>
        <w:r w:rsidR="00C044F1" w:rsidRPr="00C044F1">
          <w:rPr>
            <w:rStyle w:val="Hipervnculo"/>
            <w:rFonts w:cs="Arial"/>
            <w:lang w:val="es-ES_tradnl"/>
          </w:rPr>
          <w:t>Requisitos del Sistema</w:t>
        </w:r>
        <w:r w:rsidR="00C044F1" w:rsidRPr="00C044F1">
          <w:rPr>
            <w:rFonts w:cs="Arial"/>
            <w:webHidden/>
          </w:rPr>
          <w:tab/>
        </w:r>
        <w:r w:rsidR="00C044F1" w:rsidRPr="00C044F1">
          <w:rPr>
            <w:rFonts w:cs="Arial"/>
            <w:webHidden/>
          </w:rPr>
          <w:fldChar w:fldCharType="begin"/>
        </w:r>
        <w:r w:rsidR="00C044F1" w:rsidRPr="00C044F1">
          <w:rPr>
            <w:rFonts w:cs="Arial"/>
            <w:webHidden/>
          </w:rPr>
          <w:instrText xml:space="preserve"> PAGEREF _Toc136251312 \h </w:instrText>
        </w:r>
        <w:r w:rsidR="00C044F1" w:rsidRPr="00C044F1">
          <w:rPr>
            <w:rFonts w:cs="Arial"/>
            <w:webHidden/>
          </w:rPr>
        </w:r>
        <w:r w:rsidR="00C044F1" w:rsidRPr="00C044F1">
          <w:rPr>
            <w:rFonts w:cs="Arial"/>
            <w:webHidden/>
          </w:rPr>
          <w:fldChar w:fldCharType="separate"/>
        </w:r>
        <w:r w:rsidR="002B791F">
          <w:rPr>
            <w:rFonts w:cs="Arial"/>
            <w:webHidden/>
          </w:rPr>
          <w:t>9</w:t>
        </w:r>
        <w:r w:rsidR="00C044F1" w:rsidRPr="00C044F1">
          <w:rPr>
            <w:rFonts w:cs="Arial"/>
            <w:webHidden/>
          </w:rPr>
          <w:fldChar w:fldCharType="end"/>
        </w:r>
      </w:hyperlink>
    </w:p>
    <w:p w14:paraId="57BC1816" w14:textId="7D5CC95D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13" w:history="1">
        <w:r w:rsidR="00C044F1" w:rsidRPr="00C044F1">
          <w:rPr>
            <w:rStyle w:val="Hipervnculo"/>
            <w:rFonts w:ascii="Arial" w:eastAsia="Arial Unicode MS" w:hAnsi="Arial" w:cs="Arial"/>
          </w:rPr>
          <w:t>3.1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eastAsia="Arial Unicode MS" w:hAnsi="Arial" w:cs="Arial"/>
          </w:rPr>
          <w:t>Requisitos de Usuario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_Toc136251313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9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65F4F309" w14:textId="156C5BBA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14" w:history="1">
        <w:r w:rsidR="00C044F1" w:rsidRPr="00C044F1">
          <w:rPr>
            <w:rStyle w:val="Hipervnculo"/>
            <w:rFonts w:ascii="Arial" w:eastAsia="Arial Unicode MS" w:hAnsi="Arial" w:cs="Arial"/>
          </w:rPr>
          <w:t>3.2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eastAsia="Arial Unicode MS" w:hAnsi="Arial" w:cs="Arial"/>
          </w:rPr>
          <w:t>Requisitos de Software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_Toc136251314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13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011C8175" w14:textId="7922AEDA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15" w:history="1">
        <w:r w:rsidR="00C044F1" w:rsidRPr="00C044F1">
          <w:rPr>
            <w:rStyle w:val="Hipervnculo"/>
            <w:rFonts w:ascii="Arial" w:hAnsi="Arial" w:cs="Arial"/>
          </w:rPr>
          <w:t>3.3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hAnsi="Arial" w:cs="Arial"/>
          </w:rPr>
          <w:t>Matriz de Trazado Requisitos de Usuario vs. Requisitos de Software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_Toc136251315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16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3D9F092C" w14:textId="1F816328" w:rsidR="00C044F1" w:rsidRPr="00C044F1" w:rsidRDefault="009D3B35">
      <w:pPr>
        <w:pStyle w:val="TDC1"/>
        <w:rPr>
          <w:rFonts w:cs="Arial"/>
          <w:b w:val="0"/>
          <w:bCs w:val="0"/>
          <w:sz w:val="24"/>
          <w:szCs w:val="24"/>
          <w:lang w:eastAsia="es-ES"/>
        </w:rPr>
      </w:pPr>
      <w:hyperlink w:anchor="_Toc136251316" w:history="1">
        <w:r w:rsidR="00C044F1" w:rsidRPr="00C044F1">
          <w:rPr>
            <w:rStyle w:val="Hipervnculo"/>
            <w:rFonts w:cs="Arial"/>
            <w:lang w:val="es-ES_tradnl"/>
          </w:rPr>
          <w:t>4</w:t>
        </w:r>
        <w:r w:rsidR="00C044F1" w:rsidRPr="00C044F1">
          <w:rPr>
            <w:rFonts w:cs="Arial"/>
            <w:b w:val="0"/>
            <w:bCs w:val="0"/>
            <w:sz w:val="24"/>
            <w:szCs w:val="24"/>
            <w:lang w:eastAsia="es-ES"/>
          </w:rPr>
          <w:tab/>
        </w:r>
        <w:r w:rsidR="00C044F1" w:rsidRPr="00C044F1">
          <w:rPr>
            <w:rStyle w:val="Hipervnculo"/>
            <w:rFonts w:cs="Arial"/>
            <w:lang w:val="es-ES_tradnl"/>
          </w:rPr>
          <w:t>Pruebas de Sistema</w:t>
        </w:r>
        <w:r w:rsidR="00C044F1" w:rsidRPr="00C044F1">
          <w:rPr>
            <w:rFonts w:cs="Arial"/>
            <w:webHidden/>
          </w:rPr>
          <w:tab/>
        </w:r>
        <w:r w:rsidR="00C044F1" w:rsidRPr="00C044F1">
          <w:rPr>
            <w:rFonts w:cs="Arial"/>
            <w:webHidden/>
          </w:rPr>
          <w:fldChar w:fldCharType="begin"/>
        </w:r>
        <w:r w:rsidR="00C044F1" w:rsidRPr="00C044F1">
          <w:rPr>
            <w:rFonts w:cs="Arial"/>
            <w:webHidden/>
          </w:rPr>
          <w:instrText xml:space="preserve"> PAGEREF _Toc136251316 \h </w:instrText>
        </w:r>
        <w:r w:rsidR="00C044F1" w:rsidRPr="00C044F1">
          <w:rPr>
            <w:rFonts w:cs="Arial"/>
            <w:webHidden/>
          </w:rPr>
        </w:r>
        <w:r w:rsidR="00C044F1" w:rsidRPr="00C044F1">
          <w:rPr>
            <w:rFonts w:cs="Arial"/>
            <w:webHidden/>
          </w:rPr>
          <w:fldChar w:fldCharType="separate"/>
        </w:r>
        <w:r w:rsidR="002B791F">
          <w:rPr>
            <w:rFonts w:cs="Arial"/>
            <w:webHidden/>
          </w:rPr>
          <w:t>17</w:t>
        </w:r>
        <w:r w:rsidR="00C044F1" w:rsidRPr="00C044F1">
          <w:rPr>
            <w:rFonts w:cs="Arial"/>
            <w:webHidden/>
          </w:rPr>
          <w:fldChar w:fldCharType="end"/>
        </w:r>
      </w:hyperlink>
    </w:p>
    <w:p w14:paraId="192FA226" w14:textId="5AF1C06A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17" w:history="1">
        <w:r w:rsidR="00C044F1" w:rsidRPr="00C044F1">
          <w:rPr>
            <w:rStyle w:val="Hipervnculo"/>
            <w:rFonts w:ascii="Arial" w:eastAsia="Arial Unicode MS" w:hAnsi="Arial" w:cs="Arial"/>
          </w:rPr>
          <w:t>4.1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eastAsia="Arial Unicode MS" w:hAnsi="Arial" w:cs="Arial"/>
          </w:rPr>
          <w:t>Pruebas de Usuario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_Toc136251317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17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536C3D7B" w14:textId="4D32E98D" w:rsidR="00C044F1" w:rsidRPr="00C044F1" w:rsidRDefault="009D3B35">
      <w:pPr>
        <w:pStyle w:val="TDC2"/>
        <w:rPr>
          <w:rFonts w:ascii="Arial" w:hAnsi="Arial" w:cs="Arial"/>
          <w:sz w:val="24"/>
          <w:lang w:val="es-ES" w:eastAsia="es-ES"/>
        </w:rPr>
      </w:pPr>
      <w:hyperlink w:anchor="_Toc136251318" w:history="1">
        <w:r w:rsidR="00C044F1" w:rsidRPr="00C044F1">
          <w:rPr>
            <w:rStyle w:val="Hipervnculo"/>
            <w:rFonts w:ascii="Arial" w:eastAsia="Arial Unicode MS" w:hAnsi="Arial" w:cs="Arial"/>
          </w:rPr>
          <w:t>4.2</w:t>
        </w:r>
        <w:r w:rsidR="00C044F1" w:rsidRPr="00C044F1">
          <w:rPr>
            <w:rFonts w:ascii="Arial" w:hAnsi="Arial" w:cs="Arial"/>
            <w:sz w:val="24"/>
            <w:lang w:val="es-ES" w:eastAsia="es-ES"/>
          </w:rPr>
          <w:tab/>
        </w:r>
        <w:r w:rsidR="00C044F1" w:rsidRPr="00C044F1">
          <w:rPr>
            <w:rStyle w:val="Hipervnculo"/>
            <w:rFonts w:ascii="Arial" w:eastAsia="Arial Unicode MS" w:hAnsi="Arial" w:cs="Arial"/>
          </w:rPr>
          <w:t>Matriz de Trazado Requisitos de Usuario vs. Pruebas</w:t>
        </w:r>
        <w:r w:rsidR="00C044F1" w:rsidRPr="00C044F1">
          <w:rPr>
            <w:rFonts w:ascii="Arial" w:hAnsi="Arial" w:cs="Arial"/>
            <w:webHidden/>
          </w:rPr>
          <w:tab/>
        </w:r>
        <w:r w:rsidR="00C044F1" w:rsidRPr="00C044F1">
          <w:rPr>
            <w:rFonts w:ascii="Arial" w:hAnsi="Arial" w:cs="Arial"/>
            <w:webHidden/>
          </w:rPr>
          <w:fldChar w:fldCharType="begin"/>
        </w:r>
        <w:r w:rsidR="00C044F1" w:rsidRPr="00C044F1">
          <w:rPr>
            <w:rFonts w:ascii="Arial" w:hAnsi="Arial" w:cs="Arial"/>
            <w:webHidden/>
          </w:rPr>
          <w:instrText xml:space="preserve"> PAGEREF _Toc136251318 \h </w:instrText>
        </w:r>
        <w:r w:rsidR="00C044F1" w:rsidRPr="00C044F1">
          <w:rPr>
            <w:rFonts w:ascii="Arial" w:hAnsi="Arial" w:cs="Arial"/>
            <w:webHidden/>
          </w:rPr>
        </w:r>
        <w:r w:rsidR="00C044F1" w:rsidRPr="00C044F1">
          <w:rPr>
            <w:rFonts w:ascii="Arial" w:hAnsi="Arial" w:cs="Arial"/>
            <w:webHidden/>
          </w:rPr>
          <w:fldChar w:fldCharType="separate"/>
        </w:r>
        <w:r w:rsidR="002B791F">
          <w:rPr>
            <w:rFonts w:ascii="Arial" w:hAnsi="Arial" w:cs="Arial"/>
            <w:webHidden/>
          </w:rPr>
          <w:t>17</w:t>
        </w:r>
        <w:r w:rsidR="00C044F1" w:rsidRPr="00C044F1">
          <w:rPr>
            <w:rFonts w:ascii="Arial" w:hAnsi="Arial" w:cs="Arial"/>
            <w:webHidden/>
          </w:rPr>
          <w:fldChar w:fldCharType="end"/>
        </w:r>
      </w:hyperlink>
    </w:p>
    <w:p w14:paraId="7A7F81EE" w14:textId="21A6CCAF" w:rsidR="009B0F52" w:rsidRPr="00730B7D" w:rsidRDefault="009B0F52">
      <w:pPr>
        <w:rPr>
          <w:rFonts w:ascii="Arial" w:hAnsi="Arial" w:cs="Arial"/>
          <w:b/>
          <w:bCs/>
          <w:sz w:val="22"/>
          <w:szCs w:val="36"/>
          <w:lang w:val="es-ES_tradnl"/>
        </w:rPr>
      </w:pPr>
      <w:r w:rsidRPr="00C044F1">
        <w:rPr>
          <w:rFonts w:ascii="Arial" w:hAnsi="Arial" w:cs="Arial"/>
          <w:b/>
          <w:bCs/>
          <w:sz w:val="22"/>
          <w:szCs w:val="36"/>
          <w:lang w:val="es-ES_tradnl"/>
        </w:rPr>
        <w:fldChar w:fldCharType="end"/>
      </w:r>
    </w:p>
    <w:p w14:paraId="08A87708" w14:textId="77777777" w:rsidR="009B0F52" w:rsidRPr="00730B7D" w:rsidRDefault="009B0F52">
      <w:pPr>
        <w:rPr>
          <w:rFonts w:ascii="Arial" w:hAnsi="Arial" w:cs="Arial"/>
          <w:lang w:val="es-ES_tradnl"/>
        </w:rPr>
      </w:pPr>
    </w:p>
    <w:p w14:paraId="41EB3337" w14:textId="77777777" w:rsidR="009B0F52" w:rsidRPr="00730B7D" w:rsidRDefault="009B0F52">
      <w:pPr>
        <w:pStyle w:val="Textoindependiente"/>
        <w:rPr>
          <w:rFonts w:ascii="Arial" w:hAnsi="Arial" w:cs="Arial"/>
          <w:lang w:val="es-ES_tradnl"/>
        </w:rPr>
      </w:pPr>
      <w:bookmarkStart w:id="3" w:name="_Ref511995932"/>
      <w:bookmarkStart w:id="4" w:name="_Toc511965824"/>
    </w:p>
    <w:p w14:paraId="77189F7E" w14:textId="77777777" w:rsidR="009B0F52" w:rsidRPr="00730B7D" w:rsidRDefault="009B0F52">
      <w:pPr>
        <w:pStyle w:val="Ttulo1"/>
        <w:rPr>
          <w:lang w:val="es-ES_tradnl"/>
        </w:rPr>
        <w:sectPr w:rsidR="009B0F52" w:rsidRPr="00730B7D" w:rsidSect="0096681B">
          <w:footerReference w:type="default" r:id="rId14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06AB8ECD" w14:textId="77777777" w:rsidR="009B0F52" w:rsidRPr="00730B7D" w:rsidRDefault="009B0F52">
      <w:pPr>
        <w:pStyle w:val="Ttulo1"/>
        <w:rPr>
          <w:lang w:val="es-ES_tradnl"/>
        </w:rPr>
      </w:pPr>
      <w:bookmarkStart w:id="5" w:name="_Toc136251300"/>
      <w:bookmarkEnd w:id="3"/>
      <w:r w:rsidRPr="00730B7D">
        <w:rPr>
          <w:lang w:val="es-ES_tradnl"/>
        </w:rPr>
        <w:lastRenderedPageBreak/>
        <w:t>Introducción</w:t>
      </w:r>
      <w:bookmarkEnd w:id="4"/>
      <w:bookmarkEnd w:id="5"/>
    </w:p>
    <w:p w14:paraId="1FFFF3CF" w14:textId="1BE1A8DD" w:rsidR="00112DE2" w:rsidRDefault="00112DE2" w:rsidP="00784B79">
      <w:pPr>
        <w:pStyle w:val="Textoindependiente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Debido a la creciente ventas y reservas de pasajes aéreos </w:t>
      </w:r>
      <w:r w:rsidR="00CA67A7">
        <w:rPr>
          <w:rFonts w:ascii="Arial" w:hAnsi="Arial" w:cs="Arial"/>
          <w:lang w:val="es-ES_tradnl"/>
        </w:rPr>
        <w:t>por partes</w:t>
      </w:r>
      <w:r>
        <w:rPr>
          <w:rFonts w:ascii="Arial" w:hAnsi="Arial" w:cs="Arial"/>
          <w:lang w:val="es-ES_tradnl"/>
        </w:rPr>
        <w:t xml:space="preserve"> de agencias de viajes y clientes particulares, y la no estandarización de los datos enviados por las agencias de viaje para la</w:t>
      </w:r>
      <w:r w:rsidR="00CA67A7">
        <w:rPr>
          <w:rFonts w:ascii="Arial" w:hAnsi="Arial" w:cs="Arial"/>
          <w:lang w:val="es-ES_tradnl"/>
        </w:rPr>
        <w:t xml:space="preserve"> compra correcta de los tickets lo que causaba grandes </w:t>
      </w:r>
      <w:r w:rsidR="00DC5AD5">
        <w:rPr>
          <w:rFonts w:ascii="Arial" w:hAnsi="Arial" w:cs="Arial"/>
          <w:lang w:val="es-ES_tradnl"/>
        </w:rPr>
        <w:t>pérdidas</w:t>
      </w:r>
      <w:r w:rsidR="00CA67A7">
        <w:rPr>
          <w:rFonts w:ascii="Arial" w:hAnsi="Arial" w:cs="Arial"/>
          <w:lang w:val="es-ES_tradnl"/>
        </w:rPr>
        <w:t xml:space="preserve"> de recursos de administración, se ha decidido desarrollar un sistema de software de administración de ventas, reservas y ventas de tours. Debido al contexto se desarrollará un portal en donde puedan interactuar las agencias de viaje y los clientes con la aerolínea.</w:t>
      </w:r>
      <w:r w:rsidR="00EF65FB">
        <w:rPr>
          <w:rFonts w:ascii="Arial" w:hAnsi="Arial" w:cs="Arial"/>
          <w:lang w:val="es-ES_tradnl"/>
        </w:rPr>
        <w:t xml:space="preserve"> El sistema tendrá por nombre clave: </w:t>
      </w:r>
      <w:proofErr w:type="spellStart"/>
      <w:r w:rsidR="000E123C">
        <w:rPr>
          <w:rFonts w:ascii="Arial" w:hAnsi="Arial" w:cs="Arial"/>
          <w:lang w:val="es-ES_tradnl"/>
        </w:rPr>
        <w:t>A</w:t>
      </w:r>
      <w:r w:rsidR="00197EF0">
        <w:rPr>
          <w:rFonts w:ascii="Arial" w:hAnsi="Arial" w:cs="Arial"/>
          <w:lang w:val="es-ES_tradnl"/>
        </w:rPr>
        <w:t>bagnale</w:t>
      </w:r>
      <w:proofErr w:type="spellEnd"/>
      <w:r w:rsidR="000E123C">
        <w:rPr>
          <w:rFonts w:ascii="Arial" w:hAnsi="Arial" w:cs="Arial"/>
          <w:lang w:val="es-ES_tradnl"/>
        </w:rPr>
        <w:t xml:space="preserve"> SAP</w:t>
      </w:r>
    </w:p>
    <w:p w14:paraId="60827281" w14:textId="77777777" w:rsidR="009B0F52" w:rsidRPr="00730B7D" w:rsidRDefault="009B0F52">
      <w:pPr>
        <w:pStyle w:val="Ttulo2"/>
        <w:rPr>
          <w:lang w:val="es-ES_tradnl"/>
        </w:rPr>
      </w:pPr>
      <w:bookmarkStart w:id="6" w:name="_Toc511965825"/>
      <w:bookmarkStart w:id="7" w:name="_Toc136251301"/>
      <w:r w:rsidRPr="00730B7D">
        <w:rPr>
          <w:lang w:val="es-ES_tradnl"/>
        </w:rPr>
        <w:t>Propósito</w:t>
      </w:r>
      <w:bookmarkEnd w:id="6"/>
      <w:r w:rsidR="00A75468" w:rsidRPr="00730B7D">
        <w:rPr>
          <w:lang w:val="es-ES_tradnl"/>
        </w:rPr>
        <w:t xml:space="preserve"> del Sistema</w:t>
      </w:r>
      <w:bookmarkEnd w:id="7"/>
    </w:p>
    <w:p w14:paraId="14A743D8" w14:textId="7DDE2505" w:rsidR="00C2252B" w:rsidRDefault="00C2252B" w:rsidP="00B106C1">
      <w:pPr>
        <w:pStyle w:val="Textoindependiente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 desarrollará un sistema de gestión de venta de pasajes aéreos, con el propósito de mejorar, agilizar y llevar un control de las ventas y reservas de los pasajes aéreos, </w:t>
      </w:r>
      <w:r w:rsidR="00526F6D">
        <w:rPr>
          <w:rFonts w:ascii="Arial" w:hAnsi="Arial" w:cs="Arial"/>
          <w:lang w:val="es-ES_tradnl"/>
        </w:rPr>
        <w:t xml:space="preserve">así como también la venta de tours, pudiendo mejorar </w:t>
      </w:r>
      <w:r>
        <w:rPr>
          <w:rFonts w:ascii="Arial" w:hAnsi="Arial" w:cs="Arial"/>
          <w:lang w:val="es-ES_tradnl"/>
        </w:rPr>
        <w:t xml:space="preserve">considerablemente los procesos internos de las aerolíneas optimizando los recursos como </w:t>
      </w:r>
      <w:r w:rsidR="00526F6D">
        <w:rPr>
          <w:rFonts w:ascii="Arial" w:hAnsi="Arial" w:cs="Arial"/>
          <w:lang w:val="es-ES_tradnl"/>
        </w:rPr>
        <w:t xml:space="preserve">el </w:t>
      </w:r>
      <w:r>
        <w:rPr>
          <w:rFonts w:ascii="Arial" w:hAnsi="Arial" w:cs="Arial"/>
          <w:lang w:val="es-ES_tradnl"/>
        </w:rPr>
        <w:t xml:space="preserve">tiempo y </w:t>
      </w:r>
      <w:r w:rsidR="00526F6D">
        <w:rPr>
          <w:rFonts w:ascii="Arial" w:hAnsi="Arial" w:cs="Arial"/>
          <w:lang w:val="es-ES_tradnl"/>
        </w:rPr>
        <w:t xml:space="preserve">el </w:t>
      </w:r>
      <w:r>
        <w:rPr>
          <w:rFonts w:ascii="Arial" w:hAnsi="Arial" w:cs="Arial"/>
          <w:lang w:val="es-ES_tradnl"/>
        </w:rPr>
        <w:t xml:space="preserve">personal. </w:t>
      </w:r>
      <w:r w:rsidR="00526F6D">
        <w:rPr>
          <w:rFonts w:ascii="Arial" w:hAnsi="Arial" w:cs="Arial"/>
          <w:lang w:val="es-ES_tradnl"/>
        </w:rPr>
        <w:t>Debido que no hay un estándar en el formato de datos que envían las agencias de viajes, estos causan problemas. Por lo cual se estandarizarán los formatos de datos y el flujo de ventas de los mismo.</w:t>
      </w:r>
    </w:p>
    <w:p w14:paraId="231EEF27" w14:textId="77777777" w:rsidR="00526F6D" w:rsidRDefault="00526F6D" w:rsidP="00526F6D">
      <w:pPr>
        <w:pStyle w:val="Textoindependiente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Este documento está dirigido a los </w:t>
      </w:r>
      <w:proofErr w:type="spellStart"/>
      <w:r>
        <w:rPr>
          <w:rFonts w:ascii="Arial" w:hAnsi="Arial" w:cs="Arial"/>
          <w:lang w:val="es-ES_tradnl"/>
        </w:rPr>
        <w:t>developers</w:t>
      </w:r>
      <w:proofErr w:type="spellEnd"/>
      <w:r>
        <w:rPr>
          <w:rFonts w:ascii="Arial" w:hAnsi="Arial" w:cs="Arial"/>
          <w:lang w:val="es-ES_tradnl"/>
        </w:rPr>
        <w:t xml:space="preserve"> que desarrollaran el producto de software, así como también, principalmente agencias de viajes y aerolíneas que son los clientes que ocuparan el software, sin olvidarnos de los potenciales clientes que serán representados por los usuarios que frecuentemente compran pasajes.</w:t>
      </w:r>
    </w:p>
    <w:p w14:paraId="3583FA41" w14:textId="77777777" w:rsidR="009B0F52" w:rsidRPr="00730B7D" w:rsidRDefault="009B0F52">
      <w:pPr>
        <w:pStyle w:val="Textoindependiente"/>
        <w:rPr>
          <w:rFonts w:ascii="Arial" w:hAnsi="Arial" w:cs="Arial"/>
          <w:lang w:val="es-ES_tradnl"/>
        </w:rPr>
      </w:pPr>
    </w:p>
    <w:p w14:paraId="23245992" w14:textId="77777777" w:rsidR="009B0F52" w:rsidRPr="00730B7D" w:rsidRDefault="009B0F52">
      <w:pPr>
        <w:pStyle w:val="Ttulo2"/>
        <w:rPr>
          <w:lang w:val="es-ES_tradnl"/>
        </w:rPr>
      </w:pPr>
      <w:bookmarkStart w:id="8" w:name="_Toc511965826"/>
      <w:bookmarkStart w:id="9" w:name="_Toc136251302"/>
      <w:r w:rsidRPr="00730B7D">
        <w:rPr>
          <w:lang w:val="es-ES_tradnl"/>
        </w:rPr>
        <w:t>Alcance</w:t>
      </w:r>
      <w:bookmarkEnd w:id="8"/>
      <w:r w:rsidR="00851DC5" w:rsidRPr="00730B7D">
        <w:rPr>
          <w:lang w:val="es-ES_tradnl"/>
        </w:rPr>
        <w:t xml:space="preserve"> del Proyecto</w:t>
      </w:r>
      <w:bookmarkEnd w:id="9"/>
    </w:p>
    <w:p w14:paraId="448CF43B" w14:textId="77777777" w:rsidR="001E56CD" w:rsidRDefault="001E56CD" w:rsidP="001E56CD">
      <w:pPr>
        <w:pStyle w:val="Textoindependiente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proyecto de software tiene contemplado:</w:t>
      </w:r>
    </w:p>
    <w:p w14:paraId="6E824C21" w14:textId="77777777" w:rsidR="001E56CD" w:rsidRDefault="001E56CD" w:rsidP="001E56CD">
      <w:pPr>
        <w:pStyle w:val="Textoindependiente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 que el proyectó hará:</w:t>
      </w:r>
    </w:p>
    <w:p w14:paraId="17AF7FE2" w14:textId="77777777" w:rsidR="001E56CD" w:rsidRDefault="001E56CD" w:rsidP="00D43D47">
      <w:pPr>
        <w:pStyle w:val="Textoindependiente"/>
        <w:numPr>
          <w:ilvl w:val="0"/>
          <w:numId w:val="10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implementará una estandarización del formato de datos, para la compra y reservas de pasajes.</w:t>
      </w:r>
    </w:p>
    <w:p w14:paraId="42C9B82D" w14:textId="77777777" w:rsidR="001E56CD" w:rsidRDefault="001E56CD" w:rsidP="00D43D47">
      <w:pPr>
        <w:pStyle w:val="Textoindependiente"/>
        <w:numPr>
          <w:ilvl w:val="0"/>
          <w:numId w:val="10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tomará en cuenta el diseño de la interacción de la plataforma para que sea fácil de usar, en busca de homologar la interface del sistema.</w:t>
      </w:r>
    </w:p>
    <w:p w14:paraId="4FAB5D3B" w14:textId="77777777" w:rsidR="001E56CD" w:rsidRDefault="001E56CD" w:rsidP="00D43D47">
      <w:pPr>
        <w:pStyle w:val="Textoindependiente"/>
        <w:numPr>
          <w:ilvl w:val="0"/>
          <w:numId w:val="10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sistema permitirá hacer reservas y compras de pasajes por agencias de viaje y clientes.</w:t>
      </w:r>
    </w:p>
    <w:p w14:paraId="7C2473D3" w14:textId="77777777" w:rsidR="001E56CD" w:rsidRPr="009371E8" w:rsidRDefault="001E56CD" w:rsidP="00D43D47">
      <w:pPr>
        <w:pStyle w:val="Textoindependiente"/>
        <w:numPr>
          <w:ilvl w:val="0"/>
          <w:numId w:val="10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Implementará la opción de compra y reserva de tours, que se asocian a los pasajes.</w:t>
      </w:r>
    </w:p>
    <w:p w14:paraId="1D7C6C3A" w14:textId="77777777" w:rsidR="001E56CD" w:rsidRDefault="001E56CD" w:rsidP="00D43D47">
      <w:pPr>
        <w:pStyle w:val="Textoindependiente"/>
        <w:numPr>
          <w:ilvl w:val="0"/>
          <w:numId w:val="10"/>
        </w:numPr>
        <w:rPr>
          <w:rFonts w:ascii="Arial" w:hAnsi="Arial" w:cs="Arial"/>
          <w:lang w:val="es-ES_tradnl"/>
        </w:rPr>
      </w:pPr>
      <w:r w:rsidRPr="00784288">
        <w:rPr>
          <w:rFonts w:ascii="Arial" w:hAnsi="Arial" w:cs="Arial"/>
          <w:lang w:val="es-ES_tradnl"/>
        </w:rPr>
        <w:t>Se documentará</w:t>
      </w:r>
      <w:r>
        <w:rPr>
          <w:rFonts w:ascii="Arial" w:hAnsi="Arial" w:cs="Arial"/>
          <w:lang w:val="es-ES_tradnl"/>
        </w:rPr>
        <w:t xml:space="preserve"> el proyecto completo, el desarrollo, la implementación, y su uso.</w:t>
      </w:r>
    </w:p>
    <w:p w14:paraId="4950A93D" w14:textId="77777777" w:rsidR="001E56CD" w:rsidRDefault="001E56CD" w:rsidP="00D43D47">
      <w:pPr>
        <w:pStyle w:val="Textoindependiente"/>
        <w:numPr>
          <w:ilvl w:val="0"/>
          <w:numId w:val="10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reconocerá el cliente que compra el pasaje, y se descontara las comisiones si es una compra directa.</w:t>
      </w:r>
    </w:p>
    <w:p w14:paraId="36795D88" w14:textId="77777777" w:rsidR="001E56CD" w:rsidRDefault="001E56CD" w:rsidP="001E56CD">
      <w:pPr>
        <w:pStyle w:val="Textoindependiente"/>
        <w:rPr>
          <w:rFonts w:ascii="Arial" w:hAnsi="Arial" w:cs="Arial"/>
          <w:lang w:val="es-ES_tradnl"/>
        </w:rPr>
      </w:pPr>
    </w:p>
    <w:p w14:paraId="6905F21C" w14:textId="77777777" w:rsidR="001E56CD" w:rsidRDefault="001E56CD" w:rsidP="001E56CD">
      <w:pPr>
        <w:pStyle w:val="Textoindependiente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 que el proyecto no hará:</w:t>
      </w:r>
    </w:p>
    <w:p w14:paraId="242615DC" w14:textId="32BF3251" w:rsidR="001E56CD" w:rsidRDefault="001E56CD" w:rsidP="00D43D47">
      <w:pPr>
        <w:pStyle w:val="Textoindependiente"/>
        <w:numPr>
          <w:ilvl w:val="0"/>
          <w:numId w:val="10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No se desarrollará una API</w:t>
      </w:r>
      <w:r w:rsidR="00465482">
        <w:rPr>
          <w:rFonts w:ascii="Arial" w:hAnsi="Arial" w:cs="Arial"/>
          <w:lang w:val="es-ES_tradnl"/>
        </w:rPr>
        <w:t xml:space="preserve"> REST</w:t>
      </w:r>
      <w:r w:rsidR="008955D1">
        <w:rPr>
          <w:rFonts w:ascii="Arial" w:hAnsi="Arial" w:cs="Arial"/>
          <w:lang w:val="es-ES_tradnl"/>
        </w:rPr>
        <w:t xml:space="preserve"> para terceros</w:t>
      </w:r>
      <w:r>
        <w:rPr>
          <w:rFonts w:ascii="Arial" w:hAnsi="Arial" w:cs="Arial"/>
          <w:lang w:val="es-ES_tradnl"/>
        </w:rPr>
        <w:t>.</w:t>
      </w:r>
    </w:p>
    <w:p w14:paraId="64214BCC" w14:textId="77777777" w:rsidR="001E56CD" w:rsidRDefault="001E56CD" w:rsidP="00D43D47">
      <w:pPr>
        <w:pStyle w:val="Textoindependiente"/>
        <w:numPr>
          <w:ilvl w:val="0"/>
          <w:numId w:val="10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No se llevará a cabo el </w:t>
      </w:r>
      <w:proofErr w:type="spellStart"/>
      <w:r>
        <w:rPr>
          <w:rFonts w:ascii="Arial" w:hAnsi="Arial" w:cs="Arial"/>
          <w:lang w:val="es-ES_tradnl"/>
        </w:rPr>
        <w:t>deploy</w:t>
      </w:r>
      <w:proofErr w:type="spellEnd"/>
      <w:r>
        <w:rPr>
          <w:rFonts w:ascii="Arial" w:hAnsi="Arial" w:cs="Arial"/>
          <w:lang w:val="es-ES_tradnl"/>
        </w:rPr>
        <w:t xml:space="preserve"> del producto de software.</w:t>
      </w:r>
    </w:p>
    <w:p w14:paraId="6C65B7C2" w14:textId="77777777" w:rsidR="001E56CD" w:rsidRDefault="001E56CD" w:rsidP="00D43D47">
      <w:pPr>
        <w:pStyle w:val="Textoindependiente"/>
        <w:numPr>
          <w:ilvl w:val="0"/>
          <w:numId w:val="10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No se implementará un sistema de pago propio.</w:t>
      </w:r>
    </w:p>
    <w:p w14:paraId="154787D6" w14:textId="15E0FA37" w:rsidR="009B0F52" w:rsidRPr="00730B7D" w:rsidRDefault="001E56CD" w:rsidP="00D43D47">
      <w:pPr>
        <w:pStyle w:val="Textoindependiente"/>
        <w:numPr>
          <w:ilvl w:val="0"/>
          <w:numId w:val="10"/>
        </w:num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No administrara ni gestionara tours, solo dará la opción de compra o reserva de </w:t>
      </w:r>
      <w:r w:rsidR="008674AD">
        <w:rPr>
          <w:rFonts w:ascii="Arial" w:hAnsi="Arial" w:cs="Arial"/>
          <w:lang w:val="es-ES_tradnl"/>
        </w:rPr>
        <w:t>estos</w:t>
      </w:r>
      <w:r>
        <w:rPr>
          <w:rFonts w:ascii="Arial" w:hAnsi="Arial" w:cs="Arial"/>
          <w:lang w:val="es-ES_tradnl"/>
        </w:rPr>
        <w:t>.  Los tours serán organizados por una agencia de tour a elección</w:t>
      </w:r>
    </w:p>
    <w:p w14:paraId="7432E80B" w14:textId="77777777" w:rsidR="009B0F52" w:rsidRPr="00730B7D" w:rsidRDefault="009B0F52">
      <w:pPr>
        <w:pStyle w:val="Ttulo2"/>
        <w:rPr>
          <w:lang w:val="es-ES_tradnl"/>
        </w:rPr>
      </w:pPr>
      <w:bookmarkStart w:id="10" w:name="_Toc511965827"/>
      <w:bookmarkStart w:id="11" w:name="_Toc136251303"/>
      <w:r w:rsidRPr="00730B7D">
        <w:rPr>
          <w:lang w:val="es-ES_tradnl"/>
        </w:rPr>
        <w:t>Contexto</w:t>
      </w:r>
      <w:bookmarkEnd w:id="10"/>
      <w:bookmarkEnd w:id="11"/>
    </w:p>
    <w:p w14:paraId="5FFCDCE3" w14:textId="7BA6080C" w:rsidR="009B0F52" w:rsidRPr="009E6FE6" w:rsidRDefault="00CE2FBF" w:rsidP="009E6FE6">
      <w:pPr>
        <w:pStyle w:val="Ttulo2"/>
        <w:numPr>
          <w:ilvl w:val="0"/>
          <w:numId w:val="0"/>
        </w:numPr>
        <w:ind w:left="576"/>
        <w:rPr>
          <w:b w:val="0"/>
          <w:color w:val="0D0D0D" w:themeColor="text1" w:themeTint="F2"/>
          <w:sz w:val="22"/>
          <w:lang w:val="es-ES_tradnl"/>
        </w:rPr>
      </w:pPr>
      <w:r w:rsidRPr="009E6FE6">
        <w:rPr>
          <w:b w:val="0"/>
          <w:color w:val="0D0D0D" w:themeColor="text1" w:themeTint="F2"/>
          <w:sz w:val="22"/>
          <w:lang w:val="es-ES_tradnl"/>
        </w:rPr>
        <w:t xml:space="preserve">Las agencias de viajes </w:t>
      </w:r>
      <w:r w:rsidR="0007086F" w:rsidRPr="009E6FE6">
        <w:rPr>
          <w:b w:val="0"/>
          <w:color w:val="0D0D0D" w:themeColor="text1" w:themeTint="F2"/>
          <w:sz w:val="22"/>
          <w:lang w:val="es-ES_tradnl"/>
        </w:rPr>
        <w:t xml:space="preserve">hoy en </w:t>
      </w:r>
      <w:r w:rsidR="00445F24" w:rsidRPr="009E6FE6">
        <w:rPr>
          <w:b w:val="0"/>
          <w:color w:val="0D0D0D" w:themeColor="text1" w:themeTint="F2"/>
          <w:sz w:val="22"/>
          <w:lang w:val="es-ES_tradnl"/>
        </w:rPr>
        <w:t>día</w:t>
      </w:r>
      <w:r w:rsidR="0007086F" w:rsidRPr="009E6FE6">
        <w:rPr>
          <w:b w:val="0"/>
          <w:color w:val="0D0D0D" w:themeColor="text1" w:themeTint="F2"/>
          <w:sz w:val="22"/>
          <w:lang w:val="es-ES_tradnl"/>
        </w:rPr>
        <w:t xml:space="preserve"> </w:t>
      </w:r>
      <w:r w:rsidRPr="009E6FE6">
        <w:rPr>
          <w:b w:val="0"/>
          <w:color w:val="0D0D0D" w:themeColor="text1" w:themeTint="F2"/>
          <w:sz w:val="22"/>
          <w:lang w:val="es-ES_tradnl"/>
        </w:rPr>
        <w:t xml:space="preserve">poseen diferentes maneras de administrar las ventas de pasajes aéreos, </w:t>
      </w:r>
      <w:r w:rsidR="0007086F" w:rsidRPr="009E6FE6">
        <w:rPr>
          <w:b w:val="0"/>
          <w:color w:val="0D0D0D" w:themeColor="text1" w:themeTint="F2"/>
          <w:sz w:val="22"/>
          <w:lang w:val="es-ES_tradnl"/>
        </w:rPr>
        <w:t xml:space="preserve">por lo </w:t>
      </w:r>
      <w:r w:rsidR="00027A47" w:rsidRPr="009E6FE6">
        <w:rPr>
          <w:b w:val="0"/>
          <w:color w:val="0D0D0D" w:themeColor="text1" w:themeTint="F2"/>
          <w:sz w:val="22"/>
          <w:lang w:val="es-ES_tradnl"/>
        </w:rPr>
        <w:t>cual muchas</w:t>
      </w:r>
      <w:r w:rsidR="0007086F" w:rsidRPr="009E6FE6">
        <w:rPr>
          <w:b w:val="0"/>
          <w:color w:val="0D0D0D" w:themeColor="text1" w:themeTint="F2"/>
          <w:sz w:val="22"/>
          <w:lang w:val="es-ES_tradnl"/>
        </w:rPr>
        <w:t xml:space="preserve"> de las empresas aéreas </w:t>
      </w:r>
      <w:r w:rsidR="00A80572">
        <w:rPr>
          <w:b w:val="0"/>
          <w:color w:val="0D0D0D" w:themeColor="text1" w:themeTint="F2"/>
          <w:sz w:val="22"/>
          <w:lang w:val="es-ES_tradnl"/>
        </w:rPr>
        <w:t>a</w:t>
      </w:r>
      <w:r w:rsidR="00A80572" w:rsidRPr="009E6FE6">
        <w:rPr>
          <w:b w:val="0"/>
          <w:color w:val="0D0D0D" w:themeColor="text1" w:themeTint="F2"/>
          <w:sz w:val="22"/>
          <w:lang w:val="es-ES_tradnl"/>
        </w:rPr>
        <w:t xml:space="preserve"> </w:t>
      </w:r>
      <w:r w:rsidR="0007086F" w:rsidRPr="009E6FE6">
        <w:rPr>
          <w:b w:val="0"/>
          <w:color w:val="0D0D0D" w:themeColor="text1" w:themeTint="F2"/>
          <w:sz w:val="22"/>
          <w:lang w:val="es-ES_tradnl"/>
        </w:rPr>
        <w:t>veces tienen</w:t>
      </w:r>
      <w:r w:rsidR="006E4ED6">
        <w:rPr>
          <w:b w:val="0"/>
          <w:color w:val="0D0D0D" w:themeColor="text1" w:themeTint="F2"/>
          <w:sz w:val="22"/>
          <w:lang w:val="es-ES_tradnl"/>
        </w:rPr>
        <w:t xml:space="preserve"> </w:t>
      </w:r>
      <w:r w:rsidRPr="009E6FE6">
        <w:rPr>
          <w:b w:val="0"/>
          <w:color w:val="0D0D0D" w:themeColor="text1" w:themeTint="F2"/>
          <w:sz w:val="22"/>
          <w:lang w:val="es-ES_tradnl"/>
        </w:rPr>
        <w:t>problemas con el formato de los da</w:t>
      </w:r>
      <w:r w:rsidR="0007086F" w:rsidRPr="009E6FE6">
        <w:rPr>
          <w:b w:val="0"/>
          <w:color w:val="0D0D0D" w:themeColor="text1" w:themeTint="F2"/>
          <w:sz w:val="22"/>
          <w:lang w:val="es-ES_tradnl"/>
        </w:rPr>
        <w:t xml:space="preserve">tos enviados, por </w:t>
      </w:r>
      <w:r w:rsidR="00445F24" w:rsidRPr="009E6FE6">
        <w:rPr>
          <w:b w:val="0"/>
          <w:color w:val="0D0D0D" w:themeColor="text1" w:themeTint="F2"/>
          <w:sz w:val="22"/>
          <w:lang w:val="es-ES_tradnl"/>
        </w:rPr>
        <w:t xml:space="preserve">lo cual </w:t>
      </w:r>
      <w:r w:rsidRPr="009E6FE6">
        <w:rPr>
          <w:b w:val="0"/>
          <w:color w:val="0D0D0D" w:themeColor="text1" w:themeTint="F2"/>
          <w:sz w:val="22"/>
          <w:lang w:val="es-ES_tradnl"/>
        </w:rPr>
        <w:t>se desea desarrollar un sistema que permita gestionar la venta de pasajes aéreos por partes de las agencias de viajes.</w:t>
      </w:r>
    </w:p>
    <w:p w14:paraId="02B2EA14" w14:textId="77777777" w:rsidR="009B0F52" w:rsidRPr="00730B7D" w:rsidRDefault="00A75468">
      <w:pPr>
        <w:pStyle w:val="Ttulo2"/>
        <w:rPr>
          <w:lang w:val="es-ES_tradnl"/>
        </w:rPr>
      </w:pPr>
      <w:bookmarkStart w:id="12" w:name="_Toc136251304"/>
      <w:bookmarkStart w:id="13" w:name="_Hlk518507697"/>
      <w:r w:rsidRPr="00730B7D">
        <w:rPr>
          <w:lang w:val="es-ES_tradnl"/>
        </w:rPr>
        <w:t>Definiciones, Acrónimos y Abreviaturas</w:t>
      </w:r>
      <w:bookmarkEnd w:id="12"/>
      <w:r w:rsidRPr="00730B7D">
        <w:rPr>
          <w:lang w:val="es-ES_tradnl"/>
        </w:rPr>
        <w:t xml:space="preserve"> </w:t>
      </w:r>
    </w:p>
    <w:bookmarkEnd w:id="13"/>
    <w:p w14:paraId="2B92C64D" w14:textId="77777777" w:rsidR="005969B3" w:rsidRDefault="005969B3">
      <w:pPr>
        <w:pStyle w:val="Textoindependiente"/>
        <w:rPr>
          <w:rFonts w:ascii="Arial" w:hAnsi="Arial" w:cs="Arial"/>
          <w:lang w:val="es-ES_tradnl"/>
        </w:rPr>
      </w:pPr>
    </w:p>
    <w:tbl>
      <w:tblPr>
        <w:tblW w:w="8310" w:type="dxa"/>
        <w:tblInd w:w="1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6"/>
        <w:gridCol w:w="6324"/>
      </w:tblGrid>
      <w:tr w:rsidR="005969B3" w14:paraId="636E8869" w14:textId="6EB42AA8" w:rsidTr="007C621F">
        <w:trPr>
          <w:trHeight w:val="480"/>
        </w:trPr>
        <w:tc>
          <w:tcPr>
            <w:tcW w:w="1986" w:type="dxa"/>
            <w:gridSpan w:val="2"/>
          </w:tcPr>
          <w:p w14:paraId="34600A0E" w14:textId="54B3014D" w:rsidR="005969B3" w:rsidRPr="00507F46" w:rsidRDefault="005969B3" w:rsidP="007C621F">
            <w:pPr>
              <w:pStyle w:val="Textoindependiente"/>
              <w:ind w:left="0"/>
              <w:rPr>
                <w:rFonts w:ascii="Arial" w:hAnsi="Arial" w:cs="Arial"/>
                <w:b/>
                <w:lang w:val="es-ES_tradnl"/>
              </w:rPr>
            </w:pPr>
            <w:r w:rsidRPr="00507F46">
              <w:rPr>
                <w:rFonts w:ascii="Arial" w:hAnsi="Arial" w:cs="Arial"/>
                <w:b/>
                <w:lang w:val="es-ES_tradnl"/>
              </w:rPr>
              <w:t>Nombre</w:t>
            </w:r>
          </w:p>
        </w:tc>
        <w:tc>
          <w:tcPr>
            <w:tcW w:w="6324" w:type="dxa"/>
          </w:tcPr>
          <w:p w14:paraId="10D5584F" w14:textId="7F8FE842" w:rsidR="005969B3" w:rsidRPr="00507F46" w:rsidRDefault="00654D1C" w:rsidP="007C621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507F46">
              <w:rPr>
                <w:rFonts w:ascii="Arial" w:hAnsi="Arial" w:cs="Arial"/>
                <w:b/>
                <w:lang w:val="es-ES_tradnl"/>
              </w:rPr>
              <w:t>Descripción</w:t>
            </w:r>
          </w:p>
        </w:tc>
      </w:tr>
      <w:tr w:rsidR="00654D1C" w:rsidRPr="009D3B35" w14:paraId="18E2C05F" w14:textId="77777777" w:rsidTr="007C621F">
        <w:trPr>
          <w:trHeight w:val="480"/>
        </w:trPr>
        <w:tc>
          <w:tcPr>
            <w:tcW w:w="1986" w:type="dxa"/>
            <w:gridSpan w:val="2"/>
          </w:tcPr>
          <w:p w14:paraId="3D6AA06D" w14:textId="7AD89492" w:rsidR="00654D1C" w:rsidRDefault="002D5D14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ADMINISTRADOR</w:t>
            </w:r>
          </w:p>
        </w:tc>
        <w:tc>
          <w:tcPr>
            <w:tcW w:w="6324" w:type="dxa"/>
          </w:tcPr>
          <w:p w14:paraId="3E99446C" w14:textId="63002E8D" w:rsidR="00654D1C" w:rsidRDefault="002D5D14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Persona responsable de conservar y gestionar datos</w:t>
            </w:r>
          </w:p>
        </w:tc>
      </w:tr>
      <w:tr w:rsidR="00391161" w:rsidRPr="009D3B35" w14:paraId="402D4786" w14:textId="77777777" w:rsidTr="007C621F">
        <w:trPr>
          <w:trHeight w:val="433"/>
        </w:trPr>
        <w:tc>
          <w:tcPr>
            <w:tcW w:w="1986" w:type="dxa"/>
            <w:gridSpan w:val="2"/>
          </w:tcPr>
          <w:p w14:paraId="407960E1" w14:textId="5610B7C7" w:rsidR="00391161" w:rsidRDefault="002D5D14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API</w:t>
            </w:r>
          </w:p>
        </w:tc>
        <w:tc>
          <w:tcPr>
            <w:tcW w:w="6324" w:type="dxa"/>
          </w:tcPr>
          <w:p w14:paraId="0B86746E" w14:textId="2370AF4B" w:rsidR="00391161" w:rsidRDefault="002D5D14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Línea de comando que permite a los </w:t>
            </w:r>
            <w:proofErr w:type="spellStart"/>
            <w:r>
              <w:rPr>
                <w:rFonts w:ascii="Arial" w:hAnsi="Arial" w:cs="Arial"/>
                <w:lang w:val="es-ES_tradnl"/>
              </w:rPr>
              <w:t>developers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crear programas específicos en distintos sistemas operativos.</w:t>
            </w:r>
          </w:p>
        </w:tc>
      </w:tr>
      <w:tr w:rsidR="003E4EDA" w:rsidRPr="009D3B35" w14:paraId="1DB65BEF" w14:textId="76DAB7EA" w:rsidTr="007C621F">
        <w:trPr>
          <w:trHeight w:val="450"/>
        </w:trPr>
        <w:tc>
          <w:tcPr>
            <w:tcW w:w="1986" w:type="dxa"/>
            <w:gridSpan w:val="2"/>
          </w:tcPr>
          <w:p w14:paraId="7F73EF75" w14:textId="3662B1F1" w:rsidR="003E4EDA" w:rsidRDefault="0017491D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DPP</w:t>
            </w:r>
          </w:p>
        </w:tc>
        <w:tc>
          <w:tcPr>
            <w:tcW w:w="6324" w:type="dxa"/>
          </w:tcPr>
          <w:p w14:paraId="3FCE80AC" w14:textId="3B7B6719" w:rsidR="003E4EDA" w:rsidRDefault="009F39F8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 w:rsidRPr="00730B7D">
              <w:rPr>
                <w:rFonts w:ascii="Arial" w:hAnsi="Arial" w:cs="Arial"/>
                <w:lang w:val="es-ES_tradnl"/>
              </w:rPr>
              <w:t>Documento de Proposición de Proyecto</w:t>
            </w:r>
          </w:p>
        </w:tc>
      </w:tr>
      <w:tr w:rsidR="009F39F8" w:rsidRPr="009D3B35" w14:paraId="1510E727" w14:textId="22340C28" w:rsidTr="007C62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9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766C" w14:textId="67D13D75" w:rsidR="009F39F8" w:rsidRDefault="00441421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DEVELOPERS</w:t>
            </w:r>
          </w:p>
        </w:tc>
        <w:tc>
          <w:tcPr>
            <w:tcW w:w="6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D2D" w14:textId="7613D1C8" w:rsidR="009F39F8" w:rsidRDefault="002E6CF2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Personas que se encargaran de desarrollar el software</w:t>
            </w:r>
            <w:r w:rsidR="00200E13">
              <w:rPr>
                <w:rFonts w:ascii="Arial" w:hAnsi="Arial" w:cs="Arial"/>
                <w:lang w:val="es-ES_tradnl"/>
              </w:rPr>
              <w:t>, mediante un lenguaje de programación determinando.</w:t>
            </w:r>
          </w:p>
        </w:tc>
      </w:tr>
      <w:tr w:rsidR="0075343C" w:rsidRPr="009D3B35" w14:paraId="3725B7BE" w14:textId="4ED48EA8" w:rsidTr="007C621F">
        <w:trPr>
          <w:trHeight w:val="495"/>
        </w:trPr>
        <w:tc>
          <w:tcPr>
            <w:tcW w:w="1986" w:type="dxa"/>
            <w:gridSpan w:val="2"/>
          </w:tcPr>
          <w:p w14:paraId="00CC42A7" w14:textId="119EC872" w:rsidR="0075343C" w:rsidRDefault="0075343C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DEPLOY</w:t>
            </w:r>
          </w:p>
        </w:tc>
        <w:tc>
          <w:tcPr>
            <w:tcW w:w="6324" w:type="dxa"/>
          </w:tcPr>
          <w:p w14:paraId="4B719407" w14:textId="188A9731" w:rsidR="0075343C" w:rsidRDefault="001557B0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Aplicación web</w:t>
            </w:r>
            <w:r w:rsidR="00556164">
              <w:rPr>
                <w:rFonts w:ascii="Arial" w:hAnsi="Arial" w:cs="Arial"/>
                <w:lang w:val="es-ES_tradnl"/>
              </w:rPr>
              <w:t xml:space="preserve"> que permite crear una base de proyectos web.</w:t>
            </w:r>
          </w:p>
        </w:tc>
      </w:tr>
      <w:tr w:rsidR="001022F3" w:rsidRPr="009D3B35" w14:paraId="660595A6" w14:textId="24C007CE" w:rsidTr="007C621F">
        <w:trPr>
          <w:trHeight w:val="690"/>
        </w:trPr>
        <w:tc>
          <w:tcPr>
            <w:tcW w:w="1986" w:type="dxa"/>
            <w:gridSpan w:val="2"/>
          </w:tcPr>
          <w:p w14:paraId="7EB44D47" w14:textId="5F8D81B0" w:rsidR="001022F3" w:rsidRDefault="002D5D14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ERS</w:t>
            </w:r>
          </w:p>
        </w:tc>
        <w:tc>
          <w:tcPr>
            <w:tcW w:w="6324" w:type="dxa"/>
          </w:tcPr>
          <w:p w14:paraId="75F82D1E" w14:textId="6EF8D111" w:rsidR="001022F3" w:rsidRDefault="002D5D14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Especificación de requisito de software.</w:t>
            </w:r>
          </w:p>
        </w:tc>
      </w:tr>
      <w:tr w:rsidR="0064357E" w:rsidRPr="009D3B35" w14:paraId="4FEEE6BB" w14:textId="01CB8913" w:rsidTr="007C62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9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563B" w14:textId="6B95BD56" w:rsidR="0064357E" w:rsidRDefault="002D5D14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 w:rsidRPr="00484471">
              <w:rPr>
                <w:rFonts w:ascii="Arial" w:hAnsi="Arial" w:cs="Arial"/>
                <w:lang w:val="es-ES_tradnl"/>
              </w:rPr>
              <w:t>SAU</w:t>
            </w:r>
          </w:p>
        </w:tc>
        <w:tc>
          <w:tcPr>
            <w:tcW w:w="63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441D" w14:textId="23D1B25C" w:rsidR="0064357E" w:rsidRDefault="002D5D14" w:rsidP="007C621F">
            <w:pPr>
              <w:pStyle w:val="Textoindependiente"/>
              <w:ind w:left="0"/>
              <w:rPr>
                <w:rFonts w:ascii="Arial" w:hAnsi="Arial" w:cs="Arial"/>
                <w:lang w:val="es-ES_tradnl"/>
              </w:rPr>
            </w:pPr>
            <w:r w:rsidRPr="007701F1">
              <w:rPr>
                <w:rFonts w:ascii="Arial" w:hAnsi="Arial" w:cs="Arial"/>
                <w:lang w:val="es-ES_tradnl"/>
              </w:rPr>
              <w:t>Sociedad jurídica establecida dentro de las políticas de estándar de la empresa(aerolínea).</w:t>
            </w:r>
          </w:p>
        </w:tc>
      </w:tr>
      <w:tr w:rsidR="00484471" w:rsidRPr="009D3B35" w14:paraId="2CF22F52" w14:textId="3CA3F154" w:rsidTr="007C621F">
        <w:trPr>
          <w:trHeight w:val="645"/>
        </w:trPr>
        <w:tc>
          <w:tcPr>
            <w:tcW w:w="1986" w:type="dxa"/>
            <w:gridSpan w:val="2"/>
          </w:tcPr>
          <w:p w14:paraId="1D49A2AB" w14:textId="135D471C" w:rsidR="00484471" w:rsidRPr="00484471" w:rsidRDefault="002D5D14" w:rsidP="007C621F">
            <w:pPr>
              <w:pStyle w:val="Textoindependiente"/>
              <w:ind w:left="0"/>
              <w:jc w:val="left"/>
              <w:rPr>
                <w:rFonts w:ascii="Arial" w:hAnsi="Arial" w:cs="Arial"/>
                <w:color w:val="003366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USUARIO</w:t>
            </w:r>
          </w:p>
        </w:tc>
        <w:tc>
          <w:tcPr>
            <w:tcW w:w="6324" w:type="dxa"/>
          </w:tcPr>
          <w:p w14:paraId="786DEFCA" w14:textId="3C80991F" w:rsidR="00484471" w:rsidRPr="007701F1" w:rsidRDefault="002D5D14" w:rsidP="007C621F">
            <w:pPr>
              <w:pStyle w:val="Textoindependiente"/>
              <w:ind w:left="0"/>
              <w:jc w:val="left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Persona que usara el sistema para gestionar procesos.</w:t>
            </w:r>
          </w:p>
        </w:tc>
      </w:tr>
      <w:tr w:rsidR="0070794E" w14:paraId="458CBAD1" w14:textId="73F304FA" w:rsidTr="007C621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02D5222D" w14:textId="001A56BB" w:rsidR="0070794E" w:rsidRPr="0070794E" w:rsidRDefault="0070794E" w:rsidP="007C621F">
            <w:pPr>
              <w:pStyle w:val="Textoindependiente"/>
              <w:ind w:left="0"/>
              <w:jc w:val="left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70794E">
              <w:rPr>
                <w:rFonts w:ascii="Arial" w:hAnsi="Arial" w:cs="Arial"/>
                <w:color w:val="000000" w:themeColor="text1"/>
                <w:lang w:val="es-ES_tradnl"/>
              </w:rPr>
              <w:t>RUXXXX</w:t>
            </w:r>
          </w:p>
        </w:tc>
        <w:tc>
          <w:tcPr>
            <w:tcW w:w="63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12D3CB" w14:textId="767C515C" w:rsidR="0070794E" w:rsidRPr="0070794E" w:rsidRDefault="0070794E" w:rsidP="007C621F">
            <w:pPr>
              <w:pStyle w:val="Textoindependiente"/>
              <w:ind w:left="0"/>
              <w:jc w:val="left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70794E">
              <w:rPr>
                <w:rFonts w:ascii="Arial" w:hAnsi="Arial" w:cs="Arial"/>
                <w:color w:val="000000" w:themeColor="text1"/>
                <w:lang w:val="es-ES_tradnl"/>
              </w:rPr>
              <w:t>Requisitos de usuario</w:t>
            </w:r>
          </w:p>
        </w:tc>
      </w:tr>
      <w:tr w:rsidR="0070794E" w14:paraId="509FFD1F" w14:textId="15BCD439" w:rsidTr="007C621F">
        <w:trPr>
          <w:trHeight w:val="615"/>
        </w:trPr>
        <w:tc>
          <w:tcPr>
            <w:tcW w:w="1980" w:type="dxa"/>
          </w:tcPr>
          <w:p w14:paraId="6FACBB72" w14:textId="7E0818E8" w:rsidR="0070794E" w:rsidRPr="007C621F" w:rsidRDefault="0070794E" w:rsidP="007C621F">
            <w:pPr>
              <w:pStyle w:val="Textoindependiente"/>
              <w:ind w:left="0"/>
              <w:jc w:val="left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7C621F">
              <w:rPr>
                <w:rFonts w:ascii="Arial" w:hAnsi="Arial" w:cs="Arial"/>
                <w:color w:val="000000" w:themeColor="text1"/>
                <w:lang w:val="es-ES_tradnl"/>
              </w:rPr>
              <w:t>RSXXXX</w:t>
            </w:r>
          </w:p>
        </w:tc>
        <w:tc>
          <w:tcPr>
            <w:tcW w:w="6330" w:type="dxa"/>
            <w:gridSpan w:val="2"/>
          </w:tcPr>
          <w:p w14:paraId="08265E82" w14:textId="36DC5537" w:rsidR="0070794E" w:rsidRPr="007C621F" w:rsidRDefault="0070794E" w:rsidP="007C621F">
            <w:pPr>
              <w:pStyle w:val="Textoindependiente"/>
              <w:ind w:left="0"/>
              <w:jc w:val="left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7C621F">
              <w:rPr>
                <w:rFonts w:ascii="Arial" w:hAnsi="Arial" w:cs="Arial"/>
                <w:color w:val="000000" w:themeColor="text1"/>
                <w:lang w:val="es-ES_tradnl"/>
              </w:rPr>
              <w:t>Requisitos de sistema</w:t>
            </w:r>
          </w:p>
        </w:tc>
      </w:tr>
      <w:tr w:rsidR="007C621F" w:rsidRPr="009D3B35" w14:paraId="25087381" w14:textId="45F67330" w:rsidTr="007C621F">
        <w:trPr>
          <w:trHeight w:val="750"/>
        </w:trPr>
        <w:tc>
          <w:tcPr>
            <w:tcW w:w="1980" w:type="dxa"/>
          </w:tcPr>
          <w:p w14:paraId="4AE096DD" w14:textId="0F135E92" w:rsidR="007C621F" w:rsidRPr="007C621F" w:rsidRDefault="007C621F" w:rsidP="007C621F">
            <w:pPr>
              <w:pStyle w:val="Textoindependiente"/>
              <w:ind w:left="0"/>
              <w:jc w:val="left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7C621F">
              <w:rPr>
                <w:rFonts w:ascii="Arial" w:hAnsi="Arial" w:cs="Arial"/>
                <w:color w:val="000000" w:themeColor="text1"/>
                <w:lang w:val="es-ES_tradnl"/>
              </w:rPr>
              <w:t>CPXX</w:t>
            </w:r>
          </w:p>
        </w:tc>
        <w:tc>
          <w:tcPr>
            <w:tcW w:w="6330" w:type="dxa"/>
            <w:gridSpan w:val="2"/>
          </w:tcPr>
          <w:p w14:paraId="1AADC10C" w14:textId="3BA3526C" w:rsidR="007C621F" w:rsidRPr="007C621F" w:rsidRDefault="007C621F" w:rsidP="007C621F">
            <w:pPr>
              <w:pStyle w:val="Textoindependiente"/>
              <w:ind w:left="0"/>
              <w:jc w:val="left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7C621F">
              <w:rPr>
                <w:rFonts w:ascii="Arial" w:hAnsi="Arial" w:cs="Arial"/>
                <w:color w:val="000000" w:themeColor="text1"/>
                <w:lang w:val="es-ES_tradnl"/>
              </w:rPr>
              <w:t>Control de pruebas en versiones</w:t>
            </w:r>
          </w:p>
        </w:tc>
      </w:tr>
    </w:tbl>
    <w:p w14:paraId="6E670C19" w14:textId="450CE5BE" w:rsidR="0043567B" w:rsidRDefault="0043567B" w:rsidP="007701F1">
      <w:pPr>
        <w:pStyle w:val="Textoindependiente"/>
        <w:jc w:val="left"/>
        <w:rPr>
          <w:rFonts w:ascii="Arial" w:hAnsi="Arial" w:cs="Arial"/>
          <w:color w:val="003366"/>
          <w:lang w:val="es-ES_tradnl"/>
        </w:rPr>
      </w:pPr>
    </w:p>
    <w:p w14:paraId="60AF4204" w14:textId="715EB28F" w:rsidR="003E64DF" w:rsidRDefault="003E64DF" w:rsidP="007701F1">
      <w:pPr>
        <w:pStyle w:val="Textoindependiente"/>
        <w:jc w:val="left"/>
        <w:rPr>
          <w:rFonts w:ascii="Arial" w:hAnsi="Arial" w:cs="Arial"/>
          <w:color w:val="003366"/>
          <w:lang w:val="es-ES_tradnl"/>
        </w:rPr>
      </w:pPr>
    </w:p>
    <w:p w14:paraId="58F506C4" w14:textId="7C06D1D3" w:rsidR="003E64DF" w:rsidRDefault="003E64DF" w:rsidP="007701F1">
      <w:pPr>
        <w:pStyle w:val="Textoindependiente"/>
        <w:jc w:val="left"/>
        <w:rPr>
          <w:rFonts w:ascii="Arial" w:hAnsi="Arial" w:cs="Arial"/>
          <w:color w:val="003366"/>
          <w:lang w:val="es-ES_tradnl"/>
        </w:rPr>
      </w:pPr>
    </w:p>
    <w:p w14:paraId="2CAC8842" w14:textId="332CE0B7" w:rsidR="003E64DF" w:rsidRDefault="003E64DF" w:rsidP="007701F1">
      <w:pPr>
        <w:pStyle w:val="Textoindependiente"/>
        <w:jc w:val="left"/>
        <w:rPr>
          <w:rFonts w:ascii="Arial" w:hAnsi="Arial" w:cs="Arial"/>
          <w:color w:val="003366"/>
          <w:lang w:val="es-ES_tradnl"/>
        </w:rPr>
      </w:pPr>
    </w:p>
    <w:p w14:paraId="5BB5898C" w14:textId="2C08857C" w:rsidR="003E64DF" w:rsidRDefault="003E64DF" w:rsidP="007701F1">
      <w:pPr>
        <w:pStyle w:val="Textoindependiente"/>
        <w:jc w:val="left"/>
        <w:rPr>
          <w:rFonts w:ascii="Arial" w:hAnsi="Arial" w:cs="Arial"/>
          <w:color w:val="003366"/>
          <w:lang w:val="es-ES_tradnl"/>
        </w:rPr>
      </w:pPr>
    </w:p>
    <w:p w14:paraId="5DF5BA44" w14:textId="77777777" w:rsidR="003E64DF" w:rsidRPr="00730B7D" w:rsidRDefault="003E64DF" w:rsidP="007701F1">
      <w:pPr>
        <w:pStyle w:val="Textoindependiente"/>
        <w:jc w:val="left"/>
        <w:rPr>
          <w:rFonts w:ascii="Arial" w:hAnsi="Arial" w:cs="Arial"/>
          <w:color w:val="003366"/>
          <w:lang w:val="es-ES_tradnl"/>
        </w:rPr>
      </w:pPr>
    </w:p>
    <w:p w14:paraId="056E7045" w14:textId="77777777" w:rsidR="009B0F52" w:rsidRPr="00730B7D" w:rsidRDefault="009B0F52">
      <w:pPr>
        <w:pStyle w:val="Ttulo2"/>
        <w:rPr>
          <w:lang w:val="es-ES_tradnl"/>
        </w:rPr>
      </w:pPr>
      <w:bookmarkStart w:id="14" w:name="_Toc136251305"/>
      <w:r w:rsidRPr="00730B7D">
        <w:rPr>
          <w:lang w:val="es-ES_tradnl"/>
        </w:rPr>
        <w:t>Referencias</w:t>
      </w:r>
      <w:bookmarkEnd w:id="14"/>
    </w:p>
    <w:p w14:paraId="0478CD0B" w14:textId="77777777" w:rsidR="00FB2F81" w:rsidRPr="002A3EB7" w:rsidRDefault="00FB2F81" w:rsidP="00AB4695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2A3EB7">
        <w:rPr>
          <w:rFonts w:ascii="Arial" w:hAnsi="Arial" w:cs="Arial"/>
          <w:snapToGrid w:val="0"/>
          <w:color w:val="000000" w:themeColor="text1"/>
          <w:sz w:val="22"/>
          <w:szCs w:val="22"/>
        </w:rPr>
        <w:t xml:space="preserve">ESA Software Engineering Standards”. PSS-05-0 Issue 2. ESA Board for Software Standardization and Control (BSSC) - European Space Agency. </w:t>
      </w:r>
      <w:r w:rsidRPr="002A3EB7">
        <w:rPr>
          <w:rFonts w:ascii="Arial" w:hAnsi="Arial" w:cs="Arial"/>
          <w:snapToGrid w:val="0"/>
          <w:color w:val="000000" w:themeColor="text1"/>
          <w:sz w:val="22"/>
          <w:szCs w:val="22"/>
          <w:lang w:val="es-ES_tradnl"/>
        </w:rPr>
        <w:t>(1991).  URL: www.ess.co.at/ECOSIM/ESA.txt.</w:t>
      </w:r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14:paraId="295EC36A" w14:textId="77777777" w:rsidR="00FB2F81" w:rsidRPr="002A3EB7" w:rsidRDefault="00FB2F81" w:rsidP="00AB4695">
      <w:pPr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>URD (</w:t>
      </w:r>
      <w:proofErr w:type="spellStart"/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>User</w:t>
      </w:r>
      <w:proofErr w:type="spellEnd"/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proofErr w:type="spellStart"/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>Requirement</w:t>
      </w:r>
      <w:proofErr w:type="spellEnd"/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proofErr w:type="spellStart"/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>Document</w:t>
      </w:r>
      <w:proofErr w:type="spellEnd"/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>) 3.1.</w:t>
      </w:r>
    </w:p>
    <w:p w14:paraId="337B77A0" w14:textId="77777777" w:rsidR="009B0F52" w:rsidRPr="002A3EB7" w:rsidRDefault="00FB2F81" w:rsidP="00AB4695">
      <w:pPr>
        <w:numPr>
          <w:ilvl w:val="0"/>
          <w:numId w:val="5"/>
        </w:numPr>
        <w:spacing w:line="360" w:lineRule="auto"/>
        <w:rPr>
          <w:color w:val="000000" w:themeColor="text1"/>
          <w:lang w:val="es-ES_tradnl"/>
        </w:rPr>
      </w:pPr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SRD (Software </w:t>
      </w:r>
      <w:proofErr w:type="spellStart"/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>Requirement</w:t>
      </w:r>
      <w:proofErr w:type="spellEnd"/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proofErr w:type="spellStart"/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>Document</w:t>
      </w:r>
      <w:proofErr w:type="spellEnd"/>
      <w:r w:rsidRPr="002A3EB7">
        <w:rPr>
          <w:rFonts w:ascii="Arial" w:hAnsi="Arial" w:cs="Arial"/>
          <w:color w:val="000000" w:themeColor="text1"/>
          <w:sz w:val="22"/>
          <w:szCs w:val="22"/>
          <w:lang w:val="es-ES_tradnl"/>
        </w:rPr>
        <w:t>) 2.0.</w:t>
      </w:r>
      <w:r w:rsidR="009B0F52" w:rsidRPr="002A3EB7">
        <w:rPr>
          <w:color w:val="000000" w:themeColor="text1"/>
          <w:lang w:val="es-ES_tradnl"/>
        </w:rPr>
        <w:t>]</w:t>
      </w:r>
    </w:p>
    <w:p w14:paraId="435CB570" w14:textId="5EE12287" w:rsidR="001040AB" w:rsidRDefault="00F87009" w:rsidP="00AB4695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lang w:val="es-ES_tradnl"/>
        </w:rPr>
      </w:pPr>
      <w:r w:rsidRPr="007D213C">
        <w:rPr>
          <w:rFonts w:ascii="Arial" w:hAnsi="Arial" w:cs="Arial"/>
          <w:sz w:val="22"/>
          <w:lang w:val="es-ES_tradnl"/>
        </w:rPr>
        <w:t>https://es.slideshare.net/Juan_Tapias/formato-ieee830srs-lleno</w:t>
      </w:r>
    </w:p>
    <w:p w14:paraId="3239E733" w14:textId="12D4AE5E" w:rsidR="00BE5E55" w:rsidRDefault="00BE5E55" w:rsidP="00BE5E55">
      <w:pPr>
        <w:numPr>
          <w:ilvl w:val="0"/>
          <w:numId w:val="5"/>
        </w:numPr>
        <w:spacing w:line="360" w:lineRule="auto"/>
        <w:rPr>
          <w:rFonts w:ascii="Arial" w:hAnsi="Arial" w:cs="Arial"/>
          <w:sz w:val="22"/>
          <w:lang w:val="es-ES_tradnl"/>
        </w:rPr>
      </w:pPr>
      <w:r w:rsidRPr="007D213C">
        <w:rPr>
          <w:rFonts w:ascii="Arial" w:hAnsi="Arial" w:cs="Arial"/>
          <w:sz w:val="22"/>
          <w:lang w:val="es-ES_tradnl"/>
        </w:rPr>
        <w:t>http://www.ie.inf.uc3m.es/grupo/docencia/reglada/psi/unidad8-DOC.pdf</w:t>
      </w:r>
    </w:p>
    <w:p w14:paraId="4B64A9E0" w14:textId="77777777" w:rsidR="00BE5E55" w:rsidRDefault="00BE5E55" w:rsidP="00C51054">
      <w:pPr>
        <w:spacing w:line="360" w:lineRule="auto"/>
        <w:ind w:left="1800"/>
        <w:rPr>
          <w:rFonts w:ascii="Arial" w:hAnsi="Arial" w:cs="Arial"/>
          <w:sz w:val="22"/>
          <w:lang w:val="es-ES_tradnl"/>
        </w:rPr>
      </w:pPr>
    </w:p>
    <w:p w14:paraId="7428EE91" w14:textId="77777777" w:rsidR="001040AB" w:rsidRPr="001040AB" w:rsidRDefault="001040AB" w:rsidP="001040AB">
      <w:pPr>
        <w:rPr>
          <w:rFonts w:ascii="Arial" w:hAnsi="Arial" w:cs="Arial"/>
          <w:sz w:val="22"/>
          <w:lang w:val="es-ES_tradnl"/>
        </w:rPr>
      </w:pPr>
    </w:p>
    <w:p w14:paraId="1CB9B40E" w14:textId="77777777" w:rsidR="001040AB" w:rsidRPr="001040AB" w:rsidRDefault="001040AB" w:rsidP="001040AB">
      <w:pPr>
        <w:rPr>
          <w:rFonts w:ascii="Arial" w:hAnsi="Arial" w:cs="Arial"/>
          <w:sz w:val="22"/>
          <w:lang w:val="es-ES_tradnl"/>
        </w:rPr>
      </w:pPr>
    </w:p>
    <w:p w14:paraId="19458A67" w14:textId="77777777" w:rsidR="001040AB" w:rsidRPr="001040AB" w:rsidRDefault="001040AB" w:rsidP="001040AB">
      <w:pPr>
        <w:rPr>
          <w:rFonts w:ascii="Arial" w:hAnsi="Arial" w:cs="Arial"/>
          <w:sz w:val="22"/>
          <w:lang w:val="es-ES_tradnl"/>
        </w:rPr>
      </w:pPr>
    </w:p>
    <w:p w14:paraId="6056889E" w14:textId="09026760" w:rsidR="001040AB" w:rsidRDefault="001040AB" w:rsidP="001040AB">
      <w:pPr>
        <w:tabs>
          <w:tab w:val="left" w:pos="3630"/>
        </w:tabs>
        <w:rPr>
          <w:rFonts w:ascii="Arial" w:hAnsi="Arial" w:cs="Arial"/>
          <w:sz w:val="22"/>
          <w:lang w:val="es-ES_tradnl"/>
        </w:rPr>
      </w:pPr>
    </w:p>
    <w:p w14:paraId="0FF5B4DA" w14:textId="02ECC1DA" w:rsidR="00F87009" w:rsidRPr="001040AB" w:rsidRDefault="00F87009" w:rsidP="001040AB">
      <w:pPr>
        <w:rPr>
          <w:rFonts w:ascii="Arial" w:hAnsi="Arial" w:cs="Arial"/>
          <w:sz w:val="22"/>
          <w:lang w:val="es-ES_tradnl"/>
        </w:rPr>
      </w:pPr>
    </w:p>
    <w:p w14:paraId="22A8FEDB" w14:textId="77777777" w:rsidR="00220934" w:rsidRPr="00730B7D" w:rsidRDefault="00F933CC" w:rsidP="0096681B">
      <w:pPr>
        <w:pStyle w:val="Ttulo1"/>
        <w:tabs>
          <w:tab w:val="clear" w:pos="432"/>
          <w:tab w:val="num" w:pos="1080"/>
        </w:tabs>
        <w:ind w:left="1080" w:hanging="1080"/>
        <w:rPr>
          <w:lang w:val="es-ES_tradnl"/>
        </w:rPr>
      </w:pPr>
      <w:bookmarkStart w:id="15" w:name="_Toc136251306"/>
      <w:r w:rsidRPr="00730B7D">
        <w:rPr>
          <w:lang w:val="es-ES_tradnl"/>
        </w:rPr>
        <w:lastRenderedPageBreak/>
        <w:t>Descripción General</w:t>
      </w:r>
      <w:bookmarkEnd w:id="15"/>
    </w:p>
    <w:p w14:paraId="3CC3B951" w14:textId="03BA2CC3" w:rsidR="00C62C9F" w:rsidRPr="00730B7D" w:rsidRDefault="006E0DD7" w:rsidP="00C62C9F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El sistema </w:t>
      </w:r>
      <w:r w:rsidR="00071490">
        <w:rPr>
          <w:rFonts w:ascii="Arial" w:hAnsi="Arial" w:cs="Arial"/>
          <w:sz w:val="22"/>
          <w:szCs w:val="22"/>
          <w:lang w:val="es-ES_tradnl"/>
        </w:rPr>
        <w:t>será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B7819">
        <w:rPr>
          <w:rFonts w:ascii="Arial" w:hAnsi="Arial" w:cs="Arial"/>
          <w:sz w:val="22"/>
          <w:szCs w:val="22"/>
          <w:lang w:val="es-ES_tradnl"/>
        </w:rPr>
        <w:t>capaz</w:t>
      </w:r>
      <w:r>
        <w:rPr>
          <w:rFonts w:ascii="Arial" w:hAnsi="Arial" w:cs="Arial"/>
          <w:sz w:val="22"/>
          <w:szCs w:val="22"/>
          <w:lang w:val="es-ES_tradnl"/>
        </w:rPr>
        <w:t xml:space="preserve"> de gestionar la venta de pasajes </w:t>
      </w:r>
      <w:r w:rsidR="00C70902">
        <w:rPr>
          <w:rFonts w:ascii="Arial" w:hAnsi="Arial" w:cs="Arial"/>
          <w:sz w:val="22"/>
          <w:szCs w:val="22"/>
          <w:lang w:val="es-ES_tradnl"/>
        </w:rPr>
        <w:t>aéreos por parte de</w:t>
      </w:r>
      <w:r w:rsidR="009939C0">
        <w:rPr>
          <w:rFonts w:ascii="Arial" w:hAnsi="Arial" w:cs="Arial"/>
          <w:sz w:val="22"/>
          <w:szCs w:val="22"/>
          <w:lang w:val="es-ES_tradnl"/>
        </w:rPr>
        <w:t xml:space="preserve"> las agencias de viajes, tanto el cliente como la </w:t>
      </w:r>
      <w:r w:rsidR="0017739C">
        <w:rPr>
          <w:rFonts w:ascii="Arial" w:hAnsi="Arial" w:cs="Arial"/>
          <w:sz w:val="22"/>
          <w:szCs w:val="22"/>
          <w:lang w:val="es-ES_tradnl"/>
        </w:rPr>
        <w:t xml:space="preserve">agencia de viajes deben poder </w:t>
      </w:r>
      <w:r w:rsidR="002975DD">
        <w:rPr>
          <w:rFonts w:ascii="Arial" w:hAnsi="Arial" w:cs="Arial"/>
          <w:sz w:val="22"/>
          <w:szCs w:val="22"/>
          <w:lang w:val="es-ES_tradnl"/>
        </w:rPr>
        <w:t xml:space="preserve">vender </w:t>
      </w:r>
      <w:r w:rsidR="00392139">
        <w:rPr>
          <w:rFonts w:ascii="Arial" w:hAnsi="Arial" w:cs="Arial"/>
          <w:sz w:val="22"/>
          <w:szCs w:val="22"/>
          <w:lang w:val="es-ES_tradnl"/>
        </w:rPr>
        <w:t>y r</w:t>
      </w:r>
      <w:r w:rsidR="0017739C">
        <w:rPr>
          <w:rFonts w:ascii="Arial" w:hAnsi="Arial" w:cs="Arial"/>
          <w:sz w:val="22"/>
          <w:szCs w:val="22"/>
          <w:lang w:val="es-ES_tradnl"/>
        </w:rPr>
        <w:t xml:space="preserve">eservar pasajes aéreos </w:t>
      </w:r>
      <w:r w:rsidR="00DA6A81">
        <w:rPr>
          <w:rFonts w:ascii="Arial" w:hAnsi="Arial" w:cs="Arial"/>
          <w:sz w:val="22"/>
          <w:szCs w:val="22"/>
          <w:lang w:val="es-ES_tradnl"/>
        </w:rPr>
        <w:t xml:space="preserve">en cualquier momento para que las </w:t>
      </w:r>
      <w:r w:rsidR="00130495">
        <w:rPr>
          <w:rFonts w:ascii="Arial" w:hAnsi="Arial" w:cs="Arial"/>
          <w:sz w:val="22"/>
          <w:szCs w:val="22"/>
          <w:lang w:val="es-ES_tradnl"/>
        </w:rPr>
        <w:t xml:space="preserve">aerolíneas </w:t>
      </w:r>
      <w:r w:rsidR="00DA6A81">
        <w:rPr>
          <w:rFonts w:ascii="Arial" w:hAnsi="Arial" w:cs="Arial"/>
          <w:sz w:val="22"/>
          <w:szCs w:val="22"/>
          <w:lang w:val="es-ES_tradnl"/>
        </w:rPr>
        <w:t>le reserve un asiento correspondiente.</w:t>
      </w:r>
      <w:r w:rsidR="004A37E5">
        <w:rPr>
          <w:rFonts w:ascii="Arial" w:hAnsi="Arial" w:cs="Arial"/>
          <w:sz w:val="22"/>
          <w:szCs w:val="22"/>
          <w:lang w:val="es-ES_tradnl"/>
        </w:rPr>
        <w:t xml:space="preserve"> Por otro lado, el sistema </w:t>
      </w:r>
      <w:r w:rsidR="00BB7819">
        <w:rPr>
          <w:rFonts w:ascii="Arial" w:hAnsi="Arial" w:cs="Arial"/>
          <w:sz w:val="22"/>
          <w:szCs w:val="22"/>
          <w:lang w:val="es-ES_tradnl"/>
        </w:rPr>
        <w:t xml:space="preserve">también </w:t>
      </w:r>
      <w:r w:rsidR="00E71BA5">
        <w:rPr>
          <w:rFonts w:ascii="Arial" w:hAnsi="Arial" w:cs="Arial"/>
          <w:sz w:val="22"/>
          <w:szCs w:val="22"/>
          <w:lang w:val="es-ES_tradnl"/>
        </w:rPr>
        <w:t>permitirá</w:t>
      </w:r>
      <w:r w:rsidR="004A37E5">
        <w:rPr>
          <w:rFonts w:ascii="Arial" w:hAnsi="Arial" w:cs="Arial"/>
          <w:sz w:val="22"/>
          <w:szCs w:val="22"/>
          <w:lang w:val="es-ES_tradnl"/>
        </w:rPr>
        <w:t xml:space="preserve"> reservar un tour </w:t>
      </w:r>
      <w:r w:rsidR="0077175B">
        <w:rPr>
          <w:rFonts w:ascii="Arial" w:hAnsi="Arial" w:cs="Arial"/>
          <w:sz w:val="22"/>
          <w:szCs w:val="22"/>
          <w:lang w:val="es-ES_tradnl"/>
        </w:rPr>
        <w:t>en caso de que algún cliente lo desee</w:t>
      </w:r>
      <w:r w:rsidR="00D12D75">
        <w:rPr>
          <w:rFonts w:ascii="Arial" w:hAnsi="Arial" w:cs="Arial"/>
          <w:sz w:val="22"/>
          <w:szCs w:val="22"/>
          <w:lang w:val="es-ES_tradnl"/>
        </w:rPr>
        <w:t>, quedando asociado a dichos pasajes.</w:t>
      </w:r>
    </w:p>
    <w:p w14:paraId="3BA922D5" w14:textId="77777777" w:rsidR="00C62C9F" w:rsidRPr="00730B7D" w:rsidRDefault="00C62C9F" w:rsidP="00C62C9F">
      <w:pPr>
        <w:pStyle w:val="Ttulo2"/>
        <w:tabs>
          <w:tab w:val="clear" w:pos="1080"/>
        </w:tabs>
        <w:autoSpaceDE w:val="0"/>
        <w:autoSpaceDN w:val="0"/>
        <w:spacing w:after="60"/>
        <w:jc w:val="both"/>
        <w:rPr>
          <w:lang w:val="es-ES_tradnl"/>
        </w:rPr>
      </w:pPr>
      <w:bookmarkStart w:id="16" w:name="_Toc37418022"/>
      <w:bookmarkStart w:id="17" w:name="_Toc41252467"/>
      <w:bookmarkStart w:id="18" w:name="_Toc41253243"/>
      <w:bookmarkStart w:id="19" w:name="_Toc136251307"/>
      <w:bookmarkStart w:id="20" w:name="_Hlk518512103"/>
      <w:r w:rsidRPr="00730B7D">
        <w:rPr>
          <w:lang w:val="es-ES_tradnl"/>
        </w:rPr>
        <w:t>Características de los Usuario</w:t>
      </w:r>
      <w:bookmarkEnd w:id="16"/>
      <w:bookmarkEnd w:id="17"/>
      <w:bookmarkEnd w:id="18"/>
      <w:r w:rsidR="00C044F1">
        <w:rPr>
          <w:lang w:val="es-ES_tradnl"/>
        </w:rPr>
        <w:t>s</w:t>
      </w:r>
      <w:bookmarkEnd w:id="19"/>
    </w:p>
    <w:bookmarkEnd w:id="20"/>
    <w:p w14:paraId="2663CD29" w14:textId="6D766507" w:rsidR="00C62C9F" w:rsidRDefault="00C62C9F" w:rsidP="00C62C9F">
      <w:pPr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F03EDF">
        <w:rPr>
          <w:rFonts w:ascii="Arial" w:hAnsi="Arial" w:cs="Arial"/>
          <w:color w:val="000000" w:themeColor="text1"/>
          <w:sz w:val="22"/>
          <w:szCs w:val="22"/>
          <w:lang w:val="es-ES_tradnl"/>
        </w:rPr>
        <w:t>Los usuarios del sistema son:</w:t>
      </w:r>
    </w:p>
    <w:p w14:paraId="720EB0B4" w14:textId="77777777" w:rsidR="00F03EDF" w:rsidRPr="00F03EDF" w:rsidRDefault="00F03EDF" w:rsidP="00C62C9F">
      <w:pPr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tbl>
      <w:tblPr>
        <w:tblStyle w:val="Tablaconcuadrcula"/>
        <w:tblW w:w="10012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620"/>
        <w:gridCol w:w="4140"/>
        <w:gridCol w:w="1080"/>
        <w:gridCol w:w="1316"/>
        <w:gridCol w:w="1856"/>
      </w:tblGrid>
      <w:tr w:rsidR="00D24815" w:rsidRPr="00730B7D" w14:paraId="58CDD576" w14:textId="77777777" w:rsidTr="00FD3AB7">
        <w:tc>
          <w:tcPr>
            <w:tcW w:w="1620" w:type="dxa"/>
          </w:tcPr>
          <w:p w14:paraId="5DC26633" w14:textId="77777777" w:rsidR="00D24815" w:rsidRPr="00730B7D" w:rsidRDefault="00D24815" w:rsidP="00502049">
            <w:pPr>
              <w:spacing w:before="40" w:after="4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Tipo de Usuario</w:t>
            </w:r>
          </w:p>
        </w:tc>
        <w:tc>
          <w:tcPr>
            <w:tcW w:w="4140" w:type="dxa"/>
          </w:tcPr>
          <w:p w14:paraId="05D7973C" w14:textId="77777777" w:rsidR="00D24815" w:rsidRPr="00730B7D" w:rsidRDefault="00D24815" w:rsidP="00502049">
            <w:pPr>
              <w:spacing w:before="40" w:after="4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1080" w:type="dxa"/>
          </w:tcPr>
          <w:p w14:paraId="3AD19112" w14:textId="77777777" w:rsidR="00D24815" w:rsidRPr="00730B7D" w:rsidRDefault="00D24815" w:rsidP="00502049">
            <w:pPr>
              <w:spacing w:before="40" w:after="4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# Actual</w:t>
            </w:r>
          </w:p>
        </w:tc>
        <w:tc>
          <w:tcPr>
            <w:tcW w:w="1316" w:type="dxa"/>
          </w:tcPr>
          <w:p w14:paraId="14B722D4" w14:textId="77777777" w:rsidR="00D24815" w:rsidRPr="00730B7D" w:rsidRDefault="00D24815" w:rsidP="00B95DC4">
            <w:pPr>
              <w:spacing w:before="40" w:after="4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# Futura (1 año)</w:t>
            </w:r>
          </w:p>
        </w:tc>
        <w:tc>
          <w:tcPr>
            <w:tcW w:w="1856" w:type="dxa"/>
          </w:tcPr>
          <w:p w14:paraId="50BFD6D6" w14:textId="77777777" w:rsidR="00D24815" w:rsidRDefault="00D24815" w:rsidP="00502049">
            <w:pPr>
              <w:spacing w:before="40" w:after="4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Usuarios</w:t>
            </w:r>
          </w:p>
          <w:p w14:paraId="6AA1B5F1" w14:textId="77777777" w:rsidR="00D24815" w:rsidRPr="00730B7D" w:rsidRDefault="00D24815" w:rsidP="00502049">
            <w:pPr>
              <w:spacing w:before="40" w:after="40"/>
              <w:jc w:val="center"/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b/>
                <w:color w:val="003366"/>
                <w:sz w:val="22"/>
                <w:szCs w:val="22"/>
                <w:lang w:val="es-ES_tradnl"/>
              </w:rPr>
              <w:t>Contactables</w:t>
            </w:r>
            <w:proofErr w:type="spellEnd"/>
          </w:p>
        </w:tc>
      </w:tr>
      <w:tr w:rsidR="00D24815" w:rsidRPr="009D3B35" w14:paraId="3B4D6B29" w14:textId="77777777" w:rsidTr="00FD3AB7">
        <w:tc>
          <w:tcPr>
            <w:tcW w:w="1620" w:type="dxa"/>
          </w:tcPr>
          <w:p w14:paraId="64A173BE" w14:textId="77777777" w:rsidR="00CA41EA" w:rsidRPr="00885138" w:rsidRDefault="00CA41EA" w:rsidP="00502049">
            <w:pPr>
              <w:spacing w:before="40" w:after="40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</w:pPr>
            <w:r w:rsidRPr="0088513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  <w:t>Usuario:</w:t>
            </w:r>
          </w:p>
          <w:p w14:paraId="6B82F3D2" w14:textId="1C4A2CB2" w:rsidR="00D24815" w:rsidRPr="00885138" w:rsidRDefault="00D24815" w:rsidP="00502049">
            <w:pPr>
              <w:spacing w:before="40" w:after="40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</w:pPr>
            <w:r w:rsidRPr="0088513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  <w:t>Común</w:t>
            </w:r>
          </w:p>
        </w:tc>
        <w:tc>
          <w:tcPr>
            <w:tcW w:w="4140" w:type="dxa"/>
          </w:tcPr>
          <w:p w14:paraId="19D0A4F8" w14:textId="3962483A" w:rsidR="00D24815" w:rsidRPr="00885138" w:rsidRDefault="00FB3BAE" w:rsidP="00772519">
            <w:pPr>
              <w:spacing w:before="40" w:after="4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uede hacer</w:t>
            </w:r>
            <w:r w:rsidR="00332567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visitas al sitio web</w:t>
            </w:r>
            <w:r w:rsidR="00292809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7B0CBB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o</w:t>
            </w:r>
            <w:r w:rsidR="00292809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332567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también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la reserva</w:t>
            </w:r>
            <w:r w:rsidR="006A6C71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o compra directa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 un </w:t>
            </w:r>
            <w:r w:rsidR="006A6C71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ticket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122D84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</w:t>
            </w:r>
            <w:r w:rsidR="007B0CBB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dentro del sitio web </w:t>
            </w:r>
            <w:r w:rsidR="00122D84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ara cierta </w:t>
            </w:r>
            <w:r w:rsidR="00772519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aerolínea determinada,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772519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 decir que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no haya sido reservado por otro usuario con anterioridad. </w:t>
            </w:r>
            <w:r w:rsidR="00772519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Además,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puede cancelar su propia reserva y modificarla siempre y cuando el horario esté disponible.</w:t>
            </w:r>
          </w:p>
        </w:tc>
        <w:tc>
          <w:tcPr>
            <w:tcW w:w="1080" w:type="dxa"/>
          </w:tcPr>
          <w:p w14:paraId="7455844C" w14:textId="77777777" w:rsidR="00D24815" w:rsidRPr="00784506" w:rsidRDefault="00D24815" w:rsidP="00502049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784506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25</w:t>
            </w:r>
          </w:p>
        </w:tc>
        <w:tc>
          <w:tcPr>
            <w:tcW w:w="1316" w:type="dxa"/>
          </w:tcPr>
          <w:p w14:paraId="0FC15F62" w14:textId="7DBDC691" w:rsidR="00D24815" w:rsidRPr="00784506" w:rsidRDefault="00343E5B" w:rsidP="00B95DC4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784506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80</w:t>
            </w:r>
          </w:p>
        </w:tc>
        <w:tc>
          <w:tcPr>
            <w:tcW w:w="1856" w:type="dxa"/>
          </w:tcPr>
          <w:p w14:paraId="0874EB2D" w14:textId="77777777" w:rsidR="00D24815" w:rsidRDefault="00D24815" w:rsidP="00D24815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</w:pPr>
            <w:bookmarkStart w:id="21" w:name="OLE_LINK1"/>
            <w:bookmarkStart w:id="22" w:name="OLE_LINK2"/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 xml:space="preserve">Sergio Ochoa, </w:t>
            </w:r>
            <w:r w:rsidRPr="00D24815"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>(56 2) 678-4364</w:t>
            </w:r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 xml:space="preserve"> </w:t>
            </w:r>
            <w:hyperlink r:id="rId15" w:history="1">
              <w:r w:rsidRPr="00D24815">
                <w:rPr>
                  <w:rStyle w:val="Hipervnculo"/>
                  <w:rFonts w:ascii="Arial" w:hAnsi="Arial" w:cs="Arial"/>
                  <w:sz w:val="16"/>
                  <w:szCs w:val="16"/>
                  <w:lang w:val="es-ES_tradnl"/>
                </w:rPr>
                <w:t>sochoa@dcc.uchile.cl</w:t>
              </w:r>
            </w:hyperlink>
          </w:p>
          <w:p w14:paraId="086ED626" w14:textId="77777777" w:rsidR="00D24815" w:rsidRDefault="00D24815" w:rsidP="00D24815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</w:pPr>
          </w:p>
          <w:p w14:paraId="1F1A1725" w14:textId="77777777" w:rsidR="00D24815" w:rsidRPr="00D24815" w:rsidRDefault="00D24815" w:rsidP="00D24815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 xml:space="preserve">Pedro Peralta, </w:t>
            </w:r>
            <w:r w:rsidRPr="00D24815"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>(56 2) 678-436</w:t>
            </w:r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 xml:space="preserve">5 </w:t>
            </w:r>
            <w:hyperlink r:id="rId16" w:history="1">
              <w:r w:rsidRPr="00BB0157">
                <w:rPr>
                  <w:rStyle w:val="Hipervnculo"/>
                  <w:rFonts w:ascii="Arial" w:hAnsi="Arial" w:cs="Arial"/>
                  <w:sz w:val="16"/>
                  <w:szCs w:val="16"/>
                  <w:lang w:val="es-ES_tradnl"/>
                </w:rPr>
                <w:t>pp@dcc.uchile.cl</w:t>
              </w:r>
            </w:hyperlink>
          </w:p>
          <w:bookmarkEnd w:id="21"/>
          <w:bookmarkEnd w:id="22"/>
          <w:p w14:paraId="46F6A7C7" w14:textId="77777777" w:rsidR="00D24815" w:rsidRPr="00D24815" w:rsidRDefault="00D24815" w:rsidP="00D24815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</w:pPr>
          </w:p>
          <w:p w14:paraId="7F8F661D" w14:textId="77777777" w:rsidR="00D24815" w:rsidRPr="00D24815" w:rsidRDefault="00D24815" w:rsidP="00D24815">
            <w:pPr>
              <w:spacing w:before="40" w:after="40"/>
              <w:jc w:val="center"/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</w:pPr>
          </w:p>
        </w:tc>
      </w:tr>
      <w:tr w:rsidR="00D24815" w:rsidRPr="009D3B35" w14:paraId="6DCCB4EC" w14:textId="77777777" w:rsidTr="00FD3AB7">
        <w:tc>
          <w:tcPr>
            <w:tcW w:w="1620" w:type="dxa"/>
          </w:tcPr>
          <w:p w14:paraId="192AA29C" w14:textId="7E833702" w:rsidR="00D24815" w:rsidRPr="00885138" w:rsidRDefault="00D24815" w:rsidP="00502049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88513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  <w:t>Usuario</w:t>
            </w:r>
            <w:r w:rsidR="00CA41EA" w:rsidRPr="0088513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  <w:t>:</w:t>
            </w:r>
            <w:r w:rsidRPr="0088513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  <w:t xml:space="preserve"> Administrador</w:t>
            </w:r>
          </w:p>
        </w:tc>
        <w:tc>
          <w:tcPr>
            <w:tcW w:w="4140" w:type="dxa"/>
          </w:tcPr>
          <w:p w14:paraId="13AD000F" w14:textId="2337D269" w:rsidR="00D24815" w:rsidRPr="00885138" w:rsidRDefault="007412DE" w:rsidP="00502049">
            <w:pPr>
              <w:spacing w:before="40" w:after="4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Realiza todo el manejo</w:t>
            </w:r>
            <w:r w:rsidR="00F06FA4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</w:t>
            </w:r>
            <w:r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recursos y estadísticas</w:t>
            </w:r>
            <w:r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 datos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, es decir, puede agregar, eliminar, modificar, deshabilitar o habilitar cualquier recurso del sistema, personalizando la estadística que quiere obtener desplegándola en pantalla. El manejo de usuarios se realiza a través del SAU.</w:t>
            </w:r>
          </w:p>
        </w:tc>
        <w:tc>
          <w:tcPr>
            <w:tcW w:w="1080" w:type="dxa"/>
          </w:tcPr>
          <w:p w14:paraId="6EE7FA91" w14:textId="77777777" w:rsidR="00D24815" w:rsidRPr="00784506" w:rsidRDefault="00D24815" w:rsidP="00502049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784506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316" w:type="dxa"/>
          </w:tcPr>
          <w:p w14:paraId="54847294" w14:textId="77777777" w:rsidR="00D24815" w:rsidRPr="00784506" w:rsidRDefault="00D24815" w:rsidP="00B95DC4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784506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856" w:type="dxa"/>
          </w:tcPr>
          <w:p w14:paraId="782C72CD" w14:textId="77777777" w:rsidR="00D24815" w:rsidRDefault="00D24815" w:rsidP="00D24815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 xml:space="preserve">Andrés </w:t>
            </w:r>
            <w:proofErr w:type="spellStart"/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>Neyem</w:t>
            </w:r>
            <w:proofErr w:type="spellEnd"/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 xml:space="preserve">, </w:t>
            </w:r>
            <w:r w:rsidRPr="00D24815"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>(5</w:t>
            </w:r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 xml:space="preserve">6 2) 678-4365 </w:t>
            </w:r>
            <w:hyperlink r:id="rId17" w:history="1">
              <w:r w:rsidRPr="00BB0157">
                <w:rPr>
                  <w:rStyle w:val="Hipervnculo"/>
                  <w:rFonts w:ascii="Arial" w:hAnsi="Arial" w:cs="Arial"/>
                  <w:sz w:val="16"/>
                  <w:szCs w:val="16"/>
                  <w:lang w:val="es-ES_tradnl"/>
                </w:rPr>
                <w:t>aneyem@dcc.uchile.cl</w:t>
              </w:r>
            </w:hyperlink>
          </w:p>
          <w:p w14:paraId="5C3D16E9" w14:textId="77777777" w:rsidR="00D24815" w:rsidRDefault="00D24815" w:rsidP="00D24815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</w:pPr>
          </w:p>
          <w:p w14:paraId="2EA4CCFA" w14:textId="77777777" w:rsidR="00D24815" w:rsidRPr="00D24815" w:rsidRDefault="00D24815" w:rsidP="00D24815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 xml:space="preserve">Lucía Ortega, </w:t>
            </w:r>
            <w:r w:rsidRPr="00D24815"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>(56 2) 678-436</w:t>
            </w:r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 xml:space="preserve">5 </w:t>
            </w:r>
            <w:hyperlink r:id="rId18" w:history="1">
              <w:r w:rsidRPr="00BB0157">
                <w:rPr>
                  <w:rStyle w:val="Hipervnculo"/>
                  <w:rFonts w:ascii="Arial" w:hAnsi="Arial" w:cs="Arial"/>
                  <w:sz w:val="16"/>
                  <w:szCs w:val="16"/>
                  <w:lang w:val="es-ES_tradnl"/>
                </w:rPr>
                <w:t>lucia@dcc.uchile.cl</w:t>
              </w:r>
            </w:hyperlink>
          </w:p>
          <w:p w14:paraId="03584E9E" w14:textId="77777777" w:rsidR="00D24815" w:rsidRPr="00D24815" w:rsidRDefault="00D24815" w:rsidP="00502049">
            <w:pPr>
              <w:spacing w:before="40" w:after="40"/>
              <w:jc w:val="center"/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</w:pPr>
          </w:p>
        </w:tc>
      </w:tr>
      <w:tr w:rsidR="00D24815" w:rsidRPr="009D3B35" w14:paraId="3892BDC8" w14:textId="77777777" w:rsidTr="00FD3AB7">
        <w:tc>
          <w:tcPr>
            <w:tcW w:w="1620" w:type="dxa"/>
          </w:tcPr>
          <w:p w14:paraId="70FB39CF" w14:textId="17321AE3" w:rsidR="006133B9" w:rsidRPr="00885138" w:rsidRDefault="00D24815" w:rsidP="00502049">
            <w:pPr>
              <w:spacing w:before="40" w:after="40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</w:pPr>
            <w:r w:rsidRPr="0088513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  <w:t>Usuario</w:t>
            </w:r>
            <w:r w:rsidR="00CA41EA" w:rsidRPr="0088513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  <w:t>:</w:t>
            </w:r>
            <w:r w:rsidRPr="0088513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</w:p>
          <w:p w14:paraId="6145C468" w14:textId="3040FADF" w:rsidR="005F3DFC" w:rsidRPr="00885138" w:rsidRDefault="005F3DFC" w:rsidP="00502049">
            <w:pPr>
              <w:spacing w:before="40" w:after="40"/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</w:pPr>
            <w:r w:rsidRPr="00885138">
              <w:rPr>
                <w:rFonts w:ascii="Arial" w:hAnsi="Arial" w:cs="Arial"/>
                <w:i/>
                <w:color w:val="000000" w:themeColor="text1"/>
                <w:sz w:val="22"/>
                <w:szCs w:val="22"/>
                <w:lang w:val="es-ES_tradnl"/>
              </w:rPr>
              <w:t>Agencia de Viajes</w:t>
            </w:r>
          </w:p>
        </w:tc>
        <w:tc>
          <w:tcPr>
            <w:tcW w:w="4140" w:type="dxa"/>
          </w:tcPr>
          <w:p w14:paraId="4C8CC197" w14:textId="2DF950F9" w:rsidR="00D24815" w:rsidRPr="00885138" w:rsidRDefault="00784032" w:rsidP="00502049">
            <w:pPr>
              <w:spacing w:before="40" w:after="4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Una </w:t>
            </w:r>
            <w:r w:rsidR="00AF3EF7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v</w:t>
            </w:r>
            <w:r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ez adquirido el sistema, puede hacer uso de </w:t>
            </w:r>
            <w:r w:rsidR="005D64E3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las gestiones que solicita est</w:t>
            </w:r>
            <w:r w:rsidR="00AF3EF7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 usuario de manera correcta </w:t>
            </w:r>
            <w:r w:rsidR="00CD41D1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para satisfacer las necesidades tanto de usuario común como de él mismo.</w:t>
            </w:r>
          </w:p>
        </w:tc>
        <w:tc>
          <w:tcPr>
            <w:tcW w:w="1080" w:type="dxa"/>
          </w:tcPr>
          <w:p w14:paraId="0ECCD6B7" w14:textId="77777777" w:rsidR="007D213C" w:rsidRDefault="0098578D" w:rsidP="00502049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1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</w:p>
          <w:p w14:paraId="4EEBA8B4" w14:textId="60F0BE99" w:rsidR="00D24815" w:rsidRPr="00885138" w:rsidRDefault="007D213C" w:rsidP="00502049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(Fijo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1316" w:type="dxa"/>
          </w:tcPr>
          <w:p w14:paraId="41B3DBFB" w14:textId="5B527104" w:rsidR="00D24815" w:rsidRPr="00885138" w:rsidRDefault="002040C4" w:rsidP="00B95DC4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10</w:t>
            </w:r>
            <w:r w:rsidR="00D24815" w:rsidRPr="0088513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(variable)</w:t>
            </w:r>
          </w:p>
        </w:tc>
        <w:tc>
          <w:tcPr>
            <w:tcW w:w="1856" w:type="dxa"/>
          </w:tcPr>
          <w:p w14:paraId="2C0AF6D0" w14:textId="77777777" w:rsidR="00D24815" w:rsidRDefault="00D24815" w:rsidP="00D24815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 xml:space="preserve">Juan Aguirre, </w:t>
            </w:r>
            <w:r w:rsidRPr="00D24815"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>(56 2) 678-4364</w:t>
            </w:r>
            <w:r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  <w:t xml:space="preserve">7 </w:t>
            </w:r>
            <w:hyperlink r:id="rId19" w:history="1">
              <w:r w:rsidRPr="00BB0157">
                <w:rPr>
                  <w:rStyle w:val="Hipervnculo"/>
                  <w:rFonts w:ascii="Arial" w:hAnsi="Arial" w:cs="Arial"/>
                  <w:sz w:val="16"/>
                  <w:szCs w:val="16"/>
                  <w:lang w:val="es-ES_tradnl"/>
                </w:rPr>
                <w:t>juanaa@dcc.uchile.cl</w:t>
              </w:r>
            </w:hyperlink>
          </w:p>
          <w:p w14:paraId="3BAB601B" w14:textId="77777777" w:rsidR="00D24815" w:rsidRPr="00D24815" w:rsidRDefault="00D24815" w:rsidP="00D24815">
            <w:pPr>
              <w:pStyle w:val="Encabezado"/>
              <w:spacing w:before="60" w:after="60"/>
              <w:rPr>
                <w:rFonts w:ascii="Arial" w:hAnsi="Arial" w:cs="Arial"/>
                <w:color w:val="003366"/>
                <w:sz w:val="16"/>
                <w:szCs w:val="16"/>
                <w:lang w:val="es-ES_tradnl"/>
              </w:rPr>
            </w:pPr>
          </w:p>
        </w:tc>
      </w:tr>
    </w:tbl>
    <w:p w14:paraId="7087708E" w14:textId="77777777" w:rsidR="00C62C9F" w:rsidRPr="00730B7D" w:rsidRDefault="00C62C9F" w:rsidP="00C62C9F">
      <w:pPr>
        <w:pStyle w:val="Lista"/>
        <w:numPr>
          <w:ilvl w:val="0"/>
          <w:numId w:val="0"/>
        </w:num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16F5DBB1" w14:textId="77777777" w:rsidR="00493ADB" w:rsidRPr="00730B7D" w:rsidRDefault="00493ADB" w:rsidP="00C62C9F">
      <w:pPr>
        <w:pStyle w:val="Lista"/>
        <w:numPr>
          <w:ilvl w:val="0"/>
          <w:numId w:val="0"/>
        </w:num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70F9E28D" w14:textId="77777777" w:rsidR="00493ADB" w:rsidRDefault="00493ADB" w:rsidP="00C62C9F">
      <w:pPr>
        <w:pStyle w:val="Lista"/>
        <w:numPr>
          <w:ilvl w:val="0"/>
          <w:numId w:val="0"/>
        </w:num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3D751F7A" w14:textId="77777777" w:rsidR="00D24815" w:rsidRPr="00730B7D" w:rsidRDefault="00D24815" w:rsidP="00C62C9F">
      <w:pPr>
        <w:pStyle w:val="Lista"/>
        <w:numPr>
          <w:ilvl w:val="0"/>
          <w:numId w:val="0"/>
        </w:num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514566A8" w14:textId="77777777" w:rsidR="00493ADB" w:rsidRPr="00730B7D" w:rsidRDefault="00493ADB" w:rsidP="00C62C9F">
      <w:pPr>
        <w:pStyle w:val="Lista"/>
        <w:numPr>
          <w:ilvl w:val="0"/>
          <w:numId w:val="0"/>
        </w:num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6E8024FA" w14:textId="77777777" w:rsidR="00493ADB" w:rsidRPr="00730B7D" w:rsidRDefault="00493ADB" w:rsidP="00C62C9F">
      <w:pPr>
        <w:pStyle w:val="Lista"/>
        <w:numPr>
          <w:ilvl w:val="0"/>
          <w:numId w:val="0"/>
        </w:num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451784E1" w14:textId="77777777" w:rsidR="00493ADB" w:rsidRPr="00730B7D" w:rsidRDefault="00493ADB" w:rsidP="00C62C9F">
      <w:pPr>
        <w:pStyle w:val="Lista"/>
        <w:numPr>
          <w:ilvl w:val="0"/>
          <w:numId w:val="0"/>
        </w:num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1F481CE0" w14:textId="77777777" w:rsidR="002377DE" w:rsidRDefault="002377DE" w:rsidP="00C62C9F">
      <w:p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73967E7D" w14:textId="77777777" w:rsidR="002377DE" w:rsidRDefault="002377DE" w:rsidP="00C62C9F">
      <w:p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777E1BC5" w14:textId="77777777" w:rsidR="002377DE" w:rsidRDefault="002377DE" w:rsidP="00C62C9F">
      <w:p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276D4E70" w14:textId="77777777" w:rsidR="002377DE" w:rsidRDefault="002377DE" w:rsidP="00C62C9F">
      <w:p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342B7D44" w14:textId="77777777" w:rsidR="002377DE" w:rsidRDefault="002377DE" w:rsidP="00C62C9F">
      <w:p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7422E5CD" w14:textId="77777777" w:rsidR="002377DE" w:rsidRDefault="002377DE" w:rsidP="00C62C9F">
      <w:p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523682ED" w14:textId="77777777" w:rsidR="002377DE" w:rsidRDefault="002377DE" w:rsidP="00C62C9F">
      <w:p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32518188" w14:textId="074EA02A" w:rsidR="00C62C9F" w:rsidRPr="00730B7D" w:rsidRDefault="007D213C" w:rsidP="00C62C9F">
      <w:pPr>
        <w:rPr>
          <w:rFonts w:ascii="Arial" w:hAnsi="Arial" w:cs="Arial"/>
          <w:color w:val="003366"/>
          <w:sz w:val="22"/>
          <w:szCs w:val="22"/>
          <w:lang w:val="es-ES_tradnl"/>
        </w:rPr>
      </w:pPr>
      <w:r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60FECC9" wp14:editId="47EE7F26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914400" cy="904875"/>
                <wp:effectExtent l="0" t="0" r="19050" b="28575"/>
                <wp:wrapTopAndBottom/>
                <wp:docPr id="10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99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B195" w14:textId="38E5DEFF" w:rsidR="009D3B35" w:rsidRPr="009D3B35" w:rsidRDefault="009D3B35" w:rsidP="00C62C9F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  <w:r w:rsidRPr="009D3B35">
                              <w:rPr>
                                <w:rFonts w:ascii="Arial" w:hAnsi="Arial" w:cs="Arial"/>
                              </w:rPr>
                              <w:t>-Visitar Sitio Web.</w:t>
                            </w:r>
                          </w:p>
                          <w:p w14:paraId="05908A08" w14:textId="4372B546" w:rsidR="009D3B35" w:rsidRPr="009D3B35" w:rsidRDefault="009D3B35" w:rsidP="00C62C9F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  <w:r w:rsidRPr="009D3B35">
                              <w:rPr>
                                <w:rFonts w:ascii="Arial" w:hAnsi="Arial" w:cs="Arial"/>
                              </w:rPr>
                              <w:t>-Reservas ticket.</w:t>
                            </w:r>
                          </w:p>
                          <w:p w14:paraId="11FA1D4E" w14:textId="2C5F81D7" w:rsidR="009D3B35" w:rsidRPr="00B86BB7" w:rsidRDefault="009D3B35" w:rsidP="00C62C9F">
                            <w:pPr>
                              <w:pStyle w:val="Textoindependiente3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B86BB7">
                              <w:rPr>
                                <w:rFonts w:ascii="Arial" w:hAnsi="Arial" w:cs="Arial"/>
                                <w:lang w:val="es-ES"/>
                              </w:rPr>
                              <w:t>-Comprar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tikcet.</w:t>
                            </w:r>
                          </w:p>
                          <w:p w14:paraId="4ACCCBA3" w14:textId="77777777" w:rsidR="009D3B35" w:rsidRPr="00B86BB7" w:rsidRDefault="009D3B35" w:rsidP="00C62C9F">
                            <w:pPr>
                              <w:pStyle w:val="Textoindependiente3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  <w:p w14:paraId="150C13C6" w14:textId="77777777" w:rsidR="009D3B35" w:rsidRPr="00B86BB7" w:rsidRDefault="009D3B35" w:rsidP="00C62C9F">
                            <w:pPr>
                              <w:pStyle w:val="Textoindependiente3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B86BB7">
                              <w:rPr>
                                <w:rFonts w:ascii="Arial" w:hAnsi="Arial" w:cs="Arial"/>
                                <w:lang w:val="es-ES"/>
                              </w:rPr>
                              <w:t>- recursos.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FECC9" id="Rectangle 114" o:spid="_x0000_s1026" style="position:absolute;margin-left:32.25pt;margin-top:21.75pt;width:1in;height:71.2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" strokecolor="#f90">
                <v:textbox>
                  <w:txbxContent>
                    <w:p w14:paraId="6313B195" w14:textId="38E5DEFF" w:rsidR="009D3B35" w:rsidRPr="009D3B35" w:rsidRDefault="009D3B35" w:rsidP="00C62C9F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  <w:r w:rsidRPr="009D3B35">
                        <w:rPr>
                          <w:rFonts w:ascii="Arial" w:hAnsi="Arial" w:cs="Arial"/>
                        </w:rPr>
                        <w:t>-Visitar Sitio Web.</w:t>
                      </w:r>
                    </w:p>
                    <w:p w14:paraId="05908A08" w14:textId="4372B546" w:rsidR="009D3B35" w:rsidRPr="009D3B35" w:rsidRDefault="009D3B35" w:rsidP="00C62C9F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  <w:r w:rsidRPr="009D3B35">
                        <w:rPr>
                          <w:rFonts w:ascii="Arial" w:hAnsi="Arial" w:cs="Arial"/>
                        </w:rPr>
                        <w:t>-Reservas ticket.</w:t>
                      </w:r>
                    </w:p>
                    <w:p w14:paraId="11FA1D4E" w14:textId="2C5F81D7" w:rsidR="009D3B35" w:rsidRPr="00B86BB7" w:rsidRDefault="009D3B35" w:rsidP="00C62C9F">
                      <w:pPr>
                        <w:pStyle w:val="Textoindependiente3"/>
                        <w:rPr>
                          <w:rFonts w:ascii="Arial" w:hAnsi="Arial" w:cs="Arial"/>
                          <w:lang w:val="es-ES"/>
                        </w:rPr>
                      </w:pPr>
                      <w:r w:rsidRPr="00B86BB7">
                        <w:rPr>
                          <w:rFonts w:ascii="Arial" w:hAnsi="Arial" w:cs="Arial"/>
                          <w:lang w:val="es-ES"/>
                        </w:rPr>
                        <w:t>-Comprar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 xml:space="preserve"> tikcet.</w:t>
                      </w:r>
                    </w:p>
                    <w:p w14:paraId="4ACCCBA3" w14:textId="77777777" w:rsidR="009D3B35" w:rsidRPr="00B86BB7" w:rsidRDefault="009D3B35" w:rsidP="00C62C9F">
                      <w:pPr>
                        <w:pStyle w:val="Textoindependiente3"/>
                        <w:rPr>
                          <w:rFonts w:ascii="Arial" w:hAnsi="Arial" w:cs="Arial"/>
                          <w:lang w:val="es-ES"/>
                        </w:rPr>
                      </w:pPr>
                    </w:p>
                    <w:p w14:paraId="150C13C6" w14:textId="77777777" w:rsidR="009D3B35" w:rsidRPr="00B86BB7" w:rsidRDefault="009D3B35" w:rsidP="00C62C9F">
                      <w:pPr>
                        <w:pStyle w:val="Textoindependiente3"/>
                        <w:rPr>
                          <w:rFonts w:ascii="Arial" w:hAnsi="Arial" w:cs="Arial"/>
                          <w:lang w:val="es-ES"/>
                        </w:rPr>
                      </w:pPr>
                      <w:r w:rsidRPr="00B86BB7">
                        <w:rPr>
                          <w:rFonts w:ascii="Arial" w:hAnsi="Arial" w:cs="Arial"/>
                          <w:lang w:val="es-ES"/>
                        </w:rPr>
                        <w:t>- recursos.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44A9E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7B663669" wp14:editId="0BA129B9">
                <wp:simplePos x="0" y="0"/>
                <wp:positionH relativeFrom="column">
                  <wp:posOffset>409575</wp:posOffset>
                </wp:positionH>
                <wp:positionV relativeFrom="paragraph">
                  <wp:posOffset>1370965</wp:posOffset>
                </wp:positionV>
                <wp:extent cx="1028700" cy="289560"/>
                <wp:effectExtent l="9525" t="8255" r="9525" b="6985"/>
                <wp:wrapTopAndBottom/>
                <wp:docPr id="78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99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A7A21" w14:textId="77777777" w:rsidR="009D3B35" w:rsidRPr="00502049" w:rsidRDefault="009D3B35" w:rsidP="00C62C9F">
                            <w:pPr>
                              <w:pStyle w:val="Textoindependiente3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D6909">
                              <w:rPr>
                                <w:rFonts w:ascii="Arial" w:hAnsi="Arial" w:cs="Arial"/>
                                <w:lang w:val="es-ES"/>
                              </w:rPr>
                              <w:t>Usuario</w:t>
                            </w:r>
                            <w:r w:rsidRPr="0050204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Común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663669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7" type="#_x0000_t202" style="position:absolute;margin-left:32.25pt;margin-top:107.95pt;width:81pt;height:22.8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" strokecolor="#f90">
                <v:textbox>
                  <w:txbxContent>
                    <w:p w14:paraId="326A7A21" w14:textId="77777777" w:rsidR="009D3B35" w:rsidRPr="00502049" w:rsidRDefault="009D3B35" w:rsidP="00C62C9F">
                      <w:pPr>
                        <w:pStyle w:val="Textoindependiente3"/>
                        <w:jc w:val="center"/>
                        <w:rPr>
                          <w:rFonts w:ascii="Arial" w:hAnsi="Arial" w:cs="Arial"/>
                        </w:rPr>
                      </w:pPr>
                      <w:r w:rsidRPr="00BD6909">
                        <w:rPr>
                          <w:rFonts w:ascii="Arial" w:hAnsi="Arial" w:cs="Arial"/>
                          <w:lang w:val="es-ES"/>
                        </w:rPr>
                        <w:t>Usuario</w:t>
                      </w:r>
                      <w:r w:rsidRPr="00502049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Común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2107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39046A5" wp14:editId="191117F9">
                <wp:simplePos x="0" y="0"/>
                <wp:positionH relativeFrom="column">
                  <wp:posOffset>1838325</wp:posOffset>
                </wp:positionH>
                <wp:positionV relativeFrom="paragraph">
                  <wp:posOffset>259715</wp:posOffset>
                </wp:positionV>
                <wp:extent cx="914400" cy="866775"/>
                <wp:effectExtent l="0" t="0" r="19050" b="28575"/>
                <wp:wrapTopAndBottom/>
                <wp:docPr id="92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99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A3A1" w14:textId="47E81D94" w:rsidR="009D3B35" w:rsidRPr="00115EBB" w:rsidRDefault="009D3B35" w:rsidP="00C62C9F">
                            <w:pPr>
                              <w:pStyle w:val="Textoindependiente3"/>
                              <w:jc w:val="center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>Administración</w:t>
                            </w:r>
                            <w:r w:rsidRPr="00115EBB">
                              <w:rPr>
                                <w:rFonts w:ascii="Arial" w:hAnsi="Arial" w:cs="Arial"/>
                                <w:lang w:val="es-CL"/>
                              </w:rPr>
                              <w:t xml:space="preserve"> de Recursos (Datos)</w:t>
                            </w:r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>:</w:t>
                            </w:r>
                          </w:p>
                          <w:p w14:paraId="247170F7" w14:textId="5E6834AA" w:rsidR="009D3B35" w:rsidRPr="00115EBB" w:rsidRDefault="009D3B35" w:rsidP="008906EE">
                            <w:pPr>
                              <w:pStyle w:val="Textoindependiente3"/>
                              <w:jc w:val="center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115EBB">
                              <w:rPr>
                                <w:rFonts w:ascii="Arial" w:hAnsi="Arial" w:cs="Arial"/>
                                <w:lang w:val="es-CL"/>
                              </w:rPr>
                              <w:t>Estadisticas de sistema</w:t>
                            </w:r>
                          </w:p>
                          <w:p w14:paraId="33ED3CA5" w14:textId="77777777" w:rsidR="009D3B35" w:rsidRPr="00115EBB" w:rsidRDefault="009D3B35" w:rsidP="00C62C9F">
                            <w:pPr>
                              <w:pStyle w:val="Textoindependiente3"/>
                              <w:jc w:val="center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046A5" id="Rectangle 116" o:spid="_x0000_s1028" style="position:absolute;margin-left:144.75pt;margin-top:20.45pt;width:1in;height:68.2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" strokecolor="#396">
                <v:textbox>
                  <w:txbxContent>
                    <w:p w14:paraId="145BA3A1" w14:textId="47E81D94" w:rsidR="009D3B35" w:rsidRPr="00115EBB" w:rsidRDefault="009D3B35" w:rsidP="00C62C9F">
                      <w:pPr>
                        <w:pStyle w:val="Textoindependiente3"/>
                        <w:jc w:val="center"/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lang w:val="es-CL"/>
                        </w:rPr>
                        <w:t>Administración</w:t>
                      </w:r>
                      <w:r w:rsidRPr="00115EBB">
                        <w:rPr>
                          <w:rFonts w:ascii="Arial" w:hAnsi="Arial" w:cs="Arial"/>
                          <w:lang w:val="es-CL"/>
                        </w:rPr>
                        <w:t xml:space="preserve"> de Recursos (Datos)</w:t>
                      </w:r>
                      <w:r>
                        <w:rPr>
                          <w:rFonts w:ascii="Arial" w:hAnsi="Arial" w:cs="Arial"/>
                          <w:lang w:val="es-CL"/>
                        </w:rPr>
                        <w:t>:</w:t>
                      </w:r>
                    </w:p>
                    <w:p w14:paraId="247170F7" w14:textId="5E6834AA" w:rsidR="009D3B35" w:rsidRPr="00115EBB" w:rsidRDefault="009D3B35" w:rsidP="008906EE">
                      <w:pPr>
                        <w:pStyle w:val="Textoindependiente3"/>
                        <w:jc w:val="center"/>
                        <w:rPr>
                          <w:rFonts w:ascii="Arial" w:hAnsi="Arial" w:cs="Arial"/>
                          <w:lang w:val="es-CL"/>
                        </w:rPr>
                      </w:pPr>
                      <w:r w:rsidRPr="00115EBB">
                        <w:rPr>
                          <w:rFonts w:ascii="Arial" w:hAnsi="Arial" w:cs="Arial"/>
                          <w:lang w:val="es-CL"/>
                        </w:rPr>
                        <w:t>Estadisticas de sistema</w:t>
                      </w:r>
                    </w:p>
                    <w:p w14:paraId="33ED3CA5" w14:textId="77777777" w:rsidR="009D3B35" w:rsidRPr="00115EBB" w:rsidRDefault="009D3B35" w:rsidP="00C62C9F">
                      <w:pPr>
                        <w:pStyle w:val="Textoindependiente3"/>
                        <w:jc w:val="center"/>
                        <w:rPr>
                          <w:rFonts w:ascii="Arial" w:hAnsi="Arial" w:cs="Arial"/>
                          <w:lang w:val="es-CL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526F2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109A2ABB" wp14:editId="4EB638DC">
                <wp:simplePos x="0" y="0"/>
                <wp:positionH relativeFrom="column">
                  <wp:posOffset>2905125</wp:posOffset>
                </wp:positionH>
                <wp:positionV relativeFrom="paragraph">
                  <wp:posOffset>231140</wp:posOffset>
                </wp:positionV>
                <wp:extent cx="1095375" cy="1143000"/>
                <wp:effectExtent l="0" t="0" r="28575" b="19050"/>
                <wp:wrapTopAndBottom/>
                <wp:docPr id="93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99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48ACF" w14:textId="45B4444B" w:rsidR="009D3B35" w:rsidRDefault="009D3B35" w:rsidP="00466AD6">
                            <w:pPr>
                              <w:pStyle w:val="Textoindependiente3"/>
                              <w:jc w:val="both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>Puede:</w:t>
                            </w:r>
                          </w:p>
                          <w:p w14:paraId="080B914D" w14:textId="27CE414D" w:rsidR="009D3B35" w:rsidRPr="00466AD6" w:rsidRDefault="009D3B35" w:rsidP="00EC065F">
                            <w:pPr>
                              <w:pStyle w:val="Textoindependiente3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L"/>
                              </w:rPr>
                              <w:t>Agregar, eliminar, Modficiar, Habilitar o desabilitar cualquier recurso(datos) del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A2ABB" id="Rectangle 140" o:spid="_x0000_s1029" style="position:absolute;margin-left:228.75pt;margin-top:18.2pt;width:86.25pt;height:90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" strokecolor="#396">
                <v:textbox>
                  <w:txbxContent>
                    <w:p w14:paraId="7C248ACF" w14:textId="45B4444B" w:rsidR="009D3B35" w:rsidRDefault="009D3B35" w:rsidP="00466AD6">
                      <w:pPr>
                        <w:pStyle w:val="Textoindependiente3"/>
                        <w:jc w:val="both"/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lang w:val="es-CL"/>
                        </w:rPr>
                        <w:t>Puede:</w:t>
                      </w:r>
                    </w:p>
                    <w:p w14:paraId="080B914D" w14:textId="27CE414D" w:rsidR="009D3B35" w:rsidRPr="00466AD6" w:rsidRDefault="009D3B35" w:rsidP="00EC065F">
                      <w:pPr>
                        <w:pStyle w:val="Textoindependiente3"/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lang w:val="es-CL"/>
                        </w:rPr>
                        <w:t>Agregar, eliminar, Modficiar, Habilitar o desabilitar cualquier recurso(datos) del sistema.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F581D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10056B72" wp14:editId="542D43E9">
                <wp:simplePos x="0" y="0"/>
                <wp:positionH relativeFrom="column">
                  <wp:posOffset>3352165</wp:posOffset>
                </wp:positionH>
                <wp:positionV relativeFrom="paragraph">
                  <wp:posOffset>2133600</wp:posOffset>
                </wp:positionV>
                <wp:extent cx="104775" cy="114300"/>
                <wp:effectExtent l="0" t="0" r="28575" b="19050"/>
                <wp:wrapTopAndBottom/>
                <wp:docPr id="95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B2F62" id="Line 119" o:spid="_x0000_s1026" style="position:absolute;z-index:2516582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95pt,168pt" to="272.2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" strokecolor="#396">
                <w10:wrap type="topAndBottom"/>
              </v:line>
            </w:pict>
          </mc:Fallback>
        </mc:AlternateContent>
      </w:r>
      <w:r w:rsidR="00FA5A28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4BEF30B7" wp14:editId="64051A51">
                <wp:simplePos x="0" y="0"/>
                <wp:positionH relativeFrom="column">
                  <wp:posOffset>2733675</wp:posOffset>
                </wp:positionH>
                <wp:positionV relativeFrom="paragraph">
                  <wp:posOffset>2325370</wp:posOffset>
                </wp:positionV>
                <wp:extent cx="1600200" cy="228600"/>
                <wp:effectExtent l="9525" t="12065" r="9525" b="6985"/>
                <wp:wrapTopAndBottom/>
                <wp:docPr id="7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996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6C6FF" w14:textId="43CB53D4" w:rsidR="009D3B35" w:rsidRPr="00502049" w:rsidRDefault="009D3B35" w:rsidP="00C62C9F">
                            <w:pPr>
                              <w:pStyle w:val="Textoindependiente3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02049">
                              <w:rPr>
                                <w:rFonts w:ascii="Arial" w:hAnsi="Arial" w:cs="Arial"/>
                              </w:rPr>
                              <w:t>Usuario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F30B7" id="Text Box 139" o:spid="_x0000_s1030" type="#_x0000_t202" style="position:absolute;margin-left:215.25pt;margin-top:183.1pt;width:126pt;height:18pt;z-index:251658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" strokecolor="#396">
                <v:textbox>
                  <w:txbxContent>
                    <w:p w14:paraId="0FA6C6FF" w14:textId="43CB53D4" w:rsidR="009D3B35" w:rsidRPr="00502049" w:rsidRDefault="009D3B35" w:rsidP="00C62C9F">
                      <w:pPr>
                        <w:pStyle w:val="Textoindependiente3"/>
                        <w:jc w:val="center"/>
                        <w:rPr>
                          <w:rFonts w:ascii="Arial" w:hAnsi="Arial" w:cs="Arial"/>
                        </w:rPr>
                      </w:pPr>
                      <w:r w:rsidRPr="00502049">
                        <w:rPr>
                          <w:rFonts w:ascii="Arial" w:hAnsi="Arial" w:cs="Arial"/>
                        </w:rPr>
                        <w:t>Usuario Administrator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5A28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3C00A7CA" wp14:editId="45DC8F98">
                <wp:simplePos x="0" y="0"/>
                <wp:positionH relativeFrom="column">
                  <wp:posOffset>5409565</wp:posOffset>
                </wp:positionH>
                <wp:positionV relativeFrom="paragraph">
                  <wp:posOffset>1323975</wp:posOffset>
                </wp:positionV>
                <wp:extent cx="142875" cy="409575"/>
                <wp:effectExtent l="0" t="0" r="28575" b="28575"/>
                <wp:wrapTopAndBottom/>
                <wp:docPr id="96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5A1CD" id="Line 122" o:spid="_x0000_s1026" style="position:absolute;flip:y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95pt,104.25pt" to="437.2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" strokecolor="#396">
                <w10:wrap type="topAndBottom"/>
              </v:line>
            </w:pict>
          </mc:Fallback>
        </mc:AlternateContent>
      </w:r>
      <w:r w:rsidR="00FA5A28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6D33B8C3" wp14:editId="18760A49">
                <wp:simplePos x="0" y="0"/>
                <wp:positionH relativeFrom="column">
                  <wp:posOffset>1647190</wp:posOffset>
                </wp:positionH>
                <wp:positionV relativeFrom="paragraph">
                  <wp:posOffset>1295400</wp:posOffset>
                </wp:positionV>
                <wp:extent cx="104775" cy="447675"/>
                <wp:effectExtent l="0" t="0" r="28575" b="28575"/>
                <wp:wrapTopAndBottom/>
                <wp:docPr id="99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447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9E1428" id="Line 121" o:spid="_x0000_s1026" style="position:absolute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pt,102pt" to="137.9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" strokecolor="#396">
                <w10:wrap type="topAndBottom"/>
              </v:line>
            </w:pict>
          </mc:Fallback>
        </mc:AlternateContent>
      </w:r>
      <w:r w:rsidR="00FA5A28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4902209A" wp14:editId="1E957B2D">
                <wp:simplePos x="0" y="0"/>
                <wp:positionH relativeFrom="margin">
                  <wp:posOffset>3505200</wp:posOffset>
                </wp:positionH>
                <wp:positionV relativeFrom="paragraph">
                  <wp:posOffset>2152015</wp:posOffset>
                </wp:positionV>
                <wp:extent cx="104775" cy="104775"/>
                <wp:effectExtent l="0" t="0" r="28575" b="28575"/>
                <wp:wrapTopAndBottom/>
                <wp:docPr id="94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775" cy="104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B1085" id="Line 120" o:spid="_x0000_s1026" style="position:absolute;flip:y;z-index:2516582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76pt,169.45pt" to="284.25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" strokecolor="#396">
                <w10:wrap type="topAndBottom" anchorx="margin"/>
              </v:line>
            </w:pict>
          </mc:Fallback>
        </mc:AlternateContent>
      </w:r>
      <w:r w:rsidR="00FA5A28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741865AC" wp14:editId="0B3132F3">
                <wp:simplePos x="0" y="0"/>
                <wp:positionH relativeFrom="column">
                  <wp:posOffset>3656965</wp:posOffset>
                </wp:positionH>
                <wp:positionV relativeFrom="paragraph">
                  <wp:posOffset>1809750</wp:posOffset>
                </wp:positionV>
                <wp:extent cx="1704975" cy="323850"/>
                <wp:effectExtent l="0" t="0" r="28575" b="19050"/>
                <wp:wrapTopAndBottom/>
                <wp:docPr id="97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4975" cy="323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E7712" id="Line 123" o:spid="_x0000_s1026" style="position:absolute;flip:y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95pt,142.5pt" to="422.2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" strokecolor="#396">
                <w10:wrap type="topAndBottom"/>
              </v:line>
            </w:pict>
          </mc:Fallback>
        </mc:AlternateContent>
      </w:r>
      <w:r w:rsidR="00FA5A28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7196AD04" wp14:editId="7B087D6A">
                <wp:simplePos x="0" y="0"/>
                <wp:positionH relativeFrom="column">
                  <wp:posOffset>1724025</wp:posOffset>
                </wp:positionH>
                <wp:positionV relativeFrom="paragraph">
                  <wp:posOffset>1828800</wp:posOffset>
                </wp:positionV>
                <wp:extent cx="1609725" cy="304800"/>
                <wp:effectExtent l="0" t="0" r="28575" b="19050"/>
                <wp:wrapTopAndBottom/>
                <wp:docPr id="98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99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FFE6B" id="Line 141" o:spid="_x0000_s1026" style="position:absolute;z-index:2516582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2in" to="262.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" strokecolor="#396">
                <w10:wrap type="topAndBottom"/>
              </v:line>
            </w:pict>
          </mc:Fallback>
        </mc:AlternateContent>
      </w:r>
      <w:r w:rsidR="00AB467E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5CD2981" wp14:editId="593D0B67">
                <wp:simplePos x="0" y="0"/>
                <wp:positionH relativeFrom="column">
                  <wp:posOffset>4638675</wp:posOffset>
                </wp:positionH>
                <wp:positionV relativeFrom="paragraph">
                  <wp:posOffset>1295400</wp:posOffset>
                </wp:positionV>
                <wp:extent cx="714375" cy="314325"/>
                <wp:effectExtent l="0" t="0" r="28575" b="28575"/>
                <wp:wrapTopAndBottom/>
                <wp:docPr id="80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7B011" w14:textId="77777777" w:rsidR="009D3B35" w:rsidRPr="00502049" w:rsidRDefault="009D3B35" w:rsidP="00C62C9F">
                            <w:pPr>
                              <w:pStyle w:val="Textoindependiente3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50204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SAU</w:t>
                            </w:r>
                          </w:p>
                          <w:p w14:paraId="4DEA456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7485D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3F364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127CA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845600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82817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AE0C5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1C82C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D2F5D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2D631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3F2F1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FF497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B35E6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3AA53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E1D1A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33D77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EE9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BA812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F9B4F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A16FD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4C060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8F6D7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66656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4D536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862DC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95FE9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54802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C64DB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9F1EC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6C507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58E54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620B5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5A34B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A5331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A5AE5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1DB67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EDC6E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F547D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D0EEF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6C9C5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B5FC2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96986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62023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FB941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6CA18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7D7ED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783D9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E0E11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28119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37865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2A030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C3500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E1FBA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7F164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872E0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FDF39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7716B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B0288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10858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DFAA3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91EAD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EAA19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46820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F68A9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3003C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0E787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30080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B1DC2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5685B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54083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CBAD8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CDBAF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8A46C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CB4C1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31EBF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370B2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B37A2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624A1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C0397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69EC3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97CD3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A8FC5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E5808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809C9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04869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ACA6C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87CCA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C4109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BE5C5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E91F0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58ADA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09E20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3075D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25906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2163F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05869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09836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0409B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F5D43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DB7CA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48F1E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73D97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6B9CA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6673E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78999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AA072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E2662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76867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1267D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2580E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CE54A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91D8B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32D23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B798F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7427C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26D47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B089A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9EAC8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4CB7F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3A562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08AED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28A50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4EFFF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BE701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DECF2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BE608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8AFE2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451DE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99B4F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C00D1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C42A3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95470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D3459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218E7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63588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48F39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B59D9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6B19A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C4AC5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14125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108F2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5105E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5BC82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1B6A1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C11AD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2E9B7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0E1DE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9D4D2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A5BA4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E8A30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C2AD2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790C0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CE589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2A0EC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857AF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CA9EF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40FF4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8F5F8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50921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0234B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ADCDB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BAA36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1B74C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5C699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4B712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4131C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203B4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8EAFF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007D4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D2F50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0E8DB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5EA71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3C73B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2F4DC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C89F1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8C2B9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7131D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9129B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F9546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28AD5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8FCBF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915E6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DFB04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7B186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63AAC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9BE7F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1ECDD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CA91A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42C5D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AD24A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63AFB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5927B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54A92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EB61E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173E4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BDB49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C6BE0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7602D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56DCC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60716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EB04E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27401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D2CB6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D33EB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18B15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573FE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3C364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FBDB3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15FCD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91838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6E6C3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3B367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A5C9C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39A60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A2A41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7D1E5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025E6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EC6AF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D1300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2C0DE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1F1C5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8EBD9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0D675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4126C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797B6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8019D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6B93B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0E81B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92FFB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696FE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F6583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A22BE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7A867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E849B3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43FBC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1ED6D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25A06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872F3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2A1EE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EEF5A6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6D0CB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8ECC9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4C529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0A37F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12AE6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B9F99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A9E57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D4A93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6CC2E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7CFD0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04578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9EA94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D14E2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B018F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B9A92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9BCBB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E3C17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81C7B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D7E7B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E1135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B01C3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365C2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79B0D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81E0D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9AEBC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52EA3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EFDBB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CC6A2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11F56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00149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23743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2F6AF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27EDB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D7206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020B1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707A1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08FDE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0070B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EFE29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D4556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DC4F9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E7310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5077B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0E6F3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CD7DD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61EB1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8585F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720C3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4B2A2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9D701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E1EC3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30976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2C5F6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557D6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B81FE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AD7C3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83684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454AC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51C6D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45580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4EFA6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E936E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EC34E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B74F5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6BEED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B74C7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FDED5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87EB1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52B72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4A5A2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710FC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7783C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069F5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1B9BB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32279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25400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15BED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46C20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8D64E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65935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D34AB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E58ED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A6AC5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2D9F2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4075E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F943F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B0408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A85BE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DB679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22EE0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12E71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379DE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B1137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4380D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B260B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35378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A10BB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4B501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4D19D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E52B9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C61B9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1C701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057AE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48A12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5AEF3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98FF7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8CEE9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A8F9F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89F83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03D8A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9C535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3713E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03DEE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8A6D0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847E3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EB601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D3521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0010B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8D512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704DB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6256E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AD75B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8A19E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1017F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7369C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AD6FA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A11F4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39B6E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2A295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80A04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91D46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8E62F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78492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9AE3F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2928B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0AE89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89BDF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49E07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35C58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E75C4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CCDFC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B174B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D661E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7685D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F9D91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0AC3A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00347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E94A1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CC292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546E7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20058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8114F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0D0F8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1AA8A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C5085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DE3DF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FAE07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827C5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E7FAA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87C09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F45EA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E0524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C0982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99D26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29A92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4A76E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BFADC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7A272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3D9D4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C75B9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12D0C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DF6ED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AB987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04610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0AF6B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A8055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E2282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2A836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000B9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C88AE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856F7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13421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DB35D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AE1A0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2967F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865E6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DF551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CFAFB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93E17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3D1C4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7269F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572B8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2D9FE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5B394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B2328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48A8E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8378B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B9AD3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36D01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D9527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DE98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35171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C3C3E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3EE94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89295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036D1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7D8CB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8CDFA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6D4EA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6F4AF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9BA79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793F1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76637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D3C89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C23CD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A3E51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992C1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3CCAF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443B7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8A9330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E171FE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2FE00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B115D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A0FCD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11265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F7B33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A30AE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8E5925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2CC2D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3B8FC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072DF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7C304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5601A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8AD51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1D904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349AC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21C95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35BF5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F9161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D1226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21D68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2F143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2662E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AD469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7995F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7B551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7D0ED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AF336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540CC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7BDD2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E0028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CCC07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00788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1C06E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422A3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5AF08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C93AE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E4EEE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AD147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F6F44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05C92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024E6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86CE0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9A27F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FB6D7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A3666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9CD7D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10F2B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3C961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561BD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76BEC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81B09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5F36B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C3D3D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A3B20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F0BFB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F7597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2F4A5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4318C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1BA20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24B94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E553A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C70C9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3B4F1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568C8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593EE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CFF2E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A725F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696E9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C4979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F80B3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D31FF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7DF82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A6F86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94F67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BF114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07EFB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85496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5CE3A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96809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CF211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35C7E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429A2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20643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B2807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F6CB7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E9631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8B136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73B96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9D32C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B1241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C2DB4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63FB5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AE989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1FC9A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887A8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D1DCA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0B727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336A7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874CC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98BB4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55052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B3A71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1F371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9042B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5D5C5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AD915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AD6E8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7511A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33BFE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5631F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C7FF9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A601E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A4BD6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03369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5229B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16B8F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C33FD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73E51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290EC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28DD8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C874B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31778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C4407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EA63A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FE0DF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6B29E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32727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5DC48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4A2B2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66D13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74CE2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145C5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286B9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B3AFC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6A78A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A3439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65803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F41E2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34F6F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F41AB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B1609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D2EAE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8A714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2907C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1BA28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37C57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9FB36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B19D2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E7BAB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F3B40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4D984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D7B6A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8817B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028D8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FCBA9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8F8D1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25BCA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C3E73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8A869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5B407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C5636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846E5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8AEC3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9481D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463E7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D6625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88B0F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F93D5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B2C4A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2F7EF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27392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C7679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DD626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1591E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8B9F3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66E4D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65848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9A6EB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96080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EBE81B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83BB9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BFCBA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F5541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A7983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87A07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22F1C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A3554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0AB49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C003F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64EA2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77C8B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5ADEB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1E864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11C79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23442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FB350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2E671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34FE5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0E69E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00DCD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25FB5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28894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2763F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3338F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1D896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2D82F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07422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81F5D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BFFB0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0D82C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5DBF8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88F48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19ED7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B86CF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39EF9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A8565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05C26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FF4E5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6E567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F8302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5B497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1E2E3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E0324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F6758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07E02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2E709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A2FF0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1F11D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FBBAC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38FFC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B9DBB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2E2A6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1DC37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E013A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C5ED7B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857BF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F1845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6E5CF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F0358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E42942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3A457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87503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1CA54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FE164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A84D3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A7517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EDCA5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78C37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EFDE8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39F97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249BF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7FC94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59FA1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B447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DDEDA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F325D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00755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A24D3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79232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475A4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5F22F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CD616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1DB3E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8CAEA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159DA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4EE19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3165B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1769E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47AA8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64BE9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F0089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862DA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91F3F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4979E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D6D36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792F0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0EB94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E68B1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7206D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7C01C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5DDDB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0F202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504E6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CDBC88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A82B4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91D70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F402C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1AC23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9892F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4BE5C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BB6AE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00BE5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92DFB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9CDCE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D33B9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A2207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C464C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5BD1C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8BC02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581BA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29639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DF02E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7F50B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47F2B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37C97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39031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397FC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E79BB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4E35B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70879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0DEC2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29F85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2865B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D3D88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2791C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10898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792B7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85D7F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B9EC4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A939D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1C471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E1203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9DC16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11B46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42DCC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1BFCA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B88E6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3ACE7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0EAF8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7085D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CC557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F86CF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78D70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DE3A8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791B9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24976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D0DD3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C3C43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4C9E5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6380B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4ECCB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1084A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BD3A3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6FBB2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6CB41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44E0A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6AE61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0908F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AAEAE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02E96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C0D87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3CB14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69FA8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BC47E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1E903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8EF25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F37FB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78863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C114C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466C8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BF7D1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2FF09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2CD08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47B8E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8E7B2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18127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88292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9FAE8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F790C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7A791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851E4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E88F3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CA561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55A3E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7D657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AAD8A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45742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84CF1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09423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3D9C1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9AADA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03E7B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DCEC0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57003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B0F32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6C4A6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7000C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DBA41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321A1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1F85C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5BD73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5C547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2119E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EB36A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9CF4B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36606D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20926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9DA41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AD711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D8F5B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5776A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7094B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06982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0828A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0C3448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3E8F0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02472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7078C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D78EA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8803B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03710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13E29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E8E53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AF574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B55F2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10DCF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FAFD7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DA045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E43B3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C18C9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3C742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418F9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2EFC1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88A19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ACFFE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E1B15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5CEC1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DAE40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6AFC6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61815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ABA77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45722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3912C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92BA4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0223E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27CEB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31800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09153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807B5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08523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47801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08F5D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CB7DD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A760F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3EF47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3536D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84FC1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C8DEF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1EA27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4A946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2D0F7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B6F0F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4812E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0AA89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F3C12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4552B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8287F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A656D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5E164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886C2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FAA7C1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669F3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F6272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48721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4D7FF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324B7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860B4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6C134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2C507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182F5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DBE57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FF7C3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4D56B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03C94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4E524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B68C2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2BE71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4D7AA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66567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0F12B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4E561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48A49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DFFE1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23974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6FD11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B640A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DABE2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BCB6B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B9F28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991F6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55578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0CA67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5B392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ACD0F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D9129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ABA8B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74373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78195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720EC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AEBEA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D4703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E1071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DA61A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E17BD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58D31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A6764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14CE6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3FE16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B6C99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5F8C6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9A254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9426A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9B87B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B185E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6A479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48EB1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704BB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1499D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5DE2E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1D7B5E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6A38E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15FBE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6D2AFA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1687C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6461D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097E7E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46935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90770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34423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DDABB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11AD5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33302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CC252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BB590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547E4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7C230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57E1B0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79EE3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B550B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E6129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63CE7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F3CFF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7E2DCB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AF9045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3EAAD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2DCD9C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358DA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88DB9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5C69F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59570F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6DB4BD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BB8BC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EE3852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F3724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73515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03C6F3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F44466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F0DB04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0EF9C1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9017A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E89139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182807" w14:textId="77777777" w:rsidR="009D3B35" w:rsidRPr="00502049" w:rsidRDefault="009D3B35" w:rsidP="00C62C9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D2981" id="Rectangle 142" o:spid="_x0000_s1031" style="position:absolute;margin-left:365.25pt;margin-top:102pt;width:56.25pt;height:24.75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" strokecolor="red">
                <v:textbox>
                  <w:txbxContent>
                    <w:p w14:paraId="1CB7B011" w14:textId="77777777" w:rsidR="009D3B35" w:rsidRPr="00502049" w:rsidRDefault="009D3B35" w:rsidP="00C62C9F">
                      <w:pPr>
                        <w:pStyle w:val="Textoindependiente3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502049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SAU</w:t>
                      </w:r>
                    </w:p>
                    <w:p w14:paraId="4DEA456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F7485D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43F364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8127CA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845600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882817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1AE0C5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D1C82C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9D2F5D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D2D631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13F2F1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FFF497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FB35E6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F3AA53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7E1D1A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D33D77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8DCEE9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EBA812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3F9B4F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DA16FD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54C060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8F6D7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966656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4D536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9862DC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B95FE9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454802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8C64DB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9F1EC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6C507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758E54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8620B5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5A34B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3A5331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3A5AE5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61DB67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CEDC6E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F547D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D0EEF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E6C9C5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7B5FC2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B96986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B62023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9FB941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36CA18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7D7ED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E783D9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5E0E11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F28119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F37865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2A030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6C3500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E1FBA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17F164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3872E0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3FDF39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07716B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3B0288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10858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CDFAA3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B91EAD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7EAA19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F46820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EF68A9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33003C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40E787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A30080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FB1DC2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55685B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354083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CBAD8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5CDBAF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8A46C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3CB4C1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931EBF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B370B2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9B37A2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5624A1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6C0397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769EC3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597CD3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BA8FC5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E5808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B809C9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004869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8ACA6C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287CCA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EC4109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2BE5C5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BE91F0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958ADA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A09E20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83075D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625906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A2163F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E05869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09836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90409B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AF5D43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3DB7CA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648F1E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773D97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26B9CA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6673E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678999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BAA072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4E2662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76867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A1267D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F2580E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CCE54A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291D8B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032D23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8B798F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67427C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126D47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9B089A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9EAC8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4CB7F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3A562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108AED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528A50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34EFFF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BE701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CDECF2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ABE608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8AFE2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3451DE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99B4F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CC00D1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EC42A3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95470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7D3459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F218E7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563588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F48F39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CB59D9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E6B19A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C4AC5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14125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108F2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45105E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35BC82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31B6A1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DC11AD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42E9B7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B0E1DE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79D4D2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A5BA4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E8A30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FC2AD2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A790C0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CE589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72A0EC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3857AF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2CA9EF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240FF4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28F5F8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50921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B0234B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EADCDB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BAA36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F1B74C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B5C699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34B712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04131C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0203B4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F8EAFF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007D4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D2F50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0E8DB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65EA71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83C73B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22F4DC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BC89F1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A8C2B9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E7131D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79129B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6F9546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628AD5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18FCBF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915E6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7DFB04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B7B186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C63AAC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9BE7F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61ECDD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CA91A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442C5D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0AD24A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63AFB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5927B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B54A92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9EB61E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6173E4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BDB49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CC6BE0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F7602D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D56DCC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60716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6EB04E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127401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9D2CB6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6D33EB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118B15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B573FE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3C364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9FBDB3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E15FCD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C91838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56E6C3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83B367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2A5C9C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39A60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7A2A41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57D1E5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C025E6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1EC6AF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5D1300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52C0DE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61F1C5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28EBD9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0D675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24126C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797B6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78019D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86B93B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20E81B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92FFB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F696FE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AF6583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7A22BE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37A867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E849B3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043FBC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B1ED6D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925A06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3872F3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42A1EE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EEF5A6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F6D0CB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8ECC9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24C529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50A37F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12AE6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BB9F99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A9E57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D4A93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6CC2E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47CFD0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A04578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39EA94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8D14E2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B018F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EB9A92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39BCBB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E3C17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E81C7B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3D7E7B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E1135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B01C3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C365C2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C79B0D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381E0D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89AEBC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52EA3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9EFDBB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1CC6A2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A11F56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E00149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23743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F2F6AF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927EDB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BD7206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7020B1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707A1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A08FDE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0070B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EFE29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2D4556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DC4F9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CE7310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C5077B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60E6F3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2CD7DD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061EB1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78585F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720C3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A4B2A2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9D701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2E1EC3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030976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32C5F6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8557D6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2B81FE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CAD7C3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83684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A454AC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F51C6D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F45580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24EFA6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AE936E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FEC34E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3B74F5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A6BEED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9B74C7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7FDED5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387EB1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052B72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4A5A2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F710FC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F7783C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7069F5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41B9BB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232279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925400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15BED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E46C20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B8D64E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A65935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D34AB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5E58ED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2A6AC5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F2D9F2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44075E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7F943F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B0408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4A85BE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DB679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122EE0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412E71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4379DE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4B1137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4380D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B260B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35378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2A10BB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74B501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F4D19D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BE52B9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1C61B9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81C701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6057AE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B48A12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5AEF3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798FF7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38CEE9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0A8F9F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D89F83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103D8A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B9C535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73713E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703DEE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A8A6D0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B847E3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4EB601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4D3521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A0010B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F8D512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B704DB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E6256E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DAD75B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28A19E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71017F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F7369C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9AD6FA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DA11F4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939B6E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62A295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80A04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391D46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C8E62F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D78492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A9AE3F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32928B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D0AE89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89BDF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D49E07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635C58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7E75C4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CCDFC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BB174B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1D661E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7685D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5F9D91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D0AC3A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100347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FE94A1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3CC292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A546E7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420058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B8114F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20D0F8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A1AA8A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BC5085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0DE3DF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FAE07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B827C5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7E7FAA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87C09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7F45EA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4E0524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CC0982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399D26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F29A92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C4A76E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FBFADC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77A272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43D9D4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AC75B9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D12D0C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5DF6ED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7AB987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D04610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0AF6B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BA8055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7E2282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2A836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C000B9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8C88AE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856F7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A13421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FDB35D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7AE1A0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D2967F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8865E6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5DF551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3CFAFB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193E17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13D1C4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7269F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572B8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B2D9FE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05B394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6B2328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D48A8E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78378B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9B9AD3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336D01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8D9527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3DE98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35171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DC3C3E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A3EE94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A89295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B036D1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D7D8CB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48CDFA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B6D4EA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B6F4AF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79BA79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9793F1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B76637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7D3C89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2C23CD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0A3E51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A992C1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13CCAF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4443B7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8A9330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E171FE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82FE00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FB115D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7A0FCD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611265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AF7B33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BA30AE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8E5925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A2CC2D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23B8FC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2072DF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7C304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F5601A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18AD51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61D904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7349AC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21C95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335BF5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FF9161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D1226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F21D68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02F143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92662E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0AD469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27995F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D7B551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F7D0ED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BAF336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B540CC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27BDD2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E0028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0CCC07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A00788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F1C06E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1422A3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25AF08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5C93AE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3E4EEE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AD147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AF6F44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F05C92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C024E6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F86CE0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19A27F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1FB6D7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5A3666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9CD7D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410F2B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93C961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561BD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676BEC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481B09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E5F36B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5C3D3D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A3B20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6F0BFB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CF7597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82F4A5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94318C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E1BA20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24B94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CE553A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4C70C9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33B4F1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5568C8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593EE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ECFF2E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A725F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9696E9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CC4979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CF80B3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2D31FF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7DF82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3A6F86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794F67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BF114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507EFB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C85496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05CE3A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696809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CF211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335C7E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1429A2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320643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CB2807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6F6CB7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4E9631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88B136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A73B96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9D32C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DB1241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FC2DB4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163FB5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3AE989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1FC9A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A887A8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0D1DCA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E0B727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8336A7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7874CC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C98BB4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A55052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AB3A71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91F371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D9042B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25D5C5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2AD915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7AD6E8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37511A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D33BFE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5631F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6C7FF9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A601E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8A4BD6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303369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D5229B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416B8F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6C33FD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B73E51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8290EC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A28DD8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CC874B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131778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1C4407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EA63A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AFE0DF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F6B29E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D32727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35DC48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F4A2B2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B66D13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274CE2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6145C5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6286B9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7B3AFC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36A78A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A3439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065803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F41E2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034F6F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AF41AB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1B1609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CD2EAE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28A714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2907C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1BA28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37C57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69FB36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7B19D2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3E7BAB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BF3B40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F4D984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ED7B6A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48817B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4028D8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0FCBA9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A8F8D1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25BCA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2C3E73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08A869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D5B407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C5636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F846E5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68AEC3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9481D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E463E7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7D6625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688B0F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4F93D5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8B2C4A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D2F7EF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227392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5C7679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DDD626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11591E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38B9F3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E66E4D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C65848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D9A6EB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896080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EBE81B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D83BB9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1BFCBA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F5541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FA7983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B87A07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D22F1C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A3554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0AB49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6C003F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F64EA2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D77C8B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75ADEB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41E864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211C79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F23442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6FB350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E2E671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534FE5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0E69E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D00DCD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525FB5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D28894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72763F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D3338F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11D896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52D82F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E07422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781F5D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FBFFB0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30D82C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85DBF8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F88F48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19ED7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B86CF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B39EF9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8A8565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D05C26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0FF4E5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D6E567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F8302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5B497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11E2E3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E0324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CF6758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607E02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72E709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BA2FF0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71F11D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DFBBAC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38FFC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EB9DBB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B2E2A6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51DC37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1E013A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C5ED7B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D857BF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4F1845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06E5CF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4F0358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E42942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B3A457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87503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31CA54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CFE164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A84D3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5A7517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EEDCA5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378C37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AEFDE8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F39F97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E249BF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D7FC94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A59FA1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8DB447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EDDEDA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2F325D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500755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DA24D3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679232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0475A4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C5F22F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8CD616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A1DB3E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08CAEA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0159DA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84EE19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53165B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31769E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47AA8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C64BE9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FF0089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6862DA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91F3F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E4979E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3D6D36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3792F0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B0EB94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EE68B1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D7206D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A7C01C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25DDDB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60F202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D504E6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CDBC88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6A82B4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91D70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1F402C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91AC23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29892F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24BE5C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4BB6AE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00BE5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892DFB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9CDCE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DD33B9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BA2207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C464C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A5BD1C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F8BC02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F581BA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229639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DF02E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E7F50B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47F2B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37C97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B39031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5397FC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E79BB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54E35B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470879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C0DEC2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D29F85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E2865B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ED3D88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2791C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10898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A792B7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585D7F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AB9EC4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9A939D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1C471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3E1203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E9DC16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11B46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342DCC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71BFCA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7B88E6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E3ACE7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0EAF8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B7085D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6CC557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7F86CF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78D70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6DE3A8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6791B9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F24976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D0DD3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C3C43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D4C9E5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F6380B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74ECCB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1084A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5BD3A3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76FBB2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6CB41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944E0A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26AE61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A0908F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7AAEAE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302E96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1C0D87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E3CB14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969FA8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1BC47E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F1E903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28EF25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0F37FB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878863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2C114C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4466C8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CBF7D1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92FF09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F2CD08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547B8E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B8E7B2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418127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A88292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49FAE8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CF790C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07A791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5851E4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EE88F3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CA561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F55A3E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37D657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CAAD8A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145742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084CF1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209423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83D9C1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E9AADA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F03E7B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3DCEC0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D57003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DB0F32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86C4A6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D7000C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CDBA41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1321A1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1F85C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65BD73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C5C547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2119E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9EB36A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F9CF4B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36606D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C20926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89DA41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2AD711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2D8F5B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85776A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E7094B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06982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0828A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C0C3448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B3E8F0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A02472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47078C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D78EA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D8803B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603710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D13E29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EE8E53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7AF574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CB55F2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510DCF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2FAFD7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1DA045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3E43B3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C18C9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D3C742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3418F9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2EFC1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688A19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2ACFFE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1E1B15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5CEC1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9DAE40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D6AFC6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C61815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3ABA77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B45722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23912C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292BA4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20223E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727CEB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D31800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F09153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A807B5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E08523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047801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208F5D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CCB7DD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5A760F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13EF47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73536D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F84FC1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BC8DEF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41EA27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64A946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62D0F7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B6F0F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A4812E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A0AA89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5F3C12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34552B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8287F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BA656D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75E164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F886C2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FAA7C1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669F3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DF6272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748721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14D7FF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324B7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5860B4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26C134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72C507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A182F5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CDBE57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AFF7C3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64D56B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003C94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C4E524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3B68C2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D2BE71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4D7AA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F66567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0F12B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14E561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548A49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EDFFE1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223974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A6FD11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EB640A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0DABE2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2BCB6B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CB9F28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4991F6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155578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20CA67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A5B392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8ACD0F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8D9129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AABA8B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674373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378195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1720EC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FAEBEA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DD4703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9E1071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8DA61A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CE17BD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158D31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7A6764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814CE6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13FE16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AB6C99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5F8C6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99A254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9426A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39B87B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0B185E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56A479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948EB1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D704BB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1499D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95DE2E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1D7B5E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B6A38E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515FBE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76D2AFA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21687C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56461D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7097E7E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246935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890770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934423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DDABB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711AD5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C33302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2CC252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CBB590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A547E4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67C230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357E1B0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D79EE3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9B550B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BE6129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463CE7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3F3CFF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B7E2DCB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72AF9045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543EAAD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32DCD9C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0F358DA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488DB9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15C69F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159570F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B6DB4BD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ABB8BC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7EE3852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8F3724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1E73515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903C6F3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0F44466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5F0DB04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240EF9C1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6D9017A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4BE89139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  <w:p w14:paraId="34182807" w14:textId="77777777" w:rsidR="009D3B35" w:rsidRPr="00502049" w:rsidRDefault="009D3B35" w:rsidP="00C62C9F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B467E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20F571B7" wp14:editId="55E784CF">
                <wp:simplePos x="0" y="0"/>
                <wp:positionH relativeFrom="column">
                  <wp:posOffset>4400550</wp:posOffset>
                </wp:positionH>
                <wp:positionV relativeFrom="paragraph">
                  <wp:posOffset>1066800</wp:posOffset>
                </wp:positionV>
                <wp:extent cx="457200" cy="0"/>
                <wp:effectExtent l="0" t="0" r="0" b="0"/>
                <wp:wrapTopAndBottom/>
                <wp:docPr id="102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797D6" id="Line 144" o:spid="_x0000_s1026" style="position:absolute;flip:y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84pt" to="382.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" strokecolor="red">
                <w10:wrap type="topAndBottom"/>
              </v:line>
            </w:pict>
          </mc:Fallback>
        </mc:AlternateContent>
      </w:r>
      <w:r w:rsidR="00F27D09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4FD37CC" wp14:editId="46352D9E">
                <wp:simplePos x="0" y="0"/>
                <wp:positionH relativeFrom="column">
                  <wp:posOffset>4371975</wp:posOffset>
                </wp:positionH>
                <wp:positionV relativeFrom="paragraph">
                  <wp:posOffset>371475</wp:posOffset>
                </wp:positionV>
                <wp:extent cx="1181100" cy="657225"/>
                <wp:effectExtent l="0" t="0" r="19050" b="28575"/>
                <wp:wrapTopAndBottom/>
                <wp:docPr id="100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674CC" w14:textId="29339DA1" w:rsidR="009D3B35" w:rsidRPr="00B74CB7" w:rsidRDefault="009D3B35" w:rsidP="00F27D09">
                            <w:pPr>
                              <w:pStyle w:val="Textoindependiente3"/>
                              <w:jc w:val="center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B74CB7">
                              <w:rPr>
                                <w:rFonts w:ascii="Arial" w:hAnsi="Arial" w:cs="Arial"/>
                                <w:lang w:val="es-CL"/>
                              </w:rPr>
                              <w:t>Manejo de Usuario</w:t>
                            </w:r>
                          </w:p>
                          <w:p w14:paraId="085EFF0E" w14:textId="40A922CF" w:rsidR="009D3B35" w:rsidRPr="00B74CB7" w:rsidRDefault="009D3B35" w:rsidP="00C62C9F">
                            <w:pPr>
                              <w:pStyle w:val="Textoindependiente3"/>
                              <w:jc w:val="center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B74CB7">
                              <w:rPr>
                                <w:rFonts w:ascii="Arial" w:hAnsi="Arial" w:cs="Arial"/>
                                <w:lang w:val="es-CL"/>
                              </w:rPr>
                              <w:t>(</w:t>
                            </w:r>
                            <w:r w:rsidRPr="007701F1">
                              <w:rPr>
                                <w:rFonts w:ascii="Arial" w:hAnsi="Arial" w:cs="Arial"/>
                                <w:lang w:val="es-ES_tradnl"/>
                              </w:rPr>
                              <w:t>políticas de estándar de la empresa(aerolínea)</w:t>
                            </w: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FD37CC" id="Rectangle 117" o:spid="_x0000_s1032" style="position:absolute;margin-left:344.25pt;margin-top:29.25pt;width:93pt;height:51.7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" strokecolor="red">
                <v:textbox>
                  <w:txbxContent>
                    <w:p w14:paraId="034674CC" w14:textId="29339DA1" w:rsidR="009D3B35" w:rsidRPr="00B74CB7" w:rsidRDefault="009D3B35" w:rsidP="00F27D09">
                      <w:pPr>
                        <w:pStyle w:val="Textoindependiente3"/>
                        <w:jc w:val="center"/>
                        <w:rPr>
                          <w:rFonts w:ascii="Arial" w:hAnsi="Arial" w:cs="Arial"/>
                          <w:lang w:val="es-CL"/>
                        </w:rPr>
                      </w:pPr>
                      <w:r w:rsidRPr="00B74CB7">
                        <w:rPr>
                          <w:rFonts w:ascii="Arial" w:hAnsi="Arial" w:cs="Arial"/>
                          <w:lang w:val="es-CL"/>
                        </w:rPr>
                        <w:t>Manejo de Usuario</w:t>
                      </w:r>
                    </w:p>
                    <w:p w14:paraId="085EFF0E" w14:textId="40A922CF" w:rsidR="009D3B35" w:rsidRPr="00B74CB7" w:rsidRDefault="009D3B35" w:rsidP="00C62C9F">
                      <w:pPr>
                        <w:pStyle w:val="Textoindependiente3"/>
                        <w:jc w:val="center"/>
                        <w:rPr>
                          <w:rFonts w:ascii="Arial" w:hAnsi="Arial" w:cs="Arial"/>
                          <w:lang w:val="es-CL"/>
                        </w:rPr>
                      </w:pPr>
                      <w:r w:rsidRPr="00B74CB7">
                        <w:rPr>
                          <w:rFonts w:ascii="Arial" w:hAnsi="Arial" w:cs="Arial"/>
                          <w:lang w:val="es-CL"/>
                        </w:rPr>
                        <w:t>(</w:t>
                      </w:r>
                      <w:r w:rsidRPr="007701F1">
                        <w:rPr>
                          <w:rFonts w:ascii="Arial" w:hAnsi="Arial" w:cs="Arial"/>
                          <w:lang w:val="es-ES_tradnl"/>
                        </w:rPr>
                        <w:t>políticas de estándar de la empresa(aerolínea)</w:t>
                      </w:r>
                      <w:r>
                        <w:rPr>
                          <w:rFonts w:ascii="Arial" w:hAnsi="Arial" w:cs="Arial"/>
                          <w:lang w:val="es-ES_tradnl"/>
                        </w:rPr>
                        <w:t>).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06FA4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67C513A3" wp14:editId="2E0EEB11">
                <wp:simplePos x="0" y="0"/>
                <wp:positionH relativeFrom="column">
                  <wp:posOffset>5534025</wp:posOffset>
                </wp:positionH>
                <wp:positionV relativeFrom="paragraph">
                  <wp:posOffset>966470</wp:posOffset>
                </wp:positionV>
                <wp:extent cx="114300" cy="114300"/>
                <wp:effectExtent l="9525" t="13970" r="9525" b="5080"/>
                <wp:wrapTopAndBottom/>
                <wp:docPr id="106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A6224" id="Line 148" o:spid="_x0000_s1026" style="position:absolute;flip:y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75pt,76.1pt" to="444.7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" strokecolor="red">
                <w10:wrap type="topAndBottom"/>
              </v:line>
            </w:pict>
          </mc:Fallback>
        </mc:AlternateContent>
      </w:r>
      <w:r w:rsidR="00F06FA4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28A9C0F2" wp14:editId="6916CE8A">
                <wp:simplePos x="0" y="0"/>
                <wp:positionH relativeFrom="column">
                  <wp:posOffset>5153025</wp:posOffset>
                </wp:positionH>
                <wp:positionV relativeFrom="paragraph">
                  <wp:posOffset>1066165</wp:posOffset>
                </wp:positionV>
                <wp:extent cx="438150" cy="9525"/>
                <wp:effectExtent l="0" t="0" r="19050" b="28575"/>
                <wp:wrapTopAndBottom/>
                <wp:docPr id="105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931CE" id="Line 147" o:spid="_x0000_s1026" style="position:absolute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75pt,83.95pt" to="440.2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" strokecolor="red">
                <w10:wrap type="topAndBottom"/>
              </v:line>
            </w:pict>
          </mc:Fallback>
        </mc:AlternateContent>
      </w:r>
      <w:r w:rsidR="00F06FA4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6B842AF3" wp14:editId="5E9B076C">
                <wp:simplePos x="0" y="0"/>
                <wp:positionH relativeFrom="column">
                  <wp:posOffset>4829175</wp:posOffset>
                </wp:positionH>
                <wp:positionV relativeFrom="paragraph">
                  <wp:posOffset>1090295</wp:posOffset>
                </wp:positionV>
                <wp:extent cx="114300" cy="114300"/>
                <wp:effectExtent l="9525" t="13970" r="9525" b="5080"/>
                <wp:wrapTopAndBottom/>
                <wp:docPr id="103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35466" id="Line 145" o:spid="_x0000_s1026" style="position:absolute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25pt,85.85pt" to="389.2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" strokecolor="red">
                <w10:wrap type="topAndBottom"/>
              </v:line>
            </w:pict>
          </mc:Fallback>
        </mc:AlternateContent>
      </w:r>
      <w:r w:rsidR="00F06FA4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43D323C1" wp14:editId="084D04AC">
                <wp:simplePos x="0" y="0"/>
                <wp:positionH relativeFrom="column">
                  <wp:posOffset>5057775</wp:posOffset>
                </wp:positionH>
                <wp:positionV relativeFrom="paragraph">
                  <wp:posOffset>1090295</wp:posOffset>
                </wp:positionV>
                <wp:extent cx="114300" cy="114300"/>
                <wp:effectExtent l="9525" t="13970" r="9525" b="5080"/>
                <wp:wrapTopAndBottom/>
                <wp:docPr id="104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B845C" id="Line 146" o:spid="_x0000_s1026" style="position:absolute;flip:y;z-index:2516582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25pt,85.85pt" to="407.25pt,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" strokecolor="red">
                <w10:wrap type="topAndBottom"/>
              </v:line>
            </w:pict>
          </mc:Fallback>
        </mc:AlternateContent>
      </w:r>
      <w:r w:rsidR="00F06FA4"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53F7085A" wp14:editId="33190F62">
                <wp:simplePos x="0" y="0"/>
                <wp:positionH relativeFrom="column">
                  <wp:posOffset>4238625</wp:posOffset>
                </wp:positionH>
                <wp:positionV relativeFrom="paragraph">
                  <wp:posOffset>928370</wp:posOffset>
                </wp:positionV>
                <wp:extent cx="114300" cy="114300"/>
                <wp:effectExtent l="9525" t="13970" r="9525" b="5080"/>
                <wp:wrapTopAndBottom/>
                <wp:docPr id="101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5F742" id="Line 143" o:spid="_x0000_s1026" style="position:absolute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75pt,73.1pt" to="342.7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" strokecolor="red">
                <w10:wrap type="topAndBottom"/>
              </v:line>
            </w:pict>
          </mc:Fallback>
        </mc:AlternateContent>
      </w:r>
      <w:r w:rsidR="00C62C9F" w:rsidRPr="00730B7D">
        <w:rPr>
          <w:rFonts w:ascii="Arial" w:hAnsi="Arial" w:cs="Arial"/>
          <w:color w:val="003366"/>
          <w:sz w:val="22"/>
          <w:szCs w:val="22"/>
          <w:lang w:val="es-ES_tradnl"/>
        </w:rPr>
        <w:t xml:space="preserve">El siguiente esquema refleja la interacción de cada usuario con </w:t>
      </w:r>
      <w:r w:rsidR="00F06FA4">
        <w:rPr>
          <w:rFonts w:ascii="Arial" w:hAnsi="Arial" w:cs="Arial"/>
          <w:color w:val="003366"/>
          <w:sz w:val="22"/>
          <w:szCs w:val="22"/>
          <w:lang w:val="es-ES_tradnl"/>
        </w:rPr>
        <w:t>el</w:t>
      </w:r>
      <w:r w:rsidR="00C62C9F" w:rsidRPr="00730B7D">
        <w:rPr>
          <w:rFonts w:ascii="Arial" w:hAnsi="Arial" w:cs="Arial"/>
          <w:color w:val="003366"/>
          <w:sz w:val="22"/>
          <w:szCs w:val="22"/>
          <w:lang w:val="es-ES_tradnl"/>
        </w:rPr>
        <w:t xml:space="preserve"> sistema:</w:t>
      </w:r>
    </w:p>
    <w:p w14:paraId="79A9BA73" w14:textId="2537FF08" w:rsidR="00FA5A28" w:rsidRPr="00A939F3" w:rsidRDefault="00E258C6" w:rsidP="00A939F3">
      <w:pPr>
        <w:pStyle w:val="Piedepgina"/>
        <w:rPr>
          <w:rFonts w:ascii="Arial" w:hAnsi="Arial" w:cs="Arial"/>
          <w:color w:val="003366"/>
          <w:sz w:val="22"/>
          <w:szCs w:val="22"/>
          <w:lang w:val="es-ES_tradnl"/>
        </w:rPr>
      </w:pPr>
      <w:r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46785D3E" wp14:editId="2EB987E1">
                <wp:simplePos x="0" y="0"/>
                <wp:positionH relativeFrom="column">
                  <wp:posOffset>522605</wp:posOffset>
                </wp:positionH>
                <wp:positionV relativeFrom="paragraph">
                  <wp:posOffset>1049655</wp:posOffset>
                </wp:positionV>
                <wp:extent cx="228600" cy="0"/>
                <wp:effectExtent l="8255" t="10160" r="10795" b="8890"/>
                <wp:wrapTopAndBottom/>
                <wp:docPr id="91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36BC4" id="Line 134" o:spid="_x0000_s1026" style="position:absolute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15pt,82.65pt" to="59.1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" strokecolor="#f90">
                <w10:wrap type="topAndBottom"/>
              </v:line>
            </w:pict>
          </mc:Fallback>
        </mc:AlternateContent>
      </w:r>
      <w:r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4D68F452" wp14:editId="4E71D9C3">
                <wp:simplePos x="0" y="0"/>
                <wp:positionH relativeFrom="column">
                  <wp:posOffset>751205</wp:posOffset>
                </wp:positionH>
                <wp:positionV relativeFrom="paragraph">
                  <wp:posOffset>1049655</wp:posOffset>
                </wp:positionV>
                <wp:extent cx="114300" cy="114300"/>
                <wp:effectExtent l="8255" t="10160" r="10795" b="8890"/>
                <wp:wrapTopAndBottom/>
                <wp:docPr id="90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A108C" id="Line 133" o:spid="_x0000_s1026" style="position:absolute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5pt,82.65pt" to="68.1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" strokecolor="#f90">
                <w10:wrap type="topAndBottom"/>
              </v:line>
            </w:pict>
          </mc:Fallback>
        </mc:AlternateContent>
      </w:r>
      <w:r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0BBDDDE" wp14:editId="423B40D3">
                <wp:simplePos x="0" y="0"/>
                <wp:positionH relativeFrom="column">
                  <wp:posOffset>865505</wp:posOffset>
                </wp:positionH>
                <wp:positionV relativeFrom="paragraph">
                  <wp:posOffset>1049655</wp:posOffset>
                </wp:positionV>
                <wp:extent cx="114300" cy="114300"/>
                <wp:effectExtent l="8255" t="10160" r="10795" b="8890"/>
                <wp:wrapTopAndBottom/>
                <wp:docPr id="89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BF063" id="Line 132" o:spid="_x0000_s1026" style="position:absolute;flip:x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15pt,82.65pt" to="77.15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" strokecolor="#f90">
                <w10:wrap type="topAndBottom"/>
              </v:line>
            </w:pict>
          </mc:Fallback>
        </mc:AlternateContent>
      </w:r>
      <w:r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7632BAD0" wp14:editId="1335B2E7">
                <wp:simplePos x="0" y="0"/>
                <wp:positionH relativeFrom="column">
                  <wp:posOffset>979805</wp:posOffset>
                </wp:positionH>
                <wp:positionV relativeFrom="paragraph">
                  <wp:posOffset>1049655</wp:posOffset>
                </wp:positionV>
                <wp:extent cx="228600" cy="0"/>
                <wp:effectExtent l="8255" t="10160" r="10795" b="8890"/>
                <wp:wrapTopAndBottom/>
                <wp:docPr id="88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46450" id="Line 130" o:spid="_x0000_s1026" style="position:absolute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15pt,82.65pt" to="95.1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" strokecolor="#f90">
                <w10:wrap type="topAndBottom"/>
              </v:line>
            </w:pict>
          </mc:Fallback>
        </mc:AlternateContent>
      </w:r>
      <w:r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0E1D0CC8" wp14:editId="0B80055D">
                <wp:simplePos x="0" y="0"/>
                <wp:positionH relativeFrom="column">
                  <wp:posOffset>408305</wp:posOffset>
                </wp:positionH>
                <wp:positionV relativeFrom="paragraph">
                  <wp:posOffset>935355</wp:posOffset>
                </wp:positionV>
                <wp:extent cx="114300" cy="114300"/>
                <wp:effectExtent l="8255" t="10160" r="10795" b="8890"/>
                <wp:wrapTopAndBottom/>
                <wp:docPr id="87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8FDB3" id="Line 135" o:spid="_x0000_s1026" style="position:absolute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73.65pt" to="41.1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" strokecolor="#f90">
                <w10:wrap type="topAndBottom"/>
              </v:line>
            </w:pict>
          </mc:Fallback>
        </mc:AlternateContent>
      </w:r>
      <w:r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495A76CF" wp14:editId="2E8CBB9E">
                <wp:simplePos x="0" y="0"/>
                <wp:positionH relativeFrom="column">
                  <wp:posOffset>1208405</wp:posOffset>
                </wp:positionH>
                <wp:positionV relativeFrom="paragraph">
                  <wp:posOffset>935355</wp:posOffset>
                </wp:positionV>
                <wp:extent cx="114300" cy="114300"/>
                <wp:effectExtent l="8255" t="10160" r="10795" b="8890"/>
                <wp:wrapTopAndBottom/>
                <wp:docPr id="8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B8FD1" id="Line 131" o:spid="_x0000_s1026" style="position:absolute;flip:x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73.65pt" to="104.15pt,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" strokecolor="#f90">
                <w10:wrap type="topAndBottom"/>
              </v:line>
            </w:pict>
          </mc:Fallback>
        </mc:AlternateContent>
      </w:r>
      <w:r w:rsidRPr="00730B7D">
        <w:rPr>
          <w:rFonts w:ascii="Arial" w:hAnsi="Arial" w:cs="Arial"/>
          <w:noProof/>
          <w:color w:val="003366"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08A1CA91" wp14:editId="6A9C8986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0" cy="0"/>
                <wp:effectExtent l="9525" t="8255" r="9525" b="10795"/>
                <wp:wrapTopAndBottom/>
                <wp:docPr id="7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8CE4A" id="Line 118" o:spid="_x0000_s1026" style="position:absolute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1pt" to="1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KcDgIAACUEAAAOAAAAZHJzL2Uyb0RvYy54bWysU8GO2jAQvVfqP1i+QxIKL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">
                <w10:wrap type="topAndBottom"/>
              </v:line>
            </w:pict>
          </mc:Fallback>
        </mc:AlternateContent>
      </w:r>
    </w:p>
    <w:p w14:paraId="78365A78" w14:textId="77777777" w:rsidR="00851DC5" w:rsidRPr="00730B7D" w:rsidRDefault="00851DC5" w:rsidP="00851DC5">
      <w:pPr>
        <w:pStyle w:val="Ttulo2"/>
        <w:tabs>
          <w:tab w:val="clear" w:pos="1080"/>
        </w:tabs>
        <w:autoSpaceDE w:val="0"/>
        <w:autoSpaceDN w:val="0"/>
        <w:spacing w:after="60"/>
        <w:jc w:val="both"/>
        <w:rPr>
          <w:lang w:val="es-ES_tradnl"/>
        </w:rPr>
      </w:pPr>
      <w:bookmarkStart w:id="23" w:name="_Toc37418021"/>
      <w:bookmarkStart w:id="24" w:name="_Toc41252466"/>
      <w:bookmarkStart w:id="25" w:name="_Toc41253242"/>
      <w:bookmarkStart w:id="26" w:name="_Toc136251308"/>
      <w:r w:rsidRPr="00730B7D">
        <w:rPr>
          <w:lang w:val="es-ES_tradnl"/>
        </w:rPr>
        <w:t>Perspectiva del Producto</w:t>
      </w:r>
      <w:bookmarkEnd w:id="23"/>
      <w:bookmarkEnd w:id="24"/>
      <w:bookmarkEnd w:id="25"/>
      <w:r w:rsidR="00C62C9F" w:rsidRPr="00730B7D">
        <w:rPr>
          <w:lang w:val="es-ES_tradnl"/>
        </w:rPr>
        <w:t xml:space="preserve"> según los Usuarios/Clientes</w:t>
      </w:r>
      <w:bookmarkEnd w:id="26"/>
    </w:p>
    <w:p w14:paraId="58399BF6" w14:textId="6F919A38" w:rsidR="00851DC5" w:rsidRDefault="00851DC5" w:rsidP="00851DC5">
      <w:pPr>
        <w:jc w:val="both"/>
        <w:rPr>
          <w:rFonts w:ascii="Arial" w:hAnsi="Arial" w:cs="Arial"/>
          <w:color w:val="003366"/>
          <w:sz w:val="22"/>
          <w:szCs w:val="22"/>
          <w:lang w:val="es-ES_tradnl"/>
        </w:rPr>
      </w:pPr>
      <w:r w:rsidRPr="00730B7D">
        <w:rPr>
          <w:rFonts w:ascii="Arial" w:hAnsi="Arial" w:cs="Arial"/>
          <w:sz w:val="22"/>
          <w:szCs w:val="22"/>
          <w:lang w:val="es-ES_tradnl"/>
        </w:rPr>
        <w:t>[Acá debe colocarse la perspectiva que tienen los cliente</w:t>
      </w:r>
      <w:r w:rsidR="00013254" w:rsidRPr="00730B7D">
        <w:rPr>
          <w:rFonts w:ascii="Arial" w:hAnsi="Arial" w:cs="Arial"/>
          <w:sz w:val="22"/>
          <w:szCs w:val="22"/>
          <w:lang w:val="es-ES_tradnl"/>
        </w:rPr>
        <w:t>s</w:t>
      </w:r>
      <w:r w:rsidRPr="00730B7D">
        <w:rPr>
          <w:rFonts w:ascii="Arial" w:hAnsi="Arial" w:cs="Arial"/>
          <w:sz w:val="22"/>
          <w:szCs w:val="22"/>
          <w:lang w:val="es-ES_tradnl"/>
        </w:rPr>
        <w:t xml:space="preserve"> y los usuarios acerca del producto. </w:t>
      </w:r>
      <w:r w:rsidR="00D24815">
        <w:rPr>
          <w:rFonts w:ascii="Arial" w:hAnsi="Arial" w:cs="Arial"/>
          <w:sz w:val="22"/>
          <w:szCs w:val="22"/>
          <w:lang w:val="es-ES_tradnl"/>
        </w:rPr>
        <w:t xml:space="preserve">Cada tipo de usuario tiene diferentes expectativas, y cada tipo de cliente también. </w:t>
      </w:r>
      <w:r w:rsidR="00776C12">
        <w:rPr>
          <w:rFonts w:ascii="Arial" w:hAnsi="Arial" w:cs="Arial"/>
          <w:sz w:val="22"/>
          <w:szCs w:val="22"/>
          <w:lang w:val="es-ES_tradnl"/>
        </w:rPr>
        <w:t>El cliente es el que aporta la visión de la organización. Eso debería estar expresado acá. Basta con colocar una oración por cada tipo de usuario y cliente</w:t>
      </w:r>
      <w:r w:rsidRPr="00730B7D">
        <w:rPr>
          <w:rFonts w:ascii="Arial" w:hAnsi="Arial" w:cs="Arial"/>
          <w:color w:val="003366"/>
          <w:sz w:val="22"/>
          <w:szCs w:val="22"/>
          <w:lang w:val="es-ES_tradnl"/>
        </w:rPr>
        <w:t>]</w:t>
      </w:r>
    </w:p>
    <w:p w14:paraId="70791AB9" w14:textId="77777777" w:rsidR="00894972" w:rsidRPr="00181AC4" w:rsidRDefault="00894972" w:rsidP="00851DC5">
      <w:pPr>
        <w:jc w:val="both"/>
        <w:rPr>
          <w:rFonts w:ascii="Arial" w:hAnsi="Arial" w:cs="Arial"/>
          <w:color w:val="000000" w:themeColor="text1"/>
          <w:sz w:val="22"/>
          <w:szCs w:val="22"/>
          <w:u w:val="single"/>
          <w:lang w:val="es-ES_tradnl"/>
        </w:rPr>
      </w:pPr>
    </w:p>
    <w:p w14:paraId="4F5BEA80" w14:textId="731567E0" w:rsidR="00894972" w:rsidRPr="00181AC4" w:rsidRDefault="00A42933" w:rsidP="00851DC5">
      <w:pPr>
        <w:jc w:val="both"/>
        <w:rPr>
          <w:rFonts w:ascii="Arial" w:hAnsi="Arial" w:cs="Arial"/>
          <w:color w:val="000000" w:themeColor="text1"/>
          <w:sz w:val="22"/>
          <w:szCs w:val="22"/>
          <w:u w:val="single"/>
          <w:lang w:val="es-ES_tradnl"/>
        </w:rPr>
      </w:pPr>
      <w:r w:rsidRPr="00181AC4">
        <w:rPr>
          <w:rFonts w:ascii="Arial" w:hAnsi="Arial" w:cs="Arial"/>
          <w:color w:val="000000" w:themeColor="text1"/>
          <w:sz w:val="22"/>
          <w:szCs w:val="22"/>
          <w:u w:val="single"/>
          <w:lang w:val="es-ES_tradnl"/>
        </w:rPr>
        <w:t>Usuario común:</w:t>
      </w:r>
    </w:p>
    <w:p w14:paraId="11AF4EF4" w14:textId="34AB3384" w:rsidR="00A42933" w:rsidRPr="00181AC4" w:rsidRDefault="00A42933" w:rsidP="00D43D4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Al momento de </w:t>
      </w:r>
      <w:r w:rsidR="00856B37">
        <w:rPr>
          <w:rFonts w:ascii="Arial" w:hAnsi="Arial" w:cs="Arial"/>
          <w:color w:val="000000" w:themeColor="text1"/>
          <w:sz w:val="22"/>
          <w:szCs w:val="22"/>
          <w:lang w:val="es-ES_tradnl"/>
        </w:rPr>
        <w:t>encontra</w:t>
      </w:r>
      <w:r w:rsidR="00490BAD">
        <w:rPr>
          <w:rFonts w:ascii="Arial" w:hAnsi="Arial" w:cs="Arial"/>
          <w:color w:val="000000" w:themeColor="text1"/>
          <w:sz w:val="22"/>
          <w:szCs w:val="22"/>
          <w:lang w:val="es-ES_tradnl"/>
        </w:rPr>
        <w:t>rse</w:t>
      </w:r>
      <w:r w:rsidR="00245FBD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490BAD">
        <w:rPr>
          <w:rFonts w:ascii="Arial" w:hAnsi="Arial" w:cs="Arial"/>
          <w:color w:val="000000" w:themeColor="text1"/>
          <w:sz w:val="22"/>
          <w:szCs w:val="22"/>
          <w:lang w:val="es-ES_tradnl"/>
        </w:rPr>
        <w:t>en e</w:t>
      </w:r>
      <w:r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>l sitio web</w:t>
      </w:r>
      <w:r w:rsidR="00A57EF2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</w:t>
      </w:r>
      <w:r w:rsidR="00490BAD">
        <w:rPr>
          <w:rFonts w:ascii="Arial" w:hAnsi="Arial" w:cs="Arial"/>
          <w:color w:val="000000" w:themeColor="text1"/>
          <w:sz w:val="22"/>
          <w:szCs w:val="22"/>
          <w:lang w:val="es-ES_tradnl"/>
        </w:rPr>
        <w:t>el tiempo de respuesta se</w:t>
      </w:r>
      <w:r w:rsidR="001F3825">
        <w:rPr>
          <w:rFonts w:ascii="Arial" w:hAnsi="Arial" w:cs="Arial"/>
          <w:color w:val="000000" w:themeColor="text1"/>
          <w:sz w:val="22"/>
          <w:szCs w:val="22"/>
          <w:lang w:val="es-ES_tradnl"/>
        </w:rPr>
        <w:t>a</w:t>
      </w:r>
      <w:r w:rsidR="00490BAD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inmediato</w:t>
      </w:r>
      <w:r w:rsidR="00A57EF2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(</w:t>
      </w:r>
      <w:r w:rsidR="005C1EDC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5 segundos </w:t>
      </w:r>
      <w:r w:rsidR="009E3995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máximo) por cada acción que se </w:t>
      </w:r>
      <w:r w:rsidR="00FF1920">
        <w:rPr>
          <w:rFonts w:ascii="Arial" w:hAnsi="Arial" w:cs="Arial"/>
          <w:color w:val="000000" w:themeColor="text1"/>
          <w:sz w:val="22"/>
          <w:szCs w:val="22"/>
          <w:lang w:val="es-ES_tradnl"/>
        </w:rPr>
        <w:t>realice dentro este</w:t>
      </w:r>
      <w:r w:rsidR="009E3995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>.</w:t>
      </w:r>
    </w:p>
    <w:p w14:paraId="4F2397E8" w14:textId="5D5FD623" w:rsidR="009E3995" w:rsidRDefault="00F61783" w:rsidP="00D43D4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>Realizando acciones importantes</w:t>
      </w:r>
      <w:r w:rsidR="00D424A6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en </w:t>
      </w:r>
      <w:r w:rsidR="001401F8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>el sitio web (</w:t>
      </w:r>
      <w:r w:rsidR="002F130D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confirmación de </w:t>
      </w:r>
      <w:r w:rsidR="001401F8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>compra de ticket</w:t>
      </w:r>
      <w:r w:rsidR="002F130D">
        <w:rPr>
          <w:rFonts w:ascii="Arial" w:hAnsi="Arial" w:cs="Arial"/>
          <w:color w:val="000000" w:themeColor="text1"/>
          <w:sz w:val="22"/>
          <w:szCs w:val="22"/>
          <w:lang w:val="es-ES_tradnl"/>
        </w:rPr>
        <w:t>s y las</w:t>
      </w:r>
      <w:r w:rsidR="001552EB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reservaciones</w:t>
      </w:r>
      <w:r w:rsidR="001401F8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de ticket</w:t>
      </w:r>
      <w:r w:rsidR="002F130D">
        <w:rPr>
          <w:rFonts w:ascii="Arial" w:hAnsi="Arial" w:cs="Arial"/>
          <w:color w:val="000000" w:themeColor="text1"/>
          <w:sz w:val="22"/>
          <w:szCs w:val="22"/>
          <w:lang w:val="es-ES_tradnl"/>
        </w:rPr>
        <w:t>s</w:t>
      </w:r>
      <w:r w:rsidR="002F130D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>),</w:t>
      </w:r>
      <w:r w:rsidR="002F130D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además proporcionar una plataforma estable</w:t>
      </w:r>
      <w:r w:rsidR="00181AC4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(no </w:t>
      </w:r>
      <w:r w:rsidR="002F130D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se </w:t>
      </w:r>
      <w:r w:rsidR="00181AC4" w:rsidRPr="00181AC4">
        <w:rPr>
          <w:rFonts w:ascii="Arial" w:hAnsi="Arial" w:cs="Arial"/>
          <w:color w:val="000000" w:themeColor="text1"/>
          <w:sz w:val="22"/>
          <w:szCs w:val="22"/>
          <w:lang w:val="es-ES_tradnl"/>
        </w:rPr>
        <w:t>caiga).</w:t>
      </w:r>
    </w:p>
    <w:p w14:paraId="36D7500D" w14:textId="77777777" w:rsidR="00181AC4" w:rsidRPr="00181AC4" w:rsidRDefault="00181AC4" w:rsidP="00181AC4">
      <w:pPr>
        <w:ind w:left="360"/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14:paraId="676FDEC9" w14:textId="79241E17" w:rsidR="00181AC4" w:rsidRDefault="00181AC4" w:rsidP="00181AC4">
      <w:pPr>
        <w:jc w:val="both"/>
        <w:rPr>
          <w:rFonts w:ascii="Arial" w:hAnsi="Arial" w:cs="Arial"/>
          <w:color w:val="000000" w:themeColor="text1"/>
          <w:sz w:val="22"/>
          <w:szCs w:val="22"/>
          <w:u w:val="single"/>
          <w:lang w:val="es-ES_tradnl"/>
        </w:rPr>
      </w:pPr>
      <w:r w:rsidRPr="00181AC4">
        <w:rPr>
          <w:rFonts w:ascii="Arial" w:hAnsi="Arial" w:cs="Arial"/>
          <w:color w:val="000000" w:themeColor="text1"/>
          <w:sz w:val="22"/>
          <w:szCs w:val="22"/>
          <w:u w:val="single"/>
          <w:lang w:val="es-ES_tradnl"/>
        </w:rPr>
        <w:t>Usuario Administrador:</w:t>
      </w:r>
    </w:p>
    <w:p w14:paraId="201C5751" w14:textId="36D196DA" w:rsidR="00856B37" w:rsidRPr="00856B37" w:rsidRDefault="00856B37" w:rsidP="00D43D4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  <w:u w:val="single"/>
          <w:lang w:val="es-ES_tradnl"/>
        </w:rPr>
      </w:pPr>
      <w:r w:rsidRPr="00490BAD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Tiempo de respuesta sea del sitio </w:t>
      </w:r>
      <w:r w:rsidR="00FF1920" w:rsidRPr="00FF1920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sea inmediato (5 segundos </w:t>
      </w:r>
      <w:r w:rsidR="00C82E81" w:rsidRPr="00FF1920">
        <w:rPr>
          <w:rFonts w:ascii="Arial" w:hAnsi="Arial" w:cs="Arial"/>
          <w:color w:val="000000" w:themeColor="text1"/>
          <w:sz w:val="22"/>
          <w:szCs w:val="22"/>
          <w:lang w:val="es-ES_tradnl"/>
        </w:rPr>
        <w:t>máximo) por</w:t>
      </w:r>
      <w:r w:rsidR="00FF1920" w:rsidRPr="00FF1920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cada acción que se </w:t>
      </w:r>
      <w:r w:rsid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realice</w:t>
      </w:r>
      <w:r w:rsidR="00FF1920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dentro de </w:t>
      </w:r>
      <w:r w:rsidR="00B27857">
        <w:rPr>
          <w:rFonts w:ascii="Arial" w:hAnsi="Arial" w:cs="Arial"/>
          <w:color w:val="000000" w:themeColor="text1"/>
          <w:sz w:val="22"/>
          <w:szCs w:val="22"/>
          <w:lang w:val="es-ES_tradnl"/>
        </w:rPr>
        <w:t>este.</w:t>
      </w:r>
      <w:r w:rsidR="001E0759">
        <w:rPr>
          <w:rFonts w:ascii="Arial" w:hAnsi="Arial" w:cs="Arial"/>
          <w:color w:val="000000" w:themeColor="text1"/>
          <w:sz w:val="22"/>
          <w:szCs w:val="22"/>
          <w:u w:val="single"/>
          <w:lang w:val="es-ES_tradnl"/>
        </w:rPr>
        <w:t xml:space="preserve"> </w:t>
      </w:r>
    </w:p>
    <w:p w14:paraId="6383A93E" w14:textId="046D2476" w:rsidR="00181AC4" w:rsidRDefault="00282467" w:rsidP="00D43D4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282467">
        <w:rPr>
          <w:rFonts w:ascii="Arial" w:hAnsi="Arial" w:cs="Arial"/>
          <w:color w:val="000000" w:themeColor="text1"/>
          <w:sz w:val="22"/>
          <w:szCs w:val="22"/>
          <w:lang w:val="es-ES_tradnl"/>
        </w:rPr>
        <w:t>Realizar todos sus asuntos como administrador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de manera </w:t>
      </w:r>
      <w:r w:rsidR="00B40083">
        <w:rPr>
          <w:rFonts w:ascii="Arial" w:hAnsi="Arial" w:cs="Arial"/>
          <w:color w:val="000000" w:themeColor="text1"/>
          <w:sz w:val="22"/>
          <w:szCs w:val="22"/>
          <w:lang w:val="es-ES_tradnl"/>
        </w:rPr>
        <w:t>satisfactoria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.</w:t>
      </w:r>
    </w:p>
    <w:p w14:paraId="208BCA1F" w14:textId="3539903C" w:rsidR="007D3722" w:rsidRDefault="00B40083" w:rsidP="00D43D4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Que el sistema cumpla con </w:t>
      </w:r>
      <w:r w:rsidR="00156AF4">
        <w:rPr>
          <w:rFonts w:ascii="Arial" w:hAnsi="Arial" w:cs="Arial"/>
          <w:color w:val="000000" w:themeColor="text1"/>
          <w:sz w:val="22"/>
          <w:szCs w:val="22"/>
          <w:lang w:val="es-ES_tradnl"/>
        </w:rPr>
        <w:t>todas las políticas establecidas (privacidad). Y</w:t>
      </w:r>
      <w:r w:rsidR="001430AD">
        <w:rPr>
          <w:rFonts w:ascii="Arial" w:hAnsi="Arial" w:cs="Arial"/>
          <w:color w:val="000000" w:themeColor="text1"/>
          <w:sz w:val="22"/>
          <w:szCs w:val="22"/>
          <w:lang w:val="es-ES_tradnl"/>
        </w:rPr>
        <w:t>a que la administración de datos de usuarios es información muy importante y confidencia</w:t>
      </w:r>
      <w:r w:rsidR="001430AD" w:rsidRPr="00CA41EA">
        <w:rPr>
          <w:rFonts w:ascii="Arial" w:hAnsi="Arial" w:cs="Arial"/>
          <w:color w:val="000000" w:themeColor="text1"/>
          <w:sz w:val="22"/>
          <w:szCs w:val="22"/>
          <w:lang w:val="es-ES_tradnl"/>
        </w:rPr>
        <w:t>l</w:t>
      </w:r>
      <w:r w:rsidR="00CA41EA">
        <w:rPr>
          <w:rFonts w:ascii="Arial" w:hAnsi="Arial" w:cs="Arial"/>
          <w:color w:val="000000" w:themeColor="text1"/>
          <w:sz w:val="22"/>
          <w:szCs w:val="22"/>
          <w:lang w:val="es-ES_tradnl"/>
        </w:rPr>
        <w:t>.</w:t>
      </w:r>
    </w:p>
    <w:p w14:paraId="4C508622" w14:textId="77777777" w:rsidR="00CA41EA" w:rsidRDefault="00CA41EA" w:rsidP="00CA41EA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14:paraId="4AA49E26" w14:textId="03220CC5" w:rsidR="00CA41EA" w:rsidRDefault="00CA41EA" w:rsidP="00CA41EA">
      <w:pPr>
        <w:jc w:val="both"/>
        <w:rPr>
          <w:rFonts w:ascii="Arial" w:hAnsi="Arial" w:cs="Arial"/>
          <w:color w:val="000000" w:themeColor="text1"/>
          <w:sz w:val="22"/>
          <w:szCs w:val="22"/>
          <w:u w:val="single"/>
          <w:lang w:val="es-ES_tradnl"/>
        </w:rPr>
      </w:pPr>
      <w:r w:rsidRPr="00CA41EA">
        <w:rPr>
          <w:rFonts w:ascii="Arial" w:hAnsi="Arial" w:cs="Arial"/>
          <w:color w:val="000000" w:themeColor="text1"/>
          <w:sz w:val="22"/>
          <w:szCs w:val="22"/>
          <w:u w:val="single"/>
          <w:lang w:val="es-ES_tradnl"/>
        </w:rPr>
        <w:t>Usuario Agencia de viajes:</w:t>
      </w:r>
    </w:p>
    <w:p w14:paraId="736079A8" w14:textId="77777777" w:rsidR="00B1351C" w:rsidRDefault="00B1351C" w:rsidP="00CA41EA">
      <w:pPr>
        <w:jc w:val="both"/>
        <w:rPr>
          <w:rFonts w:ascii="Arial" w:hAnsi="Arial" w:cs="Arial"/>
          <w:color w:val="000000" w:themeColor="text1"/>
          <w:sz w:val="22"/>
          <w:szCs w:val="22"/>
          <w:u w:val="single"/>
          <w:lang w:val="es-ES_tradnl"/>
        </w:rPr>
      </w:pPr>
    </w:p>
    <w:p w14:paraId="3E2EAB74" w14:textId="00E91B9F" w:rsidR="00B1351C" w:rsidRPr="00A504B8" w:rsidRDefault="00A504B8" w:rsidP="00D43D4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A504B8">
        <w:rPr>
          <w:rFonts w:ascii="Arial" w:hAnsi="Arial" w:cs="Arial"/>
          <w:color w:val="000000" w:themeColor="text1"/>
          <w:sz w:val="22"/>
          <w:szCs w:val="22"/>
          <w:lang w:val="es-ES_tradnl"/>
        </w:rPr>
        <w:t>Pueda desplegar en este software todos los prototipos de requerimientos específicos solicitados</w:t>
      </w: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.</w:t>
      </w:r>
    </w:p>
    <w:p w14:paraId="35211BA3" w14:textId="77777777" w:rsidR="00851DC5" w:rsidRPr="00730B7D" w:rsidRDefault="00851DC5" w:rsidP="00851DC5">
      <w:pPr>
        <w:rPr>
          <w:rFonts w:ascii="Arial" w:hAnsi="Arial" w:cs="Arial"/>
          <w:sz w:val="22"/>
          <w:szCs w:val="22"/>
          <w:lang w:val="es-ES_tradnl"/>
        </w:rPr>
      </w:pPr>
    </w:p>
    <w:p w14:paraId="26764D62" w14:textId="41EA59A8" w:rsidR="00870DC6" w:rsidRDefault="00870DC6" w:rsidP="00851DC5">
      <w:pPr>
        <w:rPr>
          <w:rFonts w:ascii="Arial" w:hAnsi="Arial" w:cs="Arial"/>
          <w:sz w:val="22"/>
          <w:szCs w:val="22"/>
          <w:lang w:val="es-ES_tradnl"/>
        </w:rPr>
      </w:pPr>
      <w:bookmarkStart w:id="27" w:name="_Toc37418025"/>
      <w:bookmarkStart w:id="28" w:name="_Toc41252470"/>
      <w:bookmarkStart w:id="29" w:name="_Toc41253246"/>
      <w:bookmarkStart w:id="30" w:name="_Toc136251309"/>
    </w:p>
    <w:p w14:paraId="164556C6" w14:textId="2A142556" w:rsidR="00870DC6" w:rsidRDefault="00870DC6" w:rsidP="00851DC5">
      <w:pPr>
        <w:rPr>
          <w:rFonts w:ascii="Arial" w:hAnsi="Arial" w:cs="Arial"/>
          <w:sz w:val="22"/>
          <w:szCs w:val="22"/>
          <w:lang w:val="es-ES_tradnl"/>
        </w:rPr>
      </w:pPr>
    </w:p>
    <w:p w14:paraId="61E9204B" w14:textId="77777777" w:rsidR="00870DC6" w:rsidRDefault="00870DC6" w:rsidP="00851DC5">
      <w:pPr>
        <w:rPr>
          <w:rFonts w:ascii="Arial" w:hAnsi="Arial" w:cs="Arial"/>
          <w:sz w:val="22"/>
          <w:szCs w:val="22"/>
          <w:lang w:val="es-ES_tradnl"/>
        </w:rPr>
      </w:pPr>
    </w:p>
    <w:p w14:paraId="17D83BEA" w14:textId="691064CF" w:rsidR="00870DC6" w:rsidRPr="00730B7D" w:rsidRDefault="001B60A8" w:rsidP="00851DC5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</w:p>
    <w:p w14:paraId="0A131EB7" w14:textId="1A8E0775" w:rsidR="006435CD" w:rsidRDefault="006435CD" w:rsidP="00851DC5">
      <w:pPr>
        <w:rPr>
          <w:rFonts w:ascii="Arial" w:hAnsi="Arial" w:cs="Arial"/>
          <w:sz w:val="22"/>
          <w:szCs w:val="22"/>
          <w:lang w:val="es-ES_tradnl"/>
        </w:rPr>
      </w:pPr>
      <w:bookmarkStart w:id="31" w:name="_Hlk518508357"/>
    </w:p>
    <w:p w14:paraId="55C0D717" w14:textId="77777777" w:rsidR="006435CD" w:rsidRPr="00730B7D" w:rsidRDefault="006435CD" w:rsidP="00851DC5">
      <w:pPr>
        <w:rPr>
          <w:rFonts w:ascii="Arial" w:hAnsi="Arial" w:cs="Arial"/>
          <w:sz w:val="22"/>
          <w:szCs w:val="22"/>
          <w:lang w:val="es-ES_tradnl"/>
        </w:rPr>
      </w:pPr>
    </w:p>
    <w:p w14:paraId="522E0BF0" w14:textId="77777777" w:rsidR="00851DC5" w:rsidRPr="00730B7D" w:rsidRDefault="00746F57" w:rsidP="00851DC5">
      <w:pPr>
        <w:pStyle w:val="Ttulo2"/>
        <w:tabs>
          <w:tab w:val="clear" w:pos="1080"/>
        </w:tabs>
        <w:autoSpaceDE w:val="0"/>
        <w:autoSpaceDN w:val="0"/>
        <w:spacing w:after="60"/>
        <w:jc w:val="both"/>
        <w:rPr>
          <w:lang w:val="es-ES_tradnl"/>
        </w:rPr>
      </w:pPr>
      <w:r w:rsidRPr="00730B7D">
        <w:rPr>
          <w:lang w:val="es-ES_tradnl"/>
        </w:rPr>
        <w:t>Ambiente O</w:t>
      </w:r>
      <w:r w:rsidR="00851DC5" w:rsidRPr="00730B7D">
        <w:rPr>
          <w:lang w:val="es-ES_tradnl"/>
        </w:rPr>
        <w:t>peracional</w:t>
      </w:r>
      <w:bookmarkEnd w:id="27"/>
      <w:bookmarkEnd w:id="28"/>
      <w:bookmarkEnd w:id="29"/>
      <w:r w:rsidR="00AE06C5" w:rsidRPr="00730B7D">
        <w:rPr>
          <w:lang w:val="es-ES_tradnl"/>
        </w:rPr>
        <w:t xml:space="preserve"> de la Solución</w:t>
      </w:r>
      <w:bookmarkEnd w:id="30"/>
    </w:p>
    <w:p w14:paraId="759C5CA0" w14:textId="77777777" w:rsidR="00746F57" w:rsidRPr="00730B7D" w:rsidRDefault="00746F57" w:rsidP="00851DC5">
      <w:pPr>
        <w:rPr>
          <w:rFonts w:ascii="Arial" w:hAnsi="Arial" w:cs="Arial"/>
          <w:sz w:val="22"/>
          <w:szCs w:val="22"/>
          <w:lang w:val="es-ES_tradnl"/>
        </w:rPr>
      </w:pPr>
    </w:p>
    <w:bookmarkEnd w:id="31"/>
    <w:p w14:paraId="0A9A4E81" w14:textId="77777777" w:rsidR="00851DC5" w:rsidRPr="00870DC6" w:rsidRDefault="00851DC5" w:rsidP="00851DC5">
      <w:pPr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El ambiente </w:t>
      </w:r>
      <w:r w:rsidR="00746F57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operacional involucrado en este sistema es el siguiente:</w:t>
      </w:r>
    </w:p>
    <w:p w14:paraId="5CC25F63" w14:textId="77777777" w:rsidR="00851DC5" w:rsidRPr="00870DC6" w:rsidRDefault="00851DC5" w:rsidP="00851DC5">
      <w:pPr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14:paraId="27D23F78" w14:textId="77777777" w:rsidR="00E679EA" w:rsidRPr="00870DC6" w:rsidRDefault="00E679EA" w:rsidP="00E679EA">
      <w:p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El sistema funcionará un servidor con las siguientes características:</w:t>
      </w:r>
    </w:p>
    <w:p w14:paraId="47D9A4A7" w14:textId="3091FC77" w:rsidR="00E679EA" w:rsidRPr="00870DC6" w:rsidRDefault="005F3097" w:rsidP="00D43D47">
      <w:pPr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Intel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>Xeon</w:t>
      </w:r>
      <w:proofErr w:type="spellEnd"/>
      <w:r w:rsidR="00E679EA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de 2,4 </w:t>
      </w:r>
      <w:r w:rsidR="0054684C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GHz</w:t>
      </w:r>
      <w:r w:rsidR="00E679EA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con </w:t>
      </w:r>
    </w:p>
    <w:p w14:paraId="038E6E24" w14:textId="5823925C" w:rsidR="00E679EA" w:rsidRPr="000E1E59" w:rsidRDefault="000E1E59" w:rsidP="00D43D47">
      <w:pPr>
        <w:numPr>
          <w:ilvl w:val="0"/>
          <w:numId w:val="8"/>
        </w:numPr>
        <w:spacing w:line="360" w:lineRule="auto"/>
        <w:rPr>
          <w:color w:val="000000" w:themeColor="text1"/>
          <w:sz w:val="22"/>
          <w:szCs w:val="22"/>
          <w:lang w:val="es-C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Intel </w:t>
      </w:r>
      <w:proofErr w:type="spellStart"/>
      <w:r w:rsidR="00E679EA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mother</w:t>
      </w:r>
      <w:proofErr w:type="spellEnd"/>
      <w:r w:rsidR="00E679EA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proofErr w:type="spellStart"/>
      <w:r w:rsidR="00E679EA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board</w:t>
      </w:r>
      <w:proofErr w:type="spellEnd"/>
      <w:r w:rsidR="00E679EA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0E1E59">
        <w:rPr>
          <w:rFonts w:ascii="Arial" w:hAnsi="Arial" w:cs="Arial"/>
          <w:color w:val="000000" w:themeColor="text1"/>
          <w:sz w:val="22"/>
          <w:szCs w:val="22"/>
          <w:lang w:val="es-CL"/>
        </w:rPr>
        <w:t>S2600ST</w:t>
      </w:r>
    </w:p>
    <w:p w14:paraId="0A241BE5" w14:textId="7D6F4E80" w:rsidR="00E679EA" w:rsidRPr="00870DC6" w:rsidRDefault="001A35E4" w:rsidP="00D43D47">
      <w:pPr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4</w:t>
      </w:r>
      <w:r w:rsidR="00E679EA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G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b</w:t>
      </w:r>
      <w:r w:rsidR="00E679EA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AD5346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RAM</w:t>
      </w:r>
      <w:r w:rsidR="00E679EA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DDR</w:t>
      </w:r>
      <w:r w:rsidR="00223295">
        <w:rPr>
          <w:rFonts w:ascii="Arial" w:hAnsi="Arial" w:cs="Arial"/>
          <w:color w:val="000000" w:themeColor="text1"/>
          <w:sz w:val="22"/>
          <w:szCs w:val="22"/>
          <w:lang w:val="es-ES_tradnl"/>
        </w:rPr>
        <w:t>4</w:t>
      </w:r>
    </w:p>
    <w:p w14:paraId="264ED83D" w14:textId="111810CC" w:rsidR="00E679EA" w:rsidRPr="00870DC6" w:rsidRDefault="00E679EA" w:rsidP="00D43D47">
      <w:pPr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2 disco </w:t>
      </w:r>
      <w:r w:rsidR="006C5B33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SSD </w:t>
      </w:r>
      <w:r w:rsidR="00B74CB7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2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="00D34FE6">
        <w:rPr>
          <w:rFonts w:ascii="Arial" w:hAnsi="Arial" w:cs="Arial"/>
          <w:color w:val="000000" w:themeColor="text1"/>
          <w:sz w:val="22"/>
          <w:szCs w:val="22"/>
          <w:lang w:val="es-ES_tradnl"/>
        </w:rPr>
        <w:t>Tera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Barracuda </w:t>
      </w:r>
    </w:p>
    <w:p w14:paraId="39CA70E8" w14:textId="77777777" w:rsidR="00E679EA" w:rsidRPr="00870DC6" w:rsidRDefault="00E679EA" w:rsidP="00D43D47">
      <w:pPr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2 interfaces de red D-link 10/100 </w:t>
      </w:r>
    </w:p>
    <w:p w14:paraId="265A3878" w14:textId="705E58C5" w:rsidR="00E679EA" w:rsidRPr="00870DC6" w:rsidRDefault="00E679EA" w:rsidP="00730B7D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El servidor funciona con un sistema operativo </w:t>
      </w:r>
      <w:proofErr w:type="spellStart"/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Redhat</w:t>
      </w:r>
      <w:proofErr w:type="spellEnd"/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8 (con actualizaciones al </w:t>
      </w:r>
      <w:r w:rsidR="0054684C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día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). Este servidor posee una configuración orientada a la prestación de servicios web con características de seguridad y funcionalidad del más alto nivel. Como servidor web, SID utiliza Apache 2.0.40 con el módulo PHP4 y con el módulo SSL. Este último permite al servidor establecer conexiones seguras del tipo HTTPS.</w:t>
      </w:r>
      <w:r w:rsidR="00730B7D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El sistema de gestión estará implementado en PHP4 y será accesible desde Internet y poseerá una base de datos propia. </w:t>
      </w:r>
      <w:r w:rsidR="0088250B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Además,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deberá mirar la información de la base de datos del </w:t>
      </w:r>
      <w:proofErr w:type="spellStart"/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Workflow</w:t>
      </w:r>
      <w:proofErr w:type="spellEnd"/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, que estará presente en el mismo servidor.</w:t>
      </w:r>
    </w:p>
    <w:p w14:paraId="6E35124E" w14:textId="77777777" w:rsidR="00730B7D" w:rsidRPr="00870DC6" w:rsidRDefault="00730B7D" w:rsidP="00730B7D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14:paraId="050C3BD1" w14:textId="127CDB82" w:rsidR="00E679EA" w:rsidRPr="00870DC6" w:rsidRDefault="00E679EA" w:rsidP="00730B7D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Las bases de datos </w:t>
      </w:r>
      <w:proofErr w:type="spellStart"/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MySQL</w:t>
      </w:r>
      <w:proofErr w:type="spellEnd"/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utilizadas por el sistema están funcionando en el mismo servidor SID. La versión instalada de </w:t>
      </w:r>
      <w:proofErr w:type="spellStart"/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MySQL</w:t>
      </w:r>
      <w:proofErr w:type="spellEnd"/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es la 3.23.55a (</w:t>
      </w:r>
      <w:proofErr w:type="spellStart"/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mysql-max</w:t>
      </w:r>
      <w:proofErr w:type="spellEnd"/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).</w:t>
      </w:r>
      <w:r w:rsidR="00730B7D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La aplicación deberá ser usable desde los browsers </w:t>
      </w:r>
      <w:r w:rsidR="009A064F">
        <w:rPr>
          <w:rFonts w:ascii="Arial" w:hAnsi="Arial" w:cs="Arial"/>
          <w:color w:val="000000" w:themeColor="text1"/>
          <w:sz w:val="22"/>
          <w:szCs w:val="22"/>
          <w:lang w:val="es-ES_tradnl"/>
        </w:rPr>
        <w:t>Google Chrome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</w:t>
      </w:r>
      <w:r w:rsidR="009A064F">
        <w:rPr>
          <w:rFonts w:ascii="Arial" w:hAnsi="Arial" w:cs="Arial"/>
          <w:color w:val="000000" w:themeColor="text1"/>
          <w:sz w:val="22"/>
          <w:szCs w:val="22"/>
          <w:lang w:val="es-ES_tradnl"/>
        </w:rPr>
        <w:t>Firefox ESR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, Opera </w:t>
      </w:r>
      <w:r w:rsidR="009A064F">
        <w:rPr>
          <w:rFonts w:ascii="Arial" w:hAnsi="Arial" w:cs="Arial"/>
          <w:color w:val="000000" w:themeColor="text1"/>
          <w:sz w:val="22"/>
          <w:szCs w:val="22"/>
          <w:lang w:val="es-ES_tradnl"/>
        </w:rPr>
        <w:t>53</w:t>
      </w:r>
      <w:r w:rsidR="00F07C0F">
        <w:rPr>
          <w:rFonts w:ascii="Arial" w:hAnsi="Arial" w:cs="Arial"/>
          <w:color w:val="000000" w:themeColor="text1"/>
          <w:sz w:val="22"/>
          <w:szCs w:val="22"/>
          <w:lang w:val="es-ES_tradnl"/>
        </w:rPr>
        <w:t>, Safari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y </w:t>
      </w:r>
      <w:r w:rsidR="009A064F">
        <w:rPr>
          <w:rFonts w:ascii="Arial" w:hAnsi="Arial" w:cs="Arial"/>
          <w:color w:val="000000" w:themeColor="text1"/>
          <w:sz w:val="22"/>
          <w:szCs w:val="22"/>
          <w:lang w:val="es-ES_tradnl"/>
        </w:rPr>
        <w:t>M</w:t>
      </w:r>
      <w:r w:rsidR="009A064F" w:rsidRPr="009A064F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icrosoft </w:t>
      </w:r>
      <w:proofErr w:type="spellStart"/>
      <w:r w:rsidR="009A064F">
        <w:rPr>
          <w:rFonts w:ascii="Arial" w:hAnsi="Arial" w:cs="Arial"/>
          <w:color w:val="000000" w:themeColor="text1"/>
          <w:sz w:val="22"/>
          <w:szCs w:val="22"/>
          <w:lang w:val="es-ES_tradnl"/>
        </w:rPr>
        <w:t>E</w:t>
      </w:r>
      <w:r w:rsidR="009A064F" w:rsidRPr="009A064F">
        <w:rPr>
          <w:rFonts w:ascii="Arial" w:hAnsi="Arial" w:cs="Arial"/>
          <w:color w:val="000000" w:themeColor="text1"/>
          <w:sz w:val="22"/>
          <w:szCs w:val="22"/>
          <w:lang w:val="es-ES_tradnl"/>
        </w:rPr>
        <w:t>dge</w:t>
      </w:r>
      <w:proofErr w:type="spellEnd"/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.</w:t>
      </w:r>
      <w:r w:rsidR="00F07C0F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Sin descartar sus versiones móviles.</w:t>
      </w:r>
    </w:p>
    <w:p w14:paraId="41CAF311" w14:textId="77777777" w:rsidR="00F07C0F" w:rsidRDefault="00F07C0F" w:rsidP="00730B7D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14:paraId="463236BF" w14:textId="7425C8B7" w:rsidR="00CA4177" w:rsidRPr="00870DC6" w:rsidRDefault="00CA4177" w:rsidP="00730B7D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Para un buen funcionamiento del sistema, el usuario deberá acceder a el mediante un dispositivo que contenga conexión a internet, </w:t>
      </w:r>
      <w:r w:rsidR="005F3097">
        <w:rPr>
          <w:rFonts w:ascii="Arial" w:hAnsi="Arial" w:cs="Arial"/>
          <w:color w:val="000000" w:themeColor="text1"/>
          <w:sz w:val="22"/>
          <w:szCs w:val="22"/>
          <w:lang w:val="es-ES_tradnl"/>
        </w:rPr>
        <w:t>como un computador o Smartphone</w:t>
      </w:r>
      <w:r w:rsidR="00F07C0F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de</w:t>
      </w:r>
      <w:r w:rsidR="005F3097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gama media.</w:t>
      </w:r>
    </w:p>
    <w:p w14:paraId="6CF583BD" w14:textId="77777777" w:rsidR="00730B7D" w:rsidRPr="00870DC6" w:rsidRDefault="00730B7D" w:rsidP="00730B7D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14:paraId="21CBECA3" w14:textId="79C77669" w:rsidR="00730B7D" w:rsidRPr="00870DC6" w:rsidRDefault="00730B7D" w:rsidP="00730B7D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La comunicación al interior de la organización se realiza a través de redes Ethernet a 100mbps </w:t>
      </w:r>
      <w:r w:rsidR="00B90820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cableadas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con UTP, cat.5, y redes </w:t>
      </w:r>
      <w:r w:rsidR="00B90820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Wireless</w:t>
      </w:r>
      <w:r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IEEE 802.11b/g a 10Mbps. Ambos tipos de redes utilizan TCP/IP como protocolo de comunicación.</w:t>
      </w:r>
      <w:r w:rsidR="007B6855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Para la macro-distribución de paquetes se emplean mayoritariamente </w:t>
      </w:r>
      <w:proofErr w:type="spellStart"/>
      <w:r w:rsidR="001E2551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router</w:t>
      </w:r>
      <w:proofErr w:type="spellEnd"/>
      <w:r w:rsidR="007B6855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y </w:t>
      </w:r>
      <w:proofErr w:type="spellStart"/>
      <w:r w:rsidR="007B6855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>switches</w:t>
      </w:r>
      <w:proofErr w:type="spellEnd"/>
      <w:r w:rsidR="007B6855" w:rsidRPr="00870DC6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inteligentes.</w:t>
      </w:r>
    </w:p>
    <w:p w14:paraId="2741F02C" w14:textId="77777777" w:rsidR="00746F57" w:rsidRPr="00730B7D" w:rsidRDefault="00746F57" w:rsidP="00746F57">
      <w:pPr>
        <w:rPr>
          <w:rFonts w:ascii="Arial" w:hAnsi="Arial" w:cs="Arial"/>
          <w:sz w:val="22"/>
          <w:szCs w:val="22"/>
          <w:lang w:val="es-ES_tradnl"/>
        </w:rPr>
      </w:pPr>
    </w:p>
    <w:p w14:paraId="27A7A25A" w14:textId="77777777" w:rsidR="00851DC5" w:rsidRPr="00730B7D" w:rsidRDefault="00851DC5" w:rsidP="00851DC5">
      <w:pPr>
        <w:pStyle w:val="Ttulo2"/>
        <w:tabs>
          <w:tab w:val="clear" w:pos="1080"/>
        </w:tabs>
        <w:autoSpaceDE w:val="0"/>
        <w:autoSpaceDN w:val="0"/>
        <w:spacing w:after="60"/>
        <w:jc w:val="both"/>
        <w:rPr>
          <w:lang w:val="es-ES_tradnl"/>
        </w:rPr>
      </w:pPr>
      <w:bookmarkStart w:id="32" w:name="_Toc136251310"/>
      <w:bookmarkStart w:id="33" w:name="_Toc39242968"/>
      <w:bookmarkStart w:id="34" w:name="_Toc41273237"/>
      <w:bookmarkStart w:id="35" w:name="_Hlk518508634"/>
      <w:r w:rsidRPr="00730B7D">
        <w:rPr>
          <w:lang w:val="es-ES_tradnl"/>
        </w:rPr>
        <w:t xml:space="preserve">Relación con </w:t>
      </w:r>
      <w:r w:rsidR="00B953D8" w:rsidRPr="00730B7D">
        <w:rPr>
          <w:lang w:val="es-ES_tradnl"/>
        </w:rPr>
        <w:t>Otros P</w:t>
      </w:r>
      <w:r w:rsidRPr="00730B7D">
        <w:rPr>
          <w:lang w:val="es-ES_tradnl"/>
        </w:rPr>
        <w:t>royectos</w:t>
      </w:r>
      <w:bookmarkEnd w:id="32"/>
      <w:r w:rsidRPr="00730B7D">
        <w:rPr>
          <w:lang w:val="es-ES_tradnl"/>
        </w:rPr>
        <w:t xml:space="preserve"> </w:t>
      </w:r>
      <w:bookmarkEnd w:id="33"/>
      <w:bookmarkEnd w:id="34"/>
      <w:r w:rsidRPr="00730B7D">
        <w:rPr>
          <w:lang w:val="es-ES_tradnl"/>
        </w:rPr>
        <w:t xml:space="preserve"> </w:t>
      </w:r>
    </w:p>
    <w:bookmarkEnd w:id="35"/>
    <w:p w14:paraId="1A4547C7" w14:textId="77777777" w:rsidR="00B953D8" w:rsidRPr="00730B7D" w:rsidRDefault="00B953D8" w:rsidP="00013254">
      <w:pPr>
        <w:jc w:val="both"/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152B96D5" w14:textId="654F3ACA" w:rsidR="000B5164" w:rsidRPr="002E6F1E" w:rsidRDefault="00B95DB3" w:rsidP="00013254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E</w:t>
      </w:r>
      <w:r w:rsidR="00851DC5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l sistema no depende de otros sistemas</w:t>
      </w:r>
      <w:r w:rsidR="003F3690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en proceso, </w:t>
      </w:r>
      <w:r w:rsidR="00E51F26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pero si</w:t>
      </w:r>
      <w:r w:rsidR="003F3690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dependerá de </w:t>
      </w:r>
      <w:r w:rsidR="000B5164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plataformas (</w:t>
      </w:r>
      <w:r w:rsidR="00CB0354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internet</w:t>
      </w:r>
      <w:r w:rsidR="002E6F1E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, servicios bancarios</w:t>
      </w:r>
      <w:r w:rsidR="00CB0354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y una nube, para el respaldo de los datos).</w:t>
      </w:r>
      <w:r w:rsidR="000B5164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A futuro se espera que</w:t>
      </w:r>
      <w:r w:rsidR="00851DC5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otros sistemas </w:t>
      </w:r>
      <w:r w:rsidR="001437FD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depe</w:t>
      </w:r>
      <w:r w:rsidR="000B5164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ndan</w:t>
      </w:r>
      <w:r w:rsidR="00851DC5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de él</w:t>
      </w:r>
      <w:r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. </w:t>
      </w:r>
    </w:p>
    <w:p w14:paraId="6EDF6E23" w14:textId="653AA07C" w:rsidR="00851DC5" w:rsidRPr="002E6F1E" w:rsidRDefault="00B95DB3" w:rsidP="00013254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Si</w:t>
      </w:r>
      <w:r w:rsidR="00851DC5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n embargo, por</w:t>
      </w:r>
      <w:r w:rsidR="001C7BE1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ser un proyecto para </w:t>
      </w:r>
      <w:r w:rsidR="00851DC5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el cual se involucran usuarios existe una relación de coordinación con otros sistemas asociados al manejo de perfiles de usuari</w:t>
      </w:r>
      <w:r w:rsidR="001437FD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>os</w:t>
      </w:r>
      <w:r w:rsidR="00851DC5" w:rsidRPr="002E6F1E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.  </w:t>
      </w:r>
    </w:p>
    <w:p w14:paraId="4F875F92" w14:textId="65719A1F" w:rsidR="004E4E63" w:rsidRDefault="004E4E63" w:rsidP="00851DC5">
      <w:pPr>
        <w:rPr>
          <w:rFonts w:ascii="Arial" w:hAnsi="Arial" w:cs="Arial"/>
          <w:color w:val="003366"/>
          <w:sz w:val="22"/>
          <w:szCs w:val="22"/>
          <w:lang w:val="es-ES_tradnl"/>
        </w:rPr>
      </w:pPr>
      <w:bookmarkStart w:id="36" w:name="_Toc39242975"/>
      <w:bookmarkStart w:id="37" w:name="_Toc41273243"/>
      <w:bookmarkStart w:id="38" w:name="_Toc136251311"/>
    </w:p>
    <w:p w14:paraId="4BDCCA58" w14:textId="77777777" w:rsidR="009F23D5" w:rsidRDefault="009F23D5" w:rsidP="00851DC5">
      <w:p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3A61A40C" w14:textId="77777777" w:rsidR="009F23D5" w:rsidRDefault="009F23D5" w:rsidP="00851DC5">
      <w:p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23542FCC" w14:textId="77777777" w:rsidR="009F23D5" w:rsidRDefault="009F23D5" w:rsidP="00851DC5">
      <w:p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49864048" w14:textId="69BF52A0" w:rsidR="009F23D5" w:rsidRDefault="009F23D5" w:rsidP="00851DC5">
      <w:pPr>
        <w:rPr>
          <w:rFonts w:ascii="Arial" w:hAnsi="Arial" w:cs="Arial"/>
          <w:color w:val="003366"/>
          <w:sz w:val="22"/>
          <w:szCs w:val="22"/>
          <w:lang w:val="es-ES_tradnl"/>
        </w:rPr>
      </w:pPr>
    </w:p>
    <w:p w14:paraId="1A177886" w14:textId="45EF360E" w:rsidR="0074205F" w:rsidRPr="00BA6D18" w:rsidRDefault="008E7C18" w:rsidP="00BA6D18">
      <w:pPr>
        <w:pStyle w:val="Ttulo2"/>
        <w:tabs>
          <w:tab w:val="clear" w:pos="1080"/>
        </w:tabs>
        <w:autoSpaceDE w:val="0"/>
        <w:autoSpaceDN w:val="0"/>
        <w:spacing w:after="60"/>
        <w:jc w:val="both"/>
        <w:rPr>
          <w:lang w:val="es-ES_trad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612" behindDoc="0" locked="0" layoutInCell="1" allowOverlap="1" wp14:anchorId="57609209" wp14:editId="51271718">
                <wp:simplePos x="0" y="0"/>
                <wp:positionH relativeFrom="margin">
                  <wp:posOffset>3924300</wp:posOffset>
                </wp:positionH>
                <wp:positionV relativeFrom="paragraph">
                  <wp:posOffset>1352550</wp:posOffset>
                </wp:positionV>
                <wp:extent cx="1885950" cy="4572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28CA7" w14:textId="0ED9134D" w:rsidR="009D3B35" w:rsidRPr="008E7C18" w:rsidRDefault="009D3B35" w:rsidP="008E7C18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Reserva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09209" id="Elipse 3" o:spid="_x0000_s1033" style="position:absolute;left:0;text-align:left;margin-left:309pt;margin-top:106.5pt;width:148.5pt;height:36pt;z-index:2516706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" fillcolor="white [3201]" strokecolor="black [3213]" strokeweight="1pt">
                <v:stroke joinstyle="miter"/>
                <v:textbox>
                  <w:txbxContent>
                    <w:p w14:paraId="77D28CA7" w14:textId="0ED9134D" w:rsidR="009D3B35" w:rsidRPr="008E7C18" w:rsidRDefault="009D3B35" w:rsidP="008E7C18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Reserva tour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636" behindDoc="0" locked="0" layoutInCell="1" allowOverlap="1" wp14:anchorId="09C1C941" wp14:editId="76647B70">
                <wp:simplePos x="0" y="0"/>
                <wp:positionH relativeFrom="column">
                  <wp:posOffset>3676649</wp:posOffset>
                </wp:positionH>
                <wp:positionV relativeFrom="paragraph">
                  <wp:posOffset>1581150</wp:posOffset>
                </wp:positionV>
                <wp:extent cx="10477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22CA33" id="Conector recto 5" o:spid="_x0000_s1026" style="position:absolute;z-index:2516716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5pt,124.5pt" to="297.7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4332A" w:rsidRPr="00857D02"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1648414A" wp14:editId="3FFB8B49">
                <wp:simplePos x="0" y="0"/>
                <wp:positionH relativeFrom="column">
                  <wp:posOffset>657225</wp:posOffset>
                </wp:positionH>
                <wp:positionV relativeFrom="paragraph">
                  <wp:posOffset>971550</wp:posOffset>
                </wp:positionV>
                <wp:extent cx="1059815" cy="666750"/>
                <wp:effectExtent l="0" t="0" r="26035" b="19050"/>
                <wp:wrapTopAndBottom/>
                <wp:docPr id="20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9815" cy="666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23926" id="Line 74" o:spid="_x0000_s1026" style="position:absolute;flip:y;z-index:2516583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75pt,76.5pt" to="135.2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">
                <w10:wrap type="topAndBottom"/>
              </v:line>
            </w:pict>
          </mc:Fallback>
        </mc:AlternateContent>
      </w:r>
      <w:r w:rsidR="000F42D6" w:rsidRPr="00857D02"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7C07995A" wp14:editId="3D88F9C7">
                <wp:simplePos x="0" y="0"/>
                <wp:positionH relativeFrom="column">
                  <wp:posOffset>641350</wp:posOffset>
                </wp:positionH>
                <wp:positionV relativeFrom="paragraph">
                  <wp:posOffset>1651000</wp:posOffset>
                </wp:positionV>
                <wp:extent cx="1091565" cy="559435"/>
                <wp:effectExtent l="0" t="0" r="32385" b="31115"/>
                <wp:wrapTopAndBottom/>
                <wp:docPr id="107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1565" cy="5594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9BFE2" id="Line 76" o:spid="_x0000_s1026" style="position:absolute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130pt" to="136.45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">
                <w10:wrap type="topAndBottom"/>
              </v:line>
            </w:pict>
          </mc:Fallback>
        </mc:AlternateContent>
      </w:r>
      <w:r w:rsidR="000F42D6" w:rsidRPr="00857D02"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4F2E34B5" wp14:editId="4356097C">
                <wp:simplePos x="0" y="0"/>
                <wp:positionH relativeFrom="column">
                  <wp:posOffset>627380</wp:posOffset>
                </wp:positionH>
                <wp:positionV relativeFrom="paragraph">
                  <wp:posOffset>1419225</wp:posOffset>
                </wp:positionV>
                <wp:extent cx="1195705" cy="231775"/>
                <wp:effectExtent l="0" t="0" r="23495" b="34925"/>
                <wp:wrapTopAndBottom/>
                <wp:docPr id="20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95705" cy="231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8FD71" id="Line 75" o:spid="_x0000_s1026" style="position:absolute;flip:y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4pt,111.75pt" to="143.5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">
                <w10:wrap type="topAndBottom"/>
              </v:line>
            </w:pict>
          </mc:Fallback>
        </mc:AlternateContent>
      </w:r>
      <w:r w:rsidR="00564A95" w:rsidRPr="00730B7D">
        <w:rPr>
          <w:lang w:val="es-ES_tradnl"/>
        </w:rPr>
        <w:t>Descripción del M</w:t>
      </w:r>
      <w:r w:rsidR="00851DC5" w:rsidRPr="00730B7D">
        <w:rPr>
          <w:lang w:val="es-ES_tradnl"/>
        </w:rPr>
        <w:t>o</w:t>
      </w:r>
      <w:bookmarkEnd w:id="36"/>
      <w:bookmarkEnd w:id="37"/>
      <w:bookmarkEnd w:id="38"/>
      <w:r w:rsidR="00BA6D18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2B9BD7" wp14:editId="50750DCA">
                <wp:simplePos x="0" y="0"/>
                <wp:positionH relativeFrom="column">
                  <wp:posOffset>1371600</wp:posOffset>
                </wp:positionH>
                <wp:positionV relativeFrom="paragraph">
                  <wp:posOffset>273050</wp:posOffset>
                </wp:positionV>
                <wp:extent cx="2514600" cy="2343150"/>
                <wp:effectExtent l="0" t="0" r="19050" b="19050"/>
                <wp:wrapTopAndBottom/>
                <wp:docPr id="5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E1FBC" w14:textId="77777777" w:rsidR="009D3B35" w:rsidRPr="00BE7E8A" w:rsidRDefault="009D3B35" w:rsidP="00851DC5">
                            <w:pPr>
                              <w:pStyle w:val="Textoindependiente3"/>
                              <w:rPr>
                                <w:rFonts w:ascii="Arial" w:hAnsi="Arial" w:cs="Arial"/>
                                <w:b/>
                                <w:bCs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L"/>
                              </w:rPr>
                              <w:t>CASOS DE USO: USUARIO COMÚN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B9BD7" id="Rectangle 4" o:spid="_x0000_s1034" style="position:absolute;left:0;text-align:left;margin-left:108pt;margin-top:21.5pt;width:198pt;height:18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">
                <v:textbox>
                  <w:txbxContent>
                    <w:p w14:paraId="2CBE1FBC" w14:textId="77777777" w:rsidR="009D3B35" w:rsidRPr="00BE7E8A" w:rsidRDefault="009D3B35" w:rsidP="00851DC5">
                      <w:pPr>
                        <w:pStyle w:val="Textoindependiente3"/>
                        <w:rPr>
                          <w:rFonts w:ascii="Arial" w:hAnsi="Arial" w:cs="Arial"/>
                          <w:b/>
                          <w:bCs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L"/>
                        </w:rPr>
                        <w:t>CASOS DE USO: USUARIO COMÚN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F7626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87EA1AC" wp14:editId="327D06A9">
                <wp:simplePos x="0" y="0"/>
                <wp:positionH relativeFrom="column">
                  <wp:posOffset>-209550</wp:posOffset>
                </wp:positionH>
                <wp:positionV relativeFrom="paragraph">
                  <wp:posOffset>2084070</wp:posOffset>
                </wp:positionV>
                <wp:extent cx="1257300" cy="342900"/>
                <wp:effectExtent l="9525" t="7620" r="9525" b="11430"/>
                <wp:wrapTopAndBottom/>
                <wp:docPr id="11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6AF1B" w14:textId="77777777" w:rsidR="009D3B35" w:rsidRPr="008B6DB7" w:rsidRDefault="009D3B35" w:rsidP="00851DC5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  <w:r w:rsidRPr="008B6DB7">
                              <w:rPr>
                                <w:rFonts w:ascii="Arial" w:hAnsi="Arial" w:cs="Arial"/>
                              </w:rPr>
                              <w:t>Usuario Común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EA1AC" id="Rectangle 30" o:spid="_x0000_s1035" style="position:absolute;left:0;text-align:left;margin-left:-16.5pt;margin-top:164.1pt;width:99pt;height:27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">
                <v:textbox>
                  <w:txbxContent>
                    <w:p w14:paraId="0276AF1B" w14:textId="77777777" w:rsidR="009D3B35" w:rsidRPr="008B6DB7" w:rsidRDefault="009D3B35" w:rsidP="00851DC5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  <w:r w:rsidRPr="008B6DB7">
                        <w:rPr>
                          <w:rFonts w:ascii="Arial" w:hAnsi="Arial" w:cs="Arial"/>
                        </w:rPr>
                        <w:t>Usuario Común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F7626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AD16E21" wp14:editId="0774752C">
                <wp:simplePos x="0" y="0"/>
                <wp:positionH relativeFrom="column">
                  <wp:posOffset>209550</wp:posOffset>
                </wp:positionH>
                <wp:positionV relativeFrom="paragraph">
                  <wp:posOffset>1788795</wp:posOffset>
                </wp:positionV>
                <wp:extent cx="114300" cy="228600"/>
                <wp:effectExtent l="9525" t="7620" r="9525" b="11430"/>
                <wp:wrapTopAndBottom/>
                <wp:docPr id="12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69CD7" id="Line 19" o:spid="_x0000_s1026" style="position:absolute;flip:x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140.85pt" to="25.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">
                <w10:wrap type="topAndBottom"/>
              </v:line>
            </w:pict>
          </mc:Fallback>
        </mc:AlternateContent>
      </w:r>
      <w:r w:rsidR="004F7626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3CF4F29" wp14:editId="5D3F5C0D">
                <wp:simplePos x="0" y="0"/>
                <wp:positionH relativeFrom="column">
                  <wp:posOffset>342900</wp:posOffset>
                </wp:positionH>
                <wp:positionV relativeFrom="paragraph">
                  <wp:posOffset>1788795</wp:posOffset>
                </wp:positionV>
                <wp:extent cx="114300" cy="228600"/>
                <wp:effectExtent l="9525" t="7620" r="9525" b="11430"/>
                <wp:wrapTopAndBottom/>
                <wp:docPr id="1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3DEDD" id="Line 22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40.85pt" to="36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">
                <w10:wrap type="topAndBottom"/>
              </v:line>
            </w:pict>
          </mc:Fallback>
        </mc:AlternateContent>
      </w:r>
      <w:r w:rsidR="004F7626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39E3EF1" wp14:editId="2FB7DB7D">
                <wp:simplePos x="0" y="0"/>
                <wp:positionH relativeFrom="column">
                  <wp:posOffset>104775</wp:posOffset>
                </wp:positionH>
                <wp:positionV relativeFrom="paragraph">
                  <wp:posOffset>1531620</wp:posOffset>
                </wp:positionV>
                <wp:extent cx="457200" cy="0"/>
                <wp:effectExtent l="9525" t="7620" r="9525" b="11430"/>
                <wp:wrapTopAndBottom/>
                <wp:docPr id="12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2C3F8" id="Line 13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25pt,120.6pt" to="44.2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CB3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">
                <w10:wrap type="topAndBottom"/>
              </v:line>
            </w:pict>
          </mc:Fallback>
        </mc:AlternateContent>
      </w:r>
      <w:r w:rsidR="004F7626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CAB617A" wp14:editId="13388764">
                <wp:simplePos x="0" y="0"/>
                <wp:positionH relativeFrom="column">
                  <wp:posOffset>333375</wp:posOffset>
                </wp:positionH>
                <wp:positionV relativeFrom="paragraph">
                  <wp:posOffset>1445895</wp:posOffset>
                </wp:positionV>
                <wp:extent cx="0" cy="342900"/>
                <wp:effectExtent l="9525" t="7620" r="9525" b="11430"/>
                <wp:wrapTopAndBottom/>
                <wp:docPr id="12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3CBEE" id="Line 16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13.85pt" to="26.2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SpFAIAACo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">
                <w10:wrap type="topAndBottom"/>
              </v:line>
            </w:pict>
          </mc:Fallback>
        </mc:AlternateContent>
      </w:r>
      <w:r w:rsidR="004F7626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DFDBA37" wp14:editId="0A24B27F">
                <wp:simplePos x="0" y="0"/>
                <wp:positionH relativeFrom="column">
                  <wp:posOffset>209550</wp:posOffset>
                </wp:positionH>
                <wp:positionV relativeFrom="paragraph">
                  <wp:posOffset>1207770</wp:posOffset>
                </wp:positionV>
                <wp:extent cx="228600" cy="228600"/>
                <wp:effectExtent l="9525" t="7620" r="9525" b="11430"/>
                <wp:wrapTopAndBottom/>
                <wp:docPr id="64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22EA8A" id="Oval 12" o:spid="_x0000_s1026" style="position:absolute;margin-left:16.5pt;margin-top:95.1pt;width:18pt;height:1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">
                <w10:wrap type="topAndBottom"/>
              </v:oval>
            </w:pict>
          </mc:Fallback>
        </mc:AlternateContent>
      </w:r>
      <w:r w:rsidR="00E258C6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06C3BFF" wp14:editId="3FD93F30">
                <wp:simplePos x="0" y="0"/>
                <wp:positionH relativeFrom="column">
                  <wp:posOffset>1714500</wp:posOffset>
                </wp:positionH>
                <wp:positionV relativeFrom="paragraph">
                  <wp:posOffset>1992630</wp:posOffset>
                </wp:positionV>
                <wp:extent cx="1943100" cy="571500"/>
                <wp:effectExtent l="9525" t="11430" r="9525" b="7620"/>
                <wp:wrapTopAndBottom/>
                <wp:docPr id="5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EE15AF" w14:textId="264A9BA6" w:rsidR="009D3B35" w:rsidRPr="008B6DB7" w:rsidRDefault="009D3B35" w:rsidP="00851DC5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Comprar ticket</w:t>
                            </w:r>
                            <w:r w:rsidRPr="008B6DB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6C3BFF" id="Oval 7" o:spid="_x0000_s1036" style="position:absolute;left:0;text-align:left;margin-left:135pt;margin-top:156.9pt;width:153pt;height:4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">
                <v:textbox>
                  <w:txbxContent>
                    <w:p w14:paraId="0FEE15AF" w14:textId="264A9BA6" w:rsidR="009D3B35" w:rsidRPr="008B6DB7" w:rsidRDefault="009D3B35" w:rsidP="00851DC5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Comprar ticket</w:t>
                      </w:r>
                      <w:r w:rsidRPr="008B6DB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E258C6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1F7241C" wp14:editId="5130F5AD">
                <wp:simplePos x="0" y="0"/>
                <wp:positionH relativeFrom="column">
                  <wp:posOffset>1714500</wp:posOffset>
                </wp:positionH>
                <wp:positionV relativeFrom="paragraph">
                  <wp:posOffset>1306830</wp:posOffset>
                </wp:positionV>
                <wp:extent cx="1943100" cy="571500"/>
                <wp:effectExtent l="9525" t="11430" r="9525" b="7620"/>
                <wp:wrapTopAndBottom/>
                <wp:docPr id="5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7F2FFA" w14:textId="28E48ED3" w:rsidR="009D3B35" w:rsidRPr="008B6DB7" w:rsidRDefault="009D3B35" w:rsidP="00851DC5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8B6DB7">
                              <w:rPr>
                                <w:rFonts w:ascii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</w:rPr>
                              <w:t>eservar ticket.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F7241C" id="Oval 6" o:spid="_x0000_s1037" style="position:absolute;left:0;text-align:left;margin-left:135pt;margin-top:102.9pt;width:153pt;height: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">
                <v:textbox>
                  <w:txbxContent>
                    <w:p w14:paraId="357F2FFA" w14:textId="28E48ED3" w:rsidR="009D3B35" w:rsidRPr="008B6DB7" w:rsidRDefault="009D3B35" w:rsidP="00851DC5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8B6DB7">
                        <w:rPr>
                          <w:rFonts w:ascii="Arial" w:hAnsi="Arial" w:cs="Arial"/>
                        </w:rPr>
                        <w:t>R</w:t>
                      </w:r>
                      <w:r>
                        <w:rPr>
                          <w:rFonts w:ascii="Arial" w:hAnsi="Arial" w:cs="Arial"/>
                        </w:rPr>
                        <w:t>eservar ticket.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E258C6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E4DCDD4" wp14:editId="738B8F06">
                <wp:simplePos x="0" y="0"/>
                <wp:positionH relativeFrom="column">
                  <wp:posOffset>1714500</wp:posOffset>
                </wp:positionH>
                <wp:positionV relativeFrom="paragraph">
                  <wp:posOffset>735330</wp:posOffset>
                </wp:positionV>
                <wp:extent cx="1943100" cy="457200"/>
                <wp:effectExtent l="9525" t="11430" r="9525" b="7620"/>
                <wp:wrapTopAndBottom/>
                <wp:docPr id="5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71EC5C" w14:textId="6C8FCAED" w:rsidR="009D3B35" w:rsidRPr="008B6DB7" w:rsidRDefault="009D3B35" w:rsidP="00851DC5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Visita al sitio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4DCDD4" id="Oval 5" o:spid="_x0000_s1038" style="position:absolute;left:0;text-align:left;margin-left:135pt;margin-top:57.9pt;width:153pt;height:3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">
                <v:textbox>
                  <w:txbxContent>
                    <w:p w14:paraId="6A71EC5C" w14:textId="6C8FCAED" w:rsidR="009D3B35" w:rsidRPr="008B6DB7" w:rsidRDefault="009D3B35" w:rsidP="00851DC5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Visita al sitio WEB.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027A47">
        <w:rPr>
          <w:lang w:val="es-ES_tradnl"/>
        </w:rPr>
        <w:t>delo</w:t>
      </w:r>
      <w:r w:rsidR="00E633BA">
        <w:rPr>
          <w:lang w:val="es-ES_tradnl"/>
        </w:rPr>
        <w:t xml:space="preserve"> </w:t>
      </w:r>
      <w:r w:rsidR="00027A47">
        <w:rPr>
          <w:lang w:val="es-ES_tradnl"/>
        </w:rPr>
        <w:t>(Casos de uso).</w:t>
      </w:r>
    </w:p>
    <w:p w14:paraId="4D4276E6" w14:textId="5C1D861A" w:rsidR="0074205F" w:rsidRDefault="0074205F" w:rsidP="00851DC5">
      <w:pPr>
        <w:rPr>
          <w:lang w:val="es-ES_tradnl"/>
        </w:rPr>
      </w:pPr>
    </w:p>
    <w:p w14:paraId="48800175" w14:textId="4E3311F1" w:rsidR="0074205F" w:rsidRDefault="0074205F" w:rsidP="00851DC5">
      <w:pPr>
        <w:rPr>
          <w:lang w:val="es-ES_tradnl"/>
        </w:rPr>
      </w:pPr>
    </w:p>
    <w:p w14:paraId="204884C0" w14:textId="18442631" w:rsidR="000F42D6" w:rsidRDefault="00027A47" w:rsidP="000F42D6">
      <w:pPr>
        <w:rPr>
          <w:lang w:val="es-ES_tradnl"/>
        </w:rPr>
      </w:pPr>
      <w:r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324" behindDoc="1" locked="0" layoutInCell="1" allowOverlap="1" wp14:anchorId="39C948D2" wp14:editId="5862A8ED">
                <wp:simplePos x="0" y="0"/>
                <wp:positionH relativeFrom="column">
                  <wp:posOffset>1362075</wp:posOffset>
                </wp:positionH>
                <wp:positionV relativeFrom="paragraph">
                  <wp:posOffset>5079</wp:posOffset>
                </wp:positionV>
                <wp:extent cx="2526665" cy="3686175"/>
                <wp:effectExtent l="0" t="0" r="26035" b="28575"/>
                <wp:wrapNone/>
                <wp:docPr id="20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665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D547C" w14:textId="0FB7FB69" w:rsidR="009D3B35" w:rsidRPr="00BE7E8A" w:rsidRDefault="009D3B35" w:rsidP="0074205F">
                            <w:pPr>
                              <w:pStyle w:val="Textoindependiente3"/>
                              <w:rPr>
                                <w:rFonts w:ascii="Arial" w:hAnsi="Arial" w:cs="Arial"/>
                                <w:b/>
                                <w:bCs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CL"/>
                              </w:rPr>
                              <w:t>CASOS DE USO: USUARIO 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948D2" id="_x0000_s1039" style="position:absolute;margin-left:107.25pt;margin-top:.4pt;width:198.95pt;height:290.25pt;z-index:-2516581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">
                <v:textbox>
                  <w:txbxContent>
                    <w:p w14:paraId="153D547C" w14:textId="0FB7FB69" w:rsidR="009D3B35" w:rsidRPr="00BE7E8A" w:rsidRDefault="009D3B35" w:rsidP="0074205F">
                      <w:pPr>
                        <w:pStyle w:val="Textoindependiente3"/>
                        <w:rPr>
                          <w:rFonts w:ascii="Arial" w:hAnsi="Arial" w:cs="Arial"/>
                          <w:b/>
                          <w:bCs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CL"/>
                        </w:rPr>
                        <w:t>CASOS DE USO: USUARIO ADMINISTRADOR</w:t>
                      </w:r>
                    </w:p>
                  </w:txbxContent>
                </v:textbox>
              </v:rect>
            </w:pict>
          </mc:Fallback>
        </mc:AlternateContent>
      </w:r>
      <w:r w:rsidR="004F0F0B">
        <w:rPr>
          <w:lang w:val="es-ES_tradnl"/>
        </w:rPr>
        <w:t xml:space="preserve">     </w:t>
      </w:r>
      <w:r w:rsidR="000F42D6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4468" behindDoc="0" locked="0" layoutInCell="1" allowOverlap="1" wp14:anchorId="53648355" wp14:editId="520F34D6">
                <wp:simplePos x="0" y="0"/>
                <wp:positionH relativeFrom="column">
                  <wp:posOffset>200660</wp:posOffset>
                </wp:positionH>
                <wp:positionV relativeFrom="paragraph">
                  <wp:posOffset>71755</wp:posOffset>
                </wp:positionV>
                <wp:extent cx="304800" cy="228600"/>
                <wp:effectExtent l="0" t="0" r="19050" b="1905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81230" id="Elipse 206" o:spid="_x0000_s1026" style="position:absolute;margin-left:15.8pt;margin-top:5.65pt;width:24pt;height:18pt;z-index:251664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14:paraId="19197DF0" w14:textId="4E190EA0" w:rsidR="000F42D6" w:rsidRDefault="00540C18" w:rsidP="000F42D6">
      <w:pPr>
        <w:rPr>
          <w:lang w:val="es-ES_tradnl"/>
        </w:rPr>
      </w:pPr>
      <w:r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A253698" wp14:editId="10F8433E">
                <wp:simplePos x="0" y="0"/>
                <wp:positionH relativeFrom="column">
                  <wp:posOffset>657225</wp:posOffset>
                </wp:positionH>
                <wp:positionV relativeFrom="paragraph">
                  <wp:posOffset>687070</wp:posOffset>
                </wp:positionV>
                <wp:extent cx="1022350" cy="1047750"/>
                <wp:effectExtent l="0" t="0" r="25400" b="19050"/>
                <wp:wrapTopAndBottom/>
                <wp:docPr id="124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2350" cy="1047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E7EB4" id="Line 29" o:spid="_x0000_s1026" style="position:absolute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75pt,54.1pt" to="132.2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">
                <w10:wrap type="topAndBottom"/>
              </v:line>
            </w:pict>
          </mc:Fallback>
        </mc:AlternateContent>
      </w:r>
      <w:r w:rsidRPr="004F0F0B">
        <w:rPr>
          <w:noProof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3C586C7D" wp14:editId="795C139B">
                <wp:simplePos x="0" y="0"/>
                <wp:positionH relativeFrom="column">
                  <wp:posOffset>1677035</wp:posOffset>
                </wp:positionH>
                <wp:positionV relativeFrom="paragraph">
                  <wp:posOffset>1527810</wp:posOffset>
                </wp:positionV>
                <wp:extent cx="1943100" cy="457200"/>
                <wp:effectExtent l="9525" t="13335" r="9525" b="5715"/>
                <wp:wrapTopAndBottom/>
                <wp:docPr id="193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505D5A" w14:textId="5E359BDD" w:rsidR="009D3B35" w:rsidRPr="00A536FF" w:rsidRDefault="009D3B35" w:rsidP="004F0F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536F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</w:t>
                            </w:r>
                            <w:r w:rsidRPr="00A536F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Deshabilitar</w:t>
                            </w:r>
                            <w:r w:rsidRPr="00540C1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36F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datos</w:t>
                            </w:r>
                          </w:p>
                          <w:p w14:paraId="061A2BE7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512E71B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38B467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6D92BB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A2FC6D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BAE267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8C462F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6D5ED5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DBB81D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332D37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5A85F4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D1957D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60D0ED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3BD8E3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9FC2634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525309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486F4F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E3313E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E507FE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706766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3BA2E1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E437A6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37D810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68AD50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0CDA531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46F515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350DE1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6261A9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4939AD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436A546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6F38FB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586C7D" id="Oval 58" o:spid="_x0000_s1040" style="position:absolute;margin-left:132.05pt;margin-top:120.3pt;width:153pt;height:36pt;z-index:251658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">
                <v:textbox>
                  <w:txbxContent>
                    <w:p w14:paraId="60505D5A" w14:textId="5E359BDD" w:rsidR="009D3B35" w:rsidRPr="00A536FF" w:rsidRDefault="009D3B35" w:rsidP="004F0F0B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A536FF">
                        <w:rPr>
                          <w:rFonts w:ascii="Arial" w:hAnsi="Arial" w:cs="Arial"/>
                          <w:lang w:val="es-ES"/>
                        </w:rPr>
                        <w:t xml:space="preserve">  </w:t>
                      </w:r>
                      <w:r w:rsidRPr="00A536FF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Deshabilitar</w:t>
                      </w:r>
                      <w:r w:rsidRPr="00540C1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A536FF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datos</w:t>
                      </w:r>
                    </w:p>
                    <w:p w14:paraId="061A2BE7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3512E71B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3138B467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676D92BB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71A2FC6D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14BAE267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608C462F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006D5ED5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7EDBB81D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4E332D37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1C5A85F4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57D1957D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1E60D0ED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033BD8E3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29FC2634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49525309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76486F4F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53E3313E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4DE507FE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66706766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013BA2E1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67E437A6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3937D810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2E68AD50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00CDA531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6C46F515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79350DE1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036261A9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704939AD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4436A546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7F6F38FB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4F0F0B"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642C6688" wp14:editId="07E41132">
                <wp:simplePos x="0" y="0"/>
                <wp:positionH relativeFrom="column">
                  <wp:posOffset>1702435</wp:posOffset>
                </wp:positionH>
                <wp:positionV relativeFrom="paragraph">
                  <wp:posOffset>2280285</wp:posOffset>
                </wp:positionV>
                <wp:extent cx="1943100" cy="457200"/>
                <wp:effectExtent l="9525" t="13335" r="9525" b="5715"/>
                <wp:wrapTopAndBottom/>
                <wp:docPr id="194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E9EB1E" w14:textId="7EE9C3FD" w:rsidR="009D3B35" w:rsidRPr="004F0F0B" w:rsidRDefault="009D3B35" w:rsidP="004F0F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A536F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Deshabilitar</w:t>
                            </w:r>
                            <w:r w:rsidRPr="00540C1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F0F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datos</w:t>
                            </w:r>
                          </w:p>
                          <w:p w14:paraId="70EDDA80" w14:textId="77777777" w:rsidR="009D3B35" w:rsidRPr="004F0F0B" w:rsidRDefault="009D3B35" w:rsidP="004F0F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6FE46352" w14:textId="77777777" w:rsidR="009D3B35" w:rsidRPr="004F0F0B" w:rsidRDefault="009D3B35" w:rsidP="004F0F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27C346B0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7B9832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8A69DD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0C29DE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AED051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07A5C69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380FB2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BEFA8D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9ED9BA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137AA0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5445F5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0CAF2F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A95632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5C97E1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3B52CE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E467ED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73C6B1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9A34BD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E61898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C4A4235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DAAD91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4163FF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A6230C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9B7566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F3B595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89BB57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E4EADF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134700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97AA9C" w14:textId="77777777" w:rsidR="009D3B35" w:rsidRPr="008B6DB7" w:rsidRDefault="009D3B35" w:rsidP="004F0F0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2C6688" id="Oval 59" o:spid="_x0000_s1041" style="position:absolute;margin-left:134.05pt;margin-top:179.55pt;width:153pt;height:36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">
                <v:textbox>
                  <w:txbxContent>
                    <w:p w14:paraId="68E9EB1E" w14:textId="7EE9C3FD" w:rsidR="009D3B35" w:rsidRPr="004F0F0B" w:rsidRDefault="009D3B35" w:rsidP="004F0F0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</w:t>
                      </w:r>
                      <w:r w:rsidRPr="00A536FF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>Deshabilitar</w:t>
                      </w:r>
                      <w:r w:rsidRPr="00540C1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4F0F0B">
                        <w:rPr>
                          <w:rFonts w:ascii="Arial" w:hAnsi="Arial" w:cs="Arial"/>
                          <w:sz w:val="16"/>
                          <w:szCs w:val="16"/>
                        </w:rPr>
                        <w:t>datos</w:t>
                      </w:r>
                    </w:p>
                    <w:p w14:paraId="70EDDA80" w14:textId="77777777" w:rsidR="009D3B35" w:rsidRPr="004F0F0B" w:rsidRDefault="009D3B35" w:rsidP="004F0F0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6FE46352" w14:textId="77777777" w:rsidR="009D3B35" w:rsidRPr="004F0F0B" w:rsidRDefault="009D3B35" w:rsidP="004F0F0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27C346B0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097B9832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658A69DD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0A0C29DE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0FAED051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407A5C69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31380FB2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4EBEFA8D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0F9ED9BA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5C137AA0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725445F5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260CAF2F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4FA95632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2E5C97E1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313B52CE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4BE467ED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1473C6B1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389A34BD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0EE61898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2C4A4235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37DAAD91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5B4163FF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76A6230C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5E9B7566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0CF3B595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7C89BB57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4AE4EADF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4B134700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  <w:p w14:paraId="3D97AA9C" w14:textId="77777777" w:rsidR="009D3B35" w:rsidRPr="008B6DB7" w:rsidRDefault="009D3B35" w:rsidP="004F0F0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oval>
            </w:pict>
          </mc:Fallback>
        </mc:AlternateContent>
      </w:r>
      <w:r w:rsidR="0084332A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67540" behindDoc="0" locked="0" layoutInCell="1" allowOverlap="1" wp14:anchorId="2B5DF1E1" wp14:editId="43D38AC3">
                <wp:simplePos x="0" y="0"/>
                <wp:positionH relativeFrom="column">
                  <wp:posOffset>638175</wp:posOffset>
                </wp:positionH>
                <wp:positionV relativeFrom="paragraph">
                  <wp:posOffset>706120</wp:posOffset>
                </wp:positionV>
                <wp:extent cx="1069975" cy="335280"/>
                <wp:effectExtent l="0" t="0" r="34925" b="26670"/>
                <wp:wrapTopAndBottom/>
                <wp:docPr id="209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9975" cy="335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9B194" id="Line 29" o:spid="_x0000_s1026" style="position:absolute;z-index:2516675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25pt,55.6pt" to="134.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">
                <w10:wrap type="topAndBottom"/>
              </v:line>
            </w:pict>
          </mc:Fallback>
        </mc:AlternateContent>
      </w:r>
      <w:r w:rsidR="00027A47" w:rsidRPr="00730B7D">
        <w:rPr>
          <w:noProof/>
          <w:color w:val="003366"/>
          <w:lang w:val="es-CL" w:eastAsia="es-CL"/>
        </w:rPr>
        <mc:AlternateContent>
          <mc:Choice Requires="wps">
            <w:drawing>
              <wp:anchor distT="0" distB="0" distL="114300" distR="114300" simplePos="0" relativeHeight="251669588" behindDoc="0" locked="0" layoutInCell="1" allowOverlap="1" wp14:anchorId="6E7DE47D" wp14:editId="17921189">
                <wp:simplePos x="0" y="0"/>
                <wp:positionH relativeFrom="column">
                  <wp:posOffset>666750</wp:posOffset>
                </wp:positionH>
                <wp:positionV relativeFrom="paragraph">
                  <wp:posOffset>391795</wp:posOffset>
                </wp:positionV>
                <wp:extent cx="1041400" cy="314325"/>
                <wp:effectExtent l="0" t="0" r="25400" b="28575"/>
                <wp:wrapTopAndBottom/>
                <wp:docPr id="21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140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A0CD8" id="Line 29" o:spid="_x0000_s1026" style="position:absolute;flip:y;z-index:2516695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30.85pt" to="134.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">
                <w10:wrap type="topAndBottom"/>
              </v:line>
            </w:pict>
          </mc:Fallback>
        </mc:AlternateContent>
      </w:r>
      <w:r w:rsidR="00EF44A4" w:rsidRPr="00857D02"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068CFD08" wp14:editId="414E1430">
                <wp:simplePos x="0" y="0"/>
                <wp:positionH relativeFrom="column">
                  <wp:posOffset>647700</wp:posOffset>
                </wp:positionH>
                <wp:positionV relativeFrom="paragraph">
                  <wp:posOffset>715645</wp:posOffset>
                </wp:positionV>
                <wp:extent cx="1031875" cy="1733550"/>
                <wp:effectExtent l="0" t="0" r="34925" b="19050"/>
                <wp:wrapTopAndBottom/>
                <wp:docPr id="109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1875" cy="1733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7356F" id="Line 77" o:spid="_x0000_s1026" style="position:absolute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56.35pt" to="132.25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">
                <w10:wrap type="topAndBottom"/>
              </v:line>
            </w:pict>
          </mc:Fallback>
        </mc:AlternateContent>
      </w:r>
      <w:r w:rsidR="000F42D6" w:rsidRPr="00857D02">
        <w:rPr>
          <w:noProof/>
        </w:rPr>
        <mc:AlternateContent>
          <mc:Choice Requires="wps">
            <w:drawing>
              <wp:anchor distT="0" distB="0" distL="114300" distR="114300" simplePos="0" relativeHeight="251660372" behindDoc="0" locked="0" layoutInCell="1" allowOverlap="1" wp14:anchorId="0896C532" wp14:editId="3C928F6B">
                <wp:simplePos x="0" y="0"/>
                <wp:positionH relativeFrom="column">
                  <wp:posOffset>-289532</wp:posOffset>
                </wp:positionH>
                <wp:positionV relativeFrom="paragraph">
                  <wp:posOffset>762957</wp:posOffset>
                </wp:positionV>
                <wp:extent cx="1257300" cy="457200"/>
                <wp:effectExtent l="9525" t="13335" r="9525" b="5715"/>
                <wp:wrapTopAndBottom/>
                <wp:docPr id="20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7756D" w14:textId="77777777" w:rsidR="009D3B35" w:rsidRPr="004F0F0B" w:rsidRDefault="009D3B35" w:rsidP="000F42D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L"/>
                              </w:rPr>
                            </w:pPr>
                            <w:r w:rsidRPr="004F0F0B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L"/>
                              </w:rPr>
                              <w:t>Usuario Administrador</w:t>
                            </w:r>
                          </w:p>
                          <w:p w14:paraId="46A089A0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7CC8D5A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D578173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10DE4C1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D0DA0FF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EE62B28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F12732C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1D9506E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8EF3FBD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D6CFCD8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92CCA5E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65C55E3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F57A1DC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FE937D4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10FC816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57BC870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8C53F5D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21CA1FD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F7F1A2A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A1B7A06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B2534F0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D6C9F3A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B2524D9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B037C31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FC011E2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Reservar</w:t>
                            </w:r>
                          </w:p>
                          <w:p w14:paraId="267AD9C7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201767E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D2B9964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CA84E19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Reservar</w:t>
                            </w:r>
                          </w:p>
                          <w:p w14:paraId="4FC8D479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68BF30E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1F85CC5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00BAEA2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Reservar</w:t>
                            </w:r>
                          </w:p>
                          <w:p w14:paraId="6B37581D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53C3384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19126D8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88C08C8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Reservar</w:t>
                            </w:r>
                          </w:p>
                          <w:p w14:paraId="1F39B21B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3727A4C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9CA69D5" w14:textId="77777777" w:rsidR="009D3B35" w:rsidRPr="00037F2F" w:rsidRDefault="009D3B35" w:rsidP="000F42D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54B015F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B6DB7">
                              <w:rPr>
                                <w:rFonts w:ascii="Arial" w:hAnsi="Arial" w:cs="Arial"/>
                              </w:rPr>
                              <w:t>Reservar</w:t>
                            </w:r>
                          </w:p>
                          <w:p w14:paraId="6980700D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579B0E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E45D59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DE0382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B6DB7">
                              <w:rPr>
                                <w:rFonts w:ascii="Arial" w:hAnsi="Arial" w:cs="Arial"/>
                              </w:rPr>
                              <w:t>Reservar</w:t>
                            </w:r>
                          </w:p>
                          <w:p w14:paraId="55398CCF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DBC156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94B571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01888A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B6DB7">
                              <w:rPr>
                                <w:rFonts w:ascii="Arial" w:hAnsi="Arial" w:cs="Arial"/>
                              </w:rPr>
                              <w:t>Reservar</w:t>
                            </w:r>
                          </w:p>
                          <w:p w14:paraId="41E003D4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FFB2DB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7D6967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417932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B6DB7">
                              <w:rPr>
                                <w:rFonts w:ascii="Arial" w:hAnsi="Arial" w:cs="Arial"/>
                              </w:rPr>
                              <w:t>Reservar</w:t>
                            </w:r>
                          </w:p>
                          <w:p w14:paraId="31D358D8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041CAE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CCFA40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A96E8C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02D018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F5FD62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06A28C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9697C6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494246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804BE0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EB9F0D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4184EB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952B59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ACD877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F90C9E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65FCDD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A2809B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2C7761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EC7923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F016B3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A3827C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D17E06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DCA81C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F2A24A5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CCAC0C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F14DF6" w14:textId="77777777" w:rsidR="009D3B35" w:rsidRPr="008B6DB7" w:rsidRDefault="009D3B35" w:rsidP="000F42D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6C532" id="Text Box 69" o:spid="_x0000_s1042" type="#_x0000_t202" style="position:absolute;margin-left:-22.8pt;margin-top:60.1pt;width:99pt;height:36pt;z-index:2516603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">
                <v:textbox>
                  <w:txbxContent>
                    <w:p w14:paraId="0C37756D" w14:textId="77777777" w:rsidR="009D3B35" w:rsidRPr="004F0F0B" w:rsidRDefault="009D3B35" w:rsidP="000F42D6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CL"/>
                        </w:rPr>
                      </w:pPr>
                      <w:r w:rsidRPr="004F0F0B">
                        <w:rPr>
                          <w:rFonts w:ascii="Arial" w:hAnsi="Arial" w:cs="Arial"/>
                          <w:sz w:val="16"/>
                          <w:szCs w:val="16"/>
                          <w:lang w:val="es-CL"/>
                        </w:rPr>
                        <w:t>Usuario Administrador</w:t>
                      </w:r>
                    </w:p>
                    <w:p w14:paraId="46A089A0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7CC8D5A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D578173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10DE4C1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D0DA0FF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EE62B28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F12732C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1D9506E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8EF3FBD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D6CFCD8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92CCA5E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65C55E3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F57A1DC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FE937D4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10FC816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57BC870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8C53F5D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21CA1FD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F7F1A2A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A1B7A06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B2534F0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D6C9F3A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B2524D9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B037C31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FC011E2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Reservar</w:t>
                      </w:r>
                    </w:p>
                    <w:p w14:paraId="267AD9C7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201767E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D2B9964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CA84E19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Reservar</w:t>
                      </w:r>
                    </w:p>
                    <w:p w14:paraId="4FC8D479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68BF30E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1F85CC5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00BAEA2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Reservar</w:t>
                      </w:r>
                    </w:p>
                    <w:p w14:paraId="6B37581D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53C3384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19126D8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88C08C8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Reservar</w:t>
                      </w:r>
                    </w:p>
                    <w:p w14:paraId="1F39B21B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3727A4C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9CA69D5" w14:textId="77777777" w:rsidR="009D3B35" w:rsidRPr="00037F2F" w:rsidRDefault="009D3B35" w:rsidP="000F42D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54B015F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  <w:r w:rsidRPr="008B6DB7">
                        <w:rPr>
                          <w:rFonts w:ascii="Arial" w:hAnsi="Arial" w:cs="Arial"/>
                        </w:rPr>
                        <w:t>Reservar</w:t>
                      </w:r>
                    </w:p>
                    <w:p w14:paraId="6980700D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7F579B0E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5EE45D59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79DE0382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  <w:r w:rsidRPr="008B6DB7">
                        <w:rPr>
                          <w:rFonts w:ascii="Arial" w:hAnsi="Arial" w:cs="Arial"/>
                        </w:rPr>
                        <w:t>Reservar</w:t>
                      </w:r>
                    </w:p>
                    <w:p w14:paraId="55398CCF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1BDBC156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5894B571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5C01888A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  <w:r w:rsidRPr="008B6DB7">
                        <w:rPr>
                          <w:rFonts w:ascii="Arial" w:hAnsi="Arial" w:cs="Arial"/>
                        </w:rPr>
                        <w:t>Reservar</w:t>
                      </w:r>
                    </w:p>
                    <w:p w14:paraId="41E003D4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49FFB2DB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717D6967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73417932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  <w:r w:rsidRPr="008B6DB7">
                        <w:rPr>
                          <w:rFonts w:ascii="Arial" w:hAnsi="Arial" w:cs="Arial"/>
                        </w:rPr>
                        <w:t>Reservar</w:t>
                      </w:r>
                    </w:p>
                    <w:p w14:paraId="31D358D8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14041CAE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7CCCFA40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5EA96E8C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2502D018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77F5FD62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3306A28C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209697C6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4C494246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31804BE0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21EB9F0D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674184EB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57952B59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10ACD877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51F90C9E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5A65FCDD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15A2809B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162C7761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42EC7923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04F016B3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09A3827C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60D17E06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5FDCA81C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2F2A24A5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7ECCAC0C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  <w:p w14:paraId="0CF14DF6" w14:textId="77777777" w:rsidR="009D3B35" w:rsidRPr="008B6DB7" w:rsidRDefault="009D3B35" w:rsidP="000F42D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42D6">
        <w:rPr>
          <w:noProof/>
        </w:rPr>
        <mc:AlternateContent>
          <mc:Choice Requires="wps">
            <w:drawing>
              <wp:anchor distT="0" distB="0" distL="114300" distR="114300" simplePos="0" relativeHeight="251663444" behindDoc="0" locked="0" layoutInCell="1" allowOverlap="1" wp14:anchorId="731BF832" wp14:editId="79D6629F">
                <wp:simplePos x="0" y="0"/>
                <wp:positionH relativeFrom="column">
                  <wp:posOffset>353060</wp:posOffset>
                </wp:positionH>
                <wp:positionV relativeFrom="paragraph">
                  <wp:posOffset>488135</wp:posOffset>
                </wp:positionV>
                <wp:extent cx="95250" cy="238125"/>
                <wp:effectExtent l="0" t="0" r="19050" b="2857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FBB4E" id="Conector recto 205" o:spid="_x0000_s1026" style="position:absolute;z-index:2516634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38.45pt" to="35.3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F42D6" w:rsidRPr="004F0F0B"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262E95DF" wp14:editId="1576ABD4">
                <wp:simplePos x="0" y="0"/>
                <wp:positionH relativeFrom="column">
                  <wp:posOffset>1704975</wp:posOffset>
                </wp:positionH>
                <wp:positionV relativeFrom="paragraph">
                  <wp:posOffset>238125</wp:posOffset>
                </wp:positionV>
                <wp:extent cx="1943100" cy="457200"/>
                <wp:effectExtent l="9525" t="13335" r="9525" b="5715"/>
                <wp:wrapTopAndBottom/>
                <wp:docPr id="127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78AD576" w14:textId="43FC8BB7" w:rsidR="009D3B35" w:rsidRPr="004F0F0B" w:rsidRDefault="009D3B35" w:rsidP="004F0F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Pr="004F0F0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Ingresar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2E95DF" id="Oval 56" o:spid="_x0000_s1043" style="position:absolute;margin-left:134.25pt;margin-top:18.75pt;width:153pt;height:36pt;z-index:25165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">
                <v:textbox>
                  <w:txbxContent>
                    <w:p w14:paraId="178AD576" w14:textId="43FC8BB7" w:rsidR="009D3B35" w:rsidRPr="004F0F0B" w:rsidRDefault="009D3B35" w:rsidP="004F0F0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Pr="004F0F0B">
                        <w:rPr>
                          <w:rFonts w:ascii="Arial" w:hAnsi="Arial" w:cs="Arial"/>
                          <w:sz w:val="16"/>
                          <w:szCs w:val="16"/>
                        </w:rPr>
                        <w:t>Ingresar datos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0F42D6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2420" behindDoc="0" locked="0" layoutInCell="1" allowOverlap="1" wp14:anchorId="2C6AD13B" wp14:editId="18E995F5">
                <wp:simplePos x="0" y="0"/>
                <wp:positionH relativeFrom="column">
                  <wp:posOffset>342900</wp:posOffset>
                </wp:positionH>
                <wp:positionV relativeFrom="paragraph">
                  <wp:posOffset>127635</wp:posOffset>
                </wp:positionV>
                <wp:extent cx="0" cy="352425"/>
                <wp:effectExtent l="0" t="0" r="38100" b="952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C10B2" id="Conector recto 204" o:spid="_x0000_s1026" style="position:absolute;flip:y;z-index:2516624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0.05pt" to="27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2011EE8" w14:textId="1E700F19" w:rsidR="000F42D6" w:rsidRDefault="000F42D6" w:rsidP="000F42D6">
      <w:pPr>
        <w:rPr>
          <w:lang w:val="es-ES_tradnl"/>
        </w:rPr>
      </w:pPr>
      <w:r w:rsidRPr="004F0F0B">
        <w:rPr>
          <w:noProof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61F8D5C1" wp14:editId="534DBF6E">
                <wp:simplePos x="0" y="0"/>
                <wp:positionH relativeFrom="column">
                  <wp:posOffset>1677680</wp:posOffset>
                </wp:positionH>
                <wp:positionV relativeFrom="paragraph">
                  <wp:posOffset>706480</wp:posOffset>
                </wp:positionV>
                <wp:extent cx="1943100" cy="457200"/>
                <wp:effectExtent l="9525" t="13335" r="9525" b="5715"/>
                <wp:wrapTopAndBottom/>
                <wp:docPr id="192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2BD327" w14:textId="1D39EB28" w:rsidR="009D3B35" w:rsidRPr="00A536FF" w:rsidRDefault="009D3B35" w:rsidP="004F0F0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A536FF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    </w:t>
                            </w:r>
                            <w:r w:rsidRPr="00A536F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 xml:space="preserve">Borrar datos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F8D5C1" id="Oval 57" o:spid="_x0000_s1044" style="position:absolute;margin-left:132.1pt;margin-top:55.65pt;width:153pt;height:36pt;z-index:25165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">
                <v:textbox>
                  <w:txbxContent>
                    <w:p w14:paraId="442BD327" w14:textId="1D39EB28" w:rsidR="009D3B35" w:rsidRPr="00A536FF" w:rsidRDefault="009D3B35" w:rsidP="004F0F0B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</w:pPr>
                      <w:r w:rsidRPr="00A536FF">
                        <w:rPr>
                          <w:rFonts w:ascii="Arial" w:hAnsi="Arial" w:cs="Arial"/>
                          <w:lang w:val="es-ES"/>
                        </w:rPr>
                        <w:t xml:space="preserve">     </w:t>
                      </w:r>
                      <w:r w:rsidRPr="00A536FF">
                        <w:rPr>
                          <w:rFonts w:ascii="Arial" w:hAnsi="Arial" w:cs="Arial"/>
                          <w:sz w:val="16"/>
                          <w:szCs w:val="16"/>
                          <w:lang w:val="es-ES"/>
                        </w:rPr>
                        <w:t xml:space="preserve">Borrar datos 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BA6D1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92" behindDoc="0" locked="0" layoutInCell="1" allowOverlap="1" wp14:anchorId="542AA375" wp14:editId="02CD95FA">
                <wp:simplePos x="0" y="0"/>
                <wp:positionH relativeFrom="column">
                  <wp:posOffset>161925</wp:posOffset>
                </wp:positionH>
                <wp:positionV relativeFrom="paragraph">
                  <wp:posOffset>45085</wp:posOffset>
                </wp:positionV>
                <wp:extent cx="400050" cy="9525"/>
                <wp:effectExtent l="0" t="0" r="19050" b="28575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3CE14" id="Conector recto 207" o:spid="_x0000_s1026" style="position:absolute;z-index:2516654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3.55pt" to="44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857D02">
        <w:rPr>
          <w:noProof/>
        </w:rPr>
        <mc:AlternateContent>
          <mc:Choice Requires="wps">
            <w:drawing>
              <wp:anchor distT="0" distB="0" distL="114300" distR="114300" simplePos="0" relativeHeight="251661396" behindDoc="0" locked="0" layoutInCell="1" allowOverlap="1" wp14:anchorId="23FF3C76" wp14:editId="11BF4DE5">
                <wp:simplePos x="0" y="0"/>
                <wp:positionH relativeFrom="column">
                  <wp:posOffset>222885</wp:posOffset>
                </wp:positionH>
                <wp:positionV relativeFrom="paragraph">
                  <wp:posOffset>289560</wp:posOffset>
                </wp:positionV>
                <wp:extent cx="114300" cy="228600"/>
                <wp:effectExtent l="9525" t="13335" r="9525" b="5715"/>
                <wp:wrapTopAndBottom/>
                <wp:docPr id="19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BB403" id="Line 72" o:spid="_x0000_s1026" style="position:absolute;flip:x;z-index:251661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55pt,22.8pt" to="26.5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">
                <w10:wrap type="topAndBottom"/>
              </v:line>
            </w:pict>
          </mc:Fallback>
        </mc:AlternateContent>
      </w:r>
    </w:p>
    <w:p w14:paraId="000B5F09" w14:textId="42FCD04F" w:rsidR="000F42D6" w:rsidRDefault="000F42D6" w:rsidP="000F42D6">
      <w:pPr>
        <w:rPr>
          <w:lang w:val="es-ES_tradnl"/>
        </w:rPr>
      </w:pPr>
    </w:p>
    <w:p w14:paraId="4F498AF4" w14:textId="47712869" w:rsidR="000F42D6" w:rsidRDefault="000F42D6" w:rsidP="000F42D6">
      <w:pPr>
        <w:rPr>
          <w:lang w:val="es-ES_tradnl"/>
        </w:rPr>
      </w:pPr>
    </w:p>
    <w:p w14:paraId="6980AAEA" w14:textId="6EE51979" w:rsidR="00720529" w:rsidRDefault="004F0F0B" w:rsidP="00851DC5">
      <w:pPr>
        <w:rPr>
          <w:lang w:val="es-ES_tradnl"/>
        </w:rPr>
      </w:pPr>
      <w:r>
        <w:rPr>
          <w:lang w:val="es-ES_tradnl"/>
        </w:rPr>
        <w:t xml:space="preserve">  </w:t>
      </w:r>
    </w:p>
    <w:p w14:paraId="5E34EA14" w14:textId="16F50D31" w:rsidR="00720529" w:rsidRDefault="00720529" w:rsidP="00851DC5">
      <w:pPr>
        <w:rPr>
          <w:lang w:val="es-ES_tradnl"/>
        </w:rPr>
      </w:pPr>
    </w:p>
    <w:p w14:paraId="39631A64" w14:textId="49CA934F" w:rsidR="00720529" w:rsidRDefault="00720529" w:rsidP="00851DC5">
      <w:pPr>
        <w:rPr>
          <w:lang w:val="es-ES_tradnl"/>
        </w:rPr>
      </w:pPr>
    </w:p>
    <w:p w14:paraId="7BA46522" w14:textId="77777777" w:rsidR="00720529" w:rsidRDefault="00720529" w:rsidP="00851DC5">
      <w:pPr>
        <w:rPr>
          <w:lang w:val="es-ES_tradnl"/>
        </w:rPr>
      </w:pPr>
    </w:p>
    <w:p w14:paraId="06521B04" w14:textId="77777777" w:rsidR="00720529" w:rsidRDefault="00720529" w:rsidP="00851DC5">
      <w:pPr>
        <w:rPr>
          <w:lang w:val="es-ES_tradnl"/>
        </w:rPr>
      </w:pPr>
    </w:p>
    <w:p w14:paraId="22C2D5C9" w14:textId="77777777" w:rsidR="00720529" w:rsidRDefault="00720529" w:rsidP="00851DC5">
      <w:pPr>
        <w:rPr>
          <w:lang w:val="es-ES_tradnl"/>
        </w:rPr>
      </w:pPr>
    </w:p>
    <w:p w14:paraId="6AE36DE8" w14:textId="2157E74D" w:rsidR="00720529" w:rsidRDefault="0084332A" w:rsidP="00851DC5">
      <w:pPr>
        <w:rPr>
          <w:lang w:val="es-ES_tradnl"/>
        </w:rPr>
      </w:pPr>
      <w:r w:rsidRPr="00730B7D">
        <w:rPr>
          <w:noProof/>
          <w:sz w:val="20"/>
          <w:lang w:val="es-CL" w:eastAsia="es-CL"/>
        </w:rPr>
        <w:lastRenderedPageBreak/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85E6BF9" wp14:editId="7DDC1825">
                <wp:simplePos x="0" y="0"/>
                <wp:positionH relativeFrom="column">
                  <wp:posOffset>1504950</wp:posOffset>
                </wp:positionH>
                <wp:positionV relativeFrom="paragraph">
                  <wp:posOffset>628650</wp:posOffset>
                </wp:positionV>
                <wp:extent cx="2057400" cy="612775"/>
                <wp:effectExtent l="0" t="0" r="19050" b="15875"/>
                <wp:wrapTopAndBottom/>
                <wp:docPr id="2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12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782E65" w14:textId="5B06437B" w:rsidR="009D3B35" w:rsidRPr="008B6DB7" w:rsidRDefault="009D3B35" w:rsidP="00851DC5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Administration</w:t>
                            </w:r>
                            <w:r w:rsidRPr="008B6DB7">
                              <w:rPr>
                                <w:rFonts w:ascii="Arial" w:hAnsi="Arial" w:cs="Arial"/>
                              </w:rPr>
                              <w:t xml:space="preserve"> estadísticas</w:t>
                            </w:r>
                          </w:p>
                          <w:p w14:paraId="2998D6B9" w14:textId="77777777" w:rsidR="009D3B35" w:rsidRPr="008B6DB7" w:rsidRDefault="009D3B35" w:rsidP="00851DC5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723EC3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DEAA97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431DFA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E1BF5C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770777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6607F2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4B8CBC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62B62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F2D64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143A87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16338C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C447EC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07D5D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A3804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7D2891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8A176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B14E6C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1A441A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B35C22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E2512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75025F9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8CDB55F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B3D759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59695F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2C148A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1CC05C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0C552C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2C6B53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1E300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259DCA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23240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29EB9E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410CC0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93015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A7F792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D16B03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033D29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4E3D64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95E39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4915E2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D96CDF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3284D2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1E5604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D6963E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C4EAA9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F3E43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87A93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746207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E16A5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B9E74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EB17F7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0331FA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A1161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D95B22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89D49C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AE336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F78C67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D220EA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456E26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79F8A09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7F5A20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B17C2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F5C29C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C37A2AE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68B60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1C8CC0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5089E7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C728D4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76128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B27446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23A574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8F2F14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0DE73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6CC1E4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56FA2F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C89E73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2737AE9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3EDF43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5E6BF9" id="Oval 46" o:spid="_x0000_s1045" style="position:absolute;margin-left:118.5pt;margin-top:49.5pt;width:162pt;height:48.2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">
                <v:textbox>
                  <w:txbxContent>
                    <w:p w14:paraId="7C782E65" w14:textId="5B06437B" w:rsidR="009D3B35" w:rsidRPr="008B6DB7" w:rsidRDefault="009D3B35" w:rsidP="00851DC5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Administration</w:t>
                      </w:r>
                      <w:r w:rsidRPr="008B6DB7">
                        <w:rPr>
                          <w:rFonts w:ascii="Arial" w:hAnsi="Arial" w:cs="Arial"/>
                        </w:rPr>
                        <w:t xml:space="preserve"> estadísticas</w:t>
                      </w:r>
                    </w:p>
                    <w:p w14:paraId="2998D6B9" w14:textId="77777777" w:rsidR="009D3B35" w:rsidRPr="008B6DB7" w:rsidRDefault="009D3B35" w:rsidP="00851DC5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</w:p>
                    <w:p w14:paraId="67723EC3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4DEAA97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D431DFA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2E1BF5C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9770777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66607F2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34B8CBC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462B62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9F2D64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4143A87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716338C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9C447EC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A07D5D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9A3804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07D2891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C8A176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8B14E6C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51A441A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BB35C22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AE2512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775025F9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8CDB55F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6B3D759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C59695F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D2C148A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F1CC05C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D0C552C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D2C6B53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C1E300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D259DCA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723240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A29EB9E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5410CC0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B93015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1A7F792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3D16B03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4033D29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B4E3D64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395E39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84915E2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6D96CDF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E3284D2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31E5604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DD6963E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C4EAA9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0F3E43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787A93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A746207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DE16A5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BB9E74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5EB17F7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70331FA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0A1161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ED95B22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389D49C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9AE336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AF78C67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5D220EA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9456E26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79F8A09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7E7F5A20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76B17C2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1F5C29C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C37A2AE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D68B60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51C8CC0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35089E7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3C728D4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A76128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EB27446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F23A574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58F2F14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10DE73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D6CC1E4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056FA2F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3C89E73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2737AE9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33EDF43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F84A21">
        <w:rPr>
          <w:rFonts w:ascii="Arial" w:hAnsi="Arial" w:cs="Arial"/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46F86435" wp14:editId="46343EAB">
                <wp:simplePos x="0" y="0"/>
                <wp:positionH relativeFrom="column">
                  <wp:posOffset>561340</wp:posOffset>
                </wp:positionH>
                <wp:positionV relativeFrom="paragraph">
                  <wp:posOffset>818515</wp:posOffset>
                </wp:positionV>
                <wp:extent cx="923925" cy="28575"/>
                <wp:effectExtent l="0" t="0" r="28575" b="28575"/>
                <wp:wrapTopAndBottom/>
                <wp:docPr id="11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C6D66" id="Line 44" o:spid="_x0000_s1026" style="position:absolute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2pt,64.45pt" to="116.9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">
                <w10:wrap type="topAndBottom"/>
              </v:line>
            </w:pict>
          </mc:Fallback>
        </mc:AlternateContent>
      </w:r>
      <w:r w:rsidRPr="00730B7D"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9BAE179" wp14:editId="49FBE565">
                <wp:simplePos x="0" y="0"/>
                <wp:positionH relativeFrom="column">
                  <wp:posOffset>1247775</wp:posOffset>
                </wp:positionH>
                <wp:positionV relativeFrom="paragraph">
                  <wp:posOffset>133350</wp:posOffset>
                </wp:positionV>
                <wp:extent cx="2400300" cy="1552575"/>
                <wp:effectExtent l="0" t="0" r="19050" b="28575"/>
                <wp:wrapTopAndBottom/>
                <wp:docPr id="9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71DB8" w14:textId="25B04ED3" w:rsidR="009D3B35" w:rsidRPr="0084332A" w:rsidRDefault="009D3B35" w:rsidP="00851DC5">
                            <w:pPr>
                              <w:pStyle w:val="Textoindependiente3"/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val="es-CL"/>
                              </w:rPr>
                            </w:pPr>
                            <w:r w:rsidRPr="0084332A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val="es-CL"/>
                              </w:rPr>
                              <w:t>CASO DE USO: USUARIO ADMINISTRADOR</w:t>
                            </w:r>
                          </w:p>
                          <w:p w14:paraId="669A8FA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2854D4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EF3BB8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76DC5C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948D1F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9AC8BF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B8226E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B1BFB4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B84DBC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2F0C946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A6643B1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03FBF2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89543E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15B2E72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211836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4EA3AB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8DC5ED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92EDE5E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6159B3B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5F11388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C870DD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42BBFB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D67711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469E7A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DE9C8C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CC7D6C8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987666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A6FB27E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A1F4D0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DDB3421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D6B9201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2CD1D2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1E47DD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5BC9A0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F6E51E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6497E82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C872EC6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91A2AD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BEA2377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05F704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86280A0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5ED3C2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928E587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0FA4B9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D3236F1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A72B50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D96F87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3C81A20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E9EE60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0EAD742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C50D478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3F3E318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E5C184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E1D93F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Súper Usuario</w:t>
                            </w:r>
                          </w:p>
                          <w:p w14:paraId="2FC37CD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99A4BA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F5635CB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95A6FA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Súp</w:t>
                            </w:r>
                          </w:p>
                          <w:p w14:paraId="3D7A61B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B04641B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2812E7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0E11A40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6B8BC80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8245DA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628DAB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85B16D7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987FBD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0D62B3E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345E15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AE264CE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A41EE08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E556F6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EA00C6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D09800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0822D18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D08B84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2933FD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605A540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1A1694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850D19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F86416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C89318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63D67E7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CC7BF50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6035B5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9D32AF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524E95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418F971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D260C10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7A99B80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0BF679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9F63A36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6241D7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28AE44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5652CC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5746B3E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E43214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05FC502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515A40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A41C91B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8CCC542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2B8548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48EEFC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A912BA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E44DD17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2E2AE5E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D48457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úper</w:t>
                            </w:r>
                          </w:p>
                          <w:p w14:paraId="489D764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Usuario</w:t>
                            </w:r>
                          </w:p>
                          <w:p w14:paraId="5BCEE398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AFE36B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585743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BC8B0E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Súper U</w:t>
                            </w:r>
                          </w:p>
                          <w:p w14:paraId="7D388EF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uario</w:t>
                            </w:r>
                          </w:p>
                          <w:p w14:paraId="7DD1D19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562F78E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0BFF11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E916FA7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Súper Usuario</w:t>
                            </w:r>
                          </w:p>
                          <w:p w14:paraId="7C75213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488737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1C20AC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C241B68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03C37B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132B75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1B00CC7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9E6DA0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8480191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D70BDD0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92EBFDB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18338F6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22CE757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FB3FAB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6A690C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F0E0381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7A94F9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55F4B12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3CFA4A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FEBFCC6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B4CFF8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3F503A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99A6E1E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47F5B2E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4D9A4D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C96921E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7706F07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F60291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7167257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32D328B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7F8EE8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3E306B6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78535E8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C71CB31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48CDC5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AED984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7F87945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25127DB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E72C398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3C65930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B585E67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82A78B2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065385B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62FBFE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0E2716F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A26B21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98A5B6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BE0F906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0BE3206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B91D7A9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50B532C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E82A4A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4F3D3E4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914AC4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9218FC3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Súper Usuario</w:t>
                            </w:r>
                          </w:p>
                          <w:p w14:paraId="0794E46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60B6F4D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FB9D10A" w14:textId="77777777" w:rsidR="009D3B35" w:rsidRPr="00037F2F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6952E0D" w14:textId="77777777" w:rsidR="009D3B35" w:rsidRPr="009D3B35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9D3B35">
                              <w:rPr>
                                <w:rFonts w:ascii="Arial" w:hAnsi="Arial" w:cs="Arial"/>
                                <w:lang w:val="es-CL"/>
                              </w:rPr>
                              <w:t>Súper Usuario</w:t>
                            </w:r>
                          </w:p>
                          <w:p w14:paraId="24144BCB" w14:textId="77777777" w:rsidR="009D3B35" w:rsidRPr="009D3B35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9AC5E86" w14:textId="77777777" w:rsidR="009D3B35" w:rsidRPr="009D3B35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4B301DD" w14:textId="77777777" w:rsidR="009D3B35" w:rsidRPr="009D3B35" w:rsidRDefault="009D3B35" w:rsidP="00851DC5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25B4432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B6DB7">
                              <w:rPr>
                                <w:rFonts w:ascii="Arial" w:hAnsi="Arial" w:cs="Arial"/>
                              </w:rPr>
                              <w:t>Súper Usuario</w:t>
                            </w:r>
                          </w:p>
                          <w:p w14:paraId="0253DB87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AE179" id="Rectangle 45" o:spid="_x0000_s1046" style="position:absolute;margin-left:98.25pt;margin-top:10.5pt;width:189pt;height:122.2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">
                <v:textbox>
                  <w:txbxContent>
                    <w:p w14:paraId="5BE71DB8" w14:textId="25B04ED3" w:rsidR="009D3B35" w:rsidRPr="0084332A" w:rsidRDefault="009D3B35" w:rsidP="00851DC5">
                      <w:pPr>
                        <w:pStyle w:val="Textoindependiente3"/>
                        <w:rPr>
                          <w:rFonts w:ascii="Arial" w:hAnsi="Arial" w:cs="Arial"/>
                          <w:b/>
                          <w:bCs/>
                          <w:szCs w:val="20"/>
                          <w:lang w:val="es-CL"/>
                        </w:rPr>
                      </w:pPr>
                      <w:r w:rsidRPr="0084332A">
                        <w:rPr>
                          <w:rFonts w:ascii="Arial" w:hAnsi="Arial" w:cs="Arial"/>
                          <w:b/>
                          <w:bCs/>
                          <w:szCs w:val="20"/>
                          <w:lang w:val="es-CL"/>
                        </w:rPr>
                        <w:t>CASO DE USO: USUARIO ADMINISTRADOR</w:t>
                      </w:r>
                    </w:p>
                    <w:p w14:paraId="669A8FA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2854D4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EF3BB8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76DC5C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948D1F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9AC8BF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B8226E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B1BFB4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B84DBC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2F0C946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A6643B1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03FBF2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89543E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15B2E72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211836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4EA3AB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8DC5ED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92EDE5E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6159B3B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5F11388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C870DD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42BBFB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D67711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469E7A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DE9C8C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CC7D6C8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987666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A6FB27E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A1F4D0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DDB3421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D6B9201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2CD1D2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1E47DD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5BC9A0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F6E51E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6497E82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C872EC6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91A2AD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BEA2377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05F704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86280A0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5ED3C2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928E587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0FA4B9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D3236F1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A72B50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D96F87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3C81A20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E9EE60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0EAD742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C50D478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3F3E318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E5C184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E1D93F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Súper Usuario</w:t>
                      </w:r>
                    </w:p>
                    <w:p w14:paraId="2FC37CD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99A4BA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F5635CB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95A6FA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Súp</w:t>
                      </w:r>
                    </w:p>
                    <w:p w14:paraId="3D7A61B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B04641B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2812E7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0E11A40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6B8BC80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8245DA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628DAB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85B16D7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987FBD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0D62B3E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345E15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AE264CE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A41EE08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E556F6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EA00C6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D09800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0822D18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D08B84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2933FD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605A540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1A1694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850D19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F86416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C89318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63D67E7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CC7BF50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6035B5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9D32AF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524E95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418F971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D260C10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7A99B80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0BF679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9F63A36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6241D7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28AE44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5652CC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5746B3E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E43214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05FC502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515A40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A41C91B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8CCC542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2B8548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48EEFC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A912BA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E44DD17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2E2AE5E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D48457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úper</w:t>
                      </w:r>
                    </w:p>
                    <w:p w14:paraId="489D764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Usuario</w:t>
                      </w:r>
                    </w:p>
                    <w:p w14:paraId="5BCEE398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AFE36B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585743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BC8B0E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Súper U</w:t>
                      </w:r>
                    </w:p>
                    <w:p w14:paraId="7D388EF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uario</w:t>
                      </w:r>
                    </w:p>
                    <w:p w14:paraId="7DD1D19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562F78E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0BFF11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E916FA7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Súper Usuario</w:t>
                      </w:r>
                    </w:p>
                    <w:p w14:paraId="7C75213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488737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1C20AC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C241B68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03C37B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132B75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1B00CC7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9E6DA0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8480191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D70BDD0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92EBFDB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18338F6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22CE757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FB3FAB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6A690C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F0E0381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7A94F9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55F4B12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3CFA4A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FEBFCC6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B4CFF8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3F503A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99A6E1E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47F5B2E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4D9A4D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C96921E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7706F07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F60291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7167257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32D328B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7F8EE8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3E306B6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78535E8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C71CB31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48CDC5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AED984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7F87945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25127DB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E72C398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3C65930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B585E67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82A78B2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065385B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62FBFE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0E2716F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A26B21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98A5B6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BE0F906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0BE3206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B91D7A9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50B532C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E82A4A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4F3D3E4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914AC4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9218FC3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Súper Usuario</w:t>
                      </w:r>
                    </w:p>
                    <w:p w14:paraId="0794E46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60B6F4D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FB9D10A" w14:textId="77777777" w:rsidR="009D3B35" w:rsidRPr="00037F2F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6952E0D" w14:textId="77777777" w:rsidR="009D3B35" w:rsidRPr="009D3B35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9D3B35">
                        <w:rPr>
                          <w:rFonts w:ascii="Arial" w:hAnsi="Arial" w:cs="Arial"/>
                          <w:lang w:val="es-CL"/>
                        </w:rPr>
                        <w:t>Súper Usuario</w:t>
                      </w:r>
                    </w:p>
                    <w:p w14:paraId="24144BCB" w14:textId="77777777" w:rsidR="009D3B35" w:rsidRPr="009D3B35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9AC5E86" w14:textId="77777777" w:rsidR="009D3B35" w:rsidRPr="009D3B35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4B301DD" w14:textId="77777777" w:rsidR="009D3B35" w:rsidRPr="009D3B35" w:rsidRDefault="009D3B35" w:rsidP="00851DC5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25B4432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  <w:r w:rsidRPr="008B6DB7">
                        <w:rPr>
                          <w:rFonts w:ascii="Arial" w:hAnsi="Arial" w:cs="Arial"/>
                        </w:rPr>
                        <w:t>Súper Usuario</w:t>
                      </w:r>
                    </w:p>
                    <w:p w14:paraId="0253DB87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730B7D"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275BA090" wp14:editId="3E8B1EAC">
                <wp:simplePos x="0" y="0"/>
                <wp:positionH relativeFrom="column">
                  <wp:posOffset>-190500</wp:posOffset>
                </wp:positionH>
                <wp:positionV relativeFrom="paragraph">
                  <wp:posOffset>1249045</wp:posOffset>
                </wp:positionV>
                <wp:extent cx="1257300" cy="457200"/>
                <wp:effectExtent l="9525" t="13335" r="9525" b="5715"/>
                <wp:wrapTopAndBottom/>
                <wp:docPr id="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3FDD1" w14:textId="28D451DD" w:rsidR="009D3B35" w:rsidRPr="008B6DB7" w:rsidRDefault="009D3B35" w:rsidP="00851DC5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  <w:r w:rsidRPr="008B6DB7">
                              <w:rPr>
                                <w:rFonts w:ascii="Arial" w:hAnsi="Arial" w:cs="Arial"/>
                              </w:rPr>
                              <w:t>Usuario Administrator</w:t>
                            </w:r>
                          </w:p>
                          <w:p w14:paraId="2CED1EE2" w14:textId="77777777" w:rsidR="009D3B35" w:rsidRPr="008B6DB7" w:rsidRDefault="009D3B35" w:rsidP="00851DC5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C6836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AC6602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D20ECC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8EB18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3D66F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A463F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9C61E2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6402CE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CC5B4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D750E0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4641F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5DA175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07F899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D8B90E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40461F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CEECA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B5990E5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186CF2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184BE4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244AB5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52FCA3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B2CED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B69900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186F23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6C7F42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5AF63E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A59E9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C2AAB3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41B81C1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4D6BBB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2ABBA0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16CC908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56924EE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BA7CF3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5862DA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D5003E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770319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BE8EE1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7C1B71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357F63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64E1CA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36E0A4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54E0C0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13EF22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DD8CAE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6AAB14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31FD20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C88CD1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CEFFBF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3629B6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EB1789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F2DCA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08C6FE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C6D88F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6EE16F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CB1FF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96FD61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837596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42E55D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6613DF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155237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FFD9BA" w14:textId="77777777" w:rsidR="009D3B35" w:rsidRPr="008B6DB7" w:rsidRDefault="009D3B35" w:rsidP="00851D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BA090" id="Text Box 48" o:spid="_x0000_s1047" type="#_x0000_t202" style="position:absolute;margin-left:-15pt;margin-top:98.35pt;width:99pt;height:36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">
                <v:textbox>
                  <w:txbxContent>
                    <w:p w14:paraId="4FC3FDD1" w14:textId="28D451DD" w:rsidR="009D3B35" w:rsidRPr="008B6DB7" w:rsidRDefault="009D3B35" w:rsidP="00851DC5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  <w:r w:rsidRPr="008B6DB7">
                        <w:rPr>
                          <w:rFonts w:ascii="Arial" w:hAnsi="Arial" w:cs="Arial"/>
                        </w:rPr>
                        <w:t>Usuario Administrator</w:t>
                      </w:r>
                    </w:p>
                    <w:p w14:paraId="2CED1EE2" w14:textId="77777777" w:rsidR="009D3B35" w:rsidRPr="008B6DB7" w:rsidRDefault="009D3B35" w:rsidP="00851DC5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</w:p>
                    <w:p w14:paraId="1FC6836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DAC6602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79D20ECC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A8EB18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F3D66F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1A463F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A9C61E2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C6402CE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73CC5B4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1D750E0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C4641F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E5DA175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907F899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1D8B90E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240461F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6CEECA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B5990E5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6186CF2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2184BE4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9244AB5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052FCA3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7AB2CED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8B69900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0186F23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46C7F42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15AF63E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79A59E9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1C2AAB3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41B81C1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E4D6BBB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B2ABBA0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16CC908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256924EE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DBA7CF3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65862DA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07D5003E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1770319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DBE8EE1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27C1B71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E357F63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564E1CA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A36E0A4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654E0C0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713EF22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6DD8CAE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C6AAB14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331FD20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1FC88CD1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BCEFFBF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7F3629B6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BEB1789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4F2DCA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408C6FE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FC6D88F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A6EE16F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ACB1FF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D96FD61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4837596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5242E55D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6B6613DF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46155237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  <w:p w14:paraId="3AFFD9BA" w14:textId="77777777" w:rsidR="009D3B35" w:rsidRPr="008B6DB7" w:rsidRDefault="009D3B35" w:rsidP="00851DC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7A47" w:rsidRPr="00730B7D"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500E04D8" wp14:editId="1C2E89C6">
                <wp:simplePos x="0" y="0"/>
                <wp:positionH relativeFrom="column">
                  <wp:posOffset>409575</wp:posOffset>
                </wp:positionH>
                <wp:positionV relativeFrom="paragraph">
                  <wp:posOffset>857250</wp:posOffset>
                </wp:positionV>
                <wp:extent cx="114300" cy="228600"/>
                <wp:effectExtent l="9525" t="13335" r="9525" b="5715"/>
                <wp:wrapTopAndBottom/>
                <wp:docPr id="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908DE" id="Line 52" o:spid="_x0000_s1026" style="position:absolute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67.5pt" to="41.2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">
                <w10:wrap type="topAndBottom"/>
              </v:line>
            </w:pict>
          </mc:Fallback>
        </mc:AlternateContent>
      </w:r>
      <w:r w:rsidR="00027A47" w:rsidRPr="00730B7D"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64FF486E" wp14:editId="45E2D7F4">
                <wp:simplePos x="0" y="0"/>
                <wp:positionH relativeFrom="column">
                  <wp:posOffset>276225</wp:posOffset>
                </wp:positionH>
                <wp:positionV relativeFrom="paragraph">
                  <wp:posOffset>852170</wp:posOffset>
                </wp:positionV>
                <wp:extent cx="114300" cy="228600"/>
                <wp:effectExtent l="9525" t="13335" r="9525" b="5715"/>
                <wp:wrapTopAndBottom/>
                <wp:docPr id="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B668C" id="Line 51" o:spid="_x0000_s1026" style="position:absolute;flip:x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67.1pt" to="30.7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">
                <w10:wrap type="topAndBottom"/>
              </v:line>
            </w:pict>
          </mc:Fallback>
        </mc:AlternateContent>
      </w:r>
      <w:r w:rsidR="00027A47" w:rsidRPr="00F84A21">
        <w:rPr>
          <w:rFonts w:ascii="Arial" w:hAnsi="Arial" w:cs="Arial"/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1BC3A133" wp14:editId="2FA8DD48">
                <wp:simplePos x="0" y="0"/>
                <wp:positionH relativeFrom="margin">
                  <wp:posOffset>200025</wp:posOffset>
                </wp:positionH>
                <wp:positionV relativeFrom="paragraph">
                  <wp:posOffset>605155</wp:posOffset>
                </wp:positionV>
                <wp:extent cx="457200" cy="0"/>
                <wp:effectExtent l="0" t="0" r="0" b="0"/>
                <wp:wrapTopAndBottom/>
                <wp:docPr id="11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99D75" id="Line 50" o:spid="_x0000_s1026" style="position:absolute;z-index:25165830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5.75pt,47.65pt" to="51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QTEw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">
                <w10:wrap type="topAndBottom" anchorx="margin"/>
              </v:line>
            </w:pict>
          </mc:Fallback>
        </mc:AlternateContent>
      </w:r>
      <w:r w:rsidR="00027A47" w:rsidRPr="00730B7D"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4F4C884C" wp14:editId="007C665F">
                <wp:simplePos x="0" y="0"/>
                <wp:positionH relativeFrom="column">
                  <wp:posOffset>400050</wp:posOffset>
                </wp:positionH>
                <wp:positionV relativeFrom="paragraph">
                  <wp:posOffset>494665</wp:posOffset>
                </wp:positionV>
                <wp:extent cx="0" cy="342900"/>
                <wp:effectExtent l="9525" t="13335" r="9525" b="5715"/>
                <wp:wrapTopAndBottom/>
                <wp:docPr id="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F52CC" id="Line 49" o:spid="_x0000_s1026" style="position:absolute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38.95pt" to="31.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tnEg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">
                <w10:wrap type="topAndBottom"/>
              </v:line>
            </w:pict>
          </mc:Fallback>
        </mc:AlternateContent>
      </w:r>
      <w:r w:rsidR="00027A47" w:rsidRPr="00F84A21">
        <w:rPr>
          <w:rFonts w:ascii="Arial" w:hAnsi="Arial" w:cs="Arial"/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79550324" wp14:editId="48A9D03B">
                <wp:simplePos x="0" y="0"/>
                <wp:positionH relativeFrom="column">
                  <wp:posOffset>295275</wp:posOffset>
                </wp:positionH>
                <wp:positionV relativeFrom="paragraph">
                  <wp:posOffset>241935</wp:posOffset>
                </wp:positionV>
                <wp:extent cx="228600" cy="228600"/>
                <wp:effectExtent l="9525" t="13335" r="9525" b="5715"/>
                <wp:wrapTopAndBottom/>
                <wp:docPr id="112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E34FA2" id="Oval 47" o:spid="_x0000_s1026" style="position:absolute;margin-left:23.25pt;margin-top:19.05pt;width:18pt;height:18pt;z-index:2516583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">
                <w10:wrap type="topAndBottom"/>
              </v:oval>
            </w:pict>
          </mc:Fallback>
        </mc:AlternateContent>
      </w:r>
    </w:p>
    <w:p w14:paraId="68AA4E7A" w14:textId="0C144584" w:rsidR="00720529" w:rsidRDefault="00720529" w:rsidP="00851DC5">
      <w:pPr>
        <w:rPr>
          <w:lang w:val="es-ES_tradnl"/>
        </w:rPr>
      </w:pPr>
    </w:p>
    <w:p w14:paraId="082A2653" w14:textId="5DD98C47" w:rsidR="00720529" w:rsidRDefault="00720529" w:rsidP="00851DC5">
      <w:pPr>
        <w:rPr>
          <w:lang w:val="es-ES_tradnl"/>
        </w:rPr>
      </w:pPr>
    </w:p>
    <w:p w14:paraId="69FCC8B8" w14:textId="07C843F9" w:rsidR="00720529" w:rsidRPr="00730B7D" w:rsidRDefault="00720529" w:rsidP="00851DC5">
      <w:pPr>
        <w:rPr>
          <w:lang w:val="es-ES_tradnl"/>
        </w:rPr>
      </w:pPr>
    </w:p>
    <w:p w14:paraId="5F41ECBE" w14:textId="1A1EE4DF" w:rsidR="00851DC5" w:rsidRPr="00730B7D" w:rsidRDefault="00851DC5" w:rsidP="004F0F0B">
      <w:pPr>
        <w:rPr>
          <w:lang w:val="es-ES_tradnl"/>
        </w:rPr>
      </w:pPr>
    </w:p>
    <w:p w14:paraId="4E1E72B9" w14:textId="0BFF1D6C" w:rsidR="00354B2B" w:rsidRDefault="00E057CF" w:rsidP="00851DC5">
      <w:pPr>
        <w:rPr>
          <w:lang w:val="es-ES_tradnl"/>
        </w:rPr>
      </w:pPr>
      <w:r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92116" behindDoc="0" locked="0" layoutInCell="1" allowOverlap="1" wp14:anchorId="55188004" wp14:editId="7BE0981C">
                <wp:simplePos x="0" y="0"/>
                <wp:positionH relativeFrom="column">
                  <wp:posOffset>619124</wp:posOffset>
                </wp:positionH>
                <wp:positionV relativeFrom="paragraph">
                  <wp:posOffset>971549</wp:posOffset>
                </wp:positionV>
                <wp:extent cx="1590675" cy="1400175"/>
                <wp:effectExtent l="0" t="0" r="2857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60578" id="Conector recto 26" o:spid="_x0000_s1026" style="position:absolute;z-index:2516921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76.5pt" to="174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91092" behindDoc="0" locked="0" layoutInCell="1" allowOverlap="1" wp14:anchorId="61AACF47" wp14:editId="64D042A0">
                <wp:simplePos x="0" y="0"/>
                <wp:positionH relativeFrom="column">
                  <wp:posOffset>600074</wp:posOffset>
                </wp:positionH>
                <wp:positionV relativeFrom="paragraph">
                  <wp:posOffset>952500</wp:posOffset>
                </wp:positionV>
                <wp:extent cx="1533525" cy="72390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08E2F" id="Conector recto 25" o:spid="_x0000_s1026" style="position:absolute;z-index:2516910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75pt" to="168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90068" behindDoc="0" locked="0" layoutInCell="1" allowOverlap="1" wp14:anchorId="76B0CC24" wp14:editId="57321B77">
                <wp:simplePos x="0" y="0"/>
                <wp:positionH relativeFrom="column">
                  <wp:posOffset>600074</wp:posOffset>
                </wp:positionH>
                <wp:positionV relativeFrom="paragraph">
                  <wp:posOffset>952500</wp:posOffset>
                </wp:positionV>
                <wp:extent cx="1419225" cy="285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AB8BE" id="Conector recto 24" o:spid="_x0000_s1026" style="position:absolute;z-index:2516900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75pt" to="159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6996" behindDoc="0" locked="0" layoutInCell="1" allowOverlap="1" wp14:anchorId="2E908CCC" wp14:editId="00F7125C">
                <wp:simplePos x="0" y="0"/>
                <wp:positionH relativeFrom="column">
                  <wp:posOffset>2047875</wp:posOffset>
                </wp:positionH>
                <wp:positionV relativeFrom="paragraph">
                  <wp:posOffset>771525</wp:posOffset>
                </wp:positionV>
                <wp:extent cx="1752600" cy="4572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297E3" w14:textId="68ADECC3" w:rsidR="009D3B35" w:rsidRPr="00E057CF" w:rsidRDefault="009D3B35" w:rsidP="00E057CF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Reservar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08CCC" id="Elipse 19" o:spid="_x0000_s1048" style="position:absolute;margin-left:161.25pt;margin-top:60.75pt;width:138pt;height:36pt;z-index:2516869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" fillcolor="white [3201]" strokecolor="black [3213]" strokeweight="1pt">
                <v:stroke joinstyle="miter"/>
                <v:textbox>
                  <w:txbxContent>
                    <w:p w14:paraId="5DB297E3" w14:textId="68ADECC3" w:rsidR="009D3B35" w:rsidRPr="00E057CF" w:rsidRDefault="009D3B35" w:rsidP="00E057CF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Reservar ticket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8020" behindDoc="0" locked="0" layoutInCell="1" allowOverlap="1" wp14:anchorId="2BBF6825" wp14:editId="4FBB6232">
                <wp:simplePos x="0" y="0"/>
                <wp:positionH relativeFrom="margin">
                  <wp:align>center</wp:align>
                </wp:positionH>
                <wp:positionV relativeFrom="paragraph">
                  <wp:posOffset>1485900</wp:posOffset>
                </wp:positionV>
                <wp:extent cx="1666875" cy="46672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95A61" w14:textId="7EB7E533" w:rsidR="009D3B35" w:rsidRPr="00E057CF" w:rsidRDefault="009D3B35" w:rsidP="00E057CF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Reserva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F6825" id="Elipse 22" o:spid="_x0000_s1049" style="position:absolute;margin-left:0;margin-top:117pt;width:131.25pt;height:36.75pt;z-index:2516880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" fillcolor="white [3201]" strokecolor="black [3213]" strokeweight="1pt">
                <v:stroke joinstyle="miter"/>
                <v:textbox>
                  <w:txbxContent>
                    <w:p w14:paraId="34195A61" w14:textId="7EB7E533" w:rsidR="009D3B35" w:rsidRPr="00E057CF" w:rsidRDefault="009D3B35" w:rsidP="00E057CF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Reserva tour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9044" behindDoc="0" locked="0" layoutInCell="1" allowOverlap="1" wp14:anchorId="38427F0F" wp14:editId="1ED3552D">
                <wp:simplePos x="0" y="0"/>
                <wp:positionH relativeFrom="column">
                  <wp:posOffset>2200275</wp:posOffset>
                </wp:positionH>
                <wp:positionV relativeFrom="paragraph">
                  <wp:posOffset>2171700</wp:posOffset>
                </wp:positionV>
                <wp:extent cx="1581150" cy="44767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476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F84DE" w14:textId="058E75E3" w:rsidR="009D3B35" w:rsidRPr="00E057CF" w:rsidRDefault="009D3B35" w:rsidP="00E057CF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Compra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27F0F" id="Elipse 23" o:spid="_x0000_s1050" style="position:absolute;margin-left:173.25pt;margin-top:171pt;width:124.5pt;height:35.25pt;z-index:2516890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" fillcolor="white [3201]" strokecolor="black [3213]" strokeweight="1pt">
                <v:stroke joinstyle="miter"/>
                <v:textbox>
                  <w:txbxContent>
                    <w:p w14:paraId="520F84DE" w14:textId="058E75E3" w:rsidR="009D3B35" w:rsidRPr="00E057CF" w:rsidRDefault="009D3B35" w:rsidP="00E057CF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Compra ticket</w:t>
                      </w:r>
                    </w:p>
                  </w:txbxContent>
                </v:textbox>
              </v:oval>
            </w:pict>
          </mc:Fallback>
        </mc:AlternateContent>
      </w:r>
      <w:r w:rsidRPr="00730B7D"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5972" behindDoc="0" locked="0" layoutInCell="1" allowOverlap="1" wp14:anchorId="0D6FC95B" wp14:editId="4CC6C426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2400300" cy="3038475"/>
                <wp:effectExtent l="0" t="0" r="19050" b="28575"/>
                <wp:wrapTopAndBottom/>
                <wp:docPr id="17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303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5DC9D" w14:textId="221B3A84" w:rsidR="009D3B35" w:rsidRPr="0084332A" w:rsidRDefault="009D3B35" w:rsidP="008109C6">
                            <w:pPr>
                              <w:pStyle w:val="Textoindependiente3"/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val="es-CL"/>
                              </w:rPr>
                            </w:pPr>
                            <w:r w:rsidRPr="0084332A"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val="es-CL"/>
                              </w:rPr>
                              <w:t xml:space="preserve">CASO DE USO: USUARIO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0"/>
                                <w:lang w:val="es-CL"/>
                              </w:rPr>
                              <w:t>agencia de viajes</w:t>
                            </w:r>
                          </w:p>
                          <w:p w14:paraId="1BFD806D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734A625" w14:textId="688B37B6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9D6BD6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E2CB15E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39D4FA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5054762" w14:textId="1312CCB9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690374B" w14:textId="1FE5A0A2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FCE5F20" w14:textId="4D89069F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B244AEF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A5B736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167730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8B41B3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0843697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B2F0824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657F2EB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70EF0CC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3388A44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B1D2979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8CCC77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30D2F7E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BE3DA00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F2F1B20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D306E6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607F56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A5D582B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A0C198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D3B1FF7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045FFC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8714B5C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D64BD6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CC2B5A4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4BF286C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47E9AE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808E6C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88A6B36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13FC75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6CE39F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092231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1587D39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AC8CE1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49664A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89F310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E28D0C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EDD559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C28E3F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7BE1C00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344F85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7F8720E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13C695E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5A2EC4E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65025CE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BC735E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46B2E97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Súper Usuario</w:t>
                            </w:r>
                          </w:p>
                          <w:p w14:paraId="3EE72AB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55DF8AF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11A1B6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1992EDC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Súp</w:t>
                            </w:r>
                          </w:p>
                          <w:p w14:paraId="0CA76080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C2DD94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5F55D4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1081029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D60C48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460E58F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4536982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F03497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C2523C9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7DA7E2F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4279256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D25CF19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E86D477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5919FA9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EA70CB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99F4E54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F8CA670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1D9D9D4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D8643E6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2E7BD00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F4A78F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70ED4D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F08691D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0B5670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A3E948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DD47A66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B686ADB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FD81832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024F85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55770E7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693255D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60D134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EA9C1B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1788BE7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89BE64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FDDDE9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DB18566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E577086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B848FAE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788FF9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DC24DF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235340C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E1AA93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FDAA2A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19EF4A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A1C7A8B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195F219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0758D7D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8C1B72C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úper</w:t>
                            </w:r>
                          </w:p>
                          <w:p w14:paraId="7A9CE6C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Usuario</w:t>
                            </w:r>
                          </w:p>
                          <w:p w14:paraId="704D624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3BF90C2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7215C6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5E209BF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Súper U</w:t>
                            </w:r>
                          </w:p>
                          <w:p w14:paraId="2B9CBEAD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uario</w:t>
                            </w:r>
                          </w:p>
                          <w:p w14:paraId="374BC7F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14335C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A7223F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7D9FE6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Súper Usuario</w:t>
                            </w:r>
                          </w:p>
                          <w:p w14:paraId="1101F9E2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3DC109F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C765C1B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3B8686D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48AF7BD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24ED4D7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5482B60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CB4D19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FD9BE9D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F72535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FF332CC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FF0BD49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19A790E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E22D84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9CF7BCC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7CD2BCE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51670D9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8F42E10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A98181E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7E21DED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8A2DD92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B1B0707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6E95AF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15414F2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1B43F84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AF555E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0ECCDE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7A2FBD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2A35AEB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FE3A29D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AE2588D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86BC1E9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8FAD352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989DC29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8CFF5E7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D194CB2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EA0483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5FE5FA2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AA7AFE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E141A0B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437EBC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05C9AE4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BAEEAD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073A43B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F701D6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B2524E7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B05910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5F989A18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C5C768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23C7496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4515A0F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FF8DACE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28EEC3CA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AD9E3A3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43FEDA74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037F2F">
                              <w:rPr>
                                <w:rFonts w:ascii="Arial" w:hAnsi="Arial" w:cs="Arial"/>
                                <w:lang w:val="es-CL"/>
                              </w:rPr>
                              <w:t>Súper Usuario</w:t>
                            </w:r>
                          </w:p>
                          <w:p w14:paraId="230F5FE5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FDEA02C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3AB37281" w14:textId="77777777" w:rsidR="009D3B35" w:rsidRPr="00037F2F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113C9363" w14:textId="77777777" w:rsidR="009D3B35" w:rsidRPr="009D3B35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 w:rsidRPr="009D3B35">
                              <w:rPr>
                                <w:rFonts w:ascii="Arial" w:hAnsi="Arial" w:cs="Arial"/>
                                <w:lang w:val="es-CL"/>
                              </w:rPr>
                              <w:t>Súper Usuario</w:t>
                            </w:r>
                          </w:p>
                          <w:p w14:paraId="5BEEEC3E" w14:textId="77777777" w:rsidR="009D3B35" w:rsidRPr="009D3B35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77E9F7F6" w14:textId="77777777" w:rsidR="009D3B35" w:rsidRPr="009D3B35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65DA98B8" w14:textId="77777777" w:rsidR="009D3B35" w:rsidRPr="009D3B35" w:rsidRDefault="009D3B35" w:rsidP="008109C6">
                            <w:pPr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</w:p>
                          <w:p w14:paraId="0E21AA88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B6DB7">
                              <w:rPr>
                                <w:rFonts w:ascii="Arial" w:hAnsi="Arial" w:cs="Arial"/>
                              </w:rPr>
                              <w:t>Súper Usuario</w:t>
                            </w:r>
                          </w:p>
                          <w:p w14:paraId="3C97D529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FC95B" id="_x0000_s1051" style="position:absolute;margin-left:0;margin-top:15pt;width:189pt;height:239.25pt;z-index:2516859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">
                <v:textbox>
                  <w:txbxContent>
                    <w:p w14:paraId="7F55DC9D" w14:textId="221B3A84" w:rsidR="009D3B35" w:rsidRPr="0084332A" w:rsidRDefault="009D3B35" w:rsidP="008109C6">
                      <w:pPr>
                        <w:pStyle w:val="Textoindependiente3"/>
                        <w:rPr>
                          <w:rFonts w:ascii="Arial" w:hAnsi="Arial" w:cs="Arial"/>
                          <w:b/>
                          <w:bCs/>
                          <w:szCs w:val="20"/>
                          <w:lang w:val="es-CL"/>
                        </w:rPr>
                      </w:pPr>
                      <w:r w:rsidRPr="0084332A">
                        <w:rPr>
                          <w:rFonts w:ascii="Arial" w:hAnsi="Arial" w:cs="Arial"/>
                          <w:b/>
                          <w:bCs/>
                          <w:szCs w:val="20"/>
                          <w:lang w:val="es-CL"/>
                        </w:rPr>
                        <w:t xml:space="preserve">CASO DE USO: USUARIO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Cs w:val="20"/>
                          <w:lang w:val="es-CL"/>
                        </w:rPr>
                        <w:t>agencia de viajes</w:t>
                      </w:r>
                    </w:p>
                    <w:p w14:paraId="1BFD806D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734A625" w14:textId="688B37B6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9D6BD6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E2CB15E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39D4FA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5054762" w14:textId="1312CCB9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690374B" w14:textId="1FE5A0A2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FCE5F20" w14:textId="4D89069F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B244AEF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A5B736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167730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8B41B3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0843697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B2F0824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657F2EB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70EF0CC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3388A44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B1D2979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8CCC77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30D2F7E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BE3DA00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F2F1B20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D306E6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607F56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A5D582B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A0C198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D3B1FF7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045FFC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8714B5C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D64BD6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CC2B5A4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4BF286C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47E9AE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808E6C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88A6B36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13FC75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6CE39F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092231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1587D39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AC8CE1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49664A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89F310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E28D0C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EDD559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C28E3F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7BE1C00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344F85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7F8720E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13C695E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5A2EC4E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65025CE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BC735E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46B2E97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Súper Usuario</w:t>
                      </w:r>
                    </w:p>
                    <w:p w14:paraId="3EE72AB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55DF8AF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11A1B6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1992EDC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Súp</w:t>
                      </w:r>
                    </w:p>
                    <w:p w14:paraId="0CA76080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C2DD94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5F55D4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1081029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D60C48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460E58F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4536982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F03497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C2523C9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7DA7E2F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4279256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D25CF19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E86D477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5919FA9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EA70CB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99F4E54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F8CA670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1D9D9D4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D8643E6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2E7BD00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F4A78F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70ED4D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F08691D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0B5670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A3E948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DD47A66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B686ADB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FD81832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024F85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55770E7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693255D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60D134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EA9C1B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1788BE7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89BE64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FDDDE9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DB18566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E577086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B848FAE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788FF9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DC24DF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235340C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E1AA93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FDAA2A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19EF4A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A1C7A8B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195F219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0758D7D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8C1B72C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úper</w:t>
                      </w:r>
                    </w:p>
                    <w:p w14:paraId="7A9CE6C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Usuario</w:t>
                      </w:r>
                    </w:p>
                    <w:p w14:paraId="704D624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3BF90C2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7215C6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5E209BF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Súper U</w:t>
                      </w:r>
                    </w:p>
                    <w:p w14:paraId="2B9CBEAD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uario</w:t>
                      </w:r>
                    </w:p>
                    <w:p w14:paraId="374BC7F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14335C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A7223F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7D9FE6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Súper Usuario</w:t>
                      </w:r>
                    </w:p>
                    <w:p w14:paraId="1101F9E2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3DC109F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C765C1B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3B8686D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48AF7BD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24ED4D7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5482B60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CB4D19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FD9BE9D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F72535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FF332CC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FF0BD49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19A790E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E22D84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9CF7BCC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7CD2BCE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51670D9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8F42E10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A98181E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7E21DED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8A2DD92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B1B0707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6E95AF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15414F2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1B43F84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AF555E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0ECCDE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7A2FBD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2A35AEB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FE3A29D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AE2588D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86BC1E9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8FAD352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989DC29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8CFF5E7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D194CB2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EA0483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5FE5FA2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AA7AFE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E141A0B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437EBC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05C9AE4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BAEEAD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073A43B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F701D6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B2524E7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B05910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5F989A18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C5C768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23C7496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4515A0F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FF8DACE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28EEC3CA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AD9E3A3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43FEDA74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037F2F">
                        <w:rPr>
                          <w:rFonts w:ascii="Arial" w:hAnsi="Arial" w:cs="Arial"/>
                          <w:lang w:val="es-CL"/>
                        </w:rPr>
                        <w:t>Súper Usuario</w:t>
                      </w:r>
                    </w:p>
                    <w:p w14:paraId="230F5FE5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FDEA02C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3AB37281" w14:textId="77777777" w:rsidR="009D3B35" w:rsidRPr="00037F2F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113C9363" w14:textId="77777777" w:rsidR="009D3B35" w:rsidRPr="009D3B35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  <w:r w:rsidRPr="009D3B35">
                        <w:rPr>
                          <w:rFonts w:ascii="Arial" w:hAnsi="Arial" w:cs="Arial"/>
                          <w:lang w:val="es-CL"/>
                        </w:rPr>
                        <w:t>Súper Usuario</w:t>
                      </w:r>
                    </w:p>
                    <w:p w14:paraId="5BEEEC3E" w14:textId="77777777" w:rsidR="009D3B35" w:rsidRPr="009D3B35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77E9F7F6" w14:textId="77777777" w:rsidR="009D3B35" w:rsidRPr="009D3B35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65DA98B8" w14:textId="77777777" w:rsidR="009D3B35" w:rsidRPr="009D3B35" w:rsidRDefault="009D3B35" w:rsidP="008109C6">
                      <w:pPr>
                        <w:rPr>
                          <w:rFonts w:ascii="Arial" w:hAnsi="Arial" w:cs="Arial"/>
                          <w:lang w:val="es-CL"/>
                        </w:rPr>
                      </w:pPr>
                    </w:p>
                    <w:p w14:paraId="0E21AA88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  <w:r w:rsidRPr="008B6DB7">
                        <w:rPr>
                          <w:rFonts w:ascii="Arial" w:hAnsi="Arial" w:cs="Arial"/>
                        </w:rPr>
                        <w:t>Súper Usuario</w:t>
                      </w:r>
                    </w:p>
                    <w:p w14:paraId="3C97D529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5C5F0AA7" w14:textId="72C13BB2" w:rsidR="00354B2B" w:rsidRDefault="008109C6" w:rsidP="00851DC5">
      <w:pPr>
        <w:rPr>
          <w:lang w:val="es-ES_tradnl"/>
        </w:rPr>
      </w:pPr>
      <w:r w:rsidRPr="00730B7D"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79828" behindDoc="0" locked="0" layoutInCell="1" allowOverlap="1" wp14:anchorId="66EC7C96" wp14:editId="3299A406">
                <wp:simplePos x="0" y="0"/>
                <wp:positionH relativeFrom="margin">
                  <wp:posOffset>351790</wp:posOffset>
                </wp:positionH>
                <wp:positionV relativeFrom="paragraph">
                  <wp:posOffset>939165</wp:posOffset>
                </wp:positionV>
                <wp:extent cx="123825" cy="209550"/>
                <wp:effectExtent l="0" t="0" r="28575" b="19050"/>
                <wp:wrapTopAndBottom/>
                <wp:docPr id="1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66171" id="Line 49" o:spid="_x0000_s1026" style="position:absolute;flip:x;z-index:2516798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7.7pt,73.95pt" to="37.4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">
                <w10:wrap type="topAndBottom" anchorx="margin"/>
              </v:line>
            </w:pict>
          </mc:Fallback>
        </mc:AlternateContent>
      </w:r>
      <w:r w:rsidRPr="00730B7D"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3924" behindDoc="0" locked="0" layoutInCell="1" allowOverlap="1" wp14:anchorId="19F9333D" wp14:editId="31D30492">
                <wp:simplePos x="0" y="0"/>
                <wp:positionH relativeFrom="column">
                  <wp:posOffset>-114300</wp:posOffset>
                </wp:positionH>
                <wp:positionV relativeFrom="paragraph">
                  <wp:posOffset>1321435</wp:posOffset>
                </wp:positionV>
                <wp:extent cx="1257300" cy="457200"/>
                <wp:effectExtent l="9525" t="13335" r="9525" b="5715"/>
                <wp:wrapTopAndBottom/>
                <wp:docPr id="1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B8588" w14:textId="295BB3B8" w:rsidR="009D3B35" w:rsidRPr="008B6DB7" w:rsidRDefault="009D3B35" w:rsidP="008109C6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  <w:r w:rsidRPr="008B6DB7">
                              <w:rPr>
                                <w:rFonts w:ascii="Arial" w:hAnsi="Arial" w:cs="Arial"/>
                              </w:rPr>
                              <w:t xml:space="preserve">Usuario </w:t>
                            </w:r>
                            <w:r>
                              <w:rPr>
                                <w:rFonts w:ascii="Arial" w:hAnsi="Arial" w:cs="Arial"/>
                              </w:rPr>
                              <w:t>Agencia de Viajes</w:t>
                            </w:r>
                          </w:p>
                          <w:p w14:paraId="2B6E5B3E" w14:textId="77777777" w:rsidR="009D3B35" w:rsidRPr="008B6DB7" w:rsidRDefault="009D3B35" w:rsidP="008109C6">
                            <w:pPr>
                              <w:pStyle w:val="Textoindependiente3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AF3323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49A8D9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BDF4C39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7BF3CF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452285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4A0562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BBD5BDC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7A1044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7CED899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581B88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02501DA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C4F30C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ACC795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719020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B2CBCD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416FCE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6B273F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CD8DEE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CAA879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ADE89A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C109B9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9EFDBB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78F521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60D91D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C761D7A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55B965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B63D00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4ECC4B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90021ED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226247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212E2F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F5AC98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DEB3628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898EF2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3DC1D6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422C8B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B3CFCD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37B654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5A799A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AF7CE8E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BBED9D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975337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601AC7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8F02E2B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27F45A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4D5D42D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396DA7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309F6C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60C076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C43A9E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09B1BE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F4808B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F42904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AD6541A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650E29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DD14E2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27701B7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A897443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63E23AE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EB8F13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FDC7C9C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8A522B1" w14:textId="77777777" w:rsidR="009D3B35" w:rsidRPr="008B6DB7" w:rsidRDefault="009D3B35" w:rsidP="008109C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9333D" id="_x0000_s1052" type="#_x0000_t202" style="position:absolute;margin-left:-9pt;margin-top:104.05pt;width:99pt;height:36pt;z-index:2516839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">
                <v:textbox>
                  <w:txbxContent>
                    <w:p w14:paraId="09EB8588" w14:textId="295BB3B8" w:rsidR="009D3B35" w:rsidRPr="008B6DB7" w:rsidRDefault="009D3B35" w:rsidP="008109C6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  <w:r w:rsidRPr="008B6DB7">
                        <w:rPr>
                          <w:rFonts w:ascii="Arial" w:hAnsi="Arial" w:cs="Arial"/>
                        </w:rPr>
                        <w:t xml:space="preserve">Usuario </w:t>
                      </w:r>
                      <w:r>
                        <w:rPr>
                          <w:rFonts w:ascii="Arial" w:hAnsi="Arial" w:cs="Arial"/>
                        </w:rPr>
                        <w:t>Agencia de Viajes</w:t>
                      </w:r>
                    </w:p>
                    <w:p w14:paraId="2B6E5B3E" w14:textId="77777777" w:rsidR="009D3B35" w:rsidRPr="008B6DB7" w:rsidRDefault="009D3B35" w:rsidP="008109C6">
                      <w:pPr>
                        <w:pStyle w:val="Textoindependiente3"/>
                        <w:rPr>
                          <w:rFonts w:ascii="Arial" w:hAnsi="Arial" w:cs="Arial"/>
                        </w:rPr>
                      </w:pPr>
                    </w:p>
                    <w:p w14:paraId="43AF3323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3349A8D9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2BDF4C39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307BF3CF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1E452285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5D4A0562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7BBD5BDC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2A7A1044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27CED899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45581B88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602501DA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06C4F30C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4CACC795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1B719020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6EB2CBCD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5C416FCE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556B273F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0ACD8DEE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0ACAA879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1BADE89A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79C109B9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7D9EFDBB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5778F521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5660D91D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5C761D7A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3A55B965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05B63D00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3B4ECC4B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590021ED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75226247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43212E2F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6AF5AC98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6DEB3628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73898EF2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7F3DC1D6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7F422C8B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28B3CFCD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1537B654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155A799A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4AF7CE8E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1FBBED9D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07975337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53601AC7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28F02E2B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2127F45A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14D5D42D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6A396DA7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38309F6C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3C60C076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66C43A9E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1109B1BE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3BF4808B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2DF42904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0AD6541A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5B650E29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4EDD14E2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127701B7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7A897443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063E23AE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18EB8F13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1FDC7C9C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  <w:p w14:paraId="68A522B1" w14:textId="77777777" w:rsidR="009D3B35" w:rsidRPr="008B6DB7" w:rsidRDefault="009D3B35" w:rsidP="008109C6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0B7D"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81876" behindDoc="0" locked="0" layoutInCell="1" allowOverlap="1" wp14:anchorId="6AEC6DB1" wp14:editId="7CD0E2F3">
                <wp:simplePos x="0" y="0"/>
                <wp:positionH relativeFrom="column">
                  <wp:posOffset>485775</wp:posOffset>
                </wp:positionH>
                <wp:positionV relativeFrom="paragraph">
                  <wp:posOffset>948690</wp:posOffset>
                </wp:positionV>
                <wp:extent cx="114300" cy="219075"/>
                <wp:effectExtent l="0" t="0" r="19050" b="28575"/>
                <wp:wrapTopAndBottom/>
                <wp:docPr id="1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01A03" id="Line 49" o:spid="_x0000_s1026" style="position:absolute;z-index:251681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74.7pt" to="47.25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icFwIAAC4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">
                <w10:wrap type="topAndBottom"/>
              </v:line>
            </w:pict>
          </mc:Fallback>
        </mc:AlternateContent>
      </w:r>
      <w:r w:rsidRPr="00730B7D"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77780" behindDoc="0" locked="0" layoutInCell="1" allowOverlap="1" wp14:anchorId="5043CA6F" wp14:editId="2420B001">
                <wp:simplePos x="0" y="0"/>
                <wp:positionH relativeFrom="margin">
                  <wp:posOffset>189865</wp:posOffset>
                </wp:positionH>
                <wp:positionV relativeFrom="paragraph">
                  <wp:posOffset>633730</wp:posOffset>
                </wp:positionV>
                <wp:extent cx="485775" cy="9525"/>
                <wp:effectExtent l="0" t="0" r="28575" b="28575"/>
                <wp:wrapTopAndBottom/>
                <wp:docPr id="1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34585" id="Line 49" o:spid="_x0000_s1026" style="position:absolute;flip:x;z-index:2516777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4.95pt,49.9pt" to="53.2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">
                <w10:wrap type="topAndBottom" anchorx="margin"/>
              </v:line>
            </w:pict>
          </mc:Fallback>
        </mc:AlternateContent>
      </w:r>
      <w:r w:rsidRPr="00730B7D">
        <w:rPr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75732" behindDoc="0" locked="0" layoutInCell="1" allowOverlap="1" wp14:anchorId="5ED70752" wp14:editId="239CB4B6">
                <wp:simplePos x="0" y="0"/>
                <wp:positionH relativeFrom="column">
                  <wp:posOffset>457200</wp:posOffset>
                </wp:positionH>
                <wp:positionV relativeFrom="paragraph">
                  <wp:posOffset>509905</wp:posOffset>
                </wp:positionV>
                <wp:extent cx="9525" cy="466725"/>
                <wp:effectExtent l="0" t="0" r="28575" b="28575"/>
                <wp:wrapTopAndBottom/>
                <wp:docPr id="1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E0EBF" id="Line 49" o:spid="_x0000_s1026" style="position:absolute;z-index:2516757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40.15pt" to="36.7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">
                <w10:wrap type="topAndBottom"/>
              </v:line>
            </w:pict>
          </mc:Fallback>
        </mc:AlternateContent>
      </w:r>
      <w:r w:rsidRPr="00F84A21">
        <w:rPr>
          <w:rFonts w:ascii="Arial" w:hAnsi="Arial" w:cs="Arial"/>
          <w:noProof/>
          <w:sz w:val="20"/>
          <w:lang w:val="es-CL" w:eastAsia="es-CL"/>
        </w:rPr>
        <mc:AlternateContent>
          <mc:Choice Requires="wps">
            <w:drawing>
              <wp:anchor distT="0" distB="0" distL="114300" distR="114300" simplePos="0" relativeHeight="251673684" behindDoc="0" locked="0" layoutInCell="1" allowOverlap="1" wp14:anchorId="66D3170D" wp14:editId="3433AFF6">
                <wp:simplePos x="0" y="0"/>
                <wp:positionH relativeFrom="column">
                  <wp:posOffset>342900</wp:posOffset>
                </wp:positionH>
                <wp:positionV relativeFrom="paragraph">
                  <wp:posOffset>245110</wp:posOffset>
                </wp:positionV>
                <wp:extent cx="228600" cy="228600"/>
                <wp:effectExtent l="9525" t="13335" r="9525" b="5715"/>
                <wp:wrapTopAndBottom/>
                <wp:docPr id="11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EC8A44" id="Oval 47" o:spid="_x0000_s1026" style="position:absolute;margin-left:27pt;margin-top:19.3pt;width:18pt;height:18pt;z-index:2516736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">
                <w10:wrap type="topAndBottom"/>
              </v:oval>
            </w:pict>
          </mc:Fallback>
        </mc:AlternateContent>
      </w:r>
    </w:p>
    <w:p w14:paraId="60900101" w14:textId="62197F40" w:rsidR="00354B2B" w:rsidRDefault="00354B2B" w:rsidP="00851DC5">
      <w:pPr>
        <w:rPr>
          <w:lang w:val="es-ES_tradnl"/>
        </w:rPr>
      </w:pPr>
    </w:p>
    <w:p w14:paraId="3F647100" w14:textId="1F8FA32E" w:rsidR="00354B2B" w:rsidRDefault="00354B2B" w:rsidP="00851DC5">
      <w:pPr>
        <w:rPr>
          <w:lang w:val="es-ES_tradnl"/>
        </w:rPr>
      </w:pPr>
    </w:p>
    <w:p w14:paraId="2868E2C8" w14:textId="15DBD9BF" w:rsidR="00851DC5" w:rsidRPr="00730B7D" w:rsidRDefault="00851DC5" w:rsidP="00851DC5">
      <w:pPr>
        <w:rPr>
          <w:lang w:val="es-ES_tradnl"/>
        </w:rPr>
      </w:pPr>
    </w:p>
    <w:p w14:paraId="5AD0E3CD" w14:textId="33440D93" w:rsidR="00851DC5" w:rsidRPr="00730B7D" w:rsidRDefault="00851DC5" w:rsidP="00851DC5">
      <w:pPr>
        <w:rPr>
          <w:lang w:val="es-ES_tradnl"/>
        </w:rPr>
      </w:pPr>
    </w:p>
    <w:p w14:paraId="1AC024D0" w14:textId="44DA6262" w:rsidR="00851DC5" w:rsidRPr="00730B7D" w:rsidRDefault="00851DC5" w:rsidP="00851DC5">
      <w:pPr>
        <w:pStyle w:val="Textoindependiente"/>
        <w:rPr>
          <w:rFonts w:ascii="Arial" w:eastAsia="Arial Unicode MS" w:hAnsi="Arial" w:cs="Arial"/>
          <w:lang w:val="es-ES_tradnl"/>
        </w:rPr>
      </w:pPr>
      <w:r w:rsidRPr="00730B7D">
        <w:rPr>
          <w:lang w:val="es-ES_tradnl"/>
        </w:rPr>
        <w:br w:type="page"/>
      </w:r>
    </w:p>
    <w:p w14:paraId="58510445" w14:textId="77777777" w:rsidR="009B0F52" w:rsidRPr="00730B7D" w:rsidRDefault="009B0F52" w:rsidP="00F933CC">
      <w:pPr>
        <w:pStyle w:val="Ttulo1"/>
        <w:tabs>
          <w:tab w:val="clear" w:pos="432"/>
          <w:tab w:val="num" w:pos="1080"/>
        </w:tabs>
        <w:ind w:left="1080" w:hanging="1080"/>
        <w:rPr>
          <w:lang w:val="es-ES_tradnl"/>
        </w:rPr>
      </w:pPr>
      <w:bookmarkStart w:id="39" w:name="_Toc136251312"/>
      <w:r w:rsidRPr="00730B7D">
        <w:rPr>
          <w:lang w:val="es-ES_tradnl"/>
        </w:rPr>
        <w:lastRenderedPageBreak/>
        <w:t>Requisitos de</w:t>
      </w:r>
      <w:r w:rsidR="00F933CC" w:rsidRPr="00730B7D">
        <w:rPr>
          <w:lang w:val="es-ES_tradnl"/>
        </w:rPr>
        <w:t>l Sistema</w:t>
      </w:r>
      <w:bookmarkEnd w:id="39"/>
      <w:r w:rsidR="00F933CC" w:rsidRPr="00730B7D">
        <w:rPr>
          <w:lang w:val="es-ES_tradnl"/>
        </w:rPr>
        <w:t xml:space="preserve"> </w:t>
      </w:r>
    </w:p>
    <w:p w14:paraId="0A8AE495" w14:textId="77777777" w:rsidR="009B0F52" w:rsidRPr="00730B7D" w:rsidRDefault="009B0F52">
      <w:pPr>
        <w:pStyle w:val="Ttulo2"/>
        <w:rPr>
          <w:rFonts w:eastAsia="Arial Unicode MS"/>
          <w:lang w:val="es-ES_tradnl"/>
        </w:rPr>
      </w:pPr>
      <w:bookmarkStart w:id="40" w:name="_Toc136251313"/>
      <w:r w:rsidRPr="00730B7D">
        <w:rPr>
          <w:rFonts w:eastAsia="Arial Unicode MS"/>
          <w:lang w:val="es-ES_tradnl"/>
        </w:rPr>
        <w:t xml:space="preserve">Requisitos </w:t>
      </w:r>
      <w:r w:rsidR="00F933CC" w:rsidRPr="00730B7D">
        <w:rPr>
          <w:rFonts w:eastAsia="Arial Unicode MS"/>
          <w:lang w:val="es-ES_tradnl"/>
        </w:rPr>
        <w:t>de Usuario</w:t>
      </w:r>
      <w:bookmarkEnd w:id="40"/>
    </w:p>
    <w:p w14:paraId="0D6FD96F" w14:textId="5C3529DD" w:rsidR="005306C7" w:rsidRPr="00730B7D" w:rsidRDefault="00BC6234" w:rsidP="005306C7">
      <w:pPr>
        <w:pStyle w:val="Textoindependiente"/>
        <w:ind w:left="0"/>
        <w:rPr>
          <w:rFonts w:ascii="Arial" w:hAnsi="Arial" w:cs="Arial"/>
          <w:lang w:val="es-ES_tradnl"/>
        </w:rPr>
      </w:pPr>
      <w:r w:rsidRPr="00730B7D">
        <w:rPr>
          <w:rFonts w:ascii="Arial" w:eastAsia="Arial Unicode MS" w:hAnsi="Arial" w:cs="Arial"/>
          <w:lang w:val="es-ES_tradnl"/>
        </w:rPr>
        <w:t>[</w:t>
      </w:r>
      <w:bookmarkStart w:id="41" w:name="OLE_LINK3"/>
      <w:bookmarkStart w:id="42" w:name="OLE_LINK4"/>
      <w:r w:rsidRPr="00730B7D">
        <w:rPr>
          <w:rFonts w:ascii="Arial" w:eastAsia="Arial Unicode MS" w:hAnsi="Arial" w:cs="Arial"/>
          <w:lang w:val="es-ES_tradnl"/>
        </w:rPr>
        <w:t>Esta sección describe</w:t>
      </w:r>
      <w:r w:rsidR="005306C7" w:rsidRPr="00730B7D">
        <w:rPr>
          <w:rFonts w:ascii="Arial" w:eastAsia="Arial Unicode MS" w:hAnsi="Arial" w:cs="Arial"/>
          <w:lang w:val="es-ES_tradnl"/>
        </w:rPr>
        <w:t xml:space="preserve"> </w:t>
      </w:r>
      <w:r w:rsidRPr="00730B7D">
        <w:rPr>
          <w:rFonts w:ascii="Arial" w:eastAsia="Arial Unicode MS" w:hAnsi="Arial" w:cs="Arial"/>
          <w:lang w:val="es-ES_tradnl"/>
        </w:rPr>
        <w:t xml:space="preserve">los </w:t>
      </w:r>
      <w:r w:rsidR="00605F58" w:rsidRPr="00730B7D">
        <w:rPr>
          <w:rFonts w:ascii="Arial" w:eastAsia="Arial Unicode MS" w:hAnsi="Arial" w:cs="Arial"/>
          <w:lang w:val="es-ES_tradnl"/>
        </w:rPr>
        <w:t>requisitos usuarios</w:t>
      </w:r>
      <w:r w:rsidR="005306C7" w:rsidRPr="00730B7D">
        <w:rPr>
          <w:rFonts w:ascii="Arial" w:eastAsia="Arial Unicode MS" w:hAnsi="Arial" w:cs="Arial"/>
          <w:lang w:val="es-ES_tradnl"/>
        </w:rPr>
        <w:t xml:space="preserve"> del sistema, por categoría. </w:t>
      </w:r>
      <w:r w:rsidR="005306C7" w:rsidRPr="00730B7D">
        <w:rPr>
          <w:rFonts w:ascii="Arial" w:hAnsi="Arial" w:cs="Arial"/>
          <w:lang w:val="es-ES_tradnl"/>
        </w:rPr>
        <w:t>La planilla definida para especificar los requisitos contiene los siguientes atributos:</w:t>
      </w: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5306C7" w:rsidRPr="00730B7D" w14:paraId="620987BF" w14:textId="77777777">
        <w:tc>
          <w:tcPr>
            <w:tcW w:w="2777" w:type="dxa"/>
            <w:shd w:val="clear" w:color="auto" w:fill="E6E6E6"/>
          </w:tcPr>
          <w:p w14:paraId="16F53EBC" w14:textId="77777777" w:rsidR="005306C7" w:rsidRPr="00730B7D" w:rsidRDefault="005306C7" w:rsidP="00906E86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597469BE" w14:textId="77777777" w:rsidR="005306C7" w:rsidRPr="00605F58" w:rsidRDefault="005306C7" w:rsidP="00906E86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Descripción</w:t>
            </w:r>
          </w:p>
        </w:tc>
      </w:tr>
      <w:tr w:rsidR="005306C7" w:rsidRPr="009117F0" w14:paraId="085AA5E8" w14:textId="77777777">
        <w:tc>
          <w:tcPr>
            <w:tcW w:w="2777" w:type="dxa"/>
          </w:tcPr>
          <w:p w14:paraId="22A98F8B" w14:textId="77777777" w:rsidR="005306C7" w:rsidRPr="00730B7D" w:rsidRDefault="005306C7" w:rsidP="00906E86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5DF48336" w14:textId="589C6193" w:rsidR="005306C7" w:rsidRPr="00605F58" w:rsidRDefault="009D38AA" w:rsidP="00906E86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RU0001</w:t>
            </w:r>
            <w:r w:rsidR="005306C7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5306C7" w:rsidRPr="009117F0" w14:paraId="3F236D93" w14:textId="77777777">
        <w:tc>
          <w:tcPr>
            <w:tcW w:w="2777" w:type="dxa"/>
          </w:tcPr>
          <w:p w14:paraId="189B6F5A" w14:textId="77777777" w:rsidR="005306C7" w:rsidRPr="00730B7D" w:rsidRDefault="005306C7" w:rsidP="00906E86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1E0BA0C5" w14:textId="19066FBC" w:rsidR="005306C7" w:rsidRPr="00605F58" w:rsidRDefault="00680FB7" w:rsidP="00906E86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FA5BA1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Visita </w:t>
            </w:r>
            <w:r w:rsidR="00A128D8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al sitio web</w:t>
            </w:r>
          </w:p>
        </w:tc>
      </w:tr>
      <w:tr w:rsidR="005306C7" w:rsidRPr="009D3B35" w14:paraId="1F2D6860" w14:textId="77777777">
        <w:tc>
          <w:tcPr>
            <w:tcW w:w="2777" w:type="dxa"/>
          </w:tcPr>
          <w:p w14:paraId="4D2F693B" w14:textId="77777777" w:rsidR="005306C7" w:rsidRPr="00730B7D" w:rsidRDefault="005306C7" w:rsidP="00906E86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2EE4EB8E" w14:textId="4718F31B" w:rsidR="005306C7" w:rsidRPr="00605F58" w:rsidRDefault="00E37B83" w:rsidP="00906E86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En el sitio web El usuario </w:t>
            </w:r>
            <w:r w:rsidR="00741FDD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Común 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solo se encuentra como observador</w:t>
            </w:r>
            <w:r w:rsidR="00D501B6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(visita)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, ya que no realiza ninguna acción que implique </w:t>
            </w:r>
            <w:r w:rsidR="00EE2623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administración de datos.</w:t>
            </w:r>
          </w:p>
        </w:tc>
      </w:tr>
      <w:tr w:rsidR="005306C7" w:rsidRPr="009D3B35" w14:paraId="518C54A4" w14:textId="77777777">
        <w:tc>
          <w:tcPr>
            <w:tcW w:w="2777" w:type="dxa"/>
          </w:tcPr>
          <w:p w14:paraId="2C09F0C9" w14:textId="77777777" w:rsidR="005306C7" w:rsidRPr="00730B7D" w:rsidRDefault="005306C7" w:rsidP="00906E86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251B552D" w14:textId="0D262469" w:rsidR="001B5775" w:rsidRPr="00605F58" w:rsidRDefault="003B1F03" w:rsidP="00906E8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</w:t>
            </w:r>
            <w:r w:rsidR="001B5775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rítica.</w:t>
            </w:r>
          </w:p>
          <w:p w14:paraId="1467148E" w14:textId="724F9852" w:rsidR="005306C7" w:rsidRPr="00605F58" w:rsidRDefault="001B5775" w:rsidP="00906E86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(M</w:t>
            </w:r>
            <w:r w:rsidR="004B5662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uchos usuarios 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comunes</w:t>
            </w:r>
            <w:r w:rsidR="004B5662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desean encontrar un buen 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servicio y que cumpla con sus expectativas).</w:t>
            </w:r>
          </w:p>
        </w:tc>
      </w:tr>
      <w:tr w:rsidR="005306C7" w:rsidRPr="009D3B35" w14:paraId="6F39314F" w14:textId="77777777">
        <w:tc>
          <w:tcPr>
            <w:tcW w:w="2777" w:type="dxa"/>
          </w:tcPr>
          <w:p w14:paraId="0F97F53E" w14:textId="77777777" w:rsidR="005306C7" w:rsidRPr="00730B7D" w:rsidRDefault="005306C7" w:rsidP="00906E86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53A800F2" w14:textId="34D162B6" w:rsidR="005306C7" w:rsidRPr="00605F58" w:rsidRDefault="00147556" w:rsidP="00906E86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Alejandra </w:t>
            </w:r>
            <w:proofErr w:type="spellStart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Salfate</w:t>
            </w:r>
            <w:proofErr w:type="spellEnd"/>
            <w:r w:rsidR="009929D5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(</w:t>
            </w:r>
            <w:proofErr w:type="spellStart"/>
            <w:r w:rsidR="009929D5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</w:t>
            </w:r>
            <w:proofErr w:type="spellEnd"/>
            <w:r w:rsidR="009929D5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del software).</w:t>
            </w:r>
          </w:p>
        </w:tc>
      </w:tr>
      <w:tr w:rsidR="005306C7" w:rsidRPr="009D3B35" w14:paraId="106D3D2B" w14:textId="77777777">
        <w:tc>
          <w:tcPr>
            <w:tcW w:w="2777" w:type="dxa"/>
          </w:tcPr>
          <w:p w14:paraId="00258509" w14:textId="77777777" w:rsidR="005306C7" w:rsidRPr="00730B7D" w:rsidRDefault="005306C7" w:rsidP="00906E86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3A6D5BF3" w14:textId="3F102F9D" w:rsidR="00725D2A" w:rsidRPr="00605F58" w:rsidRDefault="00725D2A" w:rsidP="00906E86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Este requisito </w:t>
            </w:r>
            <w:r w:rsidR="007E486D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puede someterse a cambios de req</w:t>
            </w:r>
            <w:r w:rsidR="000F5BD3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uisitos NO funcionales como diseño visible del software, tipo de letras, entre otros).</w:t>
            </w:r>
          </w:p>
        </w:tc>
      </w:tr>
      <w:tr w:rsidR="005306C7" w:rsidRPr="009117F0" w14:paraId="6970EAC8" w14:textId="77777777">
        <w:tc>
          <w:tcPr>
            <w:tcW w:w="2777" w:type="dxa"/>
          </w:tcPr>
          <w:p w14:paraId="49D04BD9" w14:textId="77777777" w:rsidR="005306C7" w:rsidRPr="00730B7D" w:rsidRDefault="005306C7" w:rsidP="00906E86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56FAAAA2" w14:textId="35155FBA" w:rsidR="005306C7" w:rsidRPr="00605F58" w:rsidRDefault="00E9373C" w:rsidP="00906E86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 requisito.</w:t>
            </w:r>
          </w:p>
        </w:tc>
      </w:tr>
      <w:tr w:rsidR="005306C7" w:rsidRPr="009117F0" w14:paraId="1E90C6F5" w14:textId="77777777">
        <w:tc>
          <w:tcPr>
            <w:tcW w:w="2777" w:type="dxa"/>
          </w:tcPr>
          <w:p w14:paraId="2BEBE402" w14:textId="77777777" w:rsidR="005306C7" w:rsidRPr="00730B7D" w:rsidRDefault="005306C7" w:rsidP="00906E86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1396E30B" w14:textId="1006BF36" w:rsidR="005306C7" w:rsidRPr="00605F58" w:rsidRDefault="00A27C71" w:rsidP="00906E86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Usuario Común.</w:t>
            </w:r>
          </w:p>
        </w:tc>
      </w:tr>
      <w:tr w:rsidR="005306C7" w:rsidRPr="009117F0" w14:paraId="6EBF0C36" w14:textId="77777777">
        <w:tc>
          <w:tcPr>
            <w:tcW w:w="2777" w:type="dxa"/>
            <w:tcBorders>
              <w:bottom w:val="single" w:sz="4" w:space="0" w:color="003366"/>
            </w:tcBorders>
          </w:tcPr>
          <w:p w14:paraId="332D740E" w14:textId="77777777" w:rsidR="005306C7" w:rsidRPr="00730B7D" w:rsidRDefault="005306C7" w:rsidP="00906E86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71CA08C3" w14:textId="7507506B" w:rsidR="005306C7" w:rsidRPr="00605F58" w:rsidRDefault="00605F58" w:rsidP="00906E86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RS0001</w:t>
            </w:r>
          </w:p>
        </w:tc>
      </w:tr>
    </w:tbl>
    <w:p w14:paraId="51710E28" w14:textId="4AE85711" w:rsidR="00FD18ED" w:rsidRDefault="00FD18ED" w:rsidP="001F4679">
      <w:pPr>
        <w:spacing w:line="360" w:lineRule="auto"/>
        <w:rPr>
          <w:lang w:val="es-ES_tradnl"/>
        </w:rPr>
      </w:pPr>
    </w:p>
    <w:p w14:paraId="48AFB17B" w14:textId="77777777" w:rsidR="00FD18ED" w:rsidRDefault="00FD18ED" w:rsidP="001F4679">
      <w:pPr>
        <w:spacing w:line="360" w:lineRule="auto"/>
        <w:rPr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4562EC" w:rsidRPr="00730B7D" w14:paraId="5E374D31" w14:textId="77777777" w:rsidTr="00E633BA">
        <w:tc>
          <w:tcPr>
            <w:tcW w:w="2777" w:type="dxa"/>
            <w:shd w:val="clear" w:color="auto" w:fill="E6E6E6"/>
          </w:tcPr>
          <w:p w14:paraId="1F22CCBB" w14:textId="77777777" w:rsidR="004562EC" w:rsidRPr="00730B7D" w:rsidRDefault="004562EC" w:rsidP="00E633BA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1514E8E5" w14:textId="77777777" w:rsidR="004562EC" w:rsidRPr="00730B7D" w:rsidRDefault="004562EC" w:rsidP="00E633BA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Descripción</w:t>
            </w:r>
          </w:p>
        </w:tc>
      </w:tr>
      <w:tr w:rsidR="004562EC" w:rsidRPr="009117F0" w14:paraId="2D2E845C" w14:textId="77777777" w:rsidTr="00E633BA">
        <w:tc>
          <w:tcPr>
            <w:tcW w:w="2777" w:type="dxa"/>
          </w:tcPr>
          <w:p w14:paraId="0A992CE4" w14:textId="77777777" w:rsidR="004562EC" w:rsidRPr="00730B7D" w:rsidRDefault="004562EC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315BE35F" w14:textId="13C57D06" w:rsidR="004562EC" w:rsidRPr="00605F58" w:rsidRDefault="00281586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RU</w:t>
            </w:r>
            <w:r w:rsidR="006568B5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0002</w:t>
            </w:r>
          </w:p>
        </w:tc>
      </w:tr>
      <w:tr w:rsidR="004562EC" w:rsidRPr="009D3B35" w14:paraId="43ECB61A" w14:textId="77777777" w:rsidTr="00E633BA">
        <w:tc>
          <w:tcPr>
            <w:tcW w:w="2777" w:type="dxa"/>
          </w:tcPr>
          <w:p w14:paraId="6C9896E2" w14:textId="77777777" w:rsidR="004562EC" w:rsidRPr="00730B7D" w:rsidRDefault="004562EC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34E157A9" w14:textId="032AD14E" w:rsidR="004562EC" w:rsidRPr="00605F58" w:rsidRDefault="00A128D8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</w:t>
            </w:r>
            <w:r w:rsidR="00D670C4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eservar</w:t>
            </w:r>
            <w:r w:rsidR="00B05BB1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ticket</w:t>
            </w:r>
            <w:r w:rsidR="00015282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para una </w:t>
            </w:r>
            <w:r w:rsidR="00A11AD6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aerolínea</w:t>
            </w:r>
            <w:r w:rsidR="00015282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</w:t>
            </w:r>
          </w:p>
        </w:tc>
      </w:tr>
      <w:tr w:rsidR="004562EC" w:rsidRPr="009D3B35" w14:paraId="618C33C7" w14:textId="77777777" w:rsidTr="00E633BA">
        <w:tc>
          <w:tcPr>
            <w:tcW w:w="2777" w:type="dxa"/>
          </w:tcPr>
          <w:p w14:paraId="6B12D6C3" w14:textId="77777777" w:rsidR="004562EC" w:rsidRPr="00730B7D" w:rsidRDefault="004562EC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4CC5F671" w14:textId="7A10EC27" w:rsidR="00F417A7" w:rsidRPr="00605F58" w:rsidRDefault="002C31BE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El sistema deberá permitir </w:t>
            </w:r>
            <w:r w:rsidR="00317F29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al Usuario (Agencia de </w:t>
            </w:r>
            <w:r w:rsidR="002030A4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viajes) </w:t>
            </w:r>
            <w:r w:rsidR="00317F29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o</w:t>
            </w:r>
            <w:r w:rsidR="00D670C4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2030A4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al </w:t>
            </w:r>
            <w:r w:rsidR="00D670C4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usuario com</w:t>
            </w:r>
            <w:r w:rsidR="00D4598C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ún </w:t>
            </w:r>
            <w:r w:rsidR="009F1058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poder</w:t>
            </w:r>
            <w:r w:rsidR="00D4598C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reservar uno o varios tickets</w:t>
            </w:r>
            <w:r w:rsidR="00A11AD6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para un viaje</w:t>
            </w:r>
            <w:r w:rsidR="00151068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D4598C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en una determinada </w:t>
            </w:r>
            <w:r w:rsidR="00B124B1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aerolínea.</w:t>
            </w:r>
            <w:r w:rsidR="00CB1AB5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Pero la </w:t>
            </w:r>
            <w:r w:rsidR="00E907FD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aerolínea</w:t>
            </w:r>
            <w:r w:rsidR="00CB1AB5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da la opción </w:t>
            </w:r>
            <w:r w:rsidR="009D417F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al Usuario común </w:t>
            </w:r>
            <w:r w:rsidR="00CB1AB5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de </w:t>
            </w:r>
            <w:r w:rsidR="00E907FD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también</w:t>
            </w:r>
            <w:r w:rsidR="00CB1AB5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elegir un tour</w:t>
            </w:r>
            <w:r w:rsidR="00E907FD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dentro de la reserva del ticket</w:t>
            </w:r>
          </w:p>
        </w:tc>
      </w:tr>
      <w:tr w:rsidR="004562EC" w:rsidRPr="009D3B35" w14:paraId="317E00EE" w14:textId="77777777" w:rsidTr="00E633BA">
        <w:tc>
          <w:tcPr>
            <w:tcW w:w="2777" w:type="dxa"/>
          </w:tcPr>
          <w:p w14:paraId="5AAB3441" w14:textId="77777777" w:rsidR="004562EC" w:rsidRPr="00730B7D" w:rsidRDefault="004562EC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46F93399" w14:textId="77777777" w:rsidR="004562EC" w:rsidRPr="00605F58" w:rsidRDefault="003B1F03" w:rsidP="00E633BA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Critica.</w:t>
            </w:r>
          </w:p>
          <w:p w14:paraId="75008F15" w14:textId="4FB22735" w:rsidR="00EF424A" w:rsidRPr="00605F58" w:rsidRDefault="00351291" w:rsidP="00E633BA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es fundamental y</w:t>
            </w:r>
            <w:r w:rsidR="00762AE9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es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uno de los principales para el desarrollo del software.</w:t>
            </w:r>
          </w:p>
        </w:tc>
      </w:tr>
      <w:tr w:rsidR="004562EC" w:rsidRPr="009117F0" w14:paraId="28812F14" w14:textId="77777777" w:rsidTr="00E633BA">
        <w:tc>
          <w:tcPr>
            <w:tcW w:w="2777" w:type="dxa"/>
          </w:tcPr>
          <w:p w14:paraId="49F67E4E" w14:textId="77777777" w:rsidR="004562EC" w:rsidRPr="00730B7D" w:rsidRDefault="004562EC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105859FE" w14:textId="26C7171C" w:rsidR="004562EC" w:rsidRPr="00605F58" w:rsidRDefault="009929D5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proofErr w:type="spellStart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Agustin</w:t>
            </w:r>
            <w:proofErr w:type="spellEnd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Lazo (</w:t>
            </w:r>
            <w:proofErr w:type="spellStart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</w:t>
            </w:r>
            <w:proofErr w:type="spellEnd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del software).</w:t>
            </w:r>
          </w:p>
        </w:tc>
      </w:tr>
      <w:tr w:rsidR="004562EC" w:rsidRPr="009D3B35" w14:paraId="391E13DA" w14:textId="77777777" w:rsidTr="00E633BA">
        <w:tc>
          <w:tcPr>
            <w:tcW w:w="2777" w:type="dxa"/>
          </w:tcPr>
          <w:p w14:paraId="7EF7E8E1" w14:textId="77777777" w:rsidR="004562EC" w:rsidRPr="00730B7D" w:rsidRDefault="004562EC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62633378" w14:textId="77777777" w:rsidR="004562EC" w:rsidRPr="00605F58" w:rsidRDefault="00EF79D0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puede someterse a cambios de requisitos NO funcionales como diseño visible del software, tipo de letras, entre otros).</w:t>
            </w:r>
          </w:p>
          <w:p w14:paraId="07ADFF0C" w14:textId="20F00650" w:rsidR="00EF79D0" w:rsidRPr="00605F58" w:rsidRDefault="008B3DB0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También</w:t>
            </w:r>
            <w:r w:rsidR="00EF79D0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puede</w:t>
            </w:r>
            <w:r w:rsidR="00612EED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estar sujeto a requisitos Funciones, ya que el sistema puede respaldar los datos es una nueva nube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</w:t>
            </w:r>
          </w:p>
        </w:tc>
      </w:tr>
      <w:tr w:rsidR="004562EC" w:rsidRPr="009117F0" w14:paraId="29BE713A" w14:textId="77777777" w:rsidTr="00E633BA">
        <w:tc>
          <w:tcPr>
            <w:tcW w:w="2777" w:type="dxa"/>
          </w:tcPr>
          <w:p w14:paraId="51EC5747" w14:textId="77777777" w:rsidR="004562EC" w:rsidRPr="00730B7D" w:rsidRDefault="004562EC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72DD2AC3" w14:textId="15B1386D" w:rsidR="004562EC" w:rsidRPr="00605F58" w:rsidRDefault="008B3DB0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 Requisito.</w:t>
            </w:r>
          </w:p>
        </w:tc>
      </w:tr>
      <w:tr w:rsidR="004562EC" w:rsidRPr="009D3B35" w14:paraId="350A3041" w14:textId="77777777" w:rsidTr="00E633BA">
        <w:tc>
          <w:tcPr>
            <w:tcW w:w="2777" w:type="dxa"/>
          </w:tcPr>
          <w:p w14:paraId="0A0A979D" w14:textId="77777777" w:rsidR="004562EC" w:rsidRPr="00730B7D" w:rsidRDefault="004562EC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536717D5" w14:textId="36928106" w:rsidR="004562EC" w:rsidRPr="00605F58" w:rsidRDefault="0001266D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Usua</w:t>
            </w:r>
            <w:r w:rsidR="00196909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rio Común, </w:t>
            </w:r>
            <w:r w:rsidR="008C13E2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Usuario agencia de viajes</w:t>
            </w:r>
          </w:p>
        </w:tc>
      </w:tr>
      <w:tr w:rsidR="004562EC" w:rsidRPr="009117F0" w14:paraId="387EA816" w14:textId="77777777" w:rsidTr="00E633BA">
        <w:tc>
          <w:tcPr>
            <w:tcW w:w="2777" w:type="dxa"/>
            <w:tcBorders>
              <w:bottom w:val="single" w:sz="4" w:space="0" w:color="003366"/>
            </w:tcBorders>
          </w:tcPr>
          <w:p w14:paraId="62E9FA57" w14:textId="77777777" w:rsidR="004562EC" w:rsidRPr="00730B7D" w:rsidRDefault="004562EC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4535B572" w14:textId="6F79663C" w:rsidR="004562EC" w:rsidRPr="00605F58" w:rsidRDefault="00605F58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RS0002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– RS0003</w:t>
            </w:r>
          </w:p>
        </w:tc>
      </w:tr>
    </w:tbl>
    <w:p w14:paraId="76E478CA" w14:textId="77777777" w:rsidR="004562EC" w:rsidRDefault="004562EC" w:rsidP="001F4679">
      <w:pPr>
        <w:spacing w:line="360" w:lineRule="auto"/>
        <w:rPr>
          <w:lang w:val="es-ES_tradnl"/>
        </w:rPr>
      </w:pPr>
    </w:p>
    <w:p w14:paraId="62E825A1" w14:textId="77777777" w:rsidR="00FD18ED" w:rsidRDefault="00FD18ED" w:rsidP="001F4679">
      <w:pPr>
        <w:spacing w:line="360" w:lineRule="auto"/>
        <w:rPr>
          <w:lang w:val="es-ES_tradnl"/>
        </w:rPr>
      </w:pPr>
    </w:p>
    <w:p w14:paraId="3CC66984" w14:textId="77777777" w:rsidR="00FD18ED" w:rsidRDefault="00FD18ED" w:rsidP="001F4679">
      <w:pPr>
        <w:spacing w:line="360" w:lineRule="auto"/>
        <w:rPr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FD18ED" w:rsidRPr="00730B7D" w14:paraId="09909DAE" w14:textId="77777777" w:rsidTr="00E633BA">
        <w:tc>
          <w:tcPr>
            <w:tcW w:w="2777" w:type="dxa"/>
            <w:shd w:val="clear" w:color="auto" w:fill="E6E6E6"/>
          </w:tcPr>
          <w:p w14:paraId="5FCE5B63" w14:textId="77777777" w:rsidR="00FD18ED" w:rsidRPr="00730B7D" w:rsidRDefault="00FD18ED" w:rsidP="00E633BA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0A94CD32" w14:textId="77777777" w:rsidR="00FD18ED" w:rsidRPr="00730B7D" w:rsidRDefault="00FD18ED" w:rsidP="00E633BA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Descripción</w:t>
            </w:r>
          </w:p>
        </w:tc>
      </w:tr>
      <w:tr w:rsidR="00FD18ED" w:rsidRPr="009117F0" w14:paraId="25EA7DBA" w14:textId="77777777" w:rsidTr="00A128D8">
        <w:trPr>
          <w:trHeight w:val="397"/>
        </w:trPr>
        <w:tc>
          <w:tcPr>
            <w:tcW w:w="2777" w:type="dxa"/>
          </w:tcPr>
          <w:p w14:paraId="0BFDDDA0" w14:textId="77777777" w:rsidR="00FD18ED" w:rsidRPr="00730B7D" w:rsidRDefault="00FD18ED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252C0C8F" w14:textId="78F85F02" w:rsidR="00FD18ED" w:rsidRPr="00605F58" w:rsidRDefault="00605F58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RU</w:t>
            </w:r>
            <w:r w:rsidR="00FD18ED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000</w:t>
            </w:r>
            <w:r w:rsidR="003900F3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3</w:t>
            </w:r>
          </w:p>
        </w:tc>
      </w:tr>
      <w:tr w:rsidR="00FD18ED" w:rsidRPr="009D3B35" w14:paraId="4FC7178A" w14:textId="77777777" w:rsidTr="00E633BA">
        <w:tc>
          <w:tcPr>
            <w:tcW w:w="2777" w:type="dxa"/>
          </w:tcPr>
          <w:p w14:paraId="2FE60FC1" w14:textId="77777777" w:rsidR="00FD18ED" w:rsidRPr="00730B7D" w:rsidRDefault="00FD18ED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27F72805" w14:textId="68D37067" w:rsidR="00FD18ED" w:rsidRPr="00605F58" w:rsidRDefault="00A128D8" w:rsidP="00F417A7">
            <w:pPr>
              <w:tabs>
                <w:tab w:val="left" w:pos="237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Compra de ticket en una aerolínea</w:t>
            </w:r>
          </w:p>
        </w:tc>
      </w:tr>
      <w:tr w:rsidR="00FD18ED" w:rsidRPr="009D3B35" w14:paraId="5795D882" w14:textId="77777777" w:rsidTr="009D417F">
        <w:trPr>
          <w:trHeight w:val="338"/>
        </w:trPr>
        <w:tc>
          <w:tcPr>
            <w:tcW w:w="2777" w:type="dxa"/>
          </w:tcPr>
          <w:p w14:paraId="23DEED2A" w14:textId="77777777" w:rsidR="00FD18ED" w:rsidRPr="00730B7D" w:rsidRDefault="00FD18ED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3A3D2A8B" w14:textId="7B0D4EE8" w:rsidR="00FD18ED" w:rsidRPr="00605F58" w:rsidRDefault="00FD18ED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El sistema deberá permitir</w:t>
            </w:r>
            <w:r w:rsidR="00605C29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al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usuario</w:t>
            </w:r>
            <w:r w:rsidR="00A128D8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A05461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(</w:t>
            </w:r>
            <w:r w:rsidR="002C31BE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común</w:t>
            </w:r>
            <w:r w:rsidR="00A05461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)</w:t>
            </w:r>
            <w:r w:rsidR="002C31BE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5C392D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o al usuario </w:t>
            </w:r>
            <w:r w:rsidR="00A05461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(</w:t>
            </w:r>
            <w:r w:rsidR="005C392D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agencia</w:t>
            </w:r>
            <w:r w:rsidR="00A05461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 viajes)</w:t>
            </w:r>
            <w:r w:rsidR="005C392D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seleccionar </w:t>
            </w:r>
            <w:r w:rsidR="009D417F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uno o varios </w:t>
            </w:r>
            <w:proofErr w:type="spellStart"/>
            <w:r w:rsidR="009D417F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ticktes</w:t>
            </w:r>
            <w:proofErr w:type="spellEnd"/>
            <w:r w:rsidR="00A05461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, pero la compra de ti</w:t>
            </w:r>
            <w:r w:rsidR="00605C29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ck</w:t>
            </w:r>
            <w:r w:rsidR="00A05461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</w:t>
            </w:r>
            <w:r w:rsidR="00605C29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</w:t>
            </w:r>
            <w:r w:rsidR="00A05461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solo </w:t>
            </w:r>
            <w:r w:rsidR="00605C29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está</w:t>
            </w:r>
            <w:r w:rsidR="00A05461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permitida para el usuario (común)</w:t>
            </w:r>
            <w:r w:rsidR="00605C29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, ya que involucra información confidencial.</w:t>
            </w:r>
          </w:p>
        </w:tc>
      </w:tr>
      <w:tr w:rsidR="00FD18ED" w:rsidRPr="009D3B35" w14:paraId="35F47CCD" w14:textId="77777777" w:rsidTr="00E633BA">
        <w:tc>
          <w:tcPr>
            <w:tcW w:w="2777" w:type="dxa"/>
          </w:tcPr>
          <w:p w14:paraId="2A9FCE0B" w14:textId="77777777" w:rsidR="00FD18ED" w:rsidRPr="00730B7D" w:rsidRDefault="00FD18ED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131E3E6D" w14:textId="77777777" w:rsidR="00D0762E" w:rsidRPr="00605F58" w:rsidRDefault="00D0762E" w:rsidP="00E633BA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Critico</w:t>
            </w:r>
            <w:r w:rsidR="00D016E7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</w:t>
            </w:r>
          </w:p>
          <w:p w14:paraId="4FB0352A" w14:textId="29862769" w:rsidR="00D016E7" w:rsidRPr="00605F58" w:rsidRDefault="00D016E7" w:rsidP="00E633BA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es fundamental y es uno de los principales para el desarrollo del software.</w:t>
            </w:r>
          </w:p>
        </w:tc>
      </w:tr>
      <w:tr w:rsidR="00FD18ED" w:rsidRPr="009D3B35" w14:paraId="0DA4AF88" w14:textId="77777777" w:rsidTr="00E633BA">
        <w:tc>
          <w:tcPr>
            <w:tcW w:w="2777" w:type="dxa"/>
          </w:tcPr>
          <w:p w14:paraId="7F649791" w14:textId="77777777" w:rsidR="00FD18ED" w:rsidRPr="00730B7D" w:rsidRDefault="00FD18ED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5117805F" w14:textId="22BC84CC" w:rsidR="00042CFB" w:rsidRPr="00605F58" w:rsidRDefault="00C01C73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Pablo</w:t>
            </w:r>
            <w:proofErr w:type="gramStart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9D3B35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(</w:t>
            </w:r>
            <w:proofErr w:type="spellStart"/>
            <w:proofErr w:type="gramEnd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</w:t>
            </w:r>
            <w:proofErr w:type="spellEnd"/>
            <w:r w:rsidR="00042CFB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del software).</w:t>
            </w:r>
          </w:p>
        </w:tc>
      </w:tr>
      <w:tr w:rsidR="00FD18ED" w:rsidRPr="009D3B35" w14:paraId="2831BF7E" w14:textId="77777777" w:rsidTr="00E633BA">
        <w:tc>
          <w:tcPr>
            <w:tcW w:w="2777" w:type="dxa"/>
          </w:tcPr>
          <w:p w14:paraId="01EEA0EB" w14:textId="77777777" w:rsidR="00FD18ED" w:rsidRPr="00730B7D" w:rsidRDefault="00FD18ED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48702F64" w14:textId="77777777" w:rsidR="00042CFB" w:rsidRPr="00605F58" w:rsidRDefault="00042CFB" w:rsidP="00042CFB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puede someterse a cambios de requisitos NO funcionales como diseño visible del software, tipo de letras, entre otros).</w:t>
            </w:r>
          </w:p>
          <w:p w14:paraId="3AA006CD" w14:textId="4636ED56" w:rsidR="00FD18ED" w:rsidRPr="00605F58" w:rsidRDefault="00042CFB" w:rsidP="00042CFB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También puede estar sujeto a requisitos Funciones, ya que el sistema puede cambiar la forma de pago.</w:t>
            </w:r>
          </w:p>
        </w:tc>
      </w:tr>
      <w:tr w:rsidR="00FD18ED" w:rsidRPr="009117F0" w14:paraId="597E075D" w14:textId="77777777" w:rsidTr="00E633BA">
        <w:tc>
          <w:tcPr>
            <w:tcW w:w="2777" w:type="dxa"/>
          </w:tcPr>
          <w:p w14:paraId="178C072A" w14:textId="77777777" w:rsidR="00FD18ED" w:rsidRPr="00730B7D" w:rsidRDefault="00FD18ED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71FB872F" w14:textId="6837825E" w:rsidR="00FD18ED" w:rsidRPr="00605F58" w:rsidRDefault="00042CFB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 Requisito.</w:t>
            </w:r>
          </w:p>
        </w:tc>
      </w:tr>
      <w:tr w:rsidR="00FD18ED" w:rsidRPr="009D3B35" w14:paraId="373DCAA3" w14:textId="77777777" w:rsidTr="00E633BA">
        <w:tc>
          <w:tcPr>
            <w:tcW w:w="2777" w:type="dxa"/>
          </w:tcPr>
          <w:p w14:paraId="52ED6D33" w14:textId="77777777" w:rsidR="00FD18ED" w:rsidRPr="00730B7D" w:rsidRDefault="00FD18ED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79832560" w14:textId="741ADE33" w:rsidR="00FD18ED" w:rsidRPr="00605F58" w:rsidRDefault="009A4CB9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Usuario </w:t>
            </w:r>
            <w:r w:rsidR="002B791F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Común</w:t>
            </w:r>
            <w:r w:rsidR="002B791F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- Usuario </w:t>
            </w:r>
            <w:proofErr w:type="spellStart"/>
            <w:r w:rsidR="002B791F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Aerolinea</w:t>
            </w:r>
            <w:proofErr w:type="spellEnd"/>
            <w:r w:rsidR="002B791F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 viajes</w:t>
            </w:r>
          </w:p>
        </w:tc>
      </w:tr>
      <w:tr w:rsidR="00FD18ED" w:rsidRPr="009117F0" w14:paraId="4344F055" w14:textId="77777777" w:rsidTr="00E633BA">
        <w:tc>
          <w:tcPr>
            <w:tcW w:w="2777" w:type="dxa"/>
            <w:tcBorders>
              <w:bottom w:val="single" w:sz="4" w:space="0" w:color="003366"/>
            </w:tcBorders>
          </w:tcPr>
          <w:p w14:paraId="5893A54E" w14:textId="77777777" w:rsidR="00FD18ED" w:rsidRPr="00730B7D" w:rsidRDefault="00FD18ED" w:rsidP="00E633BA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3339963A" w14:textId="61D10E10" w:rsidR="00FD18ED" w:rsidRPr="00605F58" w:rsidRDefault="00605F58" w:rsidP="00E633BA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RS</w:t>
            </w:r>
            <w:r w:rsidR="002B791F"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0002</w:t>
            </w:r>
            <w:r w:rsidR="002B791F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-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RS0004</w:t>
            </w:r>
          </w:p>
        </w:tc>
      </w:tr>
    </w:tbl>
    <w:p w14:paraId="18DBB244" w14:textId="6C48FD88" w:rsidR="00FD18ED" w:rsidRDefault="00FD18ED" w:rsidP="001F4679">
      <w:pPr>
        <w:spacing w:line="360" w:lineRule="auto"/>
        <w:rPr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2B791F" w:rsidRPr="00605F58" w14:paraId="3766DC91" w14:textId="77777777" w:rsidTr="009D3B35">
        <w:trPr>
          <w:trHeight w:val="397"/>
        </w:trPr>
        <w:tc>
          <w:tcPr>
            <w:tcW w:w="2777" w:type="dxa"/>
          </w:tcPr>
          <w:p w14:paraId="357C18D9" w14:textId="77777777" w:rsidR="002B791F" w:rsidRPr="00730B7D" w:rsidRDefault="002B791F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74D2006A" w14:textId="33BDAE3A" w:rsidR="002B791F" w:rsidRPr="00605F58" w:rsidRDefault="002B791F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RU000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4</w:t>
            </w:r>
          </w:p>
        </w:tc>
      </w:tr>
      <w:tr w:rsidR="002B791F" w:rsidRPr="00605F58" w14:paraId="1024926C" w14:textId="77777777" w:rsidTr="009D3B35">
        <w:tc>
          <w:tcPr>
            <w:tcW w:w="2777" w:type="dxa"/>
          </w:tcPr>
          <w:p w14:paraId="00287C79" w14:textId="77777777" w:rsidR="002B791F" w:rsidRPr="00730B7D" w:rsidRDefault="002B791F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2C3BE09C" w14:textId="075225E0" w:rsidR="002B791F" w:rsidRPr="00605F58" w:rsidRDefault="002B791F" w:rsidP="009D3B35">
            <w:pPr>
              <w:tabs>
                <w:tab w:val="left" w:pos="237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Reserva de tour</w:t>
            </w:r>
          </w:p>
        </w:tc>
      </w:tr>
      <w:tr w:rsidR="002B791F" w:rsidRPr="009D3B35" w14:paraId="0E312D45" w14:textId="77777777" w:rsidTr="009D3B35">
        <w:trPr>
          <w:trHeight w:val="338"/>
        </w:trPr>
        <w:tc>
          <w:tcPr>
            <w:tcW w:w="2777" w:type="dxa"/>
          </w:tcPr>
          <w:p w14:paraId="6612019D" w14:textId="77777777" w:rsidR="002B791F" w:rsidRPr="00730B7D" w:rsidRDefault="002B791F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525061AD" w14:textId="6B14C643" w:rsidR="002B791F" w:rsidRDefault="002B791F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“Nota: RU0004 Es un requisito de “opción” que se encuentra integro dentro del sistema, pero el usuario decide si lo acciona. </w:t>
            </w:r>
          </w:p>
          <w:p w14:paraId="5BD4CFB5" w14:textId="2E2B7AB1" w:rsidR="002B791F" w:rsidRPr="00605F58" w:rsidRDefault="002B791F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El sistema deberá permitir al usuario (común) o al usuario (agencia de viajes) seleccionar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un tipo de tour, tras haber accionado RU0002</w:t>
            </w:r>
          </w:p>
        </w:tc>
      </w:tr>
      <w:tr w:rsidR="002B791F" w:rsidRPr="00605F58" w14:paraId="5A12711C" w14:textId="77777777" w:rsidTr="009D3B35">
        <w:tc>
          <w:tcPr>
            <w:tcW w:w="2777" w:type="dxa"/>
          </w:tcPr>
          <w:p w14:paraId="0FA273BB" w14:textId="77777777" w:rsidR="002B791F" w:rsidRPr="00730B7D" w:rsidRDefault="002B791F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06F0AC66" w14:textId="0F25E9EC" w:rsidR="002B791F" w:rsidRPr="00605F58" w:rsidRDefault="002B791F" w:rsidP="009D3B35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Baja</w:t>
            </w:r>
          </w:p>
        </w:tc>
      </w:tr>
      <w:tr w:rsidR="002B791F" w:rsidRPr="009D3B35" w14:paraId="7848D22E" w14:textId="77777777" w:rsidTr="009D3B35">
        <w:tc>
          <w:tcPr>
            <w:tcW w:w="2777" w:type="dxa"/>
          </w:tcPr>
          <w:p w14:paraId="108A37E2" w14:textId="77777777" w:rsidR="002B791F" w:rsidRPr="00730B7D" w:rsidRDefault="002B791F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218EA47B" w14:textId="77777777" w:rsidR="002B791F" w:rsidRPr="00605F58" w:rsidRDefault="002B791F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Pablo Lira (</w:t>
            </w:r>
            <w:proofErr w:type="spellStart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</w:t>
            </w:r>
            <w:proofErr w:type="spellEnd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del software).</w:t>
            </w:r>
          </w:p>
        </w:tc>
      </w:tr>
      <w:tr w:rsidR="002B791F" w:rsidRPr="009D3B35" w14:paraId="7596292C" w14:textId="77777777" w:rsidTr="009D3B35">
        <w:tc>
          <w:tcPr>
            <w:tcW w:w="2777" w:type="dxa"/>
          </w:tcPr>
          <w:p w14:paraId="1CB42433" w14:textId="77777777" w:rsidR="002B791F" w:rsidRPr="00730B7D" w:rsidRDefault="002B791F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5F30FE3C" w14:textId="6DBB9BBA" w:rsidR="002B791F" w:rsidRPr="00605F58" w:rsidRDefault="002B791F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puede someterse a cambios de requisitos NO funcionales como diseño visible del software, tipo de letras, entre otros).</w:t>
            </w:r>
          </w:p>
        </w:tc>
      </w:tr>
      <w:tr w:rsidR="002B791F" w:rsidRPr="00605F58" w14:paraId="76846702" w14:textId="77777777" w:rsidTr="009D3B35">
        <w:tc>
          <w:tcPr>
            <w:tcW w:w="2777" w:type="dxa"/>
          </w:tcPr>
          <w:p w14:paraId="1CB673F9" w14:textId="77777777" w:rsidR="002B791F" w:rsidRPr="00730B7D" w:rsidRDefault="002B791F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1E8BDC05" w14:textId="77777777" w:rsidR="002B791F" w:rsidRPr="00605F58" w:rsidRDefault="002B791F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 Requisito.</w:t>
            </w:r>
          </w:p>
        </w:tc>
      </w:tr>
      <w:tr w:rsidR="002B791F" w:rsidRPr="009D3B35" w14:paraId="73BDD4D1" w14:textId="77777777" w:rsidTr="009D3B35">
        <w:tc>
          <w:tcPr>
            <w:tcW w:w="2777" w:type="dxa"/>
          </w:tcPr>
          <w:p w14:paraId="5070A499" w14:textId="77777777" w:rsidR="002B791F" w:rsidRPr="00730B7D" w:rsidRDefault="002B791F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0C675894" w14:textId="0A802337" w:rsidR="002B791F" w:rsidRPr="00605F58" w:rsidRDefault="002B791F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Usuario Común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- Usuario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Aerolinea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 viajes</w:t>
            </w:r>
          </w:p>
        </w:tc>
      </w:tr>
      <w:tr w:rsidR="002B791F" w:rsidRPr="00605F58" w14:paraId="1E214DB9" w14:textId="77777777" w:rsidTr="009D3B35">
        <w:tc>
          <w:tcPr>
            <w:tcW w:w="2777" w:type="dxa"/>
            <w:tcBorders>
              <w:bottom w:val="single" w:sz="4" w:space="0" w:color="003366"/>
            </w:tcBorders>
          </w:tcPr>
          <w:p w14:paraId="549A58D3" w14:textId="77777777" w:rsidR="002B791F" w:rsidRPr="00730B7D" w:rsidRDefault="002B791F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404E7D14" w14:textId="4AD74F37" w:rsidR="002B791F" w:rsidRPr="00605F58" w:rsidRDefault="002B791F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RS0002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- RS0004</w:t>
            </w:r>
          </w:p>
        </w:tc>
      </w:tr>
    </w:tbl>
    <w:p w14:paraId="473339F9" w14:textId="0EC1A0C1" w:rsidR="002B791F" w:rsidRDefault="002B791F" w:rsidP="001F4679">
      <w:pPr>
        <w:spacing w:line="360" w:lineRule="auto"/>
        <w:rPr>
          <w:lang w:val="es-ES_tradnl"/>
        </w:rPr>
      </w:pPr>
    </w:p>
    <w:p w14:paraId="3540D53F" w14:textId="61C7F7B7" w:rsidR="002B791F" w:rsidRDefault="002B791F" w:rsidP="001F4679">
      <w:pPr>
        <w:spacing w:line="360" w:lineRule="auto"/>
        <w:rPr>
          <w:lang w:val="es-ES_tradnl"/>
        </w:rPr>
      </w:pPr>
    </w:p>
    <w:p w14:paraId="4F77049E" w14:textId="1CFC8BE3" w:rsidR="002B791F" w:rsidRDefault="002B791F" w:rsidP="001F4679">
      <w:pPr>
        <w:spacing w:line="360" w:lineRule="auto"/>
        <w:rPr>
          <w:lang w:val="es-ES_tradnl"/>
        </w:rPr>
      </w:pPr>
    </w:p>
    <w:p w14:paraId="1F8F3A2A" w14:textId="381B2222" w:rsidR="002B791F" w:rsidRDefault="002B791F" w:rsidP="001F4679">
      <w:pPr>
        <w:spacing w:line="360" w:lineRule="auto"/>
        <w:rPr>
          <w:lang w:val="es-ES_tradnl"/>
        </w:rPr>
      </w:pPr>
    </w:p>
    <w:p w14:paraId="2931F749" w14:textId="7415383E" w:rsidR="002B791F" w:rsidRDefault="002B791F" w:rsidP="001F4679">
      <w:pPr>
        <w:spacing w:line="360" w:lineRule="auto"/>
        <w:rPr>
          <w:lang w:val="es-ES_tradnl"/>
        </w:rPr>
      </w:pPr>
    </w:p>
    <w:p w14:paraId="6D1B966F" w14:textId="430DA7C9" w:rsidR="002B791F" w:rsidRDefault="002B791F" w:rsidP="001F4679">
      <w:pPr>
        <w:spacing w:line="360" w:lineRule="auto"/>
        <w:rPr>
          <w:lang w:val="es-ES_tradnl"/>
        </w:rPr>
      </w:pPr>
    </w:p>
    <w:p w14:paraId="7EE57C5E" w14:textId="0395E08A" w:rsidR="00540C18" w:rsidRDefault="00540C18" w:rsidP="001F4679">
      <w:pPr>
        <w:spacing w:line="360" w:lineRule="auto"/>
        <w:rPr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540C18" w:rsidRPr="00605F58" w14:paraId="72BDF270" w14:textId="77777777" w:rsidTr="009D3B35">
        <w:trPr>
          <w:trHeight w:val="397"/>
        </w:trPr>
        <w:tc>
          <w:tcPr>
            <w:tcW w:w="2777" w:type="dxa"/>
          </w:tcPr>
          <w:p w14:paraId="201DEED3" w14:textId="77777777" w:rsidR="00540C18" w:rsidRPr="00730B7D" w:rsidRDefault="00540C18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lastRenderedPageBreak/>
              <w:t>Identificador</w:t>
            </w:r>
          </w:p>
        </w:tc>
        <w:tc>
          <w:tcPr>
            <w:tcW w:w="6583" w:type="dxa"/>
          </w:tcPr>
          <w:p w14:paraId="375FD6BD" w14:textId="0538DB38" w:rsidR="00540C18" w:rsidRPr="00605F58" w:rsidRDefault="00540C18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RU000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5</w:t>
            </w:r>
          </w:p>
        </w:tc>
      </w:tr>
      <w:tr w:rsidR="00540C18" w:rsidRPr="00605F58" w14:paraId="183005AC" w14:textId="77777777" w:rsidTr="009D3B35">
        <w:tc>
          <w:tcPr>
            <w:tcW w:w="2777" w:type="dxa"/>
          </w:tcPr>
          <w:p w14:paraId="7C0AB476" w14:textId="77777777" w:rsidR="00540C18" w:rsidRPr="00730B7D" w:rsidRDefault="00540C18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41BA03C9" w14:textId="14E52ADE" w:rsidR="00540C18" w:rsidRPr="00605F58" w:rsidRDefault="00540C18" w:rsidP="009D3B35">
            <w:pPr>
              <w:tabs>
                <w:tab w:val="left" w:pos="237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Ingresar y borrar Datos</w:t>
            </w:r>
          </w:p>
        </w:tc>
      </w:tr>
      <w:tr w:rsidR="00540C18" w:rsidRPr="009D3B35" w14:paraId="3A005B20" w14:textId="77777777" w:rsidTr="009D3B35">
        <w:trPr>
          <w:trHeight w:val="338"/>
        </w:trPr>
        <w:tc>
          <w:tcPr>
            <w:tcW w:w="2777" w:type="dxa"/>
          </w:tcPr>
          <w:p w14:paraId="05564E30" w14:textId="77777777" w:rsidR="00540C18" w:rsidRPr="00730B7D" w:rsidRDefault="00540C18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3D872583" w14:textId="4CEE34B1" w:rsidR="00540C18" w:rsidRDefault="00540C18" w:rsidP="00540C18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está destinado para el uso exclusivo de usuario Administrador,</w:t>
            </w:r>
          </w:p>
          <w:p w14:paraId="7D4ACF51" w14:textId="5DCCD07F" w:rsidR="00540C18" w:rsidRPr="00605F58" w:rsidRDefault="00540C18" w:rsidP="00540C18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El sistema debe permitir a este usuario poder ingresar,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modficiar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y borrar datos (estos datos puedes ser: TARIFAS, PROMOCIONES, HORARIOS entre otros.)</w:t>
            </w:r>
          </w:p>
        </w:tc>
      </w:tr>
      <w:tr w:rsidR="00540C18" w:rsidRPr="00605F58" w14:paraId="62B8EACD" w14:textId="77777777" w:rsidTr="009D3B35">
        <w:tc>
          <w:tcPr>
            <w:tcW w:w="2777" w:type="dxa"/>
          </w:tcPr>
          <w:p w14:paraId="3AB4A87A" w14:textId="77777777" w:rsidR="00540C18" w:rsidRPr="00730B7D" w:rsidRDefault="00540C18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3FB01F98" w14:textId="26FE47B8" w:rsidR="00540C18" w:rsidRPr="00605F58" w:rsidRDefault="00540C18" w:rsidP="009D3B35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Alta</w:t>
            </w:r>
          </w:p>
        </w:tc>
      </w:tr>
      <w:tr w:rsidR="00540C18" w:rsidRPr="00605F58" w14:paraId="0B269A38" w14:textId="77777777" w:rsidTr="009D3B35">
        <w:tc>
          <w:tcPr>
            <w:tcW w:w="2777" w:type="dxa"/>
          </w:tcPr>
          <w:p w14:paraId="6B14997B" w14:textId="77777777" w:rsidR="00540C18" w:rsidRPr="00730B7D" w:rsidRDefault="00540C18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1050E9D0" w14:textId="5394D90D" w:rsidR="00540C18" w:rsidRPr="00605F58" w:rsidRDefault="00540C18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Agustin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lazo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(</w:t>
            </w:r>
            <w:proofErr w:type="spellStart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</w:t>
            </w:r>
            <w:proofErr w:type="spellEnd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del software).</w:t>
            </w:r>
          </w:p>
        </w:tc>
      </w:tr>
      <w:tr w:rsidR="00540C18" w:rsidRPr="009D3B35" w14:paraId="41905BD1" w14:textId="77777777" w:rsidTr="009D3B35">
        <w:tc>
          <w:tcPr>
            <w:tcW w:w="2777" w:type="dxa"/>
          </w:tcPr>
          <w:p w14:paraId="62F71F06" w14:textId="77777777" w:rsidR="00540C18" w:rsidRPr="00730B7D" w:rsidRDefault="00540C18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3D6E0A5D" w14:textId="140756C7" w:rsidR="00540C18" w:rsidRPr="00605F58" w:rsidRDefault="00540C18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puede someterse a cambios de requisitos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Funcionales y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NO funcionales como diseño visible del software, tipo de letras, entre otros).</w:t>
            </w:r>
          </w:p>
        </w:tc>
      </w:tr>
      <w:tr w:rsidR="00540C18" w:rsidRPr="00605F58" w14:paraId="6F0E3AF0" w14:textId="77777777" w:rsidTr="009D3B35">
        <w:tc>
          <w:tcPr>
            <w:tcW w:w="2777" w:type="dxa"/>
          </w:tcPr>
          <w:p w14:paraId="5A1F2615" w14:textId="77777777" w:rsidR="00540C18" w:rsidRPr="00730B7D" w:rsidRDefault="00540C18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7804E691" w14:textId="77777777" w:rsidR="00540C18" w:rsidRPr="00605F58" w:rsidRDefault="00540C18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 Requisito.</w:t>
            </w:r>
          </w:p>
        </w:tc>
      </w:tr>
      <w:tr w:rsidR="00540C18" w:rsidRPr="00605F58" w14:paraId="50AE740A" w14:textId="77777777" w:rsidTr="009D3B35">
        <w:tc>
          <w:tcPr>
            <w:tcW w:w="2777" w:type="dxa"/>
          </w:tcPr>
          <w:p w14:paraId="0FF8098B" w14:textId="77777777" w:rsidR="00540C18" w:rsidRPr="00730B7D" w:rsidRDefault="00540C18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3992D2D1" w14:textId="65616B59" w:rsidR="00540C18" w:rsidRPr="00605F58" w:rsidRDefault="00540C18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Usuario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Administrador</w:t>
            </w:r>
          </w:p>
        </w:tc>
      </w:tr>
      <w:tr w:rsidR="00540C18" w:rsidRPr="00605F58" w14:paraId="2A4773C4" w14:textId="77777777" w:rsidTr="009D3B35">
        <w:tc>
          <w:tcPr>
            <w:tcW w:w="2777" w:type="dxa"/>
            <w:tcBorders>
              <w:bottom w:val="single" w:sz="4" w:space="0" w:color="003366"/>
            </w:tcBorders>
          </w:tcPr>
          <w:p w14:paraId="4FA694D9" w14:textId="77777777" w:rsidR="00540C18" w:rsidRPr="00730B7D" w:rsidRDefault="00540C18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44A93447" w14:textId="0E18B939" w:rsidR="00540C18" w:rsidRPr="00605F58" w:rsidRDefault="0058419B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CP001</w:t>
            </w:r>
          </w:p>
        </w:tc>
      </w:tr>
    </w:tbl>
    <w:p w14:paraId="27D3B087" w14:textId="1CAE2E9B" w:rsidR="00540C18" w:rsidRDefault="00540C18" w:rsidP="001F4679">
      <w:pPr>
        <w:spacing w:line="360" w:lineRule="auto"/>
        <w:rPr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58419B" w:rsidRPr="00605F58" w14:paraId="1CB18462" w14:textId="77777777" w:rsidTr="009D3B35">
        <w:trPr>
          <w:trHeight w:val="397"/>
        </w:trPr>
        <w:tc>
          <w:tcPr>
            <w:tcW w:w="2777" w:type="dxa"/>
          </w:tcPr>
          <w:p w14:paraId="4BED1714" w14:textId="77777777" w:rsidR="0058419B" w:rsidRPr="00730B7D" w:rsidRDefault="0058419B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619B44F6" w14:textId="78ACFCCC" w:rsidR="0058419B" w:rsidRPr="00605F58" w:rsidRDefault="0058419B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RU000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6</w:t>
            </w:r>
          </w:p>
        </w:tc>
      </w:tr>
      <w:tr w:rsidR="0058419B" w:rsidRPr="00605F58" w14:paraId="2E3DFFC4" w14:textId="77777777" w:rsidTr="009D3B35">
        <w:tc>
          <w:tcPr>
            <w:tcW w:w="2777" w:type="dxa"/>
          </w:tcPr>
          <w:p w14:paraId="61307678" w14:textId="77777777" w:rsidR="0058419B" w:rsidRPr="00730B7D" w:rsidRDefault="0058419B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1B3DD5C1" w14:textId="6ED66AB0" w:rsidR="0058419B" w:rsidRPr="00605F58" w:rsidRDefault="0058419B" w:rsidP="009D3B35">
            <w:pPr>
              <w:tabs>
                <w:tab w:val="left" w:pos="237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Administración de estadísticas</w:t>
            </w:r>
          </w:p>
        </w:tc>
      </w:tr>
      <w:tr w:rsidR="0058419B" w:rsidRPr="009D3B35" w14:paraId="10A649EB" w14:textId="77777777" w:rsidTr="009D3B35">
        <w:trPr>
          <w:trHeight w:val="338"/>
        </w:trPr>
        <w:tc>
          <w:tcPr>
            <w:tcW w:w="2777" w:type="dxa"/>
          </w:tcPr>
          <w:p w14:paraId="1B89D3F4" w14:textId="77777777" w:rsidR="0058419B" w:rsidRPr="00730B7D" w:rsidRDefault="0058419B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1194F1A3" w14:textId="77777777" w:rsidR="0058419B" w:rsidRDefault="0058419B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está destinado para el uso exclusivo de usuario Administrador,</w:t>
            </w:r>
          </w:p>
          <w:p w14:paraId="1A06C452" w14:textId="3738A411" w:rsidR="0058419B" w:rsidRPr="00605F58" w:rsidRDefault="0058419B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El sistema debe permitir a este usuario poder administrar las finanzas de las compañías, estadísticas anuales, entre otras de sus políticas establecidas.</w:t>
            </w:r>
          </w:p>
        </w:tc>
      </w:tr>
      <w:tr w:rsidR="0058419B" w:rsidRPr="00605F58" w14:paraId="080864A4" w14:textId="77777777" w:rsidTr="009D3B35">
        <w:tc>
          <w:tcPr>
            <w:tcW w:w="2777" w:type="dxa"/>
          </w:tcPr>
          <w:p w14:paraId="566E84D3" w14:textId="77777777" w:rsidR="0058419B" w:rsidRPr="00730B7D" w:rsidRDefault="0058419B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68EA854A" w14:textId="77777777" w:rsidR="0058419B" w:rsidRPr="00605F58" w:rsidRDefault="0058419B" w:rsidP="009D3B35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Alta</w:t>
            </w:r>
          </w:p>
        </w:tc>
      </w:tr>
      <w:tr w:rsidR="0058419B" w:rsidRPr="00605F58" w14:paraId="4A140AB4" w14:textId="77777777" w:rsidTr="009D3B35">
        <w:tc>
          <w:tcPr>
            <w:tcW w:w="2777" w:type="dxa"/>
          </w:tcPr>
          <w:p w14:paraId="4509AB9D" w14:textId="77777777" w:rsidR="0058419B" w:rsidRPr="00730B7D" w:rsidRDefault="0058419B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1F097D2E" w14:textId="18542D2B" w:rsidR="0058419B" w:rsidRPr="00605F58" w:rsidRDefault="0058419B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Javier Pere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(</w:t>
            </w:r>
            <w:proofErr w:type="spellStart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</w:t>
            </w:r>
            <w:proofErr w:type="spellEnd"/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del software).</w:t>
            </w:r>
          </w:p>
        </w:tc>
      </w:tr>
      <w:tr w:rsidR="0058419B" w:rsidRPr="009D3B35" w14:paraId="46EA8B4A" w14:textId="77777777" w:rsidTr="009D3B35">
        <w:tc>
          <w:tcPr>
            <w:tcW w:w="2777" w:type="dxa"/>
          </w:tcPr>
          <w:p w14:paraId="7DEB6FAE" w14:textId="77777777" w:rsidR="0058419B" w:rsidRPr="00730B7D" w:rsidRDefault="0058419B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4C2873AD" w14:textId="77777777" w:rsidR="0058419B" w:rsidRPr="00605F58" w:rsidRDefault="0058419B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puede someterse a cambios de requisitos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Funcionales y</w:t>
            </w: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NO funcionales como diseño visible del software, tipo de letras, entre otros).</w:t>
            </w:r>
          </w:p>
        </w:tc>
      </w:tr>
      <w:tr w:rsidR="0058419B" w:rsidRPr="00605F58" w14:paraId="15F9798D" w14:textId="77777777" w:rsidTr="009D3B35">
        <w:tc>
          <w:tcPr>
            <w:tcW w:w="2777" w:type="dxa"/>
          </w:tcPr>
          <w:p w14:paraId="2EEE6EC0" w14:textId="77777777" w:rsidR="0058419B" w:rsidRPr="00730B7D" w:rsidRDefault="0058419B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0C1B7F90" w14:textId="77777777" w:rsidR="0058419B" w:rsidRPr="00605F58" w:rsidRDefault="0058419B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 Requisito.</w:t>
            </w:r>
          </w:p>
        </w:tc>
      </w:tr>
      <w:tr w:rsidR="0058419B" w:rsidRPr="00605F58" w14:paraId="25B1D97E" w14:textId="77777777" w:rsidTr="009D3B35">
        <w:tc>
          <w:tcPr>
            <w:tcW w:w="2777" w:type="dxa"/>
          </w:tcPr>
          <w:p w14:paraId="1EB8DF94" w14:textId="77777777" w:rsidR="0058419B" w:rsidRPr="00730B7D" w:rsidRDefault="0058419B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356603F0" w14:textId="77777777" w:rsidR="0058419B" w:rsidRPr="00605F58" w:rsidRDefault="0058419B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605F58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Usuario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Administrador</w:t>
            </w:r>
          </w:p>
        </w:tc>
      </w:tr>
      <w:tr w:rsidR="0058419B" w:rsidRPr="00605F58" w14:paraId="21DC7467" w14:textId="77777777" w:rsidTr="009D3B35">
        <w:tc>
          <w:tcPr>
            <w:tcW w:w="2777" w:type="dxa"/>
            <w:tcBorders>
              <w:bottom w:val="single" w:sz="4" w:space="0" w:color="003366"/>
            </w:tcBorders>
          </w:tcPr>
          <w:p w14:paraId="32F17F4E" w14:textId="77777777" w:rsidR="0058419B" w:rsidRPr="00730B7D" w:rsidRDefault="0058419B" w:rsidP="009D3B35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75ADA694" w14:textId="7F2820ED" w:rsidR="0058419B" w:rsidRPr="00605F58" w:rsidRDefault="0058419B" w:rsidP="009D3B3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CP001</w:t>
            </w:r>
          </w:p>
        </w:tc>
      </w:tr>
    </w:tbl>
    <w:p w14:paraId="613EA0A3" w14:textId="0941C6D1" w:rsidR="00540C18" w:rsidRDefault="00540C18" w:rsidP="001F4679">
      <w:pPr>
        <w:spacing w:line="360" w:lineRule="auto"/>
        <w:rPr>
          <w:lang w:val="es-ES_tradnl"/>
        </w:rPr>
      </w:pPr>
    </w:p>
    <w:p w14:paraId="3B74F8DF" w14:textId="13CDCBD4" w:rsidR="00540C18" w:rsidRDefault="00540C18" w:rsidP="001F4679">
      <w:pPr>
        <w:spacing w:line="360" w:lineRule="auto"/>
        <w:rPr>
          <w:lang w:val="es-ES_tradnl"/>
        </w:rPr>
      </w:pPr>
    </w:p>
    <w:p w14:paraId="59114ECB" w14:textId="2902DCD1" w:rsidR="00540C18" w:rsidRDefault="00540C18" w:rsidP="001F4679">
      <w:pPr>
        <w:spacing w:line="360" w:lineRule="auto"/>
        <w:rPr>
          <w:lang w:val="es-ES_tradnl"/>
        </w:rPr>
      </w:pPr>
    </w:p>
    <w:p w14:paraId="6DDDFDC3" w14:textId="418BCD7B" w:rsidR="00540C18" w:rsidRDefault="00540C18" w:rsidP="001F4679">
      <w:pPr>
        <w:spacing w:line="360" w:lineRule="auto"/>
        <w:rPr>
          <w:lang w:val="es-ES_tradnl"/>
        </w:rPr>
      </w:pPr>
    </w:p>
    <w:p w14:paraId="2B56B6F6" w14:textId="618CAC66" w:rsidR="00540C18" w:rsidRDefault="00540C18" w:rsidP="001F4679">
      <w:pPr>
        <w:spacing w:line="360" w:lineRule="auto"/>
        <w:rPr>
          <w:lang w:val="es-ES_tradnl"/>
        </w:rPr>
      </w:pPr>
    </w:p>
    <w:p w14:paraId="6CBEB84B" w14:textId="0529B332" w:rsidR="00540C18" w:rsidRDefault="00540C18" w:rsidP="001F4679">
      <w:pPr>
        <w:spacing w:line="360" w:lineRule="auto"/>
        <w:rPr>
          <w:lang w:val="es-ES_tradnl"/>
        </w:rPr>
      </w:pPr>
    </w:p>
    <w:p w14:paraId="2BCC368B" w14:textId="25F3723A" w:rsidR="00540C18" w:rsidRDefault="00540C18" w:rsidP="001F4679">
      <w:pPr>
        <w:spacing w:line="360" w:lineRule="auto"/>
        <w:rPr>
          <w:lang w:val="es-ES_tradnl"/>
        </w:rPr>
      </w:pPr>
    </w:p>
    <w:p w14:paraId="0771DB4A" w14:textId="14C343B2" w:rsidR="00540C18" w:rsidRDefault="00540C18" w:rsidP="001F4679">
      <w:pPr>
        <w:spacing w:line="360" w:lineRule="auto"/>
        <w:rPr>
          <w:lang w:val="es-ES_tradnl"/>
        </w:rPr>
      </w:pPr>
    </w:p>
    <w:p w14:paraId="570523DF" w14:textId="71DB5B7D" w:rsidR="0058419B" w:rsidRPr="00776C12" w:rsidRDefault="0058419B" w:rsidP="001F4679">
      <w:pPr>
        <w:spacing w:line="360" w:lineRule="auto"/>
        <w:rPr>
          <w:lang w:val="es-ES_tradnl"/>
        </w:rPr>
      </w:pPr>
    </w:p>
    <w:p w14:paraId="030B7FDB" w14:textId="77777777" w:rsidR="001F4679" w:rsidRPr="00730B7D" w:rsidRDefault="00FE7D5B" w:rsidP="00FE7D5B">
      <w:pPr>
        <w:pStyle w:val="Ttulo3"/>
      </w:pPr>
      <w:bookmarkStart w:id="43" w:name="_Hlk518510922"/>
      <w:bookmarkEnd w:id="41"/>
      <w:bookmarkEnd w:id="42"/>
      <w:r>
        <w:lastRenderedPageBreak/>
        <w:t>Requisitos de C</w:t>
      </w:r>
      <w:r w:rsidR="001F4679" w:rsidRPr="00730B7D">
        <w:t>apacidades</w:t>
      </w:r>
    </w:p>
    <w:bookmarkEnd w:id="43"/>
    <w:p w14:paraId="5E728F31" w14:textId="77777777" w:rsidR="00B94BAE" w:rsidRPr="00B94BAE" w:rsidRDefault="00B94BAE" w:rsidP="00B94BAE">
      <w:pPr>
        <w:spacing w:line="360" w:lineRule="auto"/>
        <w:jc w:val="both"/>
        <w:rPr>
          <w:rFonts w:ascii="Arial" w:hAnsi="Arial" w:cs="Arial"/>
          <w:color w:val="003366"/>
          <w:sz w:val="22"/>
          <w:szCs w:val="22"/>
          <w:lang w:val="es-ES_tradn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B94BAE" w:rsidRPr="004C4A47" w14:paraId="6FB9E3DF" w14:textId="77777777" w:rsidTr="0058110E">
        <w:trPr>
          <w:trHeight w:val="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C36C5" w14:textId="1B478DB2" w:rsidR="00B94BAE" w:rsidRPr="004C4A47" w:rsidRDefault="005979B2" w:rsidP="00B94BAE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Req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 000</w:t>
            </w:r>
            <w:r w:rsid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E19F4" w14:textId="59EBDAFD" w:rsidR="00B94BAE" w:rsidRPr="004C4A47" w:rsidRDefault="00270C95" w:rsidP="00B94BAE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</w:t>
            </w:r>
            <w:r w:rsidR="005979B2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espaldo de datos en una Base </w:t>
            </w:r>
            <w:proofErr w:type="gramStart"/>
            <w:r w:rsidR="005979B2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externa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(</w:t>
            </w:r>
            <w:proofErr w:type="gram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Nube)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67F2E" w14:textId="77777777" w:rsidR="00B94BAE" w:rsidRPr="004C4A47" w:rsidRDefault="00B94BAE" w:rsidP="00B94BAE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Prioridad: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Alta</w:t>
            </w:r>
          </w:p>
        </w:tc>
      </w:tr>
      <w:tr w:rsidR="00B94BAE" w:rsidRPr="009D3B35" w14:paraId="2E059045" w14:textId="77777777">
        <w:trPr>
          <w:trHeight w:val="1189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67CBE3" w14:textId="29E87476" w:rsidR="005979B2" w:rsidRPr="004C4A47" w:rsidRDefault="005979B2" w:rsidP="00B94BAE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Al momento de que un usuario común o un usuario administrador interactúe con el sitio web y realice acciones (casos de usos) que implican administración de Datos. Estos datos deberán ser procesados al instante (5 segundos máximo) y respaldados en una plataforma (Nube) exterior del sitio web.</w:t>
            </w:r>
          </w:p>
        </w:tc>
      </w:tr>
      <w:tr w:rsidR="00B94BAE" w:rsidRPr="009D3B35" w14:paraId="3099BAD8" w14:textId="77777777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C6183" w14:textId="5E846604" w:rsidR="00B94BAE" w:rsidRPr="004C4A47" w:rsidRDefault="00B94BAE" w:rsidP="00901FE9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Fuente: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07216F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Cliente/Profesor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B5AC25" w14:textId="6BE8A130" w:rsidR="00B94BAE" w:rsidRPr="004C4A47" w:rsidRDefault="00B94BAE" w:rsidP="00B94BAE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Usuarios: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130070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usuario Administrado y Sistema (software).</w:t>
            </w:r>
          </w:p>
        </w:tc>
      </w:tr>
      <w:tr w:rsidR="00901FE9" w:rsidRPr="004C4A47" w14:paraId="7C499E2E" w14:textId="77777777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1BB2D" w14:textId="31F55F9E" w:rsidR="00901FE9" w:rsidRPr="004C4A47" w:rsidRDefault="00901FE9" w:rsidP="00B94BAE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Estabilidad:</w:t>
            </w:r>
            <w:r w:rsidR="009915C7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565603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</w:t>
            </w:r>
            <w:r w:rsidR="00130070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ransable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96647F" w14:textId="07D65C81" w:rsidR="00901FE9" w:rsidRPr="004C4A47" w:rsidRDefault="00901FE9" w:rsidP="00642A44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Estad</w:t>
            </w:r>
            <w:r w:rsidR="00DA1956"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 xml:space="preserve">o: 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29FC" w14:textId="5A10694D" w:rsidR="00901FE9" w:rsidRPr="004C4A47" w:rsidRDefault="00901FE9" w:rsidP="00642A44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CP00</w:t>
            </w:r>
            <w:r w:rsidR="004C4A47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1</w:t>
            </w:r>
          </w:p>
        </w:tc>
      </w:tr>
    </w:tbl>
    <w:p w14:paraId="2F4651CF" w14:textId="77777777" w:rsidR="00776C12" w:rsidRPr="00776C12" w:rsidRDefault="00776C12" w:rsidP="00776C12">
      <w:pPr>
        <w:spacing w:line="360" w:lineRule="auto"/>
        <w:rPr>
          <w:lang w:val="es-ES_tradn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D375A7" w:rsidRPr="004C4A47" w14:paraId="635FD266" w14:textId="77777777" w:rsidTr="00D375A7">
        <w:trPr>
          <w:trHeight w:val="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207C7" w14:textId="7D025C2C" w:rsidR="00D375A7" w:rsidRPr="004C4A47" w:rsidRDefault="00D375A7" w:rsidP="00D375A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Req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 000</w:t>
            </w:r>
            <w:r w:rsid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311D35" w14:textId="2121412C" w:rsidR="00D375A7" w:rsidRPr="004C4A47" w:rsidRDefault="005979B2" w:rsidP="00D375A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Interfacez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externa al sitio web (Bancos)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A51C6" w14:textId="77777777" w:rsidR="00D375A7" w:rsidRPr="004C4A47" w:rsidRDefault="00D375A7" w:rsidP="00D375A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Prioridad: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Alta</w:t>
            </w:r>
          </w:p>
        </w:tc>
      </w:tr>
      <w:tr w:rsidR="00D375A7" w:rsidRPr="004C4A47" w14:paraId="158DE9C9" w14:textId="77777777" w:rsidTr="00D375A7">
        <w:trPr>
          <w:trHeight w:val="1189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7791B" w14:textId="475B8D2D" w:rsidR="00130070" w:rsidRPr="004C4A47" w:rsidRDefault="00130070" w:rsidP="00D375A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Al momento de que un usuario común haya realizado una acción (caso de uso) “Compra de ticket”,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automaticamente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el sistema debe desplegar desde la interfaz “compra de ticket” del sitio web a una interfaz ajena al sitio web. En este caso la de un Banco</w:t>
            </w:r>
          </w:p>
        </w:tc>
      </w:tr>
      <w:tr w:rsidR="00D375A7" w:rsidRPr="009D3B35" w14:paraId="1C13E3B2" w14:textId="77777777" w:rsidTr="00D375A7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E89EF" w14:textId="58E6C1E7" w:rsidR="00D375A7" w:rsidRPr="004C4A47" w:rsidRDefault="00D375A7" w:rsidP="00D375A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Fuente: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07216F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Equipo de desarrollo de software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0E34FE" w14:textId="112AD549" w:rsidR="00D375A7" w:rsidRPr="004C4A47" w:rsidRDefault="00D375A7" w:rsidP="00D375A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Usuarios: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07216F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Usuario </w:t>
            </w:r>
            <w:r w:rsidR="00FD0A61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Común </w:t>
            </w:r>
            <w:r w:rsidR="00503DE1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y Agen</w:t>
            </w:r>
            <w:r w:rsidR="0017491D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cia de viajes.</w:t>
            </w:r>
          </w:p>
        </w:tc>
      </w:tr>
      <w:tr w:rsidR="00D375A7" w:rsidRPr="004C4A47" w14:paraId="7CBBB092" w14:textId="77777777" w:rsidTr="00D375A7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2E959" w14:textId="225BF03D" w:rsidR="00D375A7" w:rsidRPr="004C4A47" w:rsidRDefault="00D375A7" w:rsidP="00D375A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Estabilidad: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9915C7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tra</w:t>
            </w:r>
            <w:r w:rsidR="002B548D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ns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able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ED252" w14:textId="383D6823" w:rsidR="00D375A7" w:rsidRPr="004C4A47" w:rsidRDefault="00D375A7" w:rsidP="00D375A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Estado:</w:t>
            </w:r>
            <w:r w:rsidR="00C91A50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78F93" w14:textId="077AB232" w:rsidR="00D375A7" w:rsidRPr="004C4A47" w:rsidRDefault="00D375A7" w:rsidP="00D375A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CP00</w:t>
            </w:r>
            <w:r w:rsidR="004C4A47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2</w:t>
            </w:r>
          </w:p>
        </w:tc>
      </w:tr>
    </w:tbl>
    <w:p w14:paraId="396EA84E" w14:textId="77777777" w:rsidR="00D375A7" w:rsidRPr="00776C12" w:rsidRDefault="00D375A7" w:rsidP="00776C12">
      <w:pPr>
        <w:spacing w:line="360" w:lineRule="auto"/>
        <w:rPr>
          <w:lang w:val="es-ES_tradnl"/>
        </w:rPr>
      </w:pPr>
    </w:p>
    <w:p w14:paraId="37BD38DC" w14:textId="77777777" w:rsidR="00776C12" w:rsidRPr="00730B7D" w:rsidRDefault="00776C12" w:rsidP="00776C12">
      <w:pPr>
        <w:pStyle w:val="Ttulo3"/>
      </w:pPr>
      <w:r>
        <w:t>Requisitos de Calidad</w:t>
      </w:r>
    </w:p>
    <w:p w14:paraId="713B0E69" w14:textId="376EE62C" w:rsidR="001F4679" w:rsidRDefault="001F4679" w:rsidP="00776C12">
      <w:pPr>
        <w:pStyle w:val="Textoindependiente"/>
        <w:ind w:left="0"/>
        <w:rPr>
          <w:rFonts w:ascii="Arial" w:eastAsia="Arial Unicode MS" w:hAnsi="Arial" w:cs="Arial"/>
          <w:szCs w:val="22"/>
          <w:lang w:val="es-C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07216F" w:rsidRPr="00B94BAE" w14:paraId="17B5AC03" w14:textId="77777777" w:rsidTr="004C4A47">
        <w:trPr>
          <w:trHeight w:val="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87103" w14:textId="02EFD731" w:rsidR="0007216F" w:rsidRPr="004C4A47" w:rsidRDefault="0007216F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Req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 000</w:t>
            </w:r>
            <w:r w:rsidR="004C4A47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46C36" w14:textId="60BD0FB4" w:rsidR="0007216F" w:rsidRPr="004C4A47" w:rsidRDefault="0007216F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Tiempo de respuesta del sitio web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831A8" w14:textId="77777777" w:rsidR="0007216F" w:rsidRPr="004C4A47" w:rsidRDefault="0007216F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Prioridad: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Alta</w:t>
            </w:r>
          </w:p>
        </w:tc>
      </w:tr>
      <w:tr w:rsidR="0007216F" w:rsidRPr="009D3B35" w14:paraId="75107C21" w14:textId="77777777" w:rsidTr="004C4A47">
        <w:trPr>
          <w:trHeight w:val="1189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4A87C" w14:textId="0BFCBBB8" w:rsidR="00216AD4" w:rsidRPr="004C4A47" w:rsidRDefault="00216AD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El sitio web no debe tener un tiempo de respuesta mayor a 5 segundos por acción que se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realize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en él. La prioridad que se le ejerce a este requisito es critica</w:t>
            </w:r>
          </w:p>
        </w:tc>
      </w:tr>
      <w:tr w:rsidR="0007216F" w:rsidRPr="009117F0" w14:paraId="0457D43B" w14:textId="77777777" w:rsidTr="004C4A47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6EB16" w14:textId="18870AC2" w:rsidR="0007216F" w:rsidRPr="004C4A47" w:rsidRDefault="0007216F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Fuente: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216AD4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Cliente/Profesor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1257074" w14:textId="02B126E5" w:rsidR="0007216F" w:rsidRPr="004C4A47" w:rsidRDefault="0007216F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Usuarios: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Sistema (software).</w:t>
            </w:r>
          </w:p>
        </w:tc>
      </w:tr>
      <w:tr w:rsidR="0007216F" w:rsidRPr="00B94BAE" w14:paraId="5BC343A5" w14:textId="77777777" w:rsidTr="004C4A47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596DA" w14:textId="60981140" w:rsidR="0007216F" w:rsidRPr="004C4A47" w:rsidRDefault="0007216F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Estabilidad: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216AD4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Intransable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9049C" w14:textId="77777777" w:rsidR="0007216F" w:rsidRPr="004C4A47" w:rsidRDefault="0007216F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 xml:space="preserve">Estado: 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29F3A" w14:textId="1B42216A" w:rsidR="0007216F" w:rsidRPr="004C4A47" w:rsidRDefault="0007216F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CP00</w:t>
            </w:r>
            <w:r w:rsidR="004C4A47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3</w:t>
            </w:r>
          </w:p>
        </w:tc>
      </w:tr>
    </w:tbl>
    <w:p w14:paraId="33430DBD" w14:textId="77777777" w:rsidR="0007216F" w:rsidRDefault="0007216F" w:rsidP="00776C12">
      <w:pPr>
        <w:pStyle w:val="Textoindependiente"/>
        <w:ind w:left="0"/>
        <w:rPr>
          <w:rFonts w:ascii="Arial" w:eastAsia="Arial Unicode MS" w:hAnsi="Arial" w:cs="Arial"/>
          <w:szCs w:val="22"/>
          <w:lang w:val="es-C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216AD4" w:rsidRPr="00B94BAE" w14:paraId="30E864C8" w14:textId="77777777" w:rsidTr="004C4A47">
        <w:trPr>
          <w:trHeight w:val="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4502CE" w14:textId="77777777" w:rsidR="00216AD4" w:rsidRPr="004C4A47" w:rsidRDefault="00216AD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Req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 0007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94B90" w14:textId="4A32E70F" w:rsidR="00216AD4" w:rsidRPr="004C4A47" w:rsidRDefault="000B6BCE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Estabilidad del sitio (software) en la Web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4AC08" w14:textId="44461885" w:rsidR="00216AD4" w:rsidRPr="004C4A47" w:rsidRDefault="00216AD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Prioridad: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Muy Alta</w:t>
            </w:r>
          </w:p>
        </w:tc>
      </w:tr>
      <w:tr w:rsidR="00216AD4" w:rsidRPr="009D3B35" w14:paraId="66D77952" w14:textId="77777777" w:rsidTr="004C4A47">
        <w:trPr>
          <w:trHeight w:val="1189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F0C11" w14:textId="77777777" w:rsidR="00216AD4" w:rsidRPr="004C4A47" w:rsidRDefault="000B6BCE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El sitio por ningún motivo debe perder estabilidad en la web a menos que se por perdida de una ISP o corte de luz.</w:t>
            </w:r>
          </w:p>
          <w:p w14:paraId="5E6F1723" w14:textId="5A7603A2" w:rsidR="000B6BCE" w:rsidRPr="004C4A47" w:rsidRDefault="000B6BCE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tiene prioridad muy alta por el hecho de entregar un buen servicio a los tipos de usuarios y por toda la administración de datos que se procesara dentro de sistema (software).</w:t>
            </w:r>
          </w:p>
        </w:tc>
      </w:tr>
      <w:tr w:rsidR="00216AD4" w:rsidRPr="009117F0" w14:paraId="0EA78D24" w14:textId="77777777" w:rsidTr="004C4A47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56364C" w14:textId="77777777" w:rsidR="00216AD4" w:rsidRPr="004C4A47" w:rsidRDefault="00216AD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Fuente: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Cliente/Profesor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D6DF6F2" w14:textId="77777777" w:rsidR="00216AD4" w:rsidRPr="004C4A47" w:rsidRDefault="00216AD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Usuarios: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Sistema (software).</w:t>
            </w:r>
          </w:p>
        </w:tc>
      </w:tr>
      <w:tr w:rsidR="00216AD4" w:rsidRPr="00B94BAE" w14:paraId="6C3E2BDE" w14:textId="77777777" w:rsidTr="004C4A47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E4EC8" w14:textId="54BD8477" w:rsidR="00216AD4" w:rsidRPr="004C4A47" w:rsidRDefault="00216AD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Estabilidad: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="00EF68E3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Intransable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12B0C" w14:textId="77777777" w:rsidR="00216AD4" w:rsidRPr="004C4A47" w:rsidRDefault="00216AD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 xml:space="preserve">Estado: 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D1D6A" w14:textId="77777777" w:rsidR="00216AD4" w:rsidRPr="004C4A47" w:rsidRDefault="00216AD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CP005</w:t>
            </w:r>
          </w:p>
        </w:tc>
      </w:tr>
    </w:tbl>
    <w:p w14:paraId="62883AA1" w14:textId="4E89026C" w:rsidR="00C43780" w:rsidRDefault="00C43780" w:rsidP="00776C12">
      <w:pPr>
        <w:pStyle w:val="Textoindependiente"/>
        <w:ind w:left="0"/>
        <w:rPr>
          <w:rFonts w:ascii="Arial" w:eastAsia="Arial Unicode MS" w:hAnsi="Arial" w:cs="Arial"/>
          <w:color w:val="003366"/>
          <w:szCs w:val="22"/>
          <w:lang w:val="es-ES_tradnl"/>
        </w:rPr>
      </w:pPr>
    </w:p>
    <w:tbl>
      <w:tblPr>
        <w:tblW w:w="937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1835"/>
        <w:gridCol w:w="720"/>
        <w:gridCol w:w="1980"/>
        <w:gridCol w:w="1260"/>
        <w:gridCol w:w="2160"/>
      </w:tblGrid>
      <w:tr w:rsidR="00C43780" w:rsidRPr="00B94BAE" w14:paraId="02DD9AA5" w14:textId="77777777" w:rsidTr="004C4A47">
        <w:trPr>
          <w:trHeight w:val="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3226D" w14:textId="26C56F38" w:rsidR="00C43780" w:rsidRPr="004C4A47" w:rsidRDefault="00C43780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lastRenderedPageBreak/>
              <w:t>Req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 000</w:t>
            </w:r>
            <w:r w:rsidR="004C4A47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57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C9C04" w14:textId="77777777" w:rsidR="00C43780" w:rsidRPr="004C4A47" w:rsidRDefault="00C43780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“Mantener el código siempre en línea” de la Nube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A3F5D" w14:textId="77777777" w:rsidR="00C43780" w:rsidRPr="004C4A47" w:rsidRDefault="00C43780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Prioridad: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Muy Alta</w:t>
            </w:r>
          </w:p>
        </w:tc>
      </w:tr>
      <w:tr w:rsidR="00C43780" w:rsidRPr="009D3B35" w14:paraId="47AFF0BE" w14:textId="77777777" w:rsidTr="004C4A47">
        <w:trPr>
          <w:trHeight w:val="1189"/>
        </w:trPr>
        <w:tc>
          <w:tcPr>
            <w:tcW w:w="9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8266D7" w14:textId="77777777" w:rsidR="00C43780" w:rsidRPr="004C4A47" w:rsidRDefault="00C43780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El transporte de datos será efectivo, pero, debe poseer buen diseño y estructura ordenada (cascada) para los datos que se ingresen sean efectivos y determinados.</w:t>
            </w:r>
          </w:p>
        </w:tc>
      </w:tr>
      <w:tr w:rsidR="00C43780" w:rsidRPr="009117F0" w14:paraId="14E2A6D5" w14:textId="77777777" w:rsidTr="004C4A47">
        <w:trPr>
          <w:trHeight w:val="360"/>
        </w:trPr>
        <w:tc>
          <w:tcPr>
            <w:tcW w:w="39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B3810E" w14:textId="77777777" w:rsidR="00C43780" w:rsidRPr="004C4A47" w:rsidRDefault="00C43780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Fuente: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Cliente/Profesor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86AD10C" w14:textId="77777777" w:rsidR="00C43780" w:rsidRPr="004C4A47" w:rsidRDefault="00C43780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Usuarios: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Sistema (software).</w:t>
            </w:r>
          </w:p>
        </w:tc>
      </w:tr>
      <w:tr w:rsidR="00C43780" w:rsidRPr="00B94BAE" w14:paraId="67046B02" w14:textId="77777777" w:rsidTr="004C4A47">
        <w:trPr>
          <w:trHeight w:val="315"/>
        </w:trPr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6FB51" w14:textId="77777777" w:rsidR="00C43780" w:rsidRPr="004C4A47" w:rsidRDefault="00C43780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Estabilidad: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Intransable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42646" w14:textId="77777777" w:rsidR="00C43780" w:rsidRPr="004C4A47" w:rsidRDefault="00C43780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 xml:space="preserve">Estado: 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cumplido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BD08B8" w14:textId="77777777" w:rsidR="00C43780" w:rsidRPr="004C4A47" w:rsidRDefault="00C43780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CP005</w:t>
            </w:r>
          </w:p>
        </w:tc>
      </w:tr>
    </w:tbl>
    <w:p w14:paraId="3500E560" w14:textId="4F7CA444" w:rsidR="004C4A47" w:rsidRDefault="004C4A47" w:rsidP="00776C12">
      <w:pPr>
        <w:pStyle w:val="Textoindependiente"/>
        <w:ind w:left="0"/>
        <w:rPr>
          <w:rFonts w:ascii="Arial" w:eastAsia="Arial Unicode MS" w:hAnsi="Arial" w:cs="Arial"/>
          <w:color w:val="003366"/>
          <w:szCs w:val="22"/>
          <w:lang w:val="es-ES_tradnl"/>
        </w:rPr>
      </w:pPr>
    </w:p>
    <w:p w14:paraId="0289C5B0" w14:textId="77777777" w:rsidR="004C4A47" w:rsidRPr="00B94BAE" w:rsidRDefault="004C4A47" w:rsidP="00776C12">
      <w:pPr>
        <w:pStyle w:val="Textoindependiente"/>
        <w:ind w:left="0"/>
        <w:rPr>
          <w:rFonts w:ascii="Arial" w:eastAsia="Arial Unicode MS" w:hAnsi="Arial" w:cs="Arial"/>
          <w:color w:val="003366"/>
          <w:szCs w:val="22"/>
          <w:lang w:val="es-ES_tradnl"/>
        </w:rPr>
      </w:pPr>
    </w:p>
    <w:p w14:paraId="283553F7" w14:textId="77777777" w:rsidR="00776C12" w:rsidRPr="00730B7D" w:rsidRDefault="00776C12" w:rsidP="00776C12">
      <w:pPr>
        <w:pStyle w:val="Ttulo3"/>
      </w:pPr>
      <w:r>
        <w:t>Requisitos de Restricción</w:t>
      </w:r>
    </w:p>
    <w:p w14:paraId="2C7BA91E" w14:textId="0EB57F05" w:rsidR="00537042" w:rsidRDefault="00537042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CL"/>
        </w:rPr>
      </w:pPr>
    </w:p>
    <w:tbl>
      <w:tblPr>
        <w:tblW w:w="9449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5869"/>
        <w:gridCol w:w="2160"/>
      </w:tblGrid>
      <w:tr w:rsidR="00EF68E3" w:rsidRPr="00B94BAE" w14:paraId="6B6BE739" w14:textId="77777777" w:rsidTr="00FF59C0">
        <w:trPr>
          <w:trHeight w:val="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C2CB4" w14:textId="6F9C02B1" w:rsidR="00EF68E3" w:rsidRPr="004C4A47" w:rsidRDefault="00EF68E3" w:rsidP="00FF59C0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Req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 000</w:t>
            </w:r>
            <w:r w:rsidR="004C4A47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BE7E2" w14:textId="0CD47876" w:rsidR="00EF68E3" w:rsidRPr="004C4A47" w:rsidRDefault="00537042" w:rsidP="00FF59C0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Metodología del proyecto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B918E" w14:textId="2DE119A3" w:rsidR="00EF68E3" w:rsidRPr="004C4A47" w:rsidRDefault="00EF68E3" w:rsidP="00FF59C0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Prioridad:</w:t>
            </w:r>
            <w:r w:rsidR="00FF59C0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="009F1F74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Alta</w:t>
            </w:r>
          </w:p>
        </w:tc>
      </w:tr>
      <w:tr w:rsidR="00EF68E3" w:rsidRPr="009D3B35" w14:paraId="7E43C314" w14:textId="77777777" w:rsidTr="00FF59C0">
        <w:trPr>
          <w:trHeight w:val="2051"/>
        </w:trPr>
        <w:tc>
          <w:tcPr>
            <w:tcW w:w="9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EA5BE" w14:textId="2A506D9B" w:rsidR="00EF68E3" w:rsidRPr="004C4A47" w:rsidRDefault="00537042" w:rsidP="00FF59C0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El proyecto se desarrollará mediante la metodología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Xtreme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Program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, por lo que debe haber:</w:t>
            </w:r>
          </w:p>
          <w:p w14:paraId="15162670" w14:textId="7668277C" w:rsidR="00537042" w:rsidRPr="004C4A47" w:rsidRDefault="00537042" w:rsidP="00FF59C0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-Colaboración con el cliente.</w:t>
            </w:r>
          </w:p>
          <w:p w14:paraId="2592729D" w14:textId="47E46C7F" w:rsidR="00537042" w:rsidRPr="004C4A47" w:rsidRDefault="00537042" w:rsidP="00FF59C0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-Respuesta por parte del equipo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developers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a los tipos de cambios que se puedan realizar durante el proceso del software.</w:t>
            </w:r>
          </w:p>
        </w:tc>
      </w:tr>
      <w:tr w:rsidR="00FF59C0" w:rsidRPr="009D3B35" w14:paraId="59646853" w14:textId="77777777" w:rsidTr="00FF59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0"/>
        </w:trPr>
        <w:tc>
          <w:tcPr>
            <w:tcW w:w="9449" w:type="dxa"/>
            <w:gridSpan w:val="3"/>
          </w:tcPr>
          <w:p w14:paraId="436373F5" w14:textId="315F3167" w:rsidR="00FF59C0" w:rsidRPr="004C4A47" w:rsidRDefault="00FF59C0" w:rsidP="00FF59C0">
            <w:pPr>
              <w:pStyle w:val="Textoindependiente"/>
              <w:ind w:left="0"/>
              <w:rPr>
                <w:rFonts w:ascii="Arial" w:eastAsia="Arial Unicode MS" w:hAnsi="Arial" w:cs="Arial"/>
                <w:color w:val="000000" w:themeColor="text1"/>
                <w:szCs w:val="22"/>
                <w:lang w:val="es-ES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Cs w:val="22"/>
                <w:lang w:val="es-ES_tradnl"/>
              </w:rPr>
              <w:t>Fuente:</w:t>
            </w:r>
            <w:r w:rsidRPr="004C4A47">
              <w:rPr>
                <w:rFonts w:ascii="Arial" w:hAnsi="Arial" w:cs="Arial"/>
                <w:color w:val="000000" w:themeColor="text1"/>
                <w:szCs w:val="22"/>
                <w:lang w:val="es-ES_tradnl"/>
              </w:rPr>
              <w:t xml:space="preserve"> Cliente/Profesor y Equipo de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Cs w:val="22"/>
                <w:lang w:val="es-ES_tradnl"/>
              </w:rPr>
              <w:t>Developers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Cs w:val="22"/>
                <w:lang w:val="es-ES_tradnl"/>
              </w:rPr>
              <w:t>.</w:t>
            </w:r>
          </w:p>
        </w:tc>
      </w:tr>
    </w:tbl>
    <w:p w14:paraId="32DA960B" w14:textId="1222D3FA" w:rsidR="00EF68E3" w:rsidRDefault="00EF68E3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5D2AE6CD" w14:textId="6E464F69" w:rsidR="002B791F" w:rsidRDefault="002B791F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1A615846" w14:textId="7A4C6E80" w:rsidR="002B791F" w:rsidRDefault="002B791F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613827EC" w14:textId="0812D419" w:rsidR="002B791F" w:rsidRDefault="002B791F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555F8372" w14:textId="34F0342E" w:rsidR="002B791F" w:rsidRDefault="002B791F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7E0EAA6A" w14:textId="123C89E9" w:rsidR="00540C18" w:rsidRDefault="00540C18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378372B5" w14:textId="6F4B45C5" w:rsidR="00540C18" w:rsidRDefault="00540C18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35C090B3" w14:textId="6BCE3C7D" w:rsidR="00540C18" w:rsidRDefault="00540C18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61F36B96" w14:textId="4E4BF054" w:rsidR="00540C18" w:rsidRDefault="00540C18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524FB569" w14:textId="6DA21AB3" w:rsidR="00540C18" w:rsidRDefault="00540C18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7EE723E2" w14:textId="43F142BA" w:rsidR="00540C18" w:rsidRDefault="00540C18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1999C2B3" w14:textId="291B37EE" w:rsidR="00540C18" w:rsidRDefault="00540C18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143D7929" w14:textId="77777777" w:rsidR="00540C18" w:rsidRDefault="00540C18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0885953C" w14:textId="01215998" w:rsidR="002B791F" w:rsidRDefault="002B791F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7776C1AE" w14:textId="77777777" w:rsidR="002B791F" w:rsidRDefault="002B791F" w:rsidP="00C3078D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tbl>
      <w:tblPr>
        <w:tblW w:w="9449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0"/>
        <w:gridCol w:w="5869"/>
        <w:gridCol w:w="2160"/>
      </w:tblGrid>
      <w:tr w:rsidR="009F1F74" w:rsidRPr="00B94BAE" w14:paraId="1A5966A8" w14:textId="77777777" w:rsidTr="004C4A47">
        <w:trPr>
          <w:trHeight w:val="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1C2B5" w14:textId="22DD96A7" w:rsidR="009F1F74" w:rsidRPr="004C4A47" w:rsidRDefault="009F1F7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lastRenderedPageBreak/>
              <w:t>Req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 00</w:t>
            </w:r>
            <w:r w:rsidR="004C4A47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5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6E80" w14:textId="584D4FE6" w:rsidR="009F1F74" w:rsidRPr="004C4A47" w:rsidRDefault="009F1F7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Metodología del desarrollo del software “Etapas”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6E8AF" w14:textId="77777777" w:rsidR="009F1F74" w:rsidRPr="004C4A47" w:rsidRDefault="009F1F7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/>
              </w:rPr>
              <w:t>Prioridad: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Alta</w:t>
            </w:r>
          </w:p>
        </w:tc>
      </w:tr>
      <w:tr w:rsidR="009F1F74" w:rsidRPr="009D3B35" w14:paraId="0EDA17CB" w14:textId="77777777" w:rsidTr="004C4A47">
        <w:trPr>
          <w:trHeight w:val="2051"/>
        </w:trPr>
        <w:tc>
          <w:tcPr>
            <w:tcW w:w="9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843CC" w14:textId="70718934" w:rsidR="009F1F74" w:rsidRPr="004C4A47" w:rsidRDefault="009F1F7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El desarrollo del proceso de software estará establecido mediante el tipo de metodología “cascada”</w:t>
            </w:r>
          </w:p>
          <w:p w14:paraId="1D3A02BE" w14:textId="25458C0B" w:rsidR="009F1F74" w:rsidRPr="004C4A47" w:rsidRDefault="009F1F7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-Análisis: Levantamientos de requisitos.</w:t>
            </w:r>
          </w:p>
          <w:p w14:paraId="6C8248C4" w14:textId="69EFE8F2" w:rsidR="009F1F74" w:rsidRPr="004C4A47" w:rsidRDefault="009F1F7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-Diseño: Estructura de los casos de Uso</w:t>
            </w:r>
          </w:p>
          <w:p w14:paraId="6CB9F79E" w14:textId="077DE722" w:rsidR="009F1F74" w:rsidRPr="004C4A47" w:rsidRDefault="009F1F7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-Implementación: Conformación del Proyecto</w:t>
            </w:r>
          </w:p>
          <w:p w14:paraId="64A9ABF3" w14:textId="5FCB223D" w:rsidR="009F1F74" w:rsidRPr="004C4A47" w:rsidRDefault="009F1F7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-Pruebas: verificación del sistema de manera general.</w:t>
            </w:r>
          </w:p>
          <w:p w14:paraId="0EED6963" w14:textId="45059409" w:rsidR="009F1F74" w:rsidRPr="004C4A47" w:rsidRDefault="009F1F7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Mantención: se establecerán mediante las dos partes, si será el mismo equipo de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developers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quien las realice.</w:t>
            </w:r>
          </w:p>
          <w:p w14:paraId="56B23CFA" w14:textId="5C70BFFE" w:rsidR="009F1F74" w:rsidRPr="004C4A47" w:rsidRDefault="009F1F74" w:rsidP="004C4A47">
            <w:pPr>
              <w:spacing w:after="8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9F1F74" w:rsidRPr="009D3B35" w14:paraId="3573EFAC" w14:textId="77777777" w:rsidTr="004C4A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0"/>
        </w:trPr>
        <w:tc>
          <w:tcPr>
            <w:tcW w:w="9449" w:type="dxa"/>
            <w:gridSpan w:val="3"/>
          </w:tcPr>
          <w:p w14:paraId="5FCF7979" w14:textId="77777777" w:rsidR="009F1F74" w:rsidRPr="004C4A47" w:rsidRDefault="009F1F74" w:rsidP="004C4A47">
            <w:pPr>
              <w:pStyle w:val="Textoindependiente"/>
              <w:ind w:left="0"/>
              <w:rPr>
                <w:rFonts w:ascii="Arial" w:eastAsia="Arial Unicode MS" w:hAnsi="Arial" w:cs="Arial"/>
                <w:color w:val="000000" w:themeColor="text1"/>
                <w:szCs w:val="22"/>
                <w:lang w:val="es-ES"/>
              </w:rPr>
            </w:pPr>
            <w:r w:rsidRPr="004C4A47">
              <w:rPr>
                <w:rFonts w:ascii="Arial" w:hAnsi="Arial" w:cs="Arial"/>
                <w:b/>
                <w:color w:val="000000" w:themeColor="text1"/>
                <w:szCs w:val="22"/>
                <w:lang w:val="es-ES_tradnl"/>
              </w:rPr>
              <w:t>Fuente:</w:t>
            </w:r>
            <w:r w:rsidRPr="004C4A47">
              <w:rPr>
                <w:rFonts w:ascii="Arial" w:hAnsi="Arial" w:cs="Arial"/>
                <w:color w:val="000000" w:themeColor="text1"/>
                <w:szCs w:val="22"/>
                <w:lang w:val="es-ES_tradnl"/>
              </w:rPr>
              <w:t xml:space="preserve"> Cliente/Profesor y Equipo de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Cs w:val="22"/>
                <w:lang w:val="es-ES_tradnl"/>
              </w:rPr>
              <w:t>Developers</w:t>
            </w:r>
            <w:proofErr w:type="spellEnd"/>
            <w:r w:rsidRPr="004C4A47">
              <w:rPr>
                <w:rFonts w:ascii="Arial" w:hAnsi="Arial" w:cs="Arial"/>
                <w:color w:val="000000" w:themeColor="text1"/>
                <w:szCs w:val="22"/>
                <w:lang w:val="es-ES_tradnl"/>
              </w:rPr>
              <w:t>.</w:t>
            </w:r>
          </w:p>
        </w:tc>
      </w:tr>
    </w:tbl>
    <w:p w14:paraId="108C7D12" w14:textId="45A3BC55" w:rsidR="0070794E" w:rsidRDefault="0070794E" w:rsidP="0070794E">
      <w:pPr>
        <w:pStyle w:val="Textoindependiente"/>
        <w:ind w:left="0"/>
        <w:rPr>
          <w:rFonts w:ascii="Arial" w:eastAsia="Arial Unicode MS" w:hAnsi="Arial" w:cs="Arial"/>
          <w:szCs w:val="22"/>
          <w:lang w:val="es-ES"/>
        </w:rPr>
      </w:pPr>
    </w:p>
    <w:p w14:paraId="69BF370F" w14:textId="77777777" w:rsidR="0070794E" w:rsidRPr="00B94BAE" w:rsidRDefault="0070794E" w:rsidP="0070794E">
      <w:pPr>
        <w:pStyle w:val="Textoindependiente"/>
        <w:ind w:left="0"/>
        <w:rPr>
          <w:rFonts w:ascii="Arial" w:eastAsia="Arial Unicode MS" w:hAnsi="Arial" w:cs="Arial"/>
          <w:color w:val="003366"/>
          <w:szCs w:val="22"/>
          <w:lang w:val="es-ES_tradnl"/>
        </w:rPr>
      </w:pPr>
    </w:p>
    <w:p w14:paraId="4D1C0EC0" w14:textId="5723C9A0" w:rsidR="00684DC6" w:rsidRPr="00C513C1" w:rsidRDefault="009B0F52" w:rsidP="00C513C1">
      <w:pPr>
        <w:pStyle w:val="Ttulo2"/>
        <w:rPr>
          <w:rFonts w:eastAsia="Arial Unicode MS"/>
          <w:lang w:val="es-ES_tradnl"/>
        </w:rPr>
      </w:pPr>
      <w:bookmarkStart w:id="44" w:name="_Toc136251314"/>
      <w:r w:rsidRPr="00730B7D">
        <w:rPr>
          <w:rFonts w:eastAsia="Arial Unicode MS"/>
          <w:lang w:val="es-ES_tradnl"/>
        </w:rPr>
        <w:t xml:space="preserve">Requisitos de </w:t>
      </w:r>
      <w:r w:rsidR="00F933CC" w:rsidRPr="00730B7D">
        <w:rPr>
          <w:rFonts w:eastAsia="Arial Unicode MS"/>
          <w:lang w:val="es-ES_tradnl"/>
        </w:rPr>
        <w:t>Software</w:t>
      </w:r>
      <w:bookmarkEnd w:id="44"/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1D10B5" w:rsidRPr="00730B7D" w14:paraId="73C69A53" w14:textId="77777777">
        <w:tc>
          <w:tcPr>
            <w:tcW w:w="2777" w:type="dxa"/>
            <w:shd w:val="clear" w:color="auto" w:fill="E6E6E6"/>
          </w:tcPr>
          <w:p w14:paraId="7F7B2490" w14:textId="77777777" w:rsidR="001D10B5" w:rsidRPr="00730B7D" w:rsidRDefault="001D10B5" w:rsidP="00B95DC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32369A34" w14:textId="77777777" w:rsidR="001D10B5" w:rsidRPr="00730B7D" w:rsidRDefault="001D10B5" w:rsidP="00B95DC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Descripción</w:t>
            </w:r>
          </w:p>
        </w:tc>
      </w:tr>
      <w:tr w:rsidR="001D10B5" w:rsidRPr="009117F0" w14:paraId="5D460EBA" w14:textId="77777777">
        <w:tc>
          <w:tcPr>
            <w:tcW w:w="2777" w:type="dxa"/>
          </w:tcPr>
          <w:p w14:paraId="251B4F66" w14:textId="77777777" w:rsidR="001D10B5" w:rsidRPr="004C4A47" w:rsidRDefault="001D10B5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23C1CF9A" w14:textId="47867CCD" w:rsidR="001D10B5" w:rsidRPr="004C4A47" w:rsidRDefault="00684DC6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RS0001</w:t>
            </w:r>
            <w:r w:rsidR="001D10B5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 </w:t>
            </w:r>
          </w:p>
        </w:tc>
      </w:tr>
      <w:tr w:rsidR="001D10B5" w:rsidRPr="009D3B35" w14:paraId="48FC66A9" w14:textId="77777777">
        <w:tc>
          <w:tcPr>
            <w:tcW w:w="2777" w:type="dxa"/>
          </w:tcPr>
          <w:p w14:paraId="63AFCFDB" w14:textId="77777777" w:rsidR="001D10B5" w:rsidRPr="004C4A47" w:rsidRDefault="001D10B5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6AC6000A" w14:textId="1D7C17A2" w:rsidR="001D10B5" w:rsidRPr="004C4A47" w:rsidRDefault="00684DC6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Reversa de tickets</w:t>
            </w:r>
            <w:r w:rsidR="00C513C1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en el sitio web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</w:t>
            </w:r>
          </w:p>
        </w:tc>
      </w:tr>
      <w:tr w:rsidR="001D10B5" w:rsidRPr="009D3B35" w14:paraId="067A108B" w14:textId="77777777">
        <w:tc>
          <w:tcPr>
            <w:tcW w:w="2777" w:type="dxa"/>
          </w:tcPr>
          <w:p w14:paraId="15FB31F2" w14:textId="77777777" w:rsidR="001D10B5" w:rsidRPr="004C4A47" w:rsidRDefault="001D10B5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60B7CE81" w14:textId="097CCAF8" w:rsidR="001D10B5" w:rsidRPr="004C4A47" w:rsidRDefault="00684DC6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El sistema deberá poder desplegar tanto al usuario (común), como al usuario (agencia de viajes) toda la información posible de manera precisa y clara, para que este caso de uso se pueda accionar de manera correcta</w:t>
            </w:r>
          </w:p>
        </w:tc>
      </w:tr>
      <w:tr w:rsidR="001D10B5" w:rsidRPr="00B106C1" w14:paraId="23B17328" w14:textId="77777777">
        <w:tc>
          <w:tcPr>
            <w:tcW w:w="2777" w:type="dxa"/>
          </w:tcPr>
          <w:p w14:paraId="13D96AA2" w14:textId="77777777" w:rsidR="001D10B5" w:rsidRPr="004C4A47" w:rsidRDefault="001D10B5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16DC7CEE" w14:textId="4AC16C29" w:rsidR="001D10B5" w:rsidRPr="004C4A47" w:rsidRDefault="00684DC6" w:rsidP="00B95DC4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Muy Alta</w:t>
            </w:r>
          </w:p>
        </w:tc>
      </w:tr>
      <w:tr w:rsidR="001D10B5" w:rsidRPr="00B106C1" w14:paraId="49E2563A" w14:textId="77777777">
        <w:tc>
          <w:tcPr>
            <w:tcW w:w="2777" w:type="dxa"/>
          </w:tcPr>
          <w:p w14:paraId="699B7DF3" w14:textId="77777777" w:rsidR="001D10B5" w:rsidRPr="004C4A47" w:rsidRDefault="001D10B5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0D3BCADE" w14:textId="5853DDBE" w:rsidR="001D10B5" w:rsidRPr="004C4A47" w:rsidRDefault="00684DC6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Cliente/Profesor,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Developers</w:t>
            </w:r>
            <w:proofErr w:type="spellEnd"/>
          </w:p>
        </w:tc>
      </w:tr>
      <w:tr w:rsidR="001D10B5" w:rsidRPr="009D3B35" w14:paraId="3AE1B3AF" w14:textId="77777777">
        <w:tc>
          <w:tcPr>
            <w:tcW w:w="2777" w:type="dxa"/>
          </w:tcPr>
          <w:p w14:paraId="0B12D606" w14:textId="77777777" w:rsidR="001D10B5" w:rsidRPr="004C4A47" w:rsidRDefault="001D10B5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6CA96DAF" w14:textId="1D0E673C" w:rsidR="001D10B5" w:rsidRPr="004C4A47" w:rsidRDefault="00684DC6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</w:t>
            </w:r>
            <w:r w:rsidR="00C513C1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 requisito puede someterse a cambios de requisitos funcionales y No funcionales</w:t>
            </w:r>
          </w:p>
        </w:tc>
      </w:tr>
      <w:tr w:rsidR="001D10B5" w:rsidRPr="00B106C1" w14:paraId="1E90CD7E" w14:textId="77777777">
        <w:tc>
          <w:tcPr>
            <w:tcW w:w="2777" w:type="dxa"/>
          </w:tcPr>
          <w:p w14:paraId="7FB703A2" w14:textId="77777777" w:rsidR="001D10B5" w:rsidRPr="004C4A47" w:rsidRDefault="001D10B5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2B134D7F" w14:textId="6C78266D" w:rsidR="001D10B5" w:rsidRPr="004C4A47" w:rsidRDefault="00C513C1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</w:t>
            </w:r>
          </w:p>
        </w:tc>
      </w:tr>
      <w:tr w:rsidR="001D10B5" w:rsidRPr="00B106C1" w14:paraId="7C7A6DFB" w14:textId="77777777">
        <w:tc>
          <w:tcPr>
            <w:tcW w:w="2777" w:type="dxa"/>
          </w:tcPr>
          <w:p w14:paraId="342811C6" w14:textId="77777777" w:rsidR="001D10B5" w:rsidRPr="004C4A47" w:rsidRDefault="001D10B5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053310B3" w14:textId="1EBD96C7" w:rsidR="00684DC6" w:rsidRPr="004C4A47" w:rsidRDefault="00684DC6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Usuario común</w:t>
            </w:r>
          </w:p>
          <w:p w14:paraId="003E98D9" w14:textId="7175BD58" w:rsidR="00684DC6" w:rsidRPr="004C4A47" w:rsidRDefault="00684DC6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1D10B5" w:rsidRPr="00B106C1" w14:paraId="4D5935F9" w14:textId="77777777">
        <w:tc>
          <w:tcPr>
            <w:tcW w:w="2777" w:type="dxa"/>
            <w:tcBorders>
              <w:bottom w:val="single" w:sz="4" w:space="0" w:color="003366"/>
            </w:tcBorders>
          </w:tcPr>
          <w:p w14:paraId="7FDA3C61" w14:textId="77777777" w:rsidR="001D10B5" w:rsidRPr="004C4A47" w:rsidRDefault="001D10B5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724B49C0" w14:textId="4B1520BE" w:rsidR="001D10B5" w:rsidRPr="004C4A47" w:rsidRDefault="004C4A47" w:rsidP="00B95DC4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0001</w:t>
            </w:r>
          </w:p>
        </w:tc>
      </w:tr>
    </w:tbl>
    <w:p w14:paraId="72786899" w14:textId="4B37A038" w:rsidR="001D10B5" w:rsidRDefault="001D10B5" w:rsidP="00B450F8">
      <w:pPr>
        <w:rPr>
          <w:lang w:val="es-ES_tradnl"/>
        </w:rPr>
      </w:pPr>
    </w:p>
    <w:p w14:paraId="300A5784" w14:textId="0E568EE9" w:rsidR="00C513C1" w:rsidRDefault="00C513C1" w:rsidP="00B450F8">
      <w:pPr>
        <w:rPr>
          <w:lang w:val="es-ES_tradnl"/>
        </w:rPr>
      </w:pPr>
    </w:p>
    <w:p w14:paraId="29B53C70" w14:textId="7D4D32EA" w:rsidR="00C513C1" w:rsidRDefault="00C513C1" w:rsidP="00B450F8">
      <w:pPr>
        <w:rPr>
          <w:lang w:val="es-ES_tradnl"/>
        </w:rPr>
      </w:pPr>
    </w:p>
    <w:p w14:paraId="15A72C74" w14:textId="5C30A6DA" w:rsidR="00540C18" w:rsidRDefault="00540C18" w:rsidP="00B450F8">
      <w:pPr>
        <w:rPr>
          <w:lang w:val="es-ES_tradnl"/>
        </w:rPr>
      </w:pPr>
    </w:p>
    <w:p w14:paraId="517DDFFF" w14:textId="58C2B798" w:rsidR="00540C18" w:rsidRDefault="00540C18" w:rsidP="00B450F8">
      <w:pPr>
        <w:rPr>
          <w:lang w:val="es-ES_tradnl"/>
        </w:rPr>
      </w:pPr>
    </w:p>
    <w:p w14:paraId="410A2426" w14:textId="3CF56F60" w:rsidR="00540C18" w:rsidRDefault="00540C18" w:rsidP="00B450F8">
      <w:pPr>
        <w:rPr>
          <w:lang w:val="es-ES_tradnl"/>
        </w:rPr>
      </w:pPr>
    </w:p>
    <w:p w14:paraId="2EBE9602" w14:textId="35C11DD8" w:rsidR="00540C18" w:rsidRDefault="00540C18" w:rsidP="00B450F8">
      <w:pPr>
        <w:rPr>
          <w:lang w:val="es-ES_tradnl"/>
        </w:rPr>
      </w:pPr>
    </w:p>
    <w:p w14:paraId="4CA2B0AC" w14:textId="7D95928D" w:rsidR="00540C18" w:rsidRDefault="00540C18" w:rsidP="00B450F8">
      <w:pPr>
        <w:rPr>
          <w:lang w:val="es-ES_tradnl"/>
        </w:rPr>
      </w:pPr>
    </w:p>
    <w:p w14:paraId="6E241817" w14:textId="16837C07" w:rsidR="00540C18" w:rsidRDefault="00540C18" w:rsidP="00B450F8">
      <w:pPr>
        <w:rPr>
          <w:lang w:val="es-ES_tradnl"/>
        </w:rPr>
      </w:pPr>
    </w:p>
    <w:p w14:paraId="4D39D084" w14:textId="15E1EBF2" w:rsidR="00540C18" w:rsidRDefault="00540C18" w:rsidP="00B450F8">
      <w:pPr>
        <w:rPr>
          <w:lang w:val="es-ES_tradnl"/>
        </w:rPr>
      </w:pPr>
    </w:p>
    <w:p w14:paraId="17256A79" w14:textId="760AF2E9" w:rsidR="00540C18" w:rsidRDefault="00540C18" w:rsidP="00B450F8">
      <w:pPr>
        <w:rPr>
          <w:lang w:val="es-ES_tradnl"/>
        </w:rPr>
      </w:pPr>
    </w:p>
    <w:p w14:paraId="1D15D380" w14:textId="2FF1C992" w:rsidR="00540C18" w:rsidRDefault="00540C18" w:rsidP="00B450F8">
      <w:pPr>
        <w:rPr>
          <w:lang w:val="es-ES_tradnl"/>
        </w:rPr>
      </w:pPr>
    </w:p>
    <w:p w14:paraId="06C5A956" w14:textId="4F71B36D" w:rsidR="00540C18" w:rsidRDefault="00540C18" w:rsidP="00B450F8">
      <w:pPr>
        <w:rPr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C513C1" w:rsidRPr="00730B7D" w14:paraId="1BDE5058" w14:textId="77777777" w:rsidTr="004C4A47">
        <w:tc>
          <w:tcPr>
            <w:tcW w:w="2777" w:type="dxa"/>
            <w:shd w:val="clear" w:color="auto" w:fill="E6E6E6"/>
          </w:tcPr>
          <w:p w14:paraId="241CA629" w14:textId="77777777" w:rsidR="00C513C1" w:rsidRPr="00730B7D" w:rsidRDefault="00C513C1" w:rsidP="004C4A4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7A1F3FC5" w14:textId="77777777" w:rsidR="00C513C1" w:rsidRPr="00730B7D" w:rsidRDefault="00C513C1" w:rsidP="004C4A4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Descripción</w:t>
            </w:r>
          </w:p>
        </w:tc>
      </w:tr>
      <w:tr w:rsidR="00C513C1" w:rsidRPr="009117F0" w14:paraId="74D6773C" w14:textId="77777777" w:rsidTr="004C4A47">
        <w:tc>
          <w:tcPr>
            <w:tcW w:w="2777" w:type="dxa"/>
          </w:tcPr>
          <w:p w14:paraId="3ABD0979" w14:textId="77777777" w:rsidR="00C513C1" w:rsidRPr="00730B7D" w:rsidRDefault="00C513C1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01214811" w14:textId="4BD35629" w:rsidR="00C513C1" w:rsidRPr="00730B7D" w:rsidRDefault="00C513C1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RS0002</w:t>
            </w:r>
          </w:p>
        </w:tc>
      </w:tr>
      <w:tr w:rsidR="00C513C1" w:rsidRPr="009D3B35" w14:paraId="11B89020" w14:textId="77777777" w:rsidTr="004C4A47">
        <w:tc>
          <w:tcPr>
            <w:tcW w:w="2777" w:type="dxa"/>
          </w:tcPr>
          <w:p w14:paraId="62A92870" w14:textId="77777777" w:rsidR="00C513C1" w:rsidRPr="00730B7D" w:rsidRDefault="00C513C1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0E814ECC" w14:textId="59B6E84D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“Reserva de asiento” en una determinada aerolínea </w:t>
            </w:r>
          </w:p>
        </w:tc>
      </w:tr>
      <w:tr w:rsidR="00C513C1" w:rsidRPr="009D3B35" w14:paraId="345B8682" w14:textId="77777777" w:rsidTr="004C4A47">
        <w:tc>
          <w:tcPr>
            <w:tcW w:w="2777" w:type="dxa"/>
          </w:tcPr>
          <w:p w14:paraId="707DCEF3" w14:textId="77777777" w:rsidR="00C513C1" w:rsidRPr="00730B7D" w:rsidRDefault="00C513C1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0A190C87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Al momento de accionar el requisito RS0001, el sitio web debe desplegarse a otro caso de </w:t>
            </w:r>
            <w:proofErr w:type="gram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uso(</w:t>
            </w:r>
            <w:proofErr w:type="gramEnd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RS0002) y debe ser entendido de manera correcta y clara por el tipo de usuario para el accionar correcto de este.</w:t>
            </w:r>
          </w:p>
          <w:p w14:paraId="25792A61" w14:textId="62599D9E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RS0002 Debe permitir al usuario poder seleccionar un determinado asiento en una determinada aerolínea.</w:t>
            </w:r>
          </w:p>
        </w:tc>
      </w:tr>
      <w:tr w:rsidR="00C513C1" w:rsidRPr="00B106C1" w14:paraId="32CB4243" w14:textId="77777777" w:rsidTr="004C4A47">
        <w:tc>
          <w:tcPr>
            <w:tcW w:w="2777" w:type="dxa"/>
          </w:tcPr>
          <w:p w14:paraId="3643F6B4" w14:textId="77777777" w:rsidR="00C513C1" w:rsidRPr="00730B7D" w:rsidRDefault="00C513C1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685C2A2F" w14:textId="71CE2E6D" w:rsidR="00C513C1" w:rsidRPr="004C4A47" w:rsidRDefault="00C513C1" w:rsidP="004C4A4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Alta</w:t>
            </w:r>
          </w:p>
        </w:tc>
      </w:tr>
      <w:tr w:rsidR="00C513C1" w:rsidRPr="00B106C1" w14:paraId="4938282E" w14:textId="77777777" w:rsidTr="004C4A47">
        <w:tc>
          <w:tcPr>
            <w:tcW w:w="2777" w:type="dxa"/>
          </w:tcPr>
          <w:p w14:paraId="3AB9E17A" w14:textId="77777777" w:rsidR="00C513C1" w:rsidRPr="00730B7D" w:rsidRDefault="00C513C1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080BD6B2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Cliente/Profesor,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Developers</w:t>
            </w:r>
            <w:proofErr w:type="spellEnd"/>
          </w:p>
        </w:tc>
      </w:tr>
      <w:tr w:rsidR="00C513C1" w:rsidRPr="009D3B35" w14:paraId="5D6FED79" w14:textId="77777777" w:rsidTr="004C4A47">
        <w:tc>
          <w:tcPr>
            <w:tcW w:w="2777" w:type="dxa"/>
          </w:tcPr>
          <w:p w14:paraId="0A6A4B6D" w14:textId="77777777" w:rsidR="00C513C1" w:rsidRPr="00730B7D" w:rsidRDefault="00C513C1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2ADC387D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puede someterse a cambios de requisitos funcionales y No funcionales</w:t>
            </w:r>
          </w:p>
        </w:tc>
      </w:tr>
      <w:tr w:rsidR="00C513C1" w:rsidRPr="00B106C1" w14:paraId="305BCE76" w14:textId="77777777" w:rsidTr="004C4A47">
        <w:tc>
          <w:tcPr>
            <w:tcW w:w="2777" w:type="dxa"/>
          </w:tcPr>
          <w:p w14:paraId="29F62189" w14:textId="77777777" w:rsidR="00C513C1" w:rsidRPr="00730B7D" w:rsidRDefault="00C513C1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627151CB" w14:textId="34856EAC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</w:t>
            </w:r>
          </w:p>
        </w:tc>
      </w:tr>
      <w:tr w:rsidR="00C513C1" w:rsidRPr="009D3B35" w14:paraId="4F846A6D" w14:textId="77777777" w:rsidTr="004C4A47">
        <w:tc>
          <w:tcPr>
            <w:tcW w:w="2777" w:type="dxa"/>
          </w:tcPr>
          <w:p w14:paraId="4D0C460E" w14:textId="77777777" w:rsidR="00C513C1" w:rsidRPr="00730B7D" w:rsidRDefault="00C513C1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6AE861F9" w14:textId="61B2925E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Usuario común,</w:t>
            </w:r>
          </w:p>
          <w:p w14:paraId="1AA5FD96" w14:textId="3DCE2BB1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Usuario Agencia de viajes.</w:t>
            </w:r>
          </w:p>
          <w:p w14:paraId="700373F5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C513C1" w:rsidRPr="00B106C1" w14:paraId="6F9FCEFE" w14:textId="77777777" w:rsidTr="004C4A47">
        <w:tc>
          <w:tcPr>
            <w:tcW w:w="2777" w:type="dxa"/>
            <w:tcBorders>
              <w:bottom w:val="single" w:sz="4" w:space="0" w:color="003366"/>
            </w:tcBorders>
          </w:tcPr>
          <w:p w14:paraId="25F3AB25" w14:textId="77777777" w:rsidR="00C513C1" w:rsidRPr="00730B7D" w:rsidRDefault="00C513C1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0FF9723A" w14:textId="64BB99EC" w:rsidR="00C513C1" w:rsidRPr="00730B7D" w:rsidRDefault="004C4A47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RU0002</w:t>
            </w:r>
          </w:p>
        </w:tc>
      </w:tr>
    </w:tbl>
    <w:p w14:paraId="5FBCAADB" w14:textId="69B84196" w:rsidR="0070794E" w:rsidRDefault="0070794E" w:rsidP="00B450F8">
      <w:pPr>
        <w:rPr>
          <w:lang w:val="es-ES_tradnl"/>
        </w:rPr>
      </w:pPr>
    </w:p>
    <w:p w14:paraId="224BA869" w14:textId="55FC24FA" w:rsidR="0070794E" w:rsidRDefault="0070794E" w:rsidP="00B450F8">
      <w:pPr>
        <w:rPr>
          <w:lang w:val="es-ES_tradnl"/>
        </w:rPr>
      </w:pPr>
    </w:p>
    <w:p w14:paraId="45237691" w14:textId="77777777" w:rsidR="0070794E" w:rsidRDefault="0070794E" w:rsidP="00B450F8">
      <w:pPr>
        <w:rPr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C513C1" w:rsidRPr="00730B7D" w14:paraId="7F54BE7C" w14:textId="77777777" w:rsidTr="004C4A47">
        <w:tc>
          <w:tcPr>
            <w:tcW w:w="2777" w:type="dxa"/>
            <w:shd w:val="clear" w:color="auto" w:fill="E6E6E6"/>
          </w:tcPr>
          <w:p w14:paraId="480D3C71" w14:textId="77777777" w:rsidR="00C513C1" w:rsidRPr="00730B7D" w:rsidRDefault="00C513C1" w:rsidP="004C4A4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3ED4A899" w14:textId="77777777" w:rsidR="00C513C1" w:rsidRPr="00730B7D" w:rsidRDefault="00C513C1" w:rsidP="004C4A4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Descripción</w:t>
            </w:r>
          </w:p>
        </w:tc>
      </w:tr>
      <w:tr w:rsidR="00C513C1" w:rsidRPr="009117F0" w14:paraId="3186DAF6" w14:textId="77777777" w:rsidTr="004C4A47">
        <w:tc>
          <w:tcPr>
            <w:tcW w:w="2777" w:type="dxa"/>
          </w:tcPr>
          <w:p w14:paraId="711C9122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6FF8A961" w14:textId="349CFFF2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RS000</w:t>
            </w:r>
            <w:r w:rsidR="004C4A47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3</w:t>
            </w:r>
          </w:p>
        </w:tc>
      </w:tr>
      <w:tr w:rsidR="00C513C1" w:rsidRPr="00B106C1" w14:paraId="200020FB" w14:textId="77777777" w:rsidTr="004C4A47">
        <w:tc>
          <w:tcPr>
            <w:tcW w:w="2777" w:type="dxa"/>
          </w:tcPr>
          <w:p w14:paraId="1D8AD86D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729D84E4" w14:textId="127689D6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“</w:t>
            </w:r>
            <w:r w:rsidR="008E7C18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compra del ticket”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C513C1" w:rsidRPr="009D3B35" w14:paraId="218C0C07" w14:textId="77777777" w:rsidTr="004C4A47">
        <w:tc>
          <w:tcPr>
            <w:tcW w:w="2777" w:type="dxa"/>
          </w:tcPr>
          <w:p w14:paraId="3FFE044A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460AA5EB" w14:textId="6E547639" w:rsidR="00C513C1" w:rsidRPr="004C4A47" w:rsidRDefault="00C513C1" w:rsidP="008E7C18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Al momento de accionar el requisito</w:t>
            </w:r>
            <w:r w:rsidR="0070794E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RS0002</w:t>
            </w:r>
            <w:r w:rsid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o el opcional RS0006</w:t>
            </w:r>
            <w:r w:rsidR="008E7C18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. </w:t>
            </w:r>
            <w:r w:rsidR="0070794E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El sitio web 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Debe </w:t>
            </w:r>
            <w:r w:rsidR="008E7C18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desplegar a una nueva interfaz (Banco) al usuario para poder hacer efectiva la compra de este.</w:t>
            </w:r>
          </w:p>
        </w:tc>
      </w:tr>
      <w:tr w:rsidR="00C513C1" w:rsidRPr="00B106C1" w14:paraId="6A328137" w14:textId="77777777" w:rsidTr="004C4A47">
        <w:tc>
          <w:tcPr>
            <w:tcW w:w="2777" w:type="dxa"/>
          </w:tcPr>
          <w:p w14:paraId="14B6325A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2CB656F3" w14:textId="296249C7" w:rsidR="00C513C1" w:rsidRPr="004C4A47" w:rsidRDefault="008E7C18" w:rsidP="004C4A4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Muy Alta</w:t>
            </w:r>
          </w:p>
        </w:tc>
      </w:tr>
      <w:tr w:rsidR="00C513C1" w:rsidRPr="00B106C1" w14:paraId="5DF773C0" w14:textId="77777777" w:rsidTr="004C4A47">
        <w:tc>
          <w:tcPr>
            <w:tcW w:w="2777" w:type="dxa"/>
          </w:tcPr>
          <w:p w14:paraId="2E940C20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00A1E5BF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Cliente/Profesor,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Developers</w:t>
            </w:r>
            <w:proofErr w:type="spellEnd"/>
          </w:p>
        </w:tc>
      </w:tr>
      <w:tr w:rsidR="00C513C1" w:rsidRPr="009D3B35" w14:paraId="52CEE79C" w14:textId="77777777" w:rsidTr="004C4A47">
        <w:tc>
          <w:tcPr>
            <w:tcW w:w="2777" w:type="dxa"/>
          </w:tcPr>
          <w:p w14:paraId="792082C3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6F455B5D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puede someterse a cambios de requisitos funcionales y No funcionales</w:t>
            </w:r>
          </w:p>
        </w:tc>
      </w:tr>
      <w:tr w:rsidR="00C513C1" w:rsidRPr="00B106C1" w14:paraId="1B39892C" w14:textId="77777777" w:rsidTr="004C4A47">
        <w:tc>
          <w:tcPr>
            <w:tcW w:w="2777" w:type="dxa"/>
          </w:tcPr>
          <w:p w14:paraId="66982A01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76905C80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</w:t>
            </w:r>
          </w:p>
        </w:tc>
      </w:tr>
      <w:tr w:rsidR="00C513C1" w:rsidRPr="009D3B35" w14:paraId="12CC0CE9" w14:textId="77777777" w:rsidTr="004C4A47">
        <w:tc>
          <w:tcPr>
            <w:tcW w:w="2777" w:type="dxa"/>
          </w:tcPr>
          <w:p w14:paraId="09501B67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6137FDA8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Usuario común,</w:t>
            </w:r>
          </w:p>
          <w:p w14:paraId="0C617B83" w14:textId="64F08CE8" w:rsidR="00C513C1" w:rsidRPr="004C4A47" w:rsidRDefault="008E7C18" w:rsidP="008E7C18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Usuario Agencia de viajes</w:t>
            </w:r>
          </w:p>
        </w:tc>
      </w:tr>
      <w:tr w:rsidR="00C513C1" w:rsidRPr="00B106C1" w14:paraId="42868FDC" w14:textId="77777777" w:rsidTr="004C4A47">
        <w:tc>
          <w:tcPr>
            <w:tcW w:w="2777" w:type="dxa"/>
            <w:tcBorders>
              <w:bottom w:val="single" w:sz="4" w:space="0" w:color="003366"/>
            </w:tcBorders>
          </w:tcPr>
          <w:p w14:paraId="39180297" w14:textId="77777777" w:rsidR="00C513C1" w:rsidRPr="004C4A47" w:rsidRDefault="00C513C1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69281A51" w14:textId="4C67B9E0" w:rsidR="00C513C1" w:rsidRPr="004C4A47" w:rsidRDefault="004C4A47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RU0002</w:t>
            </w:r>
          </w:p>
        </w:tc>
      </w:tr>
    </w:tbl>
    <w:p w14:paraId="7490DBED" w14:textId="750E3013" w:rsidR="00C513C1" w:rsidRDefault="00C513C1" w:rsidP="00B450F8">
      <w:pPr>
        <w:rPr>
          <w:lang w:val="es-ES_tradnl"/>
        </w:rPr>
      </w:pPr>
    </w:p>
    <w:p w14:paraId="3C573AB8" w14:textId="76422B78" w:rsidR="0070794E" w:rsidRDefault="0070794E" w:rsidP="00B450F8">
      <w:pPr>
        <w:rPr>
          <w:lang w:val="es-ES_tradnl"/>
        </w:rPr>
      </w:pPr>
    </w:p>
    <w:p w14:paraId="638A92DA" w14:textId="30D39BCF" w:rsidR="00540C18" w:rsidRDefault="00540C18" w:rsidP="00B450F8">
      <w:pPr>
        <w:rPr>
          <w:lang w:val="es-ES_tradnl"/>
        </w:rPr>
      </w:pPr>
    </w:p>
    <w:p w14:paraId="410D1E14" w14:textId="395FA0F3" w:rsidR="00540C18" w:rsidRDefault="00540C18" w:rsidP="00B450F8">
      <w:pPr>
        <w:rPr>
          <w:lang w:val="es-ES_tradnl"/>
        </w:rPr>
      </w:pPr>
    </w:p>
    <w:p w14:paraId="24AE605F" w14:textId="49A08F31" w:rsidR="00540C18" w:rsidRDefault="00540C18" w:rsidP="00B450F8">
      <w:pPr>
        <w:rPr>
          <w:lang w:val="es-ES_tradnl"/>
        </w:rPr>
      </w:pPr>
    </w:p>
    <w:p w14:paraId="2FA216DB" w14:textId="2C47A541" w:rsidR="00540C18" w:rsidRDefault="00540C18" w:rsidP="00B450F8">
      <w:pPr>
        <w:rPr>
          <w:lang w:val="es-ES_tradnl"/>
        </w:rPr>
      </w:pPr>
    </w:p>
    <w:p w14:paraId="539B6F0D" w14:textId="663D173D" w:rsidR="00540C18" w:rsidRDefault="00540C18" w:rsidP="00B450F8">
      <w:pPr>
        <w:rPr>
          <w:lang w:val="es-ES_tradnl"/>
        </w:rPr>
      </w:pPr>
    </w:p>
    <w:p w14:paraId="50B17B77" w14:textId="6DFDFAC5" w:rsidR="00540C18" w:rsidRDefault="00540C18" w:rsidP="00B450F8">
      <w:pPr>
        <w:rPr>
          <w:lang w:val="es-ES_tradnl"/>
        </w:rPr>
      </w:pPr>
    </w:p>
    <w:p w14:paraId="438A390C" w14:textId="7ADF73B8" w:rsidR="00540C18" w:rsidRDefault="00540C18" w:rsidP="00B450F8">
      <w:pPr>
        <w:rPr>
          <w:lang w:val="es-ES_tradnl"/>
        </w:rPr>
      </w:pPr>
    </w:p>
    <w:p w14:paraId="69675087" w14:textId="1258AB93" w:rsidR="00540C18" w:rsidRDefault="00540C18" w:rsidP="00B450F8">
      <w:pPr>
        <w:rPr>
          <w:lang w:val="es-ES_tradnl"/>
        </w:rPr>
      </w:pPr>
    </w:p>
    <w:p w14:paraId="6EBADAB3" w14:textId="662B7D56" w:rsidR="00540C18" w:rsidRDefault="00540C18" w:rsidP="00B450F8">
      <w:pPr>
        <w:rPr>
          <w:lang w:val="es-ES_tradnl"/>
        </w:rPr>
      </w:pPr>
    </w:p>
    <w:p w14:paraId="2D74457A" w14:textId="2B9D4D98" w:rsidR="00540C18" w:rsidRDefault="00540C18" w:rsidP="00B450F8">
      <w:pPr>
        <w:rPr>
          <w:lang w:val="es-ES_tradnl"/>
        </w:rPr>
      </w:pPr>
    </w:p>
    <w:p w14:paraId="4CB6951D" w14:textId="77777777" w:rsidR="00540C18" w:rsidRDefault="00540C18" w:rsidP="00B450F8">
      <w:pPr>
        <w:rPr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70794E" w:rsidRPr="00730B7D" w14:paraId="71EF90AC" w14:textId="77777777" w:rsidTr="004C4A47">
        <w:tc>
          <w:tcPr>
            <w:tcW w:w="2777" w:type="dxa"/>
            <w:shd w:val="clear" w:color="auto" w:fill="E6E6E6"/>
          </w:tcPr>
          <w:p w14:paraId="006D18AB" w14:textId="77777777" w:rsidR="0070794E" w:rsidRPr="00730B7D" w:rsidRDefault="0070794E" w:rsidP="004C4A4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74581376" w14:textId="77777777" w:rsidR="0070794E" w:rsidRPr="00730B7D" w:rsidRDefault="0070794E" w:rsidP="004C4A4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Descripción</w:t>
            </w:r>
          </w:p>
        </w:tc>
      </w:tr>
      <w:tr w:rsidR="0070794E" w:rsidRPr="009117F0" w14:paraId="1D1DA847" w14:textId="77777777" w:rsidTr="004C4A47">
        <w:tc>
          <w:tcPr>
            <w:tcW w:w="2777" w:type="dxa"/>
          </w:tcPr>
          <w:p w14:paraId="0E8E1724" w14:textId="77777777" w:rsidR="0070794E" w:rsidRPr="00730B7D" w:rsidRDefault="0070794E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7C1A6EE8" w14:textId="49BD9639" w:rsidR="0070794E" w:rsidRPr="00730B7D" w:rsidRDefault="0070794E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RS000</w:t>
            </w:r>
            <w:r w:rsidR="004C4A47">
              <w:rPr>
                <w:rFonts w:ascii="Arial" w:hAnsi="Arial" w:cs="Arial"/>
                <w:sz w:val="22"/>
                <w:szCs w:val="22"/>
                <w:lang w:val="es-ES_tradnl"/>
              </w:rPr>
              <w:t>4</w:t>
            </w:r>
          </w:p>
        </w:tc>
      </w:tr>
      <w:tr w:rsidR="0070794E" w:rsidRPr="00B106C1" w14:paraId="04369EC1" w14:textId="77777777" w:rsidTr="004C4A47">
        <w:tc>
          <w:tcPr>
            <w:tcW w:w="2777" w:type="dxa"/>
          </w:tcPr>
          <w:p w14:paraId="15CD7826" w14:textId="77777777" w:rsidR="0070794E" w:rsidRPr="00730B7D" w:rsidRDefault="0070794E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068700CE" w14:textId="4F9CEA83" w:rsidR="0070794E" w:rsidRPr="004C4A47" w:rsidRDefault="0070794E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“</w:t>
            </w:r>
            <w:r w:rsidR="008E7C18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Descontar comisión por servicios”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70794E" w:rsidRPr="009D3B35" w14:paraId="440B9944" w14:textId="77777777" w:rsidTr="004C4A47">
        <w:tc>
          <w:tcPr>
            <w:tcW w:w="2777" w:type="dxa"/>
          </w:tcPr>
          <w:p w14:paraId="3E750344" w14:textId="77777777" w:rsidR="0070794E" w:rsidRPr="00730B7D" w:rsidRDefault="0070794E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08F898D3" w14:textId="06312EBD" w:rsidR="0070794E" w:rsidRPr="004C4A47" w:rsidRDefault="00532110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Al momento de accionar RS0004 </w:t>
            </w:r>
            <w:r w:rsidR="001B364C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el sistema debe realizar una operación matemática interna para generar las ganancias correspondientes, tras esto determinara las ganancias correspondientes a la agencia de viajes (</w:t>
            </w:r>
            <w:proofErr w:type="spellStart"/>
            <w:r w:rsidR="001B364C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Aerolinea</w:t>
            </w:r>
            <w:proofErr w:type="spellEnd"/>
            <w:r w:rsidR="001B364C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)</w:t>
            </w:r>
          </w:p>
        </w:tc>
      </w:tr>
      <w:tr w:rsidR="0070794E" w:rsidRPr="00B106C1" w14:paraId="2DBAFF34" w14:textId="77777777" w:rsidTr="004C4A47">
        <w:tc>
          <w:tcPr>
            <w:tcW w:w="2777" w:type="dxa"/>
          </w:tcPr>
          <w:p w14:paraId="0C038B8A" w14:textId="77777777" w:rsidR="0070794E" w:rsidRPr="00730B7D" w:rsidRDefault="0070794E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7F0CEBB2" w14:textId="77777777" w:rsidR="0070794E" w:rsidRPr="004C4A47" w:rsidRDefault="0070794E" w:rsidP="004C4A4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Alta</w:t>
            </w:r>
          </w:p>
        </w:tc>
      </w:tr>
      <w:tr w:rsidR="0070794E" w:rsidRPr="00B106C1" w14:paraId="3B3FC89A" w14:textId="77777777" w:rsidTr="004C4A47">
        <w:tc>
          <w:tcPr>
            <w:tcW w:w="2777" w:type="dxa"/>
          </w:tcPr>
          <w:p w14:paraId="79DD4B53" w14:textId="77777777" w:rsidR="0070794E" w:rsidRPr="00730B7D" w:rsidRDefault="0070794E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399F9C66" w14:textId="77777777" w:rsidR="0070794E" w:rsidRPr="004C4A47" w:rsidRDefault="0070794E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Cliente/Profesor, </w:t>
            </w:r>
            <w:proofErr w:type="spellStart"/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Developers</w:t>
            </w:r>
            <w:proofErr w:type="spellEnd"/>
          </w:p>
        </w:tc>
      </w:tr>
      <w:tr w:rsidR="0070794E" w:rsidRPr="009D3B35" w14:paraId="05C3DD0B" w14:textId="77777777" w:rsidTr="004C4A47">
        <w:tc>
          <w:tcPr>
            <w:tcW w:w="2777" w:type="dxa"/>
          </w:tcPr>
          <w:p w14:paraId="18FF83BB" w14:textId="77777777" w:rsidR="0070794E" w:rsidRPr="00730B7D" w:rsidRDefault="0070794E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1D6D50DD" w14:textId="02B7C9F1" w:rsidR="0070794E" w:rsidRPr="004C4A47" w:rsidRDefault="0070794E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puede somet</w:t>
            </w:r>
            <w:r w:rsidR="001B364C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erse a cambios de requisitos</w:t>
            </w: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No funcionales</w:t>
            </w:r>
          </w:p>
        </w:tc>
      </w:tr>
      <w:tr w:rsidR="0070794E" w:rsidRPr="00B106C1" w14:paraId="63523FA2" w14:textId="77777777" w:rsidTr="004C4A47">
        <w:tc>
          <w:tcPr>
            <w:tcW w:w="2777" w:type="dxa"/>
          </w:tcPr>
          <w:p w14:paraId="4603AFA9" w14:textId="77777777" w:rsidR="0070794E" w:rsidRPr="00730B7D" w:rsidRDefault="0070794E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1676B6DF" w14:textId="77777777" w:rsidR="0070794E" w:rsidRPr="004C4A47" w:rsidRDefault="0070794E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</w:t>
            </w:r>
          </w:p>
        </w:tc>
      </w:tr>
      <w:tr w:rsidR="0070794E" w:rsidRPr="00B106C1" w14:paraId="6FA6BACC" w14:textId="77777777" w:rsidTr="004C4A47">
        <w:tc>
          <w:tcPr>
            <w:tcW w:w="2777" w:type="dxa"/>
          </w:tcPr>
          <w:p w14:paraId="656013A6" w14:textId="77777777" w:rsidR="0070794E" w:rsidRPr="00730B7D" w:rsidRDefault="0070794E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47963A8F" w14:textId="5D54EDE1" w:rsidR="0070794E" w:rsidRPr="004C4A47" w:rsidRDefault="001B364C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Sistema (software)</w:t>
            </w:r>
            <w:r w:rsidR="0070794E"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.</w:t>
            </w:r>
          </w:p>
          <w:p w14:paraId="6951513F" w14:textId="77777777" w:rsidR="0070794E" w:rsidRPr="004C4A47" w:rsidRDefault="0070794E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70794E" w:rsidRPr="00B106C1" w14:paraId="7181DA6A" w14:textId="77777777" w:rsidTr="004C4A47">
        <w:trPr>
          <w:trHeight w:val="243"/>
        </w:trPr>
        <w:tc>
          <w:tcPr>
            <w:tcW w:w="2777" w:type="dxa"/>
            <w:tcBorders>
              <w:bottom w:val="single" w:sz="4" w:space="0" w:color="003366"/>
            </w:tcBorders>
          </w:tcPr>
          <w:p w14:paraId="6A5906F0" w14:textId="77777777" w:rsidR="0070794E" w:rsidRPr="00730B7D" w:rsidRDefault="0070794E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746C1581" w14:textId="28CAA523" w:rsidR="0070794E" w:rsidRPr="004C4A47" w:rsidRDefault="004C4A47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4C4A47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RU0003</w:t>
            </w:r>
          </w:p>
        </w:tc>
      </w:tr>
    </w:tbl>
    <w:p w14:paraId="5B863CB1" w14:textId="2AAEC612" w:rsidR="001B364C" w:rsidRDefault="001B364C" w:rsidP="00B450F8">
      <w:pPr>
        <w:rPr>
          <w:lang w:val="es-ES_tradnl"/>
        </w:rPr>
      </w:pPr>
    </w:p>
    <w:p w14:paraId="0B7BC237" w14:textId="54F86715" w:rsidR="001B364C" w:rsidRDefault="001B364C" w:rsidP="00B450F8">
      <w:pPr>
        <w:rPr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1B364C" w:rsidRPr="00730B7D" w14:paraId="3FCC917E" w14:textId="77777777" w:rsidTr="004C4A47">
        <w:tc>
          <w:tcPr>
            <w:tcW w:w="2777" w:type="dxa"/>
            <w:shd w:val="clear" w:color="auto" w:fill="E6E6E6"/>
          </w:tcPr>
          <w:p w14:paraId="1DEB0456" w14:textId="77777777" w:rsidR="001B364C" w:rsidRPr="00730B7D" w:rsidRDefault="001B364C" w:rsidP="004C4A4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5C122970" w14:textId="77777777" w:rsidR="001B364C" w:rsidRPr="00730B7D" w:rsidRDefault="001B364C" w:rsidP="004C4A47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Descripción</w:t>
            </w:r>
          </w:p>
        </w:tc>
      </w:tr>
      <w:tr w:rsidR="001B364C" w:rsidRPr="009117F0" w14:paraId="1DF80435" w14:textId="77777777" w:rsidTr="004C4A47">
        <w:tc>
          <w:tcPr>
            <w:tcW w:w="2777" w:type="dxa"/>
          </w:tcPr>
          <w:p w14:paraId="25F66684" w14:textId="77777777" w:rsidR="001B364C" w:rsidRPr="00730B7D" w:rsidRDefault="001B364C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78C7A453" w14:textId="44AD9265" w:rsidR="001B364C" w:rsidRPr="00730B7D" w:rsidRDefault="001B364C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RS000</w:t>
            </w:r>
            <w:r w:rsidR="004C4A47">
              <w:rPr>
                <w:rFonts w:ascii="Arial" w:hAnsi="Arial" w:cs="Arial"/>
                <w:sz w:val="22"/>
                <w:szCs w:val="22"/>
                <w:lang w:val="es-ES_tradnl"/>
              </w:rPr>
              <w:t>5</w:t>
            </w:r>
          </w:p>
        </w:tc>
      </w:tr>
      <w:tr w:rsidR="001B364C" w:rsidRPr="009D3B35" w14:paraId="721B32DC" w14:textId="77777777" w:rsidTr="004C4A47">
        <w:tc>
          <w:tcPr>
            <w:tcW w:w="2777" w:type="dxa"/>
          </w:tcPr>
          <w:p w14:paraId="4EC62910" w14:textId="77777777" w:rsidR="001B364C" w:rsidRPr="00730B7D" w:rsidRDefault="001B364C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2322336A" w14:textId="2CBEB15C" w:rsidR="001B364C" w:rsidRPr="00532110" w:rsidRDefault="001B364C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Retornar ganancias a la agencia de turismo </w:t>
            </w:r>
          </w:p>
        </w:tc>
      </w:tr>
      <w:tr w:rsidR="001B364C" w:rsidRPr="009D3B35" w14:paraId="361EE779" w14:textId="77777777" w:rsidTr="004C4A47">
        <w:tc>
          <w:tcPr>
            <w:tcW w:w="2777" w:type="dxa"/>
          </w:tcPr>
          <w:p w14:paraId="187B1B75" w14:textId="77777777" w:rsidR="001B364C" w:rsidRPr="00730B7D" w:rsidRDefault="001B364C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3466BEFF" w14:textId="0545667A" w:rsidR="001B364C" w:rsidRPr="00532110" w:rsidRDefault="001B364C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es de tipo opcional a accionar por parte del usuario, pero de igual manera esta establecido dentro del sistema.</w:t>
            </w:r>
          </w:p>
          <w:p w14:paraId="45D922F5" w14:textId="52A8E80A" w:rsidR="001B364C" w:rsidRPr="00532110" w:rsidRDefault="00532110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RS0005</w:t>
            </w:r>
            <w:r w:rsidR="001B364C"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El sistema debe poder retornar las ganancias correspondientes a la Agencia de turismo en el caso de que se accione esta opción.</w:t>
            </w:r>
          </w:p>
        </w:tc>
      </w:tr>
      <w:tr w:rsidR="001B364C" w:rsidRPr="00B106C1" w14:paraId="27DE78B2" w14:textId="77777777" w:rsidTr="004C4A47">
        <w:tc>
          <w:tcPr>
            <w:tcW w:w="2777" w:type="dxa"/>
          </w:tcPr>
          <w:p w14:paraId="5AA2D7F5" w14:textId="77777777" w:rsidR="001B364C" w:rsidRPr="00730B7D" w:rsidRDefault="001B364C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3443CB64" w14:textId="77777777" w:rsidR="001B364C" w:rsidRPr="00532110" w:rsidRDefault="001B364C" w:rsidP="004C4A4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Alta</w:t>
            </w:r>
          </w:p>
        </w:tc>
      </w:tr>
      <w:tr w:rsidR="001B364C" w:rsidRPr="00B106C1" w14:paraId="1339B064" w14:textId="77777777" w:rsidTr="004C4A47">
        <w:tc>
          <w:tcPr>
            <w:tcW w:w="2777" w:type="dxa"/>
          </w:tcPr>
          <w:p w14:paraId="1CC91570" w14:textId="77777777" w:rsidR="001B364C" w:rsidRPr="00730B7D" w:rsidRDefault="001B364C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69483C2E" w14:textId="77777777" w:rsidR="001B364C" w:rsidRPr="00532110" w:rsidRDefault="001B364C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Cliente/Profesor, </w:t>
            </w:r>
            <w:proofErr w:type="spellStart"/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Developers</w:t>
            </w:r>
            <w:proofErr w:type="spellEnd"/>
          </w:p>
        </w:tc>
      </w:tr>
      <w:tr w:rsidR="001B364C" w:rsidRPr="009D3B35" w14:paraId="7A4C4EBF" w14:textId="77777777" w:rsidTr="004C4A47">
        <w:tc>
          <w:tcPr>
            <w:tcW w:w="2777" w:type="dxa"/>
          </w:tcPr>
          <w:p w14:paraId="2730B396" w14:textId="77777777" w:rsidR="001B364C" w:rsidRPr="00730B7D" w:rsidRDefault="001B364C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1266515E" w14:textId="5313314B" w:rsidR="001B364C" w:rsidRPr="00532110" w:rsidRDefault="001B364C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Este requisito puede someterse a cambios de requisitos Funcionales </w:t>
            </w:r>
            <w:proofErr w:type="gramStart"/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y  No</w:t>
            </w:r>
            <w:proofErr w:type="gramEnd"/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funcionales</w:t>
            </w:r>
          </w:p>
        </w:tc>
      </w:tr>
      <w:tr w:rsidR="001B364C" w:rsidRPr="00B106C1" w14:paraId="70342E03" w14:textId="77777777" w:rsidTr="004C4A47">
        <w:tc>
          <w:tcPr>
            <w:tcW w:w="2777" w:type="dxa"/>
          </w:tcPr>
          <w:p w14:paraId="5C760027" w14:textId="77777777" w:rsidR="001B364C" w:rsidRPr="00730B7D" w:rsidRDefault="001B364C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35F0C14B" w14:textId="77777777" w:rsidR="001B364C" w:rsidRPr="00532110" w:rsidRDefault="001B364C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</w:t>
            </w:r>
          </w:p>
        </w:tc>
      </w:tr>
      <w:tr w:rsidR="001B364C" w:rsidRPr="00B106C1" w14:paraId="2F09F3AA" w14:textId="77777777" w:rsidTr="004C4A47">
        <w:tc>
          <w:tcPr>
            <w:tcW w:w="2777" w:type="dxa"/>
          </w:tcPr>
          <w:p w14:paraId="1CD62C24" w14:textId="77777777" w:rsidR="001B364C" w:rsidRPr="00730B7D" w:rsidRDefault="001B364C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5F682F14" w14:textId="77777777" w:rsidR="001B364C" w:rsidRPr="00532110" w:rsidRDefault="001B364C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Sistema (software).</w:t>
            </w:r>
          </w:p>
          <w:p w14:paraId="3AE2EF7A" w14:textId="77777777" w:rsidR="001B364C" w:rsidRPr="00532110" w:rsidRDefault="001B364C" w:rsidP="004C4A47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1B364C" w:rsidRPr="00B106C1" w14:paraId="43BBC958" w14:textId="77777777" w:rsidTr="004C4A47">
        <w:tc>
          <w:tcPr>
            <w:tcW w:w="2777" w:type="dxa"/>
            <w:tcBorders>
              <w:bottom w:val="single" w:sz="4" w:space="0" w:color="003366"/>
            </w:tcBorders>
          </w:tcPr>
          <w:p w14:paraId="2BD57A28" w14:textId="77777777" w:rsidR="001B364C" w:rsidRPr="00730B7D" w:rsidRDefault="001B364C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37BC0941" w14:textId="3B5C818F" w:rsidR="001B364C" w:rsidRPr="00730B7D" w:rsidRDefault="00944270" w:rsidP="004C4A47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RP7 – RP8</w:t>
            </w:r>
          </w:p>
        </w:tc>
      </w:tr>
    </w:tbl>
    <w:p w14:paraId="22A67F95" w14:textId="1E9774DF" w:rsidR="001B364C" w:rsidRDefault="001B364C" w:rsidP="00B450F8">
      <w:pPr>
        <w:rPr>
          <w:lang w:val="es-ES_tradnl"/>
        </w:rPr>
      </w:pPr>
    </w:p>
    <w:tbl>
      <w:tblPr>
        <w:tblW w:w="9360" w:type="dxa"/>
        <w:tblInd w:w="10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2777"/>
        <w:gridCol w:w="6583"/>
      </w:tblGrid>
      <w:tr w:rsidR="00532110" w:rsidRPr="00730B7D" w14:paraId="794303B6" w14:textId="77777777" w:rsidTr="00D63E11">
        <w:tc>
          <w:tcPr>
            <w:tcW w:w="2777" w:type="dxa"/>
            <w:shd w:val="clear" w:color="auto" w:fill="E6E6E6"/>
          </w:tcPr>
          <w:p w14:paraId="48C49A83" w14:textId="77777777" w:rsidR="00532110" w:rsidRPr="00730B7D" w:rsidRDefault="00532110" w:rsidP="00D63E1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Atributo</w:t>
            </w:r>
          </w:p>
        </w:tc>
        <w:tc>
          <w:tcPr>
            <w:tcW w:w="6583" w:type="dxa"/>
            <w:shd w:val="clear" w:color="auto" w:fill="E6E6E6"/>
          </w:tcPr>
          <w:p w14:paraId="396881A9" w14:textId="77777777" w:rsidR="00532110" w:rsidRPr="00730B7D" w:rsidRDefault="00532110" w:rsidP="00D63E1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Descripción</w:t>
            </w:r>
          </w:p>
        </w:tc>
      </w:tr>
      <w:tr w:rsidR="00532110" w:rsidRPr="009117F0" w14:paraId="3502ED01" w14:textId="77777777" w:rsidTr="00D63E11">
        <w:tc>
          <w:tcPr>
            <w:tcW w:w="2777" w:type="dxa"/>
          </w:tcPr>
          <w:p w14:paraId="1AF25CB9" w14:textId="77777777" w:rsidR="00532110" w:rsidRPr="00730B7D" w:rsidRDefault="00532110" w:rsidP="00D63E1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Identificador</w:t>
            </w:r>
          </w:p>
        </w:tc>
        <w:tc>
          <w:tcPr>
            <w:tcW w:w="6583" w:type="dxa"/>
          </w:tcPr>
          <w:p w14:paraId="5EDBE592" w14:textId="61166FDC" w:rsidR="00532110" w:rsidRPr="00730B7D" w:rsidRDefault="00532110" w:rsidP="00D63E1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RS0006</w:t>
            </w:r>
          </w:p>
        </w:tc>
      </w:tr>
      <w:tr w:rsidR="00532110" w:rsidRPr="009D3B35" w14:paraId="4F6F5209" w14:textId="77777777" w:rsidTr="00D63E11">
        <w:tc>
          <w:tcPr>
            <w:tcW w:w="2777" w:type="dxa"/>
          </w:tcPr>
          <w:p w14:paraId="4C4B0678" w14:textId="77777777" w:rsidR="00532110" w:rsidRPr="00730B7D" w:rsidRDefault="00532110" w:rsidP="00D63E1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6583" w:type="dxa"/>
          </w:tcPr>
          <w:p w14:paraId="754411E4" w14:textId="20A01D37" w:rsidR="00532110" w:rsidRPr="00532110" w:rsidRDefault="00532110" w:rsidP="00D63E1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Reservar un tour “para el ticket reservado”</w:t>
            </w: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532110" w:rsidRPr="009D3B35" w14:paraId="7CB527A6" w14:textId="77777777" w:rsidTr="00D63E11">
        <w:tc>
          <w:tcPr>
            <w:tcW w:w="2777" w:type="dxa"/>
          </w:tcPr>
          <w:p w14:paraId="7CAB06FF" w14:textId="77777777" w:rsidR="00532110" w:rsidRPr="00730B7D" w:rsidRDefault="00532110" w:rsidP="00D63E1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6583" w:type="dxa"/>
          </w:tcPr>
          <w:p w14:paraId="48385BC6" w14:textId="2372FF2B" w:rsidR="00532110" w:rsidRPr="00532110" w:rsidRDefault="00532110" w:rsidP="00D63E1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requisito es de tipo opcional de</w:t>
            </w: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accionar por parte del usuario, pero de igual manera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está</w:t>
            </w: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establecido dentro del sistema.</w:t>
            </w:r>
          </w:p>
          <w:p w14:paraId="35258D94" w14:textId="03CB3415" w:rsidR="00532110" w:rsidRPr="00532110" w:rsidRDefault="00532110" w:rsidP="00D63E1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RS0006</w:t>
            </w: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El sistema debe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dar una opción adicional de reservar un tour a la hora de reservar un ticket al tipo usuario, </w:t>
            </w:r>
          </w:p>
        </w:tc>
      </w:tr>
      <w:tr w:rsidR="00532110" w:rsidRPr="00B106C1" w14:paraId="19B022FB" w14:textId="77777777" w:rsidTr="00D63E11">
        <w:tc>
          <w:tcPr>
            <w:tcW w:w="2777" w:type="dxa"/>
          </w:tcPr>
          <w:p w14:paraId="4CBF170C" w14:textId="77777777" w:rsidR="00532110" w:rsidRPr="00730B7D" w:rsidRDefault="00532110" w:rsidP="00D63E1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Prioridad</w:t>
            </w:r>
          </w:p>
        </w:tc>
        <w:tc>
          <w:tcPr>
            <w:tcW w:w="6583" w:type="dxa"/>
          </w:tcPr>
          <w:p w14:paraId="59E3F80E" w14:textId="320138FD" w:rsidR="00532110" w:rsidRPr="00532110" w:rsidRDefault="00532110" w:rsidP="00D63E11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Baja</w:t>
            </w:r>
          </w:p>
        </w:tc>
      </w:tr>
      <w:tr w:rsidR="00532110" w:rsidRPr="00B106C1" w14:paraId="1F2E2B52" w14:textId="77777777" w:rsidTr="00D63E11">
        <w:tc>
          <w:tcPr>
            <w:tcW w:w="2777" w:type="dxa"/>
          </w:tcPr>
          <w:p w14:paraId="153AAE42" w14:textId="77777777" w:rsidR="00532110" w:rsidRPr="00730B7D" w:rsidRDefault="00532110" w:rsidP="00D63E1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Fuente</w:t>
            </w:r>
          </w:p>
        </w:tc>
        <w:tc>
          <w:tcPr>
            <w:tcW w:w="6583" w:type="dxa"/>
          </w:tcPr>
          <w:p w14:paraId="073BE0DD" w14:textId="77777777" w:rsidR="00532110" w:rsidRPr="00532110" w:rsidRDefault="00532110" w:rsidP="00D63E1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Cliente/Profesor, </w:t>
            </w:r>
            <w:proofErr w:type="spellStart"/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Developers</w:t>
            </w:r>
            <w:proofErr w:type="spellEnd"/>
          </w:p>
        </w:tc>
      </w:tr>
      <w:tr w:rsidR="00532110" w:rsidRPr="009D3B35" w14:paraId="150A9AF9" w14:textId="77777777" w:rsidTr="00D63E11">
        <w:tc>
          <w:tcPr>
            <w:tcW w:w="2777" w:type="dxa"/>
          </w:tcPr>
          <w:p w14:paraId="4940A2A2" w14:textId="77777777" w:rsidR="00532110" w:rsidRPr="00730B7D" w:rsidRDefault="00532110" w:rsidP="00D63E1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Estabilidad</w:t>
            </w:r>
          </w:p>
        </w:tc>
        <w:tc>
          <w:tcPr>
            <w:tcW w:w="6583" w:type="dxa"/>
          </w:tcPr>
          <w:p w14:paraId="4FAC0362" w14:textId="37137E23" w:rsidR="00532110" w:rsidRPr="00532110" w:rsidRDefault="00532110" w:rsidP="00D63E1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Este requisito puede someterse a cambios de requisitos</w:t>
            </w:r>
            <w:r w:rsidR="00D63E11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Funcionales y </w:t>
            </w: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No funcionales</w:t>
            </w:r>
          </w:p>
        </w:tc>
      </w:tr>
      <w:tr w:rsidR="00532110" w:rsidRPr="00B106C1" w14:paraId="251AC702" w14:textId="77777777" w:rsidTr="00D63E11">
        <w:tc>
          <w:tcPr>
            <w:tcW w:w="2777" w:type="dxa"/>
          </w:tcPr>
          <w:p w14:paraId="52E80A2A" w14:textId="77777777" w:rsidR="00532110" w:rsidRPr="00730B7D" w:rsidRDefault="00532110" w:rsidP="00D63E1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Estado</w:t>
            </w:r>
          </w:p>
        </w:tc>
        <w:tc>
          <w:tcPr>
            <w:tcW w:w="6583" w:type="dxa"/>
          </w:tcPr>
          <w:p w14:paraId="2ADAC094" w14:textId="77777777" w:rsidR="00532110" w:rsidRPr="00532110" w:rsidRDefault="00532110" w:rsidP="00D63E1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Cumple</w:t>
            </w:r>
          </w:p>
        </w:tc>
      </w:tr>
      <w:tr w:rsidR="00532110" w:rsidRPr="00B106C1" w14:paraId="4559E64A" w14:textId="77777777" w:rsidTr="00D63E11">
        <w:tc>
          <w:tcPr>
            <w:tcW w:w="2777" w:type="dxa"/>
          </w:tcPr>
          <w:p w14:paraId="0F515805" w14:textId="77777777" w:rsidR="00532110" w:rsidRPr="00730B7D" w:rsidRDefault="00532110" w:rsidP="00D63E1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Listado de Usuarios</w:t>
            </w:r>
          </w:p>
        </w:tc>
        <w:tc>
          <w:tcPr>
            <w:tcW w:w="6583" w:type="dxa"/>
          </w:tcPr>
          <w:p w14:paraId="3EAA6573" w14:textId="77777777" w:rsidR="00532110" w:rsidRPr="00532110" w:rsidRDefault="00532110" w:rsidP="00D63E1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  <w:r w:rsidRPr="005321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Sistema (software).</w:t>
            </w:r>
          </w:p>
          <w:p w14:paraId="2A02B802" w14:textId="77777777" w:rsidR="00532110" w:rsidRPr="00532110" w:rsidRDefault="00532110" w:rsidP="00D63E1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</w:pPr>
          </w:p>
        </w:tc>
      </w:tr>
      <w:tr w:rsidR="00532110" w:rsidRPr="00B106C1" w14:paraId="70BDFABC" w14:textId="77777777" w:rsidTr="00D63E11">
        <w:tc>
          <w:tcPr>
            <w:tcW w:w="2777" w:type="dxa"/>
            <w:tcBorders>
              <w:bottom w:val="single" w:sz="4" w:space="0" w:color="003366"/>
            </w:tcBorders>
          </w:tcPr>
          <w:p w14:paraId="24E47C40" w14:textId="77777777" w:rsidR="00532110" w:rsidRPr="00730B7D" w:rsidRDefault="00532110" w:rsidP="00D63E1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30B7D">
              <w:rPr>
                <w:rFonts w:ascii="Arial" w:hAnsi="Arial" w:cs="Arial"/>
                <w:sz w:val="22"/>
                <w:szCs w:val="22"/>
                <w:lang w:val="es-ES_tradnl"/>
              </w:rPr>
              <w:t>Caso de Prueba</w:t>
            </w:r>
          </w:p>
        </w:tc>
        <w:tc>
          <w:tcPr>
            <w:tcW w:w="6583" w:type="dxa"/>
            <w:tcBorders>
              <w:bottom w:val="single" w:sz="4" w:space="0" w:color="003366"/>
            </w:tcBorders>
          </w:tcPr>
          <w:p w14:paraId="6C7F7525" w14:textId="7911EE00" w:rsidR="00532110" w:rsidRPr="00730B7D" w:rsidRDefault="00532110" w:rsidP="00D63E1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RU</w:t>
            </w:r>
            <w:r w:rsidR="00540C18">
              <w:rPr>
                <w:rFonts w:ascii="Arial" w:hAnsi="Arial" w:cs="Arial"/>
                <w:sz w:val="22"/>
                <w:szCs w:val="22"/>
                <w:lang w:val="es-ES_tradnl"/>
              </w:rPr>
              <w:t>0002 -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 RU0003</w:t>
            </w:r>
          </w:p>
        </w:tc>
      </w:tr>
    </w:tbl>
    <w:p w14:paraId="1263BD11" w14:textId="570F2201" w:rsidR="00FD2BDF" w:rsidRDefault="00FD2BDF" w:rsidP="00FD2BDF">
      <w:pPr>
        <w:tabs>
          <w:tab w:val="left" w:pos="1020"/>
        </w:tabs>
        <w:rPr>
          <w:lang w:val="es-ES_tradnl"/>
        </w:rPr>
      </w:pPr>
    </w:p>
    <w:p w14:paraId="69B233F0" w14:textId="657D6DE5" w:rsidR="009B0F52" w:rsidRDefault="009B0F52">
      <w:pPr>
        <w:pStyle w:val="Ttulo2"/>
        <w:rPr>
          <w:lang w:val="es-ES_tradnl"/>
        </w:rPr>
      </w:pPr>
      <w:bookmarkStart w:id="45" w:name="_Toc136251315"/>
      <w:r w:rsidRPr="00730B7D">
        <w:rPr>
          <w:lang w:val="es-ES_tradnl"/>
        </w:rPr>
        <w:t xml:space="preserve">Matriz de </w:t>
      </w:r>
      <w:r w:rsidR="00B450F8">
        <w:rPr>
          <w:lang w:val="es-ES_tradnl"/>
        </w:rPr>
        <w:t xml:space="preserve">Trazado </w:t>
      </w:r>
      <w:r w:rsidRPr="00730B7D">
        <w:rPr>
          <w:lang w:val="es-ES_tradnl"/>
        </w:rPr>
        <w:t xml:space="preserve">Requisitos </w:t>
      </w:r>
      <w:r w:rsidR="00B450F8">
        <w:rPr>
          <w:lang w:val="es-ES_tradnl"/>
        </w:rPr>
        <w:t>de Usuario vs. Requisitos de Software</w:t>
      </w:r>
      <w:bookmarkEnd w:id="45"/>
    </w:p>
    <w:p w14:paraId="174DA3D8" w14:textId="70264B00" w:rsidR="00FD2BDF" w:rsidRDefault="00FD2BDF" w:rsidP="00FD2BDF">
      <w:pPr>
        <w:pStyle w:val="Textoindependiente"/>
        <w:rPr>
          <w:lang w:val="es-ES_tradnl"/>
        </w:rPr>
      </w:pPr>
    </w:p>
    <w:tbl>
      <w:tblPr>
        <w:tblStyle w:val="Tablaconcuadrcula"/>
        <w:tblW w:w="0" w:type="auto"/>
        <w:tblInd w:w="625" w:type="dxa"/>
        <w:tblLook w:val="04A0" w:firstRow="1" w:lastRow="0" w:firstColumn="1" w:lastColumn="0" w:noHBand="0" w:noVBand="1"/>
      </w:tblPr>
      <w:tblGrid>
        <w:gridCol w:w="1035"/>
        <w:gridCol w:w="1037"/>
        <w:gridCol w:w="1039"/>
        <w:gridCol w:w="1039"/>
        <w:gridCol w:w="1005"/>
        <w:gridCol w:w="33"/>
        <w:gridCol w:w="1017"/>
        <w:gridCol w:w="17"/>
        <w:gridCol w:w="1034"/>
        <w:gridCol w:w="889"/>
        <w:gridCol w:w="15"/>
      </w:tblGrid>
      <w:tr w:rsidR="0058419B" w:rsidRPr="0058419B" w14:paraId="05C9A085" w14:textId="66CFFD60" w:rsidTr="0058419B">
        <w:trPr>
          <w:gridAfter w:val="1"/>
          <w:wAfter w:w="15" w:type="dxa"/>
        </w:trPr>
        <w:tc>
          <w:tcPr>
            <w:tcW w:w="1035" w:type="dxa"/>
          </w:tcPr>
          <w:p w14:paraId="4C2AD0A6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7" w:type="dxa"/>
          </w:tcPr>
          <w:p w14:paraId="21933E62" w14:textId="26BD1D0E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>RS0001</w:t>
            </w:r>
          </w:p>
        </w:tc>
        <w:tc>
          <w:tcPr>
            <w:tcW w:w="1039" w:type="dxa"/>
          </w:tcPr>
          <w:p w14:paraId="28CCF36B" w14:textId="0D636AC9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>RS0002</w:t>
            </w:r>
          </w:p>
        </w:tc>
        <w:tc>
          <w:tcPr>
            <w:tcW w:w="1039" w:type="dxa"/>
          </w:tcPr>
          <w:p w14:paraId="59A32417" w14:textId="37FEA8F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>RS0003</w:t>
            </w:r>
          </w:p>
        </w:tc>
        <w:tc>
          <w:tcPr>
            <w:tcW w:w="1038" w:type="dxa"/>
            <w:gridSpan w:val="2"/>
          </w:tcPr>
          <w:p w14:paraId="62AC667D" w14:textId="63B1B1F1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>RS0004</w:t>
            </w:r>
          </w:p>
        </w:tc>
        <w:tc>
          <w:tcPr>
            <w:tcW w:w="1034" w:type="dxa"/>
            <w:gridSpan w:val="2"/>
          </w:tcPr>
          <w:p w14:paraId="0AE4A4FA" w14:textId="18DBF9C5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>RS0005</w:t>
            </w:r>
          </w:p>
        </w:tc>
        <w:tc>
          <w:tcPr>
            <w:tcW w:w="1034" w:type="dxa"/>
          </w:tcPr>
          <w:p w14:paraId="0099BCF4" w14:textId="68CBDEF4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>RS0006</w:t>
            </w:r>
          </w:p>
        </w:tc>
        <w:tc>
          <w:tcPr>
            <w:tcW w:w="889" w:type="dxa"/>
            <w:shd w:val="clear" w:color="auto" w:fill="auto"/>
          </w:tcPr>
          <w:p w14:paraId="54382A5C" w14:textId="4E32A5E1" w:rsidR="0058419B" w:rsidRPr="0058419B" w:rsidRDefault="0058419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 w:val="22"/>
                <w:szCs w:val="22"/>
                <w:lang w:val="es-ES_tradnl"/>
              </w:rPr>
              <w:t>CP001</w:t>
            </w:r>
          </w:p>
        </w:tc>
      </w:tr>
      <w:tr w:rsidR="0058419B" w:rsidRPr="0058419B" w14:paraId="19D70DA6" w14:textId="6620E0BF" w:rsidTr="0058419B">
        <w:trPr>
          <w:gridAfter w:val="1"/>
          <w:wAfter w:w="15" w:type="dxa"/>
        </w:trPr>
        <w:tc>
          <w:tcPr>
            <w:tcW w:w="1035" w:type="dxa"/>
          </w:tcPr>
          <w:p w14:paraId="231FBAF0" w14:textId="2B054B8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>RU0001</w:t>
            </w:r>
          </w:p>
        </w:tc>
        <w:tc>
          <w:tcPr>
            <w:tcW w:w="1037" w:type="dxa"/>
          </w:tcPr>
          <w:p w14:paraId="13535641" w14:textId="4519B3F9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 xml:space="preserve">     X</w:t>
            </w:r>
          </w:p>
        </w:tc>
        <w:tc>
          <w:tcPr>
            <w:tcW w:w="1039" w:type="dxa"/>
          </w:tcPr>
          <w:p w14:paraId="7F20BB43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9" w:type="dxa"/>
          </w:tcPr>
          <w:p w14:paraId="25BCF204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8" w:type="dxa"/>
            <w:gridSpan w:val="2"/>
          </w:tcPr>
          <w:p w14:paraId="5C9D3847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4" w:type="dxa"/>
            <w:gridSpan w:val="2"/>
          </w:tcPr>
          <w:p w14:paraId="1684D7CF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4" w:type="dxa"/>
          </w:tcPr>
          <w:p w14:paraId="0157D5C7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889" w:type="dxa"/>
            <w:shd w:val="clear" w:color="auto" w:fill="auto"/>
          </w:tcPr>
          <w:p w14:paraId="165AF46D" w14:textId="77777777" w:rsidR="0058419B" w:rsidRPr="0058419B" w:rsidRDefault="0058419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8419B" w:rsidRPr="0058419B" w14:paraId="607ED0F2" w14:textId="2A39DA86" w:rsidTr="0058419B">
        <w:trPr>
          <w:gridAfter w:val="1"/>
          <w:wAfter w:w="15" w:type="dxa"/>
        </w:trPr>
        <w:tc>
          <w:tcPr>
            <w:tcW w:w="1035" w:type="dxa"/>
          </w:tcPr>
          <w:p w14:paraId="6A335728" w14:textId="5FBF04A9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>RU0002</w:t>
            </w:r>
          </w:p>
        </w:tc>
        <w:tc>
          <w:tcPr>
            <w:tcW w:w="1037" w:type="dxa"/>
          </w:tcPr>
          <w:p w14:paraId="4EA3846A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9" w:type="dxa"/>
          </w:tcPr>
          <w:p w14:paraId="721BC7CC" w14:textId="7E70470F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 xml:space="preserve">      X</w:t>
            </w:r>
          </w:p>
        </w:tc>
        <w:tc>
          <w:tcPr>
            <w:tcW w:w="1039" w:type="dxa"/>
          </w:tcPr>
          <w:p w14:paraId="2ECCCF87" w14:textId="1EC5C71E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 xml:space="preserve">     X</w:t>
            </w:r>
          </w:p>
        </w:tc>
        <w:tc>
          <w:tcPr>
            <w:tcW w:w="1038" w:type="dxa"/>
            <w:gridSpan w:val="2"/>
          </w:tcPr>
          <w:p w14:paraId="02422F9C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4" w:type="dxa"/>
            <w:gridSpan w:val="2"/>
          </w:tcPr>
          <w:p w14:paraId="402924AD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4" w:type="dxa"/>
          </w:tcPr>
          <w:p w14:paraId="0570D2C0" w14:textId="4C2CAB7E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 xml:space="preserve">      X</w:t>
            </w:r>
          </w:p>
        </w:tc>
        <w:tc>
          <w:tcPr>
            <w:tcW w:w="889" w:type="dxa"/>
            <w:shd w:val="clear" w:color="auto" w:fill="auto"/>
          </w:tcPr>
          <w:p w14:paraId="0880FE6E" w14:textId="77777777" w:rsidR="0058419B" w:rsidRPr="0058419B" w:rsidRDefault="0058419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8419B" w:rsidRPr="0058419B" w14:paraId="5890100B" w14:textId="0B41AB8E" w:rsidTr="0058419B">
        <w:trPr>
          <w:gridAfter w:val="1"/>
          <w:wAfter w:w="15" w:type="dxa"/>
        </w:trPr>
        <w:tc>
          <w:tcPr>
            <w:tcW w:w="1035" w:type="dxa"/>
          </w:tcPr>
          <w:p w14:paraId="7C22C7FA" w14:textId="6185D043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>RU0003</w:t>
            </w:r>
          </w:p>
        </w:tc>
        <w:tc>
          <w:tcPr>
            <w:tcW w:w="1037" w:type="dxa"/>
          </w:tcPr>
          <w:p w14:paraId="5D5EA985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9" w:type="dxa"/>
          </w:tcPr>
          <w:p w14:paraId="139A3C25" w14:textId="719BE17B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 xml:space="preserve">      X</w:t>
            </w:r>
          </w:p>
        </w:tc>
        <w:tc>
          <w:tcPr>
            <w:tcW w:w="1039" w:type="dxa"/>
          </w:tcPr>
          <w:p w14:paraId="1F020F57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8" w:type="dxa"/>
            <w:gridSpan w:val="2"/>
          </w:tcPr>
          <w:p w14:paraId="2D13436A" w14:textId="6091427B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 xml:space="preserve">      X</w:t>
            </w:r>
          </w:p>
        </w:tc>
        <w:tc>
          <w:tcPr>
            <w:tcW w:w="1034" w:type="dxa"/>
            <w:gridSpan w:val="2"/>
          </w:tcPr>
          <w:p w14:paraId="570E05EF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4" w:type="dxa"/>
          </w:tcPr>
          <w:p w14:paraId="50068627" w14:textId="6BD159D6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 xml:space="preserve">      X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715F2EF7" w14:textId="77777777" w:rsidR="0058419B" w:rsidRPr="0058419B" w:rsidRDefault="0058419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8419B" w14:paraId="36AE90F0" w14:textId="300A0568" w:rsidTr="0058419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35" w:type="dxa"/>
          </w:tcPr>
          <w:p w14:paraId="30EAB1AA" w14:textId="652C7F36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>RU00</w:t>
            </w:r>
            <w:r>
              <w:rPr>
                <w:rFonts w:ascii="Arial" w:hAnsi="Arial" w:cs="Arial"/>
                <w:szCs w:val="22"/>
                <w:lang w:val="es-ES_tradnl"/>
              </w:rPr>
              <w:t>0</w:t>
            </w:r>
            <w:r w:rsidRPr="0058419B">
              <w:rPr>
                <w:rFonts w:ascii="Arial" w:hAnsi="Arial" w:cs="Arial"/>
                <w:szCs w:val="22"/>
                <w:lang w:val="es-ES_tradnl"/>
              </w:rPr>
              <w:t>4</w:t>
            </w:r>
          </w:p>
        </w:tc>
        <w:tc>
          <w:tcPr>
            <w:tcW w:w="1037" w:type="dxa"/>
          </w:tcPr>
          <w:p w14:paraId="3AA70554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9" w:type="dxa"/>
          </w:tcPr>
          <w:p w14:paraId="3286A096" w14:textId="1E576D16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Cs w:val="22"/>
                <w:lang w:val="es-ES_tradnl"/>
              </w:rPr>
              <w:t>X</w:t>
            </w:r>
          </w:p>
        </w:tc>
        <w:tc>
          <w:tcPr>
            <w:tcW w:w="1039" w:type="dxa"/>
          </w:tcPr>
          <w:p w14:paraId="3BFAA442" w14:textId="25290A8E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05" w:type="dxa"/>
          </w:tcPr>
          <w:p w14:paraId="654E1A61" w14:textId="54CF9E59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50" w:type="dxa"/>
            <w:gridSpan w:val="2"/>
          </w:tcPr>
          <w:p w14:paraId="35616DAD" w14:textId="79BD1150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51" w:type="dxa"/>
            <w:gridSpan w:val="2"/>
          </w:tcPr>
          <w:p w14:paraId="30B31E39" w14:textId="061D8419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904" w:type="dxa"/>
            <w:gridSpan w:val="2"/>
            <w:tcBorders>
              <w:top w:val="nil"/>
            </w:tcBorders>
            <w:shd w:val="clear" w:color="auto" w:fill="auto"/>
          </w:tcPr>
          <w:p w14:paraId="0B7E408D" w14:textId="77777777" w:rsidR="0058419B" w:rsidRPr="0058419B" w:rsidRDefault="0058419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58419B" w14:paraId="6C08C684" w14:textId="572628D9" w:rsidTr="0058419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5"/>
        </w:trPr>
        <w:tc>
          <w:tcPr>
            <w:tcW w:w="1035" w:type="dxa"/>
          </w:tcPr>
          <w:p w14:paraId="7580EA5A" w14:textId="5ECFB2FC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 w:rsidRPr="0058419B">
              <w:rPr>
                <w:rFonts w:ascii="Arial" w:hAnsi="Arial" w:cs="Arial"/>
                <w:szCs w:val="22"/>
                <w:lang w:val="es-ES_tradnl"/>
              </w:rPr>
              <w:t>RU00</w:t>
            </w:r>
            <w:r>
              <w:rPr>
                <w:rFonts w:ascii="Arial" w:hAnsi="Arial" w:cs="Arial"/>
                <w:szCs w:val="22"/>
                <w:lang w:val="es-ES_tradnl"/>
              </w:rPr>
              <w:t>0</w:t>
            </w:r>
            <w:r w:rsidRPr="0058419B">
              <w:rPr>
                <w:rFonts w:ascii="Arial" w:hAnsi="Arial" w:cs="Arial"/>
                <w:szCs w:val="22"/>
                <w:lang w:val="es-ES_tradnl"/>
              </w:rPr>
              <w:t>5</w:t>
            </w:r>
          </w:p>
        </w:tc>
        <w:tc>
          <w:tcPr>
            <w:tcW w:w="1037" w:type="dxa"/>
          </w:tcPr>
          <w:p w14:paraId="6DAB6DBD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9" w:type="dxa"/>
          </w:tcPr>
          <w:p w14:paraId="649DCCFD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9" w:type="dxa"/>
          </w:tcPr>
          <w:p w14:paraId="14CE0451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05" w:type="dxa"/>
          </w:tcPr>
          <w:p w14:paraId="3E885B50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50" w:type="dxa"/>
            <w:gridSpan w:val="2"/>
          </w:tcPr>
          <w:p w14:paraId="1023D545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51" w:type="dxa"/>
            <w:gridSpan w:val="2"/>
            <w:tcBorders>
              <w:top w:val="single" w:sz="4" w:space="0" w:color="auto"/>
            </w:tcBorders>
          </w:tcPr>
          <w:p w14:paraId="49B97D4D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9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DF9E16C" w14:textId="501FBF22" w:rsidR="0058419B" w:rsidRPr="0058419B" w:rsidRDefault="0058419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  X</w:t>
            </w:r>
          </w:p>
        </w:tc>
      </w:tr>
      <w:tr w:rsidR="0058419B" w14:paraId="449F6D7A" w14:textId="77777777" w:rsidTr="009D3B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035" w:type="dxa"/>
          </w:tcPr>
          <w:p w14:paraId="15D2AA43" w14:textId="192FD3FD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Arial" w:hAnsi="Arial" w:cs="Arial"/>
                <w:szCs w:val="22"/>
                <w:lang w:val="es-ES_tradnl"/>
              </w:rPr>
              <w:t>RU0006</w:t>
            </w:r>
          </w:p>
        </w:tc>
        <w:tc>
          <w:tcPr>
            <w:tcW w:w="1037" w:type="dxa"/>
          </w:tcPr>
          <w:p w14:paraId="4DDA8A9B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9" w:type="dxa"/>
          </w:tcPr>
          <w:p w14:paraId="540433F9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9" w:type="dxa"/>
          </w:tcPr>
          <w:p w14:paraId="404AC53A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05" w:type="dxa"/>
          </w:tcPr>
          <w:p w14:paraId="0F7D1FE2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50" w:type="dxa"/>
            <w:gridSpan w:val="2"/>
          </w:tcPr>
          <w:p w14:paraId="4E3CE476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51" w:type="dxa"/>
            <w:gridSpan w:val="2"/>
          </w:tcPr>
          <w:p w14:paraId="11156806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904" w:type="dxa"/>
            <w:gridSpan w:val="2"/>
            <w:shd w:val="clear" w:color="auto" w:fill="auto"/>
          </w:tcPr>
          <w:p w14:paraId="7D4469E5" w14:textId="5096DEAB" w:rsidR="0058419B" w:rsidRDefault="0058419B" w:rsidP="0058419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    X</w:t>
            </w:r>
          </w:p>
        </w:tc>
      </w:tr>
      <w:tr w:rsidR="0058419B" w14:paraId="5B17AB3A" w14:textId="77777777" w:rsidTr="009D3B3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035" w:type="dxa"/>
          </w:tcPr>
          <w:p w14:paraId="2F5F3BBF" w14:textId="77777777" w:rsidR="0058419B" w:rsidRPr="0058419B" w:rsidRDefault="0058419B" w:rsidP="0058419B">
            <w:pPr>
              <w:pStyle w:val="Textoindependiente"/>
              <w:ind w:left="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7" w:type="dxa"/>
          </w:tcPr>
          <w:p w14:paraId="7383C801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9" w:type="dxa"/>
          </w:tcPr>
          <w:p w14:paraId="219CC25B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39" w:type="dxa"/>
          </w:tcPr>
          <w:p w14:paraId="15D8D76E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05" w:type="dxa"/>
          </w:tcPr>
          <w:p w14:paraId="3ACD5D8B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50" w:type="dxa"/>
            <w:gridSpan w:val="2"/>
          </w:tcPr>
          <w:p w14:paraId="738A7B61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1051" w:type="dxa"/>
            <w:gridSpan w:val="2"/>
          </w:tcPr>
          <w:p w14:paraId="22AC28EF" w14:textId="77777777" w:rsidR="0058419B" w:rsidRPr="0058419B" w:rsidRDefault="0058419B" w:rsidP="0058419B">
            <w:pPr>
              <w:pStyle w:val="Textoindependiente"/>
              <w:ind w:left="450"/>
              <w:rPr>
                <w:rFonts w:ascii="Arial" w:hAnsi="Arial" w:cs="Arial"/>
                <w:szCs w:val="22"/>
                <w:lang w:val="es-ES_tradnl"/>
              </w:rPr>
            </w:pPr>
          </w:p>
        </w:tc>
        <w:tc>
          <w:tcPr>
            <w:tcW w:w="904" w:type="dxa"/>
            <w:gridSpan w:val="2"/>
            <w:shd w:val="clear" w:color="auto" w:fill="auto"/>
          </w:tcPr>
          <w:p w14:paraId="41AB137E" w14:textId="77777777" w:rsidR="0058419B" w:rsidRDefault="0058419B" w:rsidP="0058419B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747F5F71" w14:textId="77777777" w:rsidR="00F933CC" w:rsidRPr="00730B7D" w:rsidRDefault="00F933CC" w:rsidP="00F933CC">
      <w:pPr>
        <w:pStyle w:val="Ttulo1"/>
        <w:tabs>
          <w:tab w:val="clear" w:pos="432"/>
          <w:tab w:val="num" w:pos="1080"/>
        </w:tabs>
        <w:ind w:left="1080" w:hanging="1080"/>
        <w:rPr>
          <w:lang w:val="es-ES_tradnl"/>
        </w:rPr>
      </w:pPr>
      <w:bookmarkStart w:id="46" w:name="_Toc136251316"/>
      <w:r w:rsidRPr="00730B7D">
        <w:rPr>
          <w:lang w:val="es-ES_tradnl"/>
        </w:rPr>
        <w:lastRenderedPageBreak/>
        <w:t>Pruebas de Sistema</w:t>
      </w:r>
      <w:bookmarkEnd w:id="46"/>
    </w:p>
    <w:p w14:paraId="557D6969" w14:textId="77777777" w:rsidR="00F933CC" w:rsidRPr="00730B7D" w:rsidRDefault="00F933CC" w:rsidP="00F933CC">
      <w:pPr>
        <w:pStyle w:val="Textoindependiente"/>
        <w:rPr>
          <w:rFonts w:ascii="Arial" w:eastAsia="Arial Unicode MS" w:hAnsi="Arial" w:cs="Arial"/>
          <w:lang w:val="es-ES_tradnl"/>
        </w:rPr>
      </w:pPr>
    </w:p>
    <w:p w14:paraId="4741C89F" w14:textId="0B434A2E" w:rsidR="00F933CC" w:rsidRDefault="00F933CC" w:rsidP="00F933CC">
      <w:pPr>
        <w:pStyle w:val="Ttulo2"/>
        <w:rPr>
          <w:rFonts w:eastAsia="Arial Unicode MS"/>
          <w:lang w:val="es-ES_tradnl"/>
        </w:rPr>
      </w:pPr>
      <w:bookmarkStart w:id="47" w:name="_Toc136251317"/>
      <w:r w:rsidRPr="00730B7D">
        <w:rPr>
          <w:rFonts w:eastAsia="Arial Unicode MS"/>
          <w:lang w:val="es-ES_tradnl"/>
        </w:rPr>
        <w:t>Prueba</w:t>
      </w:r>
      <w:r w:rsidR="004611EA">
        <w:rPr>
          <w:rFonts w:eastAsia="Arial Unicode MS"/>
          <w:lang w:val="es-ES_tradnl"/>
        </w:rPr>
        <w:t>s de Usuario</w:t>
      </w:r>
      <w:bookmarkEnd w:id="47"/>
    </w:p>
    <w:p w14:paraId="2F816CB3" w14:textId="6C5EC9C4" w:rsidR="004C4A47" w:rsidRDefault="004C4A47" w:rsidP="004C4A47">
      <w:pPr>
        <w:pStyle w:val="Textoindependiente"/>
        <w:ind w:left="0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 xml:space="preserve">RP1   </w:t>
      </w:r>
      <w:bookmarkStart w:id="48" w:name="_GoBack"/>
      <w:bookmarkEnd w:id="48"/>
      <w:r>
        <w:rPr>
          <w:rFonts w:eastAsia="Arial Unicode MS"/>
          <w:lang w:val="es-ES_tradnl"/>
        </w:rPr>
        <w:t>Versión 0.1</w:t>
      </w:r>
    </w:p>
    <w:p w14:paraId="07EB38DC" w14:textId="3E1114FD" w:rsidR="004C4A47" w:rsidRDefault="004C4A47" w:rsidP="004C4A47">
      <w:pPr>
        <w:pStyle w:val="Textoindependiente"/>
        <w:ind w:left="0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>RP2   Versión 0.2</w:t>
      </w:r>
    </w:p>
    <w:p w14:paraId="60ACFA18" w14:textId="176E35E6" w:rsidR="004C4A47" w:rsidRDefault="004C4A47" w:rsidP="004C4A47">
      <w:pPr>
        <w:pStyle w:val="Textoindependiente"/>
        <w:ind w:left="0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>RP3   Versión 0.3</w:t>
      </w:r>
    </w:p>
    <w:p w14:paraId="4B9E86A9" w14:textId="6CE18B28" w:rsidR="004C4A47" w:rsidRDefault="004C4A47" w:rsidP="004C4A47">
      <w:pPr>
        <w:pStyle w:val="Textoindependiente"/>
        <w:ind w:left="0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>RP4   Versión 0.4</w:t>
      </w:r>
    </w:p>
    <w:p w14:paraId="1F431921" w14:textId="0E4B512F" w:rsidR="004C4A47" w:rsidRDefault="004C4A47" w:rsidP="004C4A47">
      <w:pPr>
        <w:pStyle w:val="Textoindependiente"/>
        <w:ind w:left="0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>RP5   Versión 0.5</w:t>
      </w:r>
    </w:p>
    <w:p w14:paraId="3D63A236" w14:textId="7395521E" w:rsidR="004C4A47" w:rsidRDefault="004C4A47" w:rsidP="004C4A47">
      <w:pPr>
        <w:pStyle w:val="Textoindependiente"/>
        <w:ind w:left="0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>RP6   Versión 0.6</w:t>
      </w:r>
    </w:p>
    <w:p w14:paraId="427C4E45" w14:textId="3EC6442E" w:rsidR="0058419B" w:rsidRDefault="0058419B" w:rsidP="004C4A47">
      <w:pPr>
        <w:pStyle w:val="Textoindependiente"/>
        <w:ind w:left="0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>RP7   Versión 0.7</w:t>
      </w:r>
    </w:p>
    <w:p w14:paraId="37551BF2" w14:textId="2C4F2172" w:rsidR="0058419B" w:rsidRDefault="0058419B" w:rsidP="004C4A47">
      <w:pPr>
        <w:pStyle w:val="Textoindependiente"/>
        <w:ind w:left="0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>RP8   Versión 0.8</w:t>
      </w:r>
    </w:p>
    <w:p w14:paraId="2C492625" w14:textId="029B171C" w:rsidR="0058419B" w:rsidRDefault="0058419B" w:rsidP="004C4A47">
      <w:pPr>
        <w:pStyle w:val="Textoindependiente"/>
        <w:ind w:left="0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>RP9    Versión 0.9</w:t>
      </w:r>
    </w:p>
    <w:p w14:paraId="2AF6FCCE" w14:textId="01DFD669" w:rsidR="0058419B" w:rsidRPr="004C4A47" w:rsidRDefault="0058419B" w:rsidP="004C4A47">
      <w:pPr>
        <w:pStyle w:val="Textoindependiente"/>
        <w:ind w:left="0"/>
        <w:rPr>
          <w:rFonts w:eastAsia="Arial Unicode MS"/>
          <w:lang w:val="es-ES_tradnl"/>
        </w:rPr>
      </w:pPr>
      <w:r>
        <w:rPr>
          <w:rFonts w:eastAsia="Arial Unicode MS"/>
          <w:lang w:val="es-ES_tradnl"/>
        </w:rPr>
        <w:t>RP10   Versión 0.10</w:t>
      </w:r>
    </w:p>
    <w:p w14:paraId="238FB0D6" w14:textId="77777777" w:rsidR="00F933CC" w:rsidRPr="00730B7D" w:rsidRDefault="00B450F8" w:rsidP="00B450F8">
      <w:pPr>
        <w:pStyle w:val="Ttulo2"/>
        <w:rPr>
          <w:rFonts w:eastAsia="Arial Unicode MS"/>
          <w:lang w:val="es-ES_tradnl"/>
        </w:rPr>
      </w:pPr>
      <w:bookmarkStart w:id="49" w:name="_Toc136251318"/>
      <w:r w:rsidRPr="00B450F8">
        <w:rPr>
          <w:rFonts w:eastAsia="Arial Unicode MS"/>
          <w:lang w:val="es-ES_tradnl"/>
        </w:rPr>
        <w:t>Matriz de Trazado Requisitos de Usuario vs. Pruebas</w:t>
      </w:r>
      <w:bookmarkEnd w:id="49"/>
    </w:p>
    <w:p w14:paraId="5A7FC76D" w14:textId="77777777" w:rsidR="00B450F8" w:rsidRPr="00730B7D" w:rsidRDefault="00B450F8" w:rsidP="00B450F8">
      <w:pPr>
        <w:pStyle w:val="Descripcin"/>
        <w:rPr>
          <w:rFonts w:ascii="Arial" w:hAnsi="Arial" w:cs="Arial"/>
          <w:lang w:val="es-ES_tradnl"/>
        </w:rPr>
      </w:pPr>
      <w:bookmarkStart w:id="50" w:name="_Toc512058566"/>
      <w:r w:rsidRPr="00730B7D">
        <w:rPr>
          <w:rFonts w:ascii="Arial" w:hAnsi="Arial" w:cs="Arial"/>
          <w:lang w:val="es-ES_tradnl"/>
        </w:rPr>
        <w:t xml:space="preserve">Tabla </w:t>
      </w:r>
      <w:r w:rsidRPr="00730B7D">
        <w:rPr>
          <w:rFonts w:ascii="Arial" w:hAnsi="Arial" w:cs="Arial"/>
          <w:lang w:val="es-ES_tradnl"/>
        </w:rPr>
        <w:fldChar w:fldCharType="begin"/>
      </w:r>
      <w:r w:rsidRPr="00730B7D">
        <w:rPr>
          <w:rFonts w:ascii="Arial" w:hAnsi="Arial" w:cs="Arial"/>
          <w:lang w:val="es-ES_tradnl"/>
        </w:rPr>
        <w:instrText xml:space="preserve"> SEQ Tabla \* ARABIC </w:instrText>
      </w:r>
      <w:r w:rsidRPr="00730B7D">
        <w:rPr>
          <w:rFonts w:ascii="Arial" w:hAnsi="Arial" w:cs="Arial"/>
          <w:lang w:val="es-ES_tradnl"/>
        </w:rPr>
        <w:fldChar w:fldCharType="separate"/>
      </w:r>
      <w:r w:rsidR="00E258C6">
        <w:rPr>
          <w:rFonts w:ascii="Arial" w:hAnsi="Arial" w:cs="Arial"/>
          <w:noProof/>
          <w:lang w:val="es-ES_tradnl"/>
        </w:rPr>
        <w:t>1</w:t>
      </w:r>
      <w:r w:rsidRPr="00730B7D">
        <w:rPr>
          <w:rFonts w:ascii="Arial" w:hAnsi="Arial" w:cs="Arial"/>
          <w:lang w:val="es-ES_tradnl"/>
        </w:rPr>
        <w:fldChar w:fldCharType="end"/>
      </w:r>
      <w:r w:rsidRPr="00730B7D">
        <w:rPr>
          <w:rFonts w:ascii="Arial" w:hAnsi="Arial" w:cs="Arial"/>
          <w:lang w:val="es-ES_tradnl"/>
        </w:rPr>
        <w:t xml:space="preserve">: Matriz de </w:t>
      </w:r>
      <w:proofErr w:type="gramStart"/>
      <w:r w:rsidRPr="00730B7D">
        <w:rPr>
          <w:rFonts w:ascii="Arial" w:hAnsi="Arial" w:cs="Arial"/>
          <w:lang w:val="es-ES_tradnl"/>
        </w:rPr>
        <w:t xml:space="preserve">requisitos  </w:t>
      </w:r>
      <w:r>
        <w:rPr>
          <w:rFonts w:ascii="Arial" w:hAnsi="Arial" w:cs="Arial"/>
          <w:lang w:val="es-ES_tradnl"/>
        </w:rPr>
        <w:t>de</w:t>
      </w:r>
      <w:proofErr w:type="gramEnd"/>
      <w:r>
        <w:rPr>
          <w:rFonts w:ascii="Arial" w:hAnsi="Arial" w:cs="Arial"/>
          <w:lang w:val="es-ES_tradnl"/>
        </w:rPr>
        <w:t xml:space="preserve"> usuario versus </w:t>
      </w:r>
      <w:r w:rsidR="004611EA">
        <w:rPr>
          <w:rFonts w:ascii="Arial" w:hAnsi="Arial" w:cs="Arial"/>
          <w:lang w:val="es-ES_tradnl"/>
        </w:rPr>
        <w:t>las pruebas</w:t>
      </w:r>
      <w:bookmarkEnd w:id="50"/>
    </w:p>
    <w:tbl>
      <w:tblPr>
        <w:tblpPr w:leftFromText="141" w:rightFromText="141" w:vertAnchor="text" w:horzAnchor="page" w:tblpX="2731" w:tblpY="-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0"/>
        <w:gridCol w:w="735"/>
        <w:gridCol w:w="7"/>
        <w:gridCol w:w="743"/>
        <w:gridCol w:w="735"/>
        <w:gridCol w:w="6"/>
        <w:gridCol w:w="744"/>
        <w:gridCol w:w="744"/>
        <w:gridCol w:w="6"/>
        <w:gridCol w:w="735"/>
        <w:gridCol w:w="683"/>
        <w:gridCol w:w="683"/>
        <w:gridCol w:w="683"/>
        <w:gridCol w:w="817"/>
      </w:tblGrid>
      <w:tr w:rsidR="007C621F" w:rsidRPr="007C621F" w14:paraId="7DA6AE25" w14:textId="2C0B5D43" w:rsidTr="007C621F">
        <w:trPr>
          <w:cantSplit/>
          <w:tblHeader/>
        </w:trPr>
        <w:tc>
          <w:tcPr>
            <w:tcW w:w="750" w:type="dxa"/>
          </w:tcPr>
          <w:p w14:paraId="3C7C51D6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2" w:type="dxa"/>
            <w:gridSpan w:val="2"/>
          </w:tcPr>
          <w:p w14:paraId="085C4BC6" w14:textId="77777777" w:rsidR="007C621F" w:rsidRPr="007C621F" w:rsidRDefault="007C621F" w:rsidP="007C621F">
            <w:pPr>
              <w:numPr>
                <w:ilvl w:val="0"/>
                <w:numId w:val="4"/>
              </w:numPr>
              <w:tabs>
                <w:tab w:val="clear" w:pos="1800"/>
              </w:tabs>
              <w:ind w:left="65" w:firstLine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3" w:type="dxa"/>
          </w:tcPr>
          <w:p w14:paraId="57D393EA" w14:textId="77777777" w:rsidR="007C621F" w:rsidRPr="007C621F" w:rsidRDefault="007C621F" w:rsidP="007C621F">
            <w:pPr>
              <w:numPr>
                <w:ilvl w:val="0"/>
                <w:numId w:val="4"/>
              </w:numPr>
              <w:tabs>
                <w:tab w:val="clear" w:pos="1800"/>
              </w:tabs>
              <w:ind w:left="65" w:firstLine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1" w:type="dxa"/>
            <w:gridSpan w:val="2"/>
          </w:tcPr>
          <w:p w14:paraId="6ADE5F8E" w14:textId="77777777" w:rsidR="007C621F" w:rsidRPr="007C621F" w:rsidRDefault="007C621F" w:rsidP="007C621F">
            <w:pPr>
              <w:numPr>
                <w:ilvl w:val="0"/>
                <w:numId w:val="4"/>
              </w:numPr>
              <w:tabs>
                <w:tab w:val="clear" w:pos="1800"/>
              </w:tabs>
              <w:ind w:left="65" w:firstLine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4" w:type="dxa"/>
          </w:tcPr>
          <w:p w14:paraId="7004CBD6" w14:textId="77777777" w:rsidR="007C621F" w:rsidRPr="007C621F" w:rsidRDefault="007C621F" w:rsidP="007C621F">
            <w:pPr>
              <w:numPr>
                <w:ilvl w:val="0"/>
                <w:numId w:val="4"/>
              </w:numPr>
              <w:tabs>
                <w:tab w:val="clear" w:pos="1800"/>
              </w:tabs>
              <w:ind w:left="65" w:firstLine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4" w:type="dxa"/>
          </w:tcPr>
          <w:p w14:paraId="030CB753" w14:textId="77777777" w:rsidR="007C621F" w:rsidRPr="007C621F" w:rsidRDefault="007C621F" w:rsidP="007C621F">
            <w:pPr>
              <w:numPr>
                <w:ilvl w:val="0"/>
                <w:numId w:val="4"/>
              </w:numPr>
              <w:tabs>
                <w:tab w:val="clear" w:pos="1800"/>
              </w:tabs>
              <w:ind w:left="65" w:firstLine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1" w:type="dxa"/>
            <w:gridSpan w:val="2"/>
          </w:tcPr>
          <w:p w14:paraId="19E191E5" w14:textId="77777777" w:rsidR="007C621F" w:rsidRPr="007C621F" w:rsidRDefault="007C621F" w:rsidP="007C621F">
            <w:pPr>
              <w:numPr>
                <w:ilvl w:val="0"/>
                <w:numId w:val="4"/>
              </w:numPr>
              <w:tabs>
                <w:tab w:val="clear" w:pos="1800"/>
              </w:tabs>
              <w:ind w:left="65" w:firstLine="0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  <w:shd w:val="clear" w:color="auto" w:fill="auto"/>
          </w:tcPr>
          <w:p w14:paraId="6714621A" w14:textId="020530B4" w:rsidR="007C621F" w:rsidRPr="007C621F" w:rsidRDefault="007C621F" w:rsidP="007C621F">
            <w:pPr>
              <w:rPr>
                <w:rFonts w:ascii="Arial" w:hAnsi="Arial" w:cs="Arial"/>
              </w:rPr>
            </w:pPr>
            <w:r w:rsidRPr="007C621F">
              <w:rPr>
                <w:rFonts w:ascii="Arial" w:hAnsi="Arial" w:cs="Arial"/>
              </w:rPr>
              <w:t>RP7</w:t>
            </w:r>
          </w:p>
        </w:tc>
        <w:tc>
          <w:tcPr>
            <w:tcW w:w="630" w:type="dxa"/>
            <w:shd w:val="clear" w:color="auto" w:fill="auto"/>
          </w:tcPr>
          <w:p w14:paraId="2B90F35C" w14:textId="42A35152" w:rsidR="007C621F" w:rsidRPr="007C621F" w:rsidRDefault="007C621F" w:rsidP="007C621F">
            <w:pPr>
              <w:rPr>
                <w:rFonts w:ascii="Arial" w:hAnsi="Arial" w:cs="Arial"/>
              </w:rPr>
            </w:pPr>
            <w:r w:rsidRPr="007C621F">
              <w:rPr>
                <w:rFonts w:ascii="Arial" w:hAnsi="Arial" w:cs="Arial"/>
              </w:rPr>
              <w:t>RP8</w:t>
            </w:r>
          </w:p>
        </w:tc>
        <w:tc>
          <w:tcPr>
            <w:tcW w:w="630" w:type="dxa"/>
            <w:shd w:val="clear" w:color="auto" w:fill="auto"/>
          </w:tcPr>
          <w:p w14:paraId="1650A831" w14:textId="010B4712" w:rsidR="007C621F" w:rsidRPr="007C621F" w:rsidRDefault="007C621F" w:rsidP="007C621F">
            <w:pPr>
              <w:rPr>
                <w:rFonts w:ascii="Arial" w:hAnsi="Arial" w:cs="Arial"/>
              </w:rPr>
            </w:pPr>
            <w:r w:rsidRPr="007C621F">
              <w:rPr>
                <w:rFonts w:ascii="Arial" w:hAnsi="Arial" w:cs="Arial"/>
              </w:rPr>
              <w:t>RP9</w:t>
            </w:r>
          </w:p>
        </w:tc>
        <w:tc>
          <w:tcPr>
            <w:tcW w:w="750" w:type="dxa"/>
            <w:shd w:val="clear" w:color="auto" w:fill="auto"/>
          </w:tcPr>
          <w:p w14:paraId="2416EECB" w14:textId="3527360A" w:rsidR="007C621F" w:rsidRPr="007C621F" w:rsidRDefault="007C621F" w:rsidP="007C621F">
            <w:pPr>
              <w:rPr>
                <w:rFonts w:ascii="Arial" w:hAnsi="Arial" w:cs="Arial"/>
              </w:rPr>
            </w:pPr>
            <w:r w:rsidRPr="007C621F">
              <w:rPr>
                <w:rFonts w:ascii="Arial" w:hAnsi="Arial" w:cs="Arial"/>
              </w:rPr>
              <w:t>RP10</w:t>
            </w:r>
          </w:p>
        </w:tc>
      </w:tr>
      <w:tr w:rsidR="007C621F" w:rsidRPr="007C621F" w14:paraId="4AD024F8" w14:textId="73129D53" w:rsidTr="007C621F">
        <w:tc>
          <w:tcPr>
            <w:tcW w:w="750" w:type="dxa"/>
          </w:tcPr>
          <w:p w14:paraId="7E73BBDF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RU1</w:t>
            </w:r>
          </w:p>
        </w:tc>
        <w:tc>
          <w:tcPr>
            <w:tcW w:w="742" w:type="dxa"/>
            <w:gridSpan w:val="2"/>
          </w:tcPr>
          <w:p w14:paraId="38FB52B9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743" w:type="dxa"/>
          </w:tcPr>
          <w:p w14:paraId="1CA14EAA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1" w:type="dxa"/>
            <w:gridSpan w:val="2"/>
          </w:tcPr>
          <w:p w14:paraId="73537FDC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4" w:type="dxa"/>
          </w:tcPr>
          <w:p w14:paraId="655D0C49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4" w:type="dxa"/>
          </w:tcPr>
          <w:p w14:paraId="3DAD45FB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1" w:type="dxa"/>
            <w:gridSpan w:val="2"/>
          </w:tcPr>
          <w:p w14:paraId="3B627285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  <w:shd w:val="clear" w:color="auto" w:fill="auto"/>
          </w:tcPr>
          <w:p w14:paraId="1B5C271A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shd w:val="clear" w:color="auto" w:fill="auto"/>
          </w:tcPr>
          <w:p w14:paraId="134AFFC8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shd w:val="clear" w:color="auto" w:fill="auto"/>
          </w:tcPr>
          <w:p w14:paraId="3C5BF733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  <w:shd w:val="clear" w:color="auto" w:fill="auto"/>
          </w:tcPr>
          <w:p w14:paraId="587A1656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</w:tr>
      <w:tr w:rsidR="007C621F" w:rsidRPr="007C621F" w14:paraId="30C88B89" w14:textId="68330003" w:rsidTr="007C621F">
        <w:tc>
          <w:tcPr>
            <w:tcW w:w="750" w:type="dxa"/>
          </w:tcPr>
          <w:p w14:paraId="2E2710F7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RU2</w:t>
            </w:r>
          </w:p>
        </w:tc>
        <w:tc>
          <w:tcPr>
            <w:tcW w:w="742" w:type="dxa"/>
            <w:gridSpan w:val="2"/>
          </w:tcPr>
          <w:p w14:paraId="2BC2A986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3" w:type="dxa"/>
          </w:tcPr>
          <w:p w14:paraId="65EE52B1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741" w:type="dxa"/>
            <w:gridSpan w:val="2"/>
          </w:tcPr>
          <w:p w14:paraId="02E7486A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744" w:type="dxa"/>
          </w:tcPr>
          <w:p w14:paraId="7DD1C480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4" w:type="dxa"/>
          </w:tcPr>
          <w:p w14:paraId="736C52F8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741" w:type="dxa"/>
            <w:gridSpan w:val="2"/>
          </w:tcPr>
          <w:p w14:paraId="1DB7D73A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  <w:shd w:val="clear" w:color="auto" w:fill="auto"/>
          </w:tcPr>
          <w:p w14:paraId="1574F7A4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shd w:val="clear" w:color="auto" w:fill="auto"/>
          </w:tcPr>
          <w:p w14:paraId="47294CE5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shd w:val="clear" w:color="auto" w:fill="auto"/>
          </w:tcPr>
          <w:p w14:paraId="16C48221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  <w:shd w:val="clear" w:color="auto" w:fill="auto"/>
          </w:tcPr>
          <w:p w14:paraId="413FB917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</w:tr>
      <w:tr w:rsidR="007C621F" w:rsidRPr="007C621F" w14:paraId="4D7CBB20" w14:textId="16D60859" w:rsidTr="007C621F">
        <w:tc>
          <w:tcPr>
            <w:tcW w:w="750" w:type="dxa"/>
          </w:tcPr>
          <w:p w14:paraId="189DDAD8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RU3</w:t>
            </w:r>
          </w:p>
        </w:tc>
        <w:tc>
          <w:tcPr>
            <w:tcW w:w="742" w:type="dxa"/>
            <w:gridSpan w:val="2"/>
          </w:tcPr>
          <w:p w14:paraId="7AE13C4C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743" w:type="dxa"/>
          </w:tcPr>
          <w:p w14:paraId="2DD339C7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1" w:type="dxa"/>
            <w:gridSpan w:val="2"/>
          </w:tcPr>
          <w:p w14:paraId="1B5C5F09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4" w:type="dxa"/>
          </w:tcPr>
          <w:p w14:paraId="41B6AAA5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744" w:type="dxa"/>
          </w:tcPr>
          <w:p w14:paraId="17BD55A2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41" w:type="dxa"/>
            <w:gridSpan w:val="2"/>
          </w:tcPr>
          <w:p w14:paraId="558AEB96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630" w:type="dxa"/>
            <w:shd w:val="clear" w:color="auto" w:fill="auto"/>
          </w:tcPr>
          <w:p w14:paraId="0BCB2B28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shd w:val="clear" w:color="auto" w:fill="auto"/>
          </w:tcPr>
          <w:p w14:paraId="3E2F688F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  <w:tc>
          <w:tcPr>
            <w:tcW w:w="630" w:type="dxa"/>
            <w:shd w:val="clear" w:color="auto" w:fill="auto"/>
          </w:tcPr>
          <w:p w14:paraId="6841619D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  <w:shd w:val="clear" w:color="auto" w:fill="auto"/>
          </w:tcPr>
          <w:p w14:paraId="26D8B1A1" w14:textId="77777777" w:rsidR="007C621F" w:rsidRPr="007C621F" w:rsidRDefault="007C621F" w:rsidP="007C621F">
            <w:pPr>
              <w:rPr>
                <w:rFonts w:ascii="Arial" w:hAnsi="Arial" w:cs="Arial"/>
              </w:rPr>
            </w:pPr>
          </w:p>
        </w:tc>
      </w:tr>
      <w:tr w:rsidR="007C621F" w:rsidRPr="007C621F" w14:paraId="7393539E" w14:textId="3E4CEF82" w:rsidTr="007C621F">
        <w:tblPrEx>
          <w:tblCellMar>
            <w:left w:w="70" w:type="dxa"/>
            <w:right w:w="70" w:type="dxa"/>
          </w:tblCellMar>
        </w:tblPrEx>
        <w:trPr>
          <w:trHeight w:val="405"/>
        </w:trPr>
        <w:tc>
          <w:tcPr>
            <w:tcW w:w="750" w:type="dxa"/>
          </w:tcPr>
          <w:p w14:paraId="03DDEB2A" w14:textId="2D57452E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RU4</w:t>
            </w:r>
          </w:p>
        </w:tc>
        <w:tc>
          <w:tcPr>
            <w:tcW w:w="735" w:type="dxa"/>
          </w:tcPr>
          <w:p w14:paraId="32BDCA16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2647BAC9" w14:textId="12336F39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735" w:type="dxa"/>
          </w:tcPr>
          <w:p w14:paraId="3913FB96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4EFCEFC4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7629F0CB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35" w:type="dxa"/>
          </w:tcPr>
          <w:p w14:paraId="06D48A1C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  <w:shd w:val="clear" w:color="auto" w:fill="auto"/>
          </w:tcPr>
          <w:p w14:paraId="6F38F6CA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  <w:shd w:val="clear" w:color="auto" w:fill="auto"/>
          </w:tcPr>
          <w:p w14:paraId="3C5BF234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  <w:shd w:val="clear" w:color="auto" w:fill="auto"/>
          </w:tcPr>
          <w:p w14:paraId="27C45361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shd w:val="clear" w:color="auto" w:fill="auto"/>
          </w:tcPr>
          <w:p w14:paraId="6BA4F300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</w:tr>
      <w:tr w:rsidR="007C621F" w:rsidRPr="007C621F" w14:paraId="279A73BE" w14:textId="23776596" w:rsidTr="007C621F">
        <w:tblPrEx>
          <w:tblCellMar>
            <w:left w:w="70" w:type="dxa"/>
            <w:right w:w="70" w:type="dxa"/>
          </w:tblCellMar>
        </w:tblPrEx>
        <w:trPr>
          <w:trHeight w:val="375"/>
        </w:trPr>
        <w:tc>
          <w:tcPr>
            <w:tcW w:w="750" w:type="dxa"/>
          </w:tcPr>
          <w:p w14:paraId="283C2D16" w14:textId="07765065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RU5</w:t>
            </w:r>
          </w:p>
        </w:tc>
        <w:tc>
          <w:tcPr>
            <w:tcW w:w="735" w:type="dxa"/>
          </w:tcPr>
          <w:p w14:paraId="649ACF98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1752908B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35" w:type="dxa"/>
          </w:tcPr>
          <w:p w14:paraId="27889388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065081B3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624A7917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35" w:type="dxa"/>
          </w:tcPr>
          <w:p w14:paraId="478CCC4A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</w:tcPr>
          <w:p w14:paraId="13EF3104" w14:textId="7CCF5AF3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630" w:type="dxa"/>
          </w:tcPr>
          <w:p w14:paraId="765FE1B4" w14:textId="44A3679B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630" w:type="dxa"/>
          </w:tcPr>
          <w:p w14:paraId="09D689E0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</w:tcPr>
          <w:p w14:paraId="3680EA82" w14:textId="5901A5FF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C621F" w:rsidRPr="007C621F" w14:paraId="3D529673" w14:textId="13862036" w:rsidTr="007C621F">
        <w:tblPrEx>
          <w:tblCellMar>
            <w:left w:w="70" w:type="dxa"/>
            <w:right w:w="70" w:type="dxa"/>
          </w:tblCellMar>
        </w:tblPrEx>
        <w:trPr>
          <w:trHeight w:val="405"/>
        </w:trPr>
        <w:tc>
          <w:tcPr>
            <w:tcW w:w="750" w:type="dxa"/>
          </w:tcPr>
          <w:p w14:paraId="787F0E40" w14:textId="58B80C1F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RU6</w:t>
            </w:r>
          </w:p>
        </w:tc>
        <w:tc>
          <w:tcPr>
            <w:tcW w:w="735" w:type="dxa"/>
          </w:tcPr>
          <w:p w14:paraId="123FD33E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43BCD562" w14:textId="3FDF6031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735" w:type="dxa"/>
          </w:tcPr>
          <w:p w14:paraId="1B209550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64EE3153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5C82591E" w14:textId="0BE4277F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735" w:type="dxa"/>
          </w:tcPr>
          <w:p w14:paraId="584A081C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</w:tcPr>
          <w:p w14:paraId="51BA457A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</w:tcPr>
          <w:p w14:paraId="5A183760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</w:tcPr>
          <w:p w14:paraId="1DB11CEA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</w:tcPr>
          <w:p w14:paraId="1B8E76B6" w14:textId="0011FDCC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  <w:r w:rsidRPr="007C621F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7C621F" w:rsidRPr="007C621F" w14:paraId="46E30E55" w14:textId="672891FE" w:rsidTr="007C621F">
        <w:tblPrEx>
          <w:tblCellMar>
            <w:left w:w="70" w:type="dxa"/>
            <w:right w:w="70" w:type="dxa"/>
          </w:tblCellMar>
        </w:tblPrEx>
        <w:trPr>
          <w:trHeight w:val="390"/>
        </w:trPr>
        <w:tc>
          <w:tcPr>
            <w:tcW w:w="750" w:type="dxa"/>
          </w:tcPr>
          <w:p w14:paraId="2BF73CC5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35" w:type="dxa"/>
          </w:tcPr>
          <w:p w14:paraId="0D51B49C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345F26E2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35" w:type="dxa"/>
          </w:tcPr>
          <w:p w14:paraId="0F1337E4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690D20AB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  <w:gridSpan w:val="2"/>
          </w:tcPr>
          <w:p w14:paraId="2A584ABA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35" w:type="dxa"/>
          </w:tcPr>
          <w:p w14:paraId="1773F50E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</w:tcPr>
          <w:p w14:paraId="181A59A2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</w:tcPr>
          <w:p w14:paraId="184A5297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30" w:type="dxa"/>
          </w:tcPr>
          <w:p w14:paraId="05B5A42F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750" w:type="dxa"/>
          </w:tcPr>
          <w:p w14:paraId="1A75BCCE" w14:textId="77777777" w:rsidR="007C621F" w:rsidRPr="007C621F" w:rsidRDefault="007C621F" w:rsidP="007C621F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9ECD2F3" w14:textId="77777777" w:rsidR="00B450F8" w:rsidRPr="007C621F" w:rsidRDefault="00B450F8" w:rsidP="00B450F8">
      <w:pPr>
        <w:rPr>
          <w:rFonts w:ascii="Arial" w:hAnsi="Arial" w:cs="Arial"/>
          <w:lang w:val="es-ES_tradnl"/>
        </w:rPr>
      </w:pPr>
    </w:p>
    <w:p w14:paraId="4D657BAF" w14:textId="77777777" w:rsidR="009B0F52" w:rsidRPr="00730B7D" w:rsidRDefault="009B0F52">
      <w:pPr>
        <w:pStyle w:val="Textoindependiente"/>
        <w:rPr>
          <w:rFonts w:ascii="Arial" w:hAnsi="Arial" w:cs="Arial"/>
          <w:vanish/>
          <w:color w:val="000000"/>
          <w:lang w:val="es-ES_tradnl"/>
        </w:rPr>
      </w:pPr>
    </w:p>
    <w:p w14:paraId="4946C662" w14:textId="77777777" w:rsidR="009B0F52" w:rsidRPr="00730B7D" w:rsidRDefault="009B0F52">
      <w:pPr>
        <w:pStyle w:val="Textoindependiente"/>
        <w:rPr>
          <w:rFonts w:ascii="Arial" w:hAnsi="Arial" w:cs="Arial"/>
          <w:lang w:val="es-ES_tradnl"/>
        </w:rPr>
      </w:pPr>
    </w:p>
    <w:p w14:paraId="3B358753" w14:textId="1D39281D" w:rsidR="009B0F52" w:rsidRPr="00730B7D" w:rsidRDefault="009B0F52">
      <w:pPr>
        <w:pStyle w:val="Ttulo2"/>
        <w:rPr>
          <w:vanish/>
          <w:lang w:val="es-ES_tradnl"/>
        </w:rPr>
      </w:pPr>
      <w:bookmarkStart w:id="51" w:name="_Toc511994148"/>
      <w:bookmarkStart w:id="52" w:name="_Toc511994198"/>
      <w:bookmarkStart w:id="53" w:name="_Toc511999797"/>
      <w:bookmarkStart w:id="54" w:name="_Toc512000578"/>
      <w:bookmarkStart w:id="55" w:name="_Toc512000795"/>
      <w:bookmarkStart w:id="56" w:name="_Toc512053721"/>
      <w:bookmarkStart w:id="57" w:name="_Toc512056545"/>
      <w:bookmarkStart w:id="58" w:name="_Toc512056906"/>
      <w:bookmarkStart w:id="59" w:name="_Toc512057397"/>
      <w:bookmarkStart w:id="60" w:name="_Toc111418639"/>
      <w:bookmarkStart w:id="61" w:name="_Toc111419019"/>
      <w:bookmarkStart w:id="62" w:name="_Toc111419160"/>
      <w:bookmarkStart w:id="63" w:name="_Toc111419316"/>
      <w:bookmarkStart w:id="64" w:name="_Toc111434595"/>
      <w:bookmarkStart w:id="65" w:name="_Toc111436916"/>
      <w:bookmarkStart w:id="66" w:name="_Toc111445227"/>
      <w:bookmarkStart w:id="67" w:name="_Toc111588021"/>
      <w:bookmarkStart w:id="68" w:name="_Toc111618920"/>
      <w:bookmarkStart w:id="69" w:name="_Toc111618941"/>
      <w:bookmarkStart w:id="70" w:name="_Toc136251319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sectPr w:rsidR="009B0F52" w:rsidRPr="00730B7D" w:rsidSect="00827576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64A9B" w14:textId="77777777" w:rsidR="009D3B35" w:rsidRDefault="009D3B35">
      <w:r>
        <w:separator/>
      </w:r>
    </w:p>
  </w:endnote>
  <w:endnote w:type="continuationSeparator" w:id="0">
    <w:p w14:paraId="6B9AE89A" w14:textId="77777777" w:rsidR="009D3B35" w:rsidRDefault="009D3B35">
      <w:r>
        <w:continuationSeparator/>
      </w:r>
    </w:p>
  </w:endnote>
  <w:endnote w:type="continuationNotice" w:id="1">
    <w:p w14:paraId="44756AE5" w14:textId="77777777" w:rsidR="009D3B35" w:rsidRDefault="009D3B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39E04" w14:textId="7418739A" w:rsidR="009D3B35" w:rsidRPr="005221A8" w:rsidRDefault="009D3B35">
    <w:pPr>
      <w:pStyle w:val="Piedepgina"/>
      <w:tabs>
        <w:tab w:val="clear" w:pos="8640"/>
        <w:tab w:val="right" w:pos="9360"/>
      </w:tabs>
      <w:rPr>
        <w:rFonts w:ascii="Arial" w:hAnsi="Arial" w:cs="Arial"/>
        <w:sz w:val="22"/>
        <w:szCs w:val="22"/>
        <w:lang w:val="es-MX"/>
      </w:rPr>
    </w:pPr>
    <w:r w:rsidRPr="002A157D">
      <w:rPr>
        <w:rFonts w:ascii="Arial" w:hAnsi="Arial" w:cs="Arial"/>
        <w:sz w:val="22"/>
        <w:szCs w:val="22"/>
      </w:rPr>
      <w:fldChar w:fldCharType="begin"/>
    </w:r>
    <w:r w:rsidRPr="002A157D">
      <w:rPr>
        <w:rFonts w:ascii="Arial" w:hAnsi="Arial" w:cs="Arial"/>
        <w:sz w:val="22"/>
        <w:szCs w:val="22"/>
        <w:lang w:val="es-MX"/>
      </w:rPr>
      <w:instrText xml:space="preserve"> TITLE  \* MERGEFORMAT </w:instrText>
    </w:r>
    <w:r w:rsidRPr="002A157D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  <w:lang w:val="es-MX"/>
      </w:rPr>
      <w:t>Documento de Requisitos</w:t>
    </w:r>
    <w:r w:rsidRPr="002A157D">
      <w:rPr>
        <w:rFonts w:ascii="Arial" w:hAnsi="Arial" w:cs="Arial"/>
        <w:sz w:val="22"/>
        <w:szCs w:val="22"/>
      </w:rPr>
      <w:fldChar w:fldCharType="end"/>
    </w:r>
    <w:r w:rsidRPr="00037F2F">
      <w:rPr>
        <w:rFonts w:ascii="Arial" w:hAnsi="Arial" w:cs="Arial"/>
        <w:sz w:val="22"/>
        <w:szCs w:val="22"/>
        <w:lang w:val="es-CL"/>
      </w:rPr>
      <w:t xml:space="preserve"> de </w:t>
    </w:r>
    <w:r>
      <w:rPr>
        <w:rFonts w:ascii="Arial" w:hAnsi="Arial" w:cs="Arial"/>
        <w:sz w:val="22"/>
        <w:szCs w:val="22"/>
        <w:lang w:val="es-CL"/>
      </w:rPr>
      <w:t>Usuario/</w:t>
    </w:r>
    <w:r>
      <w:rPr>
        <w:rFonts w:ascii="Arial" w:hAnsi="Arial" w:cs="Arial"/>
        <w:sz w:val="22"/>
        <w:szCs w:val="22"/>
        <w:lang w:val="es-MX"/>
      </w:rPr>
      <w:t>Software</w:t>
    </w:r>
    <w:r>
      <w:rPr>
        <w:rFonts w:ascii="Arial" w:hAnsi="Arial" w:cs="Arial"/>
        <w:sz w:val="22"/>
        <w:szCs w:val="22"/>
        <w:lang w:val="es-MX"/>
      </w:rPr>
      <w:tab/>
    </w:r>
    <w:r w:rsidRPr="005221A8">
      <w:rPr>
        <w:rFonts w:ascii="Arial" w:hAnsi="Arial" w:cs="Arial"/>
        <w:sz w:val="22"/>
        <w:szCs w:val="22"/>
        <w:lang w:val="es-MX"/>
      </w:rPr>
      <w:t xml:space="preserve">Página </w:t>
    </w:r>
    <w:r w:rsidRPr="005221A8">
      <w:rPr>
        <w:rStyle w:val="Nmerodepgina"/>
        <w:rFonts w:ascii="Arial" w:hAnsi="Arial" w:cs="Arial"/>
        <w:sz w:val="22"/>
        <w:szCs w:val="22"/>
      </w:rPr>
      <w:fldChar w:fldCharType="begin"/>
    </w:r>
    <w:r w:rsidRPr="00037F2F">
      <w:rPr>
        <w:rStyle w:val="Nmerodepgina"/>
        <w:rFonts w:ascii="Arial" w:hAnsi="Arial" w:cs="Arial"/>
        <w:sz w:val="22"/>
        <w:szCs w:val="22"/>
        <w:lang w:val="es-CL"/>
      </w:rPr>
      <w:instrText xml:space="preserve"> PAGE  \* Arabic </w:instrText>
    </w:r>
    <w:r w:rsidRPr="005221A8">
      <w:rPr>
        <w:rStyle w:val="Nmerodepgina"/>
        <w:rFonts w:ascii="Arial" w:hAnsi="Arial" w:cs="Arial"/>
        <w:sz w:val="22"/>
        <w:szCs w:val="22"/>
      </w:rPr>
      <w:fldChar w:fldCharType="separate"/>
    </w:r>
    <w:r>
      <w:rPr>
        <w:rStyle w:val="Nmerodepgina"/>
        <w:rFonts w:ascii="Arial" w:hAnsi="Arial" w:cs="Arial"/>
        <w:noProof/>
        <w:sz w:val="22"/>
        <w:szCs w:val="22"/>
        <w:lang w:val="es-CL"/>
      </w:rPr>
      <w:t>2</w:t>
    </w:r>
    <w:r w:rsidRPr="005221A8">
      <w:rPr>
        <w:rStyle w:val="Nmerodepgina"/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49C2F" w14:textId="77777777" w:rsidR="009D3B35" w:rsidRDefault="009D3B35">
      <w:r>
        <w:separator/>
      </w:r>
    </w:p>
  </w:footnote>
  <w:footnote w:type="continuationSeparator" w:id="0">
    <w:p w14:paraId="6E1D52B2" w14:textId="77777777" w:rsidR="009D3B35" w:rsidRDefault="009D3B35">
      <w:r>
        <w:continuationSeparator/>
      </w:r>
    </w:p>
  </w:footnote>
  <w:footnote w:type="continuationNotice" w:id="1">
    <w:p w14:paraId="1FDDCBF4" w14:textId="77777777" w:rsidR="009D3B35" w:rsidRDefault="009D3B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4976"/>
    <w:multiLevelType w:val="hybridMultilevel"/>
    <w:tmpl w:val="74CE7CB0"/>
    <w:lvl w:ilvl="0" w:tplc="F9D880F4">
      <w:start w:val="1"/>
      <w:numFmt w:val="decimal"/>
      <w:pStyle w:val="Prueba"/>
      <w:lvlText w:val="RP%1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BE11DC"/>
    <w:multiLevelType w:val="hybridMultilevel"/>
    <w:tmpl w:val="969C6B40"/>
    <w:lvl w:ilvl="0" w:tplc="C9729B44">
      <w:start w:val="1"/>
      <w:numFmt w:val="decimal"/>
      <w:lvlText w:val="RP%1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8D573A"/>
    <w:multiLevelType w:val="hybridMultilevel"/>
    <w:tmpl w:val="057CE512"/>
    <w:lvl w:ilvl="0" w:tplc="FFFFFFFF">
      <w:start w:val="1"/>
      <w:numFmt w:val="bullet"/>
      <w:pStyle w:val="Lista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1206370"/>
    <w:multiLevelType w:val="hybridMultilevel"/>
    <w:tmpl w:val="11B0D992"/>
    <w:lvl w:ilvl="0" w:tplc="0C0A0001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4" w15:restartNumberingAfterBreak="0">
    <w:nsid w:val="382928D1"/>
    <w:multiLevelType w:val="hybridMultilevel"/>
    <w:tmpl w:val="3D1E3110"/>
    <w:lvl w:ilvl="0" w:tplc="AF827D4A">
      <w:start w:val="1"/>
      <w:numFmt w:val="decimal"/>
      <w:pStyle w:val="Requisito"/>
      <w:lvlText w:val="RF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4A7848"/>
    <w:multiLevelType w:val="hybridMultilevel"/>
    <w:tmpl w:val="20E43D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E4B2C"/>
    <w:multiLevelType w:val="multilevel"/>
    <w:tmpl w:val="ADAC3A9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24E5D42"/>
    <w:multiLevelType w:val="hybridMultilevel"/>
    <w:tmpl w:val="2B22FC92"/>
    <w:lvl w:ilvl="0" w:tplc="0E7295A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E13993"/>
    <w:multiLevelType w:val="hybridMultilevel"/>
    <w:tmpl w:val="FDC4F71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0726"/>
    <w:multiLevelType w:val="hybridMultilevel"/>
    <w:tmpl w:val="F53C89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5583A"/>
    <w:multiLevelType w:val="hybridMultilevel"/>
    <w:tmpl w:val="D8527044"/>
    <w:lvl w:ilvl="0" w:tplc="5002D168">
      <w:numFmt w:val="bullet"/>
      <w:pStyle w:val="Listaconvietas2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4DA197C"/>
    <w:multiLevelType w:val="hybridMultilevel"/>
    <w:tmpl w:val="2FFC658A"/>
    <w:lvl w:ilvl="0" w:tplc="C9C6380E">
      <w:start w:val="1"/>
      <w:numFmt w:val="decimal"/>
      <w:lvlText w:val="%1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/>
        <w:color w:val="003366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BBC2232"/>
    <w:multiLevelType w:val="hybridMultilevel"/>
    <w:tmpl w:val="14A097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12044"/>
    <w:multiLevelType w:val="hybridMultilevel"/>
    <w:tmpl w:val="9FF64C4C"/>
    <w:lvl w:ilvl="0" w:tplc="34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3"/>
  </w:num>
  <w:num w:numId="9">
    <w:abstractNumId w:val="13"/>
  </w:num>
  <w:num w:numId="10">
    <w:abstractNumId w:val="7"/>
  </w:num>
  <w:num w:numId="11">
    <w:abstractNumId w:val="5"/>
  </w:num>
  <w:num w:numId="12">
    <w:abstractNumId w:val="8"/>
  </w:num>
  <w:num w:numId="13">
    <w:abstractNumId w:val="9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activeWritingStyle w:appName="MSWord" w:lang="en-US" w:vendorID="64" w:dllVersion="5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CL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8C6"/>
    <w:rsid w:val="00002094"/>
    <w:rsid w:val="00007465"/>
    <w:rsid w:val="000113E9"/>
    <w:rsid w:val="000115E6"/>
    <w:rsid w:val="0001266D"/>
    <w:rsid w:val="00013254"/>
    <w:rsid w:val="00014F02"/>
    <w:rsid w:val="00015282"/>
    <w:rsid w:val="00015336"/>
    <w:rsid w:val="000232EC"/>
    <w:rsid w:val="0002608B"/>
    <w:rsid w:val="00027864"/>
    <w:rsid w:val="00027A47"/>
    <w:rsid w:val="0003127D"/>
    <w:rsid w:val="00035B64"/>
    <w:rsid w:val="00037C5A"/>
    <w:rsid w:val="00037F2F"/>
    <w:rsid w:val="00042CFB"/>
    <w:rsid w:val="000472BC"/>
    <w:rsid w:val="00050AF9"/>
    <w:rsid w:val="000522D4"/>
    <w:rsid w:val="00055F33"/>
    <w:rsid w:val="000603B0"/>
    <w:rsid w:val="00064280"/>
    <w:rsid w:val="0006501D"/>
    <w:rsid w:val="000663F3"/>
    <w:rsid w:val="00067559"/>
    <w:rsid w:val="00070599"/>
    <w:rsid w:val="0007086F"/>
    <w:rsid w:val="00071372"/>
    <w:rsid w:val="00071490"/>
    <w:rsid w:val="0007216F"/>
    <w:rsid w:val="000748D4"/>
    <w:rsid w:val="00076C6A"/>
    <w:rsid w:val="0007704B"/>
    <w:rsid w:val="00077537"/>
    <w:rsid w:val="000776D8"/>
    <w:rsid w:val="00077A44"/>
    <w:rsid w:val="00081A12"/>
    <w:rsid w:val="00082122"/>
    <w:rsid w:val="00092107"/>
    <w:rsid w:val="000932BF"/>
    <w:rsid w:val="00096FA2"/>
    <w:rsid w:val="0009779C"/>
    <w:rsid w:val="000979CB"/>
    <w:rsid w:val="000A15FC"/>
    <w:rsid w:val="000A57F6"/>
    <w:rsid w:val="000A5B50"/>
    <w:rsid w:val="000A7E35"/>
    <w:rsid w:val="000B2978"/>
    <w:rsid w:val="000B2BDE"/>
    <w:rsid w:val="000B3C2B"/>
    <w:rsid w:val="000B4B3E"/>
    <w:rsid w:val="000B5164"/>
    <w:rsid w:val="000B6BCE"/>
    <w:rsid w:val="000C0C0E"/>
    <w:rsid w:val="000C1236"/>
    <w:rsid w:val="000C12F8"/>
    <w:rsid w:val="000C473E"/>
    <w:rsid w:val="000C56D0"/>
    <w:rsid w:val="000C7A70"/>
    <w:rsid w:val="000D075A"/>
    <w:rsid w:val="000D103D"/>
    <w:rsid w:val="000D3DF7"/>
    <w:rsid w:val="000E0371"/>
    <w:rsid w:val="000E123C"/>
    <w:rsid w:val="000E1E59"/>
    <w:rsid w:val="000E3DBC"/>
    <w:rsid w:val="000E3E7D"/>
    <w:rsid w:val="000E42F3"/>
    <w:rsid w:val="000E45F2"/>
    <w:rsid w:val="000E6070"/>
    <w:rsid w:val="000E720C"/>
    <w:rsid w:val="000E74EE"/>
    <w:rsid w:val="000F1911"/>
    <w:rsid w:val="000F1FBE"/>
    <w:rsid w:val="000F20DD"/>
    <w:rsid w:val="000F42D6"/>
    <w:rsid w:val="000F5BD3"/>
    <w:rsid w:val="000F6010"/>
    <w:rsid w:val="0010031D"/>
    <w:rsid w:val="001022F3"/>
    <w:rsid w:val="0010325D"/>
    <w:rsid w:val="00103C27"/>
    <w:rsid w:val="001040AB"/>
    <w:rsid w:val="00105CAE"/>
    <w:rsid w:val="0011232F"/>
    <w:rsid w:val="00112DE2"/>
    <w:rsid w:val="00113378"/>
    <w:rsid w:val="00113C81"/>
    <w:rsid w:val="00115EBB"/>
    <w:rsid w:val="00117577"/>
    <w:rsid w:val="00117B24"/>
    <w:rsid w:val="00121927"/>
    <w:rsid w:val="00122D84"/>
    <w:rsid w:val="0012369C"/>
    <w:rsid w:val="001238F7"/>
    <w:rsid w:val="001249DA"/>
    <w:rsid w:val="001254BA"/>
    <w:rsid w:val="001255EC"/>
    <w:rsid w:val="00127D40"/>
    <w:rsid w:val="00130070"/>
    <w:rsid w:val="00130495"/>
    <w:rsid w:val="00131209"/>
    <w:rsid w:val="00133EA3"/>
    <w:rsid w:val="0013481A"/>
    <w:rsid w:val="001401F8"/>
    <w:rsid w:val="001430AD"/>
    <w:rsid w:val="001437FD"/>
    <w:rsid w:val="001438EF"/>
    <w:rsid w:val="00143B5F"/>
    <w:rsid w:val="00144718"/>
    <w:rsid w:val="001455A2"/>
    <w:rsid w:val="00146988"/>
    <w:rsid w:val="00146F4B"/>
    <w:rsid w:val="00147556"/>
    <w:rsid w:val="00147930"/>
    <w:rsid w:val="00151068"/>
    <w:rsid w:val="00153AA9"/>
    <w:rsid w:val="00154A96"/>
    <w:rsid w:val="001552EB"/>
    <w:rsid w:val="001557B0"/>
    <w:rsid w:val="00156108"/>
    <w:rsid w:val="00156AF4"/>
    <w:rsid w:val="00157B78"/>
    <w:rsid w:val="00160CEC"/>
    <w:rsid w:val="00163EF1"/>
    <w:rsid w:val="00165386"/>
    <w:rsid w:val="00166024"/>
    <w:rsid w:val="001662A6"/>
    <w:rsid w:val="0017491D"/>
    <w:rsid w:val="001751CB"/>
    <w:rsid w:val="00175614"/>
    <w:rsid w:val="00175898"/>
    <w:rsid w:val="00176A37"/>
    <w:rsid w:val="0017739C"/>
    <w:rsid w:val="00181AC4"/>
    <w:rsid w:val="00182064"/>
    <w:rsid w:val="00184E4A"/>
    <w:rsid w:val="00186E23"/>
    <w:rsid w:val="001914C1"/>
    <w:rsid w:val="00191C47"/>
    <w:rsid w:val="00194D2E"/>
    <w:rsid w:val="00196909"/>
    <w:rsid w:val="00197683"/>
    <w:rsid w:val="00197D4C"/>
    <w:rsid w:val="00197EF0"/>
    <w:rsid w:val="001A0319"/>
    <w:rsid w:val="001A0A51"/>
    <w:rsid w:val="001A172C"/>
    <w:rsid w:val="001A2440"/>
    <w:rsid w:val="001A35E4"/>
    <w:rsid w:val="001A3C99"/>
    <w:rsid w:val="001A541A"/>
    <w:rsid w:val="001B2D3D"/>
    <w:rsid w:val="001B3356"/>
    <w:rsid w:val="001B364C"/>
    <w:rsid w:val="001B36B9"/>
    <w:rsid w:val="001B5775"/>
    <w:rsid w:val="001B60A8"/>
    <w:rsid w:val="001C1C86"/>
    <w:rsid w:val="001C2424"/>
    <w:rsid w:val="001C4003"/>
    <w:rsid w:val="001C7BE1"/>
    <w:rsid w:val="001D01DB"/>
    <w:rsid w:val="001D10B5"/>
    <w:rsid w:val="001D186D"/>
    <w:rsid w:val="001D1A93"/>
    <w:rsid w:val="001D245D"/>
    <w:rsid w:val="001D430F"/>
    <w:rsid w:val="001E0759"/>
    <w:rsid w:val="001E20C7"/>
    <w:rsid w:val="001E2551"/>
    <w:rsid w:val="001E56CD"/>
    <w:rsid w:val="001F1307"/>
    <w:rsid w:val="001F2403"/>
    <w:rsid w:val="001F3825"/>
    <w:rsid w:val="001F4679"/>
    <w:rsid w:val="001F60FC"/>
    <w:rsid w:val="001F6D78"/>
    <w:rsid w:val="001F763A"/>
    <w:rsid w:val="001F78DF"/>
    <w:rsid w:val="00200E13"/>
    <w:rsid w:val="002030A4"/>
    <w:rsid w:val="002040C4"/>
    <w:rsid w:val="00204C2E"/>
    <w:rsid w:val="00205C1F"/>
    <w:rsid w:val="002063C9"/>
    <w:rsid w:val="00212EBD"/>
    <w:rsid w:val="00216AD4"/>
    <w:rsid w:val="00216D08"/>
    <w:rsid w:val="00220934"/>
    <w:rsid w:val="0022222C"/>
    <w:rsid w:val="00223295"/>
    <w:rsid w:val="002259AA"/>
    <w:rsid w:val="0022754F"/>
    <w:rsid w:val="00230D39"/>
    <w:rsid w:val="00230F2D"/>
    <w:rsid w:val="002316F1"/>
    <w:rsid w:val="00232082"/>
    <w:rsid w:val="00236A79"/>
    <w:rsid w:val="002377DE"/>
    <w:rsid w:val="00237FC5"/>
    <w:rsid w:val="0024095C"/>
    <w:rsid w:val="00240C02"/>
    <w:rsid w:val="00245FBD"/>
    <w:rsid w:val="00247AEC"/>
    <w:rsid w:val="002503B8"/>
    <w:rsid w:val="00251A58"/>
    <w:rsid w:val="00254A05"/>
    <w:rsid w:val="00263E63"/>
    <w:rsid w:val="00270C95"/>
    <w:rsid w:val="00271C51"/>
    <w:rsid w:val="00271EA7"/>
    <w:rsid w:val="00276DE1"/>
    <w:rsid w:val="00281586"/>
    <w:rsid w:val="00282467"/>
    <w:rsid w:val="00282D6A"/>
    <w:rsid w:val="002836DC"/>
    <w:rsid w:val="002850BE"/>
    <w:rsid w:val="00286948"/>
    <w:rsid w:val="00286DD9"/>
    <w:rsid w:val="00287D39"/>
    <w:rsid w:val="00292809"/>
    <w:rsid w:val="00294559"/>
    <w:rsid w:val="002949D9"/>
    <w:rsid w:val="002958AA"/>
    <w:rsid w:val="002975DD"/>
    <w:rsid w:val="002A157D"/>
    <w:rsid w:val="002A1A27"/>
    <w:rsid w:val="002A363A"/>
    <w:rsid w:val="002A3EB7"/>
    <w:rsid w:val="002A56B0"/>
    <w:rsid w:val="002A5FA0"/>
    <w:rsid w:val="002A74A7"/>
    <w:rsid w:val="002B378D"/>
    <w:rsid w:val="002B404A"/>
    <w:rsid w:val="002B404F"/>
    <w:rsid w:val="002B509B"/>
    <w:rsid w:val="002B548D"/>
    <w:rsid w:val="002B56DA"/>
    <w:rsid w:val="002B791F"/>
    <w:rsid w:val="002B7E11"/>
    <w:rsid w:val="002C0F34"/>
    <w:rsid w:val="002C1E9C"/>
    <w:rsid w:val="002C31BE"/>
    <w:rsid w:val="002C5059"/>
    <w:rsid w:val="002C7942"/>
    <w:rsid w:val="002D0E7D"/>
    <w:rsid w:val="002D154D"/>
    <w:rsid w:val="002D27CE"/>
    <w:rsid w:val="002D2851"/>
    <w:rsid w:val="002D439B"/>
    <w:rsid w:val="002D5D14"/>
    <w:rsid w:val="002D6EE8"/>
    <w:rsid w:val="002E076E"/>
    <w:rsid w:val="002E0F4D"/>
    <w:rsid w:val="002E1678"/>
    <w:rsid w:val="002E26CF"/>
    <w:rsid w:val="002E4267"/>
    <w:rsid w:val="002E686B"/>
    <w:rsid w:val="002E6CF2"/>
    <w:rsid w:val="002E6F1E"/>
    <w:rsid w:val="002E7784"/>
    <w:rsid w:val="002E7A89"/>
    <w:rsid w:val="002F130D"/>
    <w:rsid w:val="002F1C02"/>
    <w:rsid w:val="002F6AA7"/>
    <w:rsid w:val="002F763D"/>
    <w:rsid w:val="00300431"/>
    <w:rsid w:val="00300A96"/>
    <w:rsid w:val="00302930"/>
    <w:rsid w:val="0030648D"/>
    <w:rsid w:val="0031280E"/>
    <w:rsid w:val="00315FE2"/>
    <w:rsid w:val="003164EF"/>
    <w:rsid w:val="00317F29"/>
    <w:rsid w:val="003205C0"/>
    <w:rsid w:val="00320D57"/>
    <w:rsid w:val="00322E8A"/>
    <w:rsid w:val="003306DA"/>
    <w:rsid w:val="00332567"/>
    <w:rsid w:val="0033342B"/>
    <w:rsid w:val="00333BA9"/>
    <w:rsid w:val="003342F4"/>
    <w:rsid w:val="00334EA2"/>
    <w:rsid w:val="00335391"/>
    <w:rsid w:val="00340890"/>
    <w:rsid w:val="003430CF"/>
    <w:rsid w:val="00343121"/>
    <w:rsid w:val="0034376A"/>
    <w:rsid w:val="00343A0C"/>
    <w:rsid w:val="00343DE5"/>
    <w:rsid w:val="00343E5B"/>
    <w:rsid w:val="003445C4"/>
    <w:rsid w:val="003458DA"/>
    <w:rsid w:val="003472E8"/>
    <w:rsid w:val="00350F65"/>
    <w:rsid w:val="00351291"/>
    <w:rsid w:val="00352CAE"/>
    <w:rsid w:val="00353398"/>
    <w:rsid w:val="00353ACE"/>
    <w:rsid w:val="00354B2B"/>
    <w:rsid w:val="00357536"/>
    <w:rsid w:val="00360F2C"/>
    <w:rsid w:val="00361433"/>
    <w:rsid w:val="0036404E"/>
    <w:rsid w:val="00365AE4"/>
    <w:rsid w:val="003671F1"/>
    <w:rsid w:val="0037247D"/>
    <w:rsid w:val="00372BCB"/>
    <w:rsid w:val="00374659"/>
    <w:rsid w:val="00375091"/>
    <w:rsid w:val="0037527E"/>
    <w:rsid w:val="00384A14"/>
    <w:rsid w:val="00387A14"/>
    <w:rsid w:val="003900F3"/>
    <w:rsid w:val="00391161"/>
    <w:rsid w:val="00391FA7"/>
    <w:rsid w:val="00392139"/>
    <w:rsid w:val="003A0BB1"/>
    <w:rsid w:val="003A3128"/>
    <w:rsid w:val="003B1BE2"/>
    <w:rsid w:val="003B1F03"/>
    <w:rsid w:val="003B2D09"/>
    <w:rsid w:val="003B5A91"/>
    <w:rsid w:val="003B631A"/>
    <w:rsid w:val="003C0006"/>
    <w:rsid w:val="003C077D"/>
    <w:rsid w:val="003C0F14"/>
    <w:rsid w:val="003C1C1F"/>
    <w:rsid w:val="003C33D7"/>
    <w:rsid w:val="003C6F01"/>
    <w:rsid w:val="003C6F55"/>
    <w:rsid w:val="003D0624"/>
    <w:rsid w:val="003D195D"/>
    <w:rsid w:val="003D2DA5"/>
    <w:rsid w:val="003D3A4A"/>
    <w:rsid w:val="003E0098"/>
    <w:rsid w:val="003E02D2"/>
    <w:rsid w:val="003E3A40"/>
    <w:rsid w:val="003E4ED9"/>
    <w:rsid w:val="003E4EDA"/>
    <w:rsid w:val="003E5B46"/>
    <w:rsid w:val="003E64DF"/>
    <w:rsid w:val="003E7365"/>
    <w:rsid w:val="003E7924"/>
    <w:rsid w:val="003F19A0"/>
    <w:rsid w:val="003F34E1"/>
    <w:rsid w:val="003F357F"/>
    <w:rsid w:val="003F3690"/>
    <w:rsid w:val="003F53DD"/>
    <w:rsid w:val="003F5D9B"/>
    <w:rsid w:val="003F6D95"/>
    <w:rsid w:val="004032A6"/>
    <w:rsid w:val="004057F2"/>
    <w:rsid w:val="00413DCA"/>
    <w:rsid w:val="0041450E"/>
    <w:rsid w:val="00417AC1"/>
    <w:rsid w:val="00417BA2"/>
    <w:rsid w:val="00424C7C"/>
    <w:rsid w:val="00425B79"/>
    <w:rsid w:val="00433061"/>
    <w:rsid w:val="00435032"/>
    <w:rsid w:val="0043567B"/>
    <w:rsid w:val="00441421"/>
    <w:rsid w:val="00441DE3"/>
    <w:rsid w:val="004421C8"/>
    <w:rsid w:val="00445F24"/>
    <w:rsid w:val="00447050"/>
    <w:rsid w:val="0045104F"/>
    <w:rsid w:val="004533B1"/>
    <w:rsid w:val="004562EC"/>
    <w:rsid w:val="004563BA"/>
    <w:rsid w:val="00457BFD"/>
    <w:rsid w:val="00460DD6"/>
    <w:rsid w:val="004611EA"/>
    <w:rsid w:val="0046272B"/>
    <w:rsid w:val="00462C84"/>
    <w:rsid w:val="004638AF"/>
    <w:rsid w:val="00464A47"/>
    <w:rsid w:val="00465482"/>
    <w:rsid w:val="00466AD6"/>
    <w:rsid w:val="00466DF5"/>
    <w:rsid w:val="00470174"/>
    <w:rsid w:val="004723F5"/>
    <w:rsid w:val="0047257B"/>
    <w:rsid w:val="004726DF"/>
    <w:rsid w:val="004744BD"/>
    <w:rsid w:val="00476AAC"/>
    <w:rsid w:val="004807DE"/>
    <w:rsid w:val="00480F6E"/>
    <w:rsid w:val="00481831"/>
    <w:rsid w:val="00484006"/>
    <w:rsid w:val="00484471"/>
    <w:rsid w:val="00487197"/>
    <w:rsid w:val="00490BAD"/>
    <w:rsid w:val="004911AA"/>
    <w:rsid w:val="00493ADB"/>
    <w:rsid w:val="004952E6"/>
    <w:rsid w:val="00496159"/>
    <w:rsid w:val="00497D8E"/>
    <w:rsid w:val="004A07B4"/>
    <w:rsid w:val="004A37E5"/>
    <w:rsid w:val="004A7A8B"/>
    <w:rsid w:val="004B1CF9"/>
    <w:rsid w:val="004B1F6E"/>
    <w:rsid w:val="004B3791"/>
    <w:rsid w:val="004B4483"/>
    <w:rsid w:val="004B5662"/>
    <w:rsid w:val="004C1420"/>
    <w:rsid w:val="004C4471"/>
    <w:rsid w:val="004C4A47"/>
    <w:rsid w:val="004C4AE3"/>
    <w:rsid w:val="004D18B8"/>
    <w:rsid w:val="004D26A8"/>
    <w:rsid w:val="004D64A8"/>
    <w:rsid w:val="004D7263"/>
    <w:rsid w:val="004E265E"/>
    <w:rsid w:val="004E2A09"/>
    <w:rsid w:val="004E4E63"/>
    <w:rsid w:val="004E6000"/>
    <w:rsid w:val="004F0927"/>
    <w:rsid w:val="004F0F0B"/>
    <w:rsid w:val="004F46B0"/>
    <w:rsid w:val="004F5904"/>
    <w:rsid w:val="004F7626"/>
    <w:rsid w:val="004F7B0B"/>
    <w:rsid w:val="00502049"/>
    <w:rsid w:val="00503DE1"/>
    <w:rsid w:val="00507372"/>
    <w:rsid w:val="00507F46"/>
    <w:rsid w:val="00511CAA"/>
    <w:rsid w:val="00513150"/>
    <w:rsid w:val="00516205"/>
    <w:rsid w:val="00520E93"/>
    <w:rsid w:val="005221A8"/>
    <w:rsid w:val="00522D36"/>
    <w:rsid w:val="00525D7C"/>
    <w:rsid w:val="00526AAE"/>
    <w:rsid w:val="00526F6D"/>
    <w:rsid w:val="0053061F"/>
    <w:rsid w:val="005306C7"/>
    <w:rsid w:val="00530E1B"/>
    <w:rsid w:val="00530FC9"/>
    <w:rsid w:val="00532110"/>
    <w:rsid w:val="00532A81"/>
    <w:rsid w:val="00534735"/>
    <w:rsid w:val="00537042"/>
    <w:rsid w:val="00540C18"/>
    <w:rsid w:val="00543106"/>
    <w:rsid w:val="0054362A"/>
    <w:rsid w:val="0054684C"/>
    <w:rsid w:val="0055082C"/>
    <w:rsid w:val="00556164"/>
    <w:rsid w:val="00556EFE"/>
    <w:rsid w:val="00557FC0"/>
    <w:rsid w:val="00561396"/>
    <w:rsid w:val="0056268C"/>
    <w:rsid w:val="005637B2"/>
    <w:rsid w:val="005641F3"/>
    <w:rsid w:val="00564653"/>
    <w:rsid w:val="00564A95"/>
    <w:rsid w:val="00565603"/>
    <w:rsid w:val="00571B54"/>
    <w:rsid w:val="00572182"/>
    <w:rsid w:val="005735D6"/>
    <w:rsid w:val="00574152"/>
    <w:rsid w:val="005771CF"/>
    <w:rsid w:val="00577222"/>
    <w:rsid w:val="00577450"/>
    <w:rsid w:val="0058110E"/>
    <w:rsid w:val="005827A0"/>
    <w:rsid w:val="005835BD"/>
    <w:rsid w:val="00583A4D"/>
    <w:rsid w:val="0058419B"/>
    <w:rsid w:val="005876AF"/>
    <w:rsid w:val="005879C3"/>
    <w:rsid w:val="00590837"/>
    <w:rsid w:val="00592373"/>
    <w:rsid w:val="00595498"/>
    <w:rsid w:val="00595F19"/>
    <w:rsid w:val="005969B3"/>
    <w:rsid w:val="005979B2"/>
    <w:rsid w:val="00597D37"/>
    <w:rsid w:val="005A10D6"/>
    <w:rsid w:val="005A34ED"/>
    <w:rsid w:val="005A3FDD"/>
    <w:rsid w:val="005A4331"/>
    <w:rsid w:val="005A454F"/>
    <w:rsid w:val="005B3CDA"/>
    <w:rsid w:val="005B4DD7"/>
    <w:rsid w:val="005B7285"/>
    <w:rsid w:val="005C1EDC"/>
    <w:rsid w:val="005C392D"/>
    <w:rsid w:val="005D1A45"/>
    <w:rsid w:val="005D2521"/>
    <w:rsid w:val="005D2BBA"/>
    <w:rsid w:val="005D64E3"/>
    <w:rsid w:val="005E2B73"/>
    <w:rsid w:val="005E4884"/>
    <w:rsid w:val="005E5ECA"/>
    <w:rsid w:val="005F08A7"/>
    <w:rsid w:val="005F199F"/>
    <w:rsid w:val="005F2403"/>
    <w:rsid w:val="005F2516"/>
    <w:rsid w:val="005F3097"/>
    <w:rsid w:val="005F3C3A"/>
    <w:rsid w:val="005F3DFC"/>
    <w:rsid w:val="006007FB"/>
    <w:rsid w:val="00604C77"/>
    <w:rsid w:val="00604EB6"/>
    <w:rsid w:val="0060553C"/>
    <w:rsid w:val="00605C29"/>
    <w:rsid w:val="00605F58"/>
    <w:rsid w:val="00612EED"/>
    <w:rsid w:val="006133B9"/>
    <w:rsid w:val="00614C2C"/>
    <w:rsid w:val="006200F8"/>
    <w:rsid w:val="00625809"/>
    <w:rsid w:val="00625BC0"/>
    <w:rsid w:val="006309FE"/>
    <w:rsid w:val="006319D2"/>
    <w:rsid w:val="00631ADB"/>
    <w:rsid w:val="00637760"/>
    <w:rsid w:val="006400F3"/>
    <w:rsid w:val="00641BC7"/>
    <w:rsid w:val="00642A44"/>
    <w:rsid w:val="0064357E"/>
    <w:rsid w:val="006435CD"/>
    <w:rsid w:val="00644A9E"/>
    <w:rsid w:val="00647975"/>
    <w:rsid w:val="00647A3A"/>
    <w:rsid w:val="00647DAF"/>
    <w:rsid w:val="00653D2D"/>
    <w:rsid w:val="0065478D"/>
    <w:rsid w:val="006548D5"/>
    <w:rsid w:val="00654D1C"/>
    <w:rsid w:val="006568B5"/>
    <w:rsid w:val="00660020"/>
    <w:rsid w:val="00662E61"/>
    <w:rsid w:val="00666CB4"/>
    <w:rsid w:val="00671283"/>
    <w:rsid w:val="006720A6"/>
    <w:rsid w:val="006721B2"/>
    <w:rsid w:val="0067492A"/>
    <w:rsid w:val="00677418"/>
    <w:rsid w:val="00680FB7"/>
    <w:rsid w:val="0068113A"/>
    <w:rsid w:val="00684DC6"/>
    <w:rsid w:val="00686382"/>
    <w:rsid w:val="00691733"/>
    <w:rsid w:val="00691C1F"/>
    <w:rsid w:val="006943A3"/>
    <w:rsid w:val="006A6C71"/>
    <w:rsid w:val="006B15E2"/>
    <w:rsid w:val="006B61BB"/>
    <w:rsid w:val="006B7D13"/>
    <w:rsid w:val="006C05A3"/>
    <w:rsid w:val="006C2F8A"/>
    <w:rsid w:val="006C5B33"/>
    <w:rsid w:val="006C5E36"/>
    <w:rsid w:val="006C7FC8"/>
    <w:rsid w:val="006D7F0F"/>
    <w:rsid w:val="006E0A5C"/>
    <w:rsid w:val="006E0DD7"/>
    <w:rsid w:val="006E4ED6"/>
    <w:rsid w:val="006E66D8"/>
    <w:rsid w:val="006E69DA"/>
    <w:rsid w:val="006E77F8"/>
    <w:rsid w:val="006E7B74"/>
    <w:rsid w:val="006F0732"/>
    <w:rsid w:val="006F0C6A"/>
    <w:rsid w:val="006F21CC"/>
    <w:rsid w:val="00701B0F"/>
    <w:rsid w:val="007021F0"/>
    <w:rsid w:val="00704716"/>
    <w:rsid w:val="00707115"/>
    <w:rsid w:val="0070794E"/>
    <w:rsid w:val="00715BA0"/>
    <w:rsid w:val="00716162"/>
    <w:rsid w:val="00716BCA"/>
    <w:rsid w:val="00720529"/>
    <w:rsid w:val="00723A66"/>
    <w:rsid w:val="007242B9"/>
    <w:rsid w:val="00725D2A"/>
    <w:rsid w:val="00730B7D"/>
    <w:rsid w:val="00731761"/>
    <w:rsid w:val="007324CB"/>
    <w:rsid w:val="0073472D"/>
    <w:rsid w:val="007412DE"/>
    <w:rsid w:val="00741FDD"/>
    <w:rsid w:val="0074205F"/>
    <w:rsid w:val="00746F57"/>
    <w:rsid w:val="00751A3D"/>
    <w:rsid w:val="0075343C"/>
    <w:rsid w:val="007534B0"/>
    <w:rsid w:val="00753643"/>
    <w:rsid w:val="00754369"/>
    <w:rsid w:val="0075518D"/>
    <w:rsid w:val="0076008F"/>
    <w:rsid w:val="00761BFE"/>
    <w:rsid w:val="00762474"/>
    <w:rsid w:val="007625E7"/>
    <w:rsid w:val="00762AE9"/>
    <w:rsid w:val="007665B2"/>
    <w:rsid w:val="00767E53"/>
    <w:rsid w:val="007701F1"/>
    <w:rsid w:val="0077175B"/>
    <w:rsid w:val="00772519"/>
    <w:rsid w:val="007762F1"/>
    <w:rsid w:val="00776C12"/>
    <w:rsid w:val="00777136"/>
    <w:rsid w:val="0077790A"/>
    <w:rsid w:val="0078285E"/>
    <w:rsid w:val="00784032"/>
    <w:rsid w:val="00784506"/>
    <w:rsid w:val="00784B79"/>
    <w:rsid w:val="00785EA3"/>
    <w:rsid w:val="0078632C"/>
    <w:rsid w:val="00786353"/>
    <w:rsid w:val="007A21EF"/>
    <w:rsid w:val="007A2D0A"/>
    <w:rsid w:val="007A6392"/>
    <w:rsid w:val="007A7182"/>
    <w:rsid w:val="007A7743"/>
    <w:rsid w:val="007A7BCA"/>
    <w:rsid w:val="007B087C"/>
    <w:rsid w:val="007B0CBB"/>
    <w:rsid w:val="007B2980"/>
    <w:rsid w:val="007B350B"/>
    <w:rsid w:val="007B39CC"/>
    <w:rsid w:val="007B6855"/>
    <w:rsid w:val="007C1052"/>
    <w:rsid w:val="007C621F"/>
    <w:rsid w:val="007D024F"/>
    <w:rsid w:val="007D1BF1"/>
    <w:rsid w:val="007D213C"/>
    <w:rsid w:val="007D3722"/>
    <w:rsid w:val="007D686B"/>
    <w:rsid w:val="007D7AE2"/>
    <w:rsid w:val="007E1D97"/>
    <w:rsid w:val="007E486D"/>
    <w:rsid w:val="007F092B"/>
    <w:rsid w:val="007F1FC8"/>
    <w:rsid w:val="0080247E"/>
    <w:rsid w:val="0080313F"/>
    <w:rsid w:val="0080439F"/>
    <w:rsid w:val="008060A5"/>
    <w:rsid w:val="008109C6"/>
    <w:rsid w:val="00811860"/>
    <w:rsid w:val="008139F0"/>
    <w:rsid w:val="00816427"/>
    <w:rsid w:val="00816D6C"/>
    <w:rsid w:val="008200DF"/>
    <w:rsid w:val="00820ECB"/>
    <w:rsid w:val="008213B4"/>
    <w:rsid w:val="008222B8"/>
    <w:rsid w:val="00822890"/>
    <w:rsid w:val="008258E9"/>
    <w:rsid w:val="008268C4"/>
    <w:rsid w:val="00827576"/>
    <w:rsid w:val="00843035"/>
    <w:rsid w:val="0084332A"/>
    <w:rsid w:val="00843C7B"/>
    <w:rsid w:val="008459BB"/>
    <w:rsid w:val="00851DC5"/>
    <w:rsid w:val="0085279A"/>
    <w:rsid w:val="00856729"/>
    <w:rsid w:val="00856B37"/>
    <w:rsid w:val="00856F05"/>
    <w:rsid w:val="00857D02"/>
    <w:rsid w:val="008615D5"/>
    <w:rsid w:val="00861BC8"/>
    <w:rsid w:val="00864A37"/>
    <w:rsid w:val="008674AD"/>
    <w:rsid w:val="00867867"/>
    <w:rsid w:val="0087030F"/>
    <w:rsid w:val="00870CC3"/>
    <w:rsid w:val="00870DC6"/>
    <w:rsid w:val="00875963"/>
    <w:rsid w:val="00881043"/>
    <w:rsid w:val="0088250B"/>
    <w:rsid w:val="00883054"/>
    <w:rsid w:val="00885138"/>
    <w:rsid w:val="008875CB"/>
    <w:rsid w:val="008906EE"/>
    <w:rsid w:val="00894972"/>
    <w:rsid w:val="008953A5"/>
    <w:rsid w:val="008955D1"/>
    <w:rsid w:val="00897781"/>
    <w:rsid w:val="008A1F11"/>
    <w:rsid w:val="008A410D"/>
    <w:rsid w:val="008A4F53"/>
    <w:rsid w:val="008A5094"/>
    <w:rsid w:val="008A5A41"/>
    <w:rsid w:val="008A6263"/>
    <w:rsid w:val="008A6A62"/>
    <w:rsid w:val="008B3091"/>
    <w:rsid w:val="008B340E"/>
    <w:rsid w:val="008B3DB0"/>
    <w:rsid w:val="008B4750"/>
    <w:rsid w:val="008B5D5B"/>
    <w:rsid w:val="008B5F23"/>
    <w:rsid w:val="008B6791"/>
    <w:rsid w:val="008B6DB7"/>
    <w:rsid w:val="008B7A71"/>
    <w:rsid w:val="008C13E2"/>
    <w:rsid w:val="008C225F"/>
    <w:rsid w:val="008C5175"/>
    <w:rsid w:val="008D6C05"/>
    <w:rsid w:val="008E169E"/>
    <w:rsid w:val="008E27BD"/>
    <w:rsid w:val="008E7C18"/>
    <w:rsid w:val="008F38D9"/>
    <w:rsid w:val="008F62AD"/>
    <w:rsid w:val="008F62E4"/>
    <w:rsid w:val="008F6488"/>
    <w:rsid w:val="008F755B"/>
    <w:rsid w:val="008F78E5"/>
    <w:rsid w:val="00900690"/>
    <w:rsid w:val="00901FE9"/>
    <w:rsid w:val="009041D5"/>
    <w:rsid w:val="009056E0"/>
    <w:rsid w:val="00905C20"/>
    <w:rsid w:val="00906E86"/>
    <w:rsid w:val="00906EBE"/>
    <w:rsid w:val="0091154D"/>
    <w:rsid w:val="009117F0"/>
    <w:rsid w:val="00912579"/>
    <w:rsid w:val="0091750D"/>
    <w:rsid w:val="0091786C"/>
    <w:rsid w:val="00920068"/>
    <w:rsid w:val="00923A3B"/>
    <w:rsid w:val="009242A8"/>
    <w:rsid w:val="00927A35"/>
    <w:rsid w:val="00933C4D"/>
    <w:rsid w:val="00936ED7"/>
    <w:rsid w:val="00940632"/>
    <w:rsid w:val="009408C3"/>
    <w:rsid w:val="00940A7D"/>
    <w:rsid w:val="00940E38"/>
    <w:rsid w:val="009431E9"/>
    <w:rsid w:val="00944270"/>
    <w:rsid w:val="00944791"/>
    <w:rsid w:val="00951662"/>
    <w:rsid w:val="00951EEA"/>
    <w:rsid w:val="00955DD8"/>
    <w:rsid w:val="00957C8F"/>
    <w:rsid w:val="0096019E"/>
    <w:rsid w:val="00960FB5"/>
    <w:rsid w:val="00963DE9"/>
    <w:rsid w:val="00963E81"/>
    <w:rsid w:val="0096403B"/>
    <w:rsid w:val="009664D6"/>
    <w:rsid w:val="0096681B"/>
    <w:rsid w:val="00967DA9"/>
    <w:rsid w:val="0097353E"/>
    <w:rsid w:val="00976808"/>
    <w:rsid w:val="00977B29"/>
    <w:rsid w:val="009801E0"/>
    <w:rsid w:val="00983829"/>
    <w:rsid w:val="0098578D"/>
    <w:rsid w:val="009900DB"/>
    <w:rsid w:val="00990331"/>
    <w:rsid w:val="009915C7"/>
    <w:rsid w:val="009929D5"/>
    <w:rsid w:val="00993118"/>
    <w:rsid w:val="009939C0"/>
    <w:rsid w:val="00995057"/>
    <w:rsid w:val="0099528B"/>
    <w:rsid w:val="009A03CD"/>
    <w:rsid w:val="009A064F"/>
    <w:rsid w:val="009A2717"/>
    <w:rsid w:val="009A2AC2"/>
    <w:rsid w:val="009A2F98"/>
    <w:rsid w:val="009A4AF2"/>
    <w:rsid w:val="009A4CB9"/>
    <w:rsid w:val="009B0321"/>
    <w:rsid w:val="009B0F52"/>
    <w:rsid w:val="009B2204"/>
    <w:rsid w:val="009B5911"/>
    <w:rsid w:val="009B6CFE"/>
    <w:rsid w:val="009B79F3"/>
    <w:rsid w:val="009C0E3F"/>
    <w:rsid w:val="009C2119"/>
    <w:rsid w:val="009C3CD0"/>
    <w:rsid w:val="009C73AC"/>
    <w:rsid w:val="009D38AA"/>
    <w:rsid w:val="009D3B35"/>
    <w:rsid w:val="009D417F"/>
    <w:rsid w:val="009D4658"/>
    <w:rsid w:val="009E169A"/>
    <w:rsid w:val="009E27E9"/>
    <w:rsid w:val="009E3995"/>
    <w:rsid w:val="009E6FE6"/>
    <w:rsid w:val="009F1058"/>
    <w:rsid w:val="009F1F74"/>
    <w:rsid w:val="009F23D5"/>
    <w:rsid w:val="009F283D"/>
    <w:rsid w:val="009F3157"/>
    <w:rsid w:val="009F39F8"/>
    <w:rsid w:val="009F48DE"/>
    <w:rsid w:val="009F4B13"/>
    <w:rsid w:val="009F7DC6"/>
    <w:rsid w:val="00A00DF3"/>
    <w:rsid w:val="00A02FE2"/>
    <w:rsid w:val="00A043CC"/>
    <w:rsid w:val="00A05461"/>
    <w:rsid w:val="00A05BD0"/>
    <w:rsid w:val="00A077C0"/>
    <w:rsid w:val="00A10C1F"/>
    <w:rsid w:val="00A10FBE"/>
    <w:rsid w:val="00A11AD6"/>
    <w:rsid w:val="00A128D8"/>
    <w:rsid w:val="00A1651E"/>
    <w:rsid w:val="00A16899"/>
    <w:rsid w:val="00A2269E"/>
    <w:rsid w:val="00A2273A"/>
    <w:rsid w:val="00A22FF8"/>
    <w:rsid w:val="00A25D78"/>
    <w:rsid w:val="00A2608D"/>
    <w:rsid w:val="00A2625E"/>
    <w:rsid w:val="00A2691E"/>
    <w:rsid w:val="00A27C71"/>
    <w:rsid w:val="00A27DEC"/>
    <w:rsid w:val="00A3019C"/>
    <w:rsid w:val="00A306F7"/>
    <w:rsid w:val="00A3092C"/>
    <w:rsid w:val="00A32062"/>
    <w:rsid w:val="00A32670"/>
    <w:rsid w:val="00A40A68"/>
    <w:rsid w:val="00A413EE"/>
    <w:rsid w:val="00A42933"/>
    <w:rsid w:val="00A43472"/>
    <w:rsid w:val="00A454F1"/>
    <w:rsid w:val="00A50270"/>
    <w:rsid w:val="00A504B8"/>
    <w:rsid w:val="00A51C4F"/>
    <w:rsid w:val="00A536FF"/>
    <w:rsid w:val="00A5477A"/>
    <w:rsid w:val="00A57EF2"/>
    <w:rsid w:val="00A62215"/>
    <w:rsid w:val="00A6275B"/>
    <w:rsid w:val="00A6400C"/>
    <w:rsid w:val="00A65A1A"/>
    <w:rsid w:val="00A702AE"/>
    <w:rsid w:val="00A72AE0"/>
    <w:rsid w:val="00A72DAE"/>
    <w:rsid w:val="00A75468"/>
    <w:rsid w:val="00A80572"/>
    <w:rsid w:val="00A81FB0"/>
    <w:rsid w:val="00A84117"/>
    <w:rsid w:val="00A862FB"/>
    <w:rsid w:val="00A91E88"/>
    <w:rsid w:val="00A9201D"/>
    <w:rsid w:val="00A92AFF"/>
    <w:rsid w:val="00A939F3"/>
    <w:rsid w:val="00A96465"/>
    <w:rsid w:val="00AA049A"/>
    <w:rsid w:val="00AA41BE"/>
    <w:rsid w:val="00AA7F1C"/>
    <w:rsid w:val="00AB0142"/>
    <w:rsid w:val="00AB467E"/>
    <w:rsid w:val="00AB4695"/>
    <w:rsid w:val="00AB4995"/>
    <w:rsid w:val="00AB6BB7"/>
    <w:rsid w:val="00AC15F5"/>
    <w:rsid w:val="00AC19A1"/>
    <w:rsid w:val="00AC7D75"/>
    <w:rsid w:val="00AC7FF6"/>
    <w:rsid w:val="00AD079D"/>
    <w:rsid w:val="00AD153F"/>
    <w:rsid w:val="00AD5346"/>
    <w:rsid w:val="00AE01F0"/>
    <w:rsid w:val="00AE06C5"/>
    <w:rsid w:val="00AE3428"/>
    <w:rsid w:val="00AE5834"/>
    <w:rsid w:val="00AE6B68"/>
    <w:rsid w:val="00AE70EE"/>
    <w:rsid w:val="00AE77A8"/>
    <w:rsid w:val="00AF3EF7"/>
    <w:rsid w:val="00AF4EA4"/>
    <w:rsid w:val="00AF59DF"/>
    <w:rsid w:val="00AF6B21"/>
    <w:rsid w:val="00AF6EF3"/>
    <w:rsid w:val="00AF7562"/>
    <w:rsid w:val="00B01223"/>
    <w:rsid w:val="00B01642"/>
    <w:rsid w:val="00B02A9D"/>
    <w:rsid w:val="00B04D31"/>
    <w:rsid w:val="00B04EAC"/>
    <w:rsid w:val="00B050C1"/>
    <w:rsid w:val="00B05BB1"/>
    <w:rsid w:val="00B06813"/>
    <w:rsid w:val="00B06B1F"/>
    <w:rsid w:val="00B106C1"/>
    <w:rsid w:val="00B11C90"/>
    <w:rsid w:val="00B124B1"/>
    <w:rsid w:val="00B1351C"/>
    <w:rsid w:val="00B15BB4"/>
    <w:rsid w:val="00B20006"/>
    <w:rsid w:val="00B205A2"/>
    <w:rsid w:val="00B2167E"/>
    <w:rsid w:val="00B24EAB"/>
    <w:rsid w:val="00B27857"/>
    <w:rsid w:val="00B32F86"/>
    <w:rsid w:val="00B36A5C"/>
    <w:rsid w:val="00B36F22"/>
    <w:rsid w:val="00B3780D"/>
    <w:rsid w:val="00B40083"/>
    <w:rsid w:val="00B450F8"/>
    <w:rsid w:val="00B4749C"/>
    <w:rsid w:val="00B50409"/>
    <w:rsid w:val="00B52361"/>
    <w:rsid w:val="00B52F98"/>
    <w:rsid w:val="00B53B44"/>
    <w:rsid w:val="00B549CA"/>
    <w:rsid w:val="00B5656F"/>
    <w:rsid w:val="00B56D90"/>
    <w:rsid w:val="00B578BE"/>
    <w:rsid w:val="00B6024B"/>
    <w:rsid w:val="00B607EC"/>
    <w:rsid w:val="00B65DDB"/>
    <w:rsid w:val="00B6639F"/>
    <w:rsid w:val="00B677A0"/>
    <w:rsid w:val="00B67D72"/>
    <w:rsid w:val="00B7005E"/>
    <w:rsid w:val="00B707EE"/>
    <w:rsid w:val="00B71E77"/>
    <w:rsid w:val="00B74CB7"/>
    <w:rsid w:val="00B81030"/>
    <w:rsid w:val="00B853CC"/>
    <w:rsid w:val="00B85EFC"/>
    <w:rsid w:val="00B86BB7"/>
    <w:rsid w:val="00B90820"/>
    <w:rsid w:val="00B925CD"/>
    <w:rsid w:val="00B94BAE"/>
    <w:rsid w:val="00B953D8"/>
    <w:rsid w:val="00B95DB3"/>
    <w:rsid w:val="00B95DC4"/>
    <w:rsid w:val="00B9678B"/>
    <w:rsid w:val="00BA0853"/>
    <w:rsid w:val="00BA6D18"/>
    <w:rsid w:val="00BA7071"/>
    <w:rsid w:val="00BB1C42"/>
    <w:rsid w:val="00BB4D3F"/>
    <w:rsid w:val="00BB64C1"/>
    <w:rsid w:val="00BB7819"/>
    <w:rsid w:val="00BB795E"/>
    <w:rsid w:val="00BC02B3"/>
    <w:rsid w:val="00BC30C0"/>
    <w:rsid w:val="00BC319B"/>
    <w:rsid w:val="00BC6234"/>
    <w:rsid w:val="00BC6DDE"/>
    <w:rsid w:val="00BD0DC0"/>
    <w:rsid w:val="00BD1ECF"/>
    <w:rsid w:val="00BD33F9"/>
    <w:rsid w:val="00BD5673"/>
    <w:rsid w:val="00BD6909"/>
    <w:rsid w:val="00BE11E9"/>
    <w:rsid w:val="00BE2A13"/>
    <w:rsid w:val="00BE5E55"/>
    <w:rsid w:val="00BE5F98"/>
    <w:rsid w:val="00BE7E8A"/>
    <w:rsid w:val="00BF0E8A"/>
    <w:rsid w:val="00BF2913"/>
    <w:rsid w:val="00BF771B"/>
    <w:rsid w:val="00C0059F"/>
    <w:rsid w:val="00C01C73"/>
    <w:rsid w:val="00C01DEA"/>
    <w:rsid w:val="00C034C7"/>
    <w:rsid w:val="00C044F1"/>
    <w:rsid w:val="00C11A41"/>
    <w:rsid w:val="00C17430"/>
    <w:rsid w:val="00C21079"/>
    <w:rsid w:val="00C212B0"/>
    <w:rsid w:val="00C2252B"/>
    <w:rsid w:val="00C230B6"/>
    <w:rsid w:val="00C23B4A"/>
    <w:rsid w:val="00C25C66"/>
    <w:rsid w:val="00C261DA"/>
    <w:rsid w:val="00C3078D"/>
    <w:rsid w:val="00C31D52"/>
    <w:rsid w:val="00C34990"/>
    <w:rsid w:val="00C34AF9"/>
    <w:rsid w:val="00C35C6D"/>
    <w:rsid w:val="00C42E25"/>
    <w:rsid w:val="00C43780"/>
    <w:rsid w:val="00C45D10"/>
    <w:rsid w:val="00C47EA3"/>
    <w:rsid w:val="00C47F9A"/>
    <w:rsid w:val="00C51054"/>
    <w:rsid w:val="00C513C1"/>
    <w:rsid w:val="00C524D4"/>
    <w:rsid w:val="00C52A21"/>
    <w:rsid w:val="00C52CB9"/>
    <w:rsid w:val="00C551E8"/>
    <w:rsid w:val="00C57182"/>
    <w:rsid w:val="00C61650"/>
    <w:rsid w:val="00C618AF"/>
    <w:rsid w:val="00C62C9F"/>
    <w:rsid w:val="00C63383"/>
    <w:rsid w:val="00C63667"/>
    <w:rsid w:val="00C64C11"/>
    <w:rsid w:val="00C66FEE"/>
    <w:rsid w:val="00C67011"/>
    <w:rsid w:val="00C70902"/>
    <w:rsid w:val="00C7372B"/>
    <w:rsid w:val="00C737C5"/>
    <w:rsid w:val="00C748F6"/>
    <w:rsid w:val="00C759ED"/>
    <w:rsid w:val="00C803CB"/>
    <w:rsid w:val="00C813D3"/>
    <w:rsid w:val="00C82E81"/>
    <w:rsid w:val="00C8553F"/>
    <w:rsid w:val="00C91185"/>
    <w:rsid w:val="00C91A50"/>
    <w:rsid w:val="00C91BEA"/>
    <w:rsid w:val="00C92C9D"/>
    <w:rsid w:val="00C9396E"/>
    <w:rsid w:val="00C94947"/>
    <w:rsid w:val="00C973EB"/>
    <w:rsid w:val="00CA25CC"/>
    <w:rsid w:val="00CA28ED"/>
    <w:rsid w:val="00CA2BC9"/>
    <w:rsid w:val="00CA4177"/>
    <w:rsid w:val="00CA41EA"/>
    <w:rsid w:val="00CA67A7"/>
    <w:rsid w:val="00CB0354"/>
    <w:rsid w:val="00CB1063"/>
    <w:rsid w:val="00CB1162"/>
    <w:rsid w:val="00CB1AB5"/>
    <w:rsid w:val="00CB2832"/>
    <w:rsid w:val="00CB5865"/>
    <w:rsid w:val="00CB6D36"/>
    <w:rsid w:val="00CC0123"/>
    <w:rsid w:val="00CC1E1B"/>
    <w:rsid w:val="00CC23D2"/>
    <w:rsid w:val="00CD199B"/>
    <w:rsid w:val="00CD21DF"/>
    <w:rsid w:val="00CD41D1"/>
    <w:rsid w:val="00CD4840"/>
    <w:rsid w:val="00CD5F13"/>
    <w:rsid w:val="00CD5FB0"/>
    <w:rsid w:val="00CE2727"/>
    <w:rsid w:val="00CE2FBF"/>
    <w:rsid w:val="00CE6424"/>
    <w:rsid w:val="00CE70AF"/>
    <w:rsid w:val="00CF1DFC"/>
    <w:rsid w:val="00CF4095"/>
    <w:rsid w:val="00CF581D"/>
    <w:rsid w:val="00D016E7"/>
    <w:rsid w:val="00D03A1A"/>
    <w:rsid w:val="00D04C18"/>
    <w:rsid w:val="00D0762E"/>
    <w:rsid w:val="00D1016D"/>
    <w:rsid w:val="00D12C6E"/>
    <w:rsid w:val="00D12D75"/>
    <w:rsid w:val="00D13B71"/>
    <w:rsid w:val="00D14524"/>
    <w:rsid w:val="00D1747B"/>
    <w:rsid w:val="00D2348B"/>
    <w:rsid w:val="00D24815"/>
    <w:rsid w:val="00D30145"/>
    <w:rsid w:val="00D32B72"/>
    <w:rsid w:val="00D32D6A"/>
    <w:rsid w:val="00D34FE6"/>
    <w:rsid w:val="00D3541F"/>
    <w:rsid w:val="00D35D84"/>
    <w:rsid w:val="00D375A7"/>
    <w:rsid w:val="00D3765C"/>
    <w:rsid w:val="00D41157"/>
    <w:rsid w:val="00D424A6"/>
    <w:rsid w:val="00D437CA"/>
    <w:rsid w:val="00D43D47"/>
    <w:rsid w:val="00D43F31"/>
    <w:rsid w:val="00D4598C"/>
    <w:rsid w:val="00D501B6"/>
    <w:rsid w:val="00D5197B"/>
    <w:rsid w:val="00D51A24"/>
    <w:rsid w:val="00D53C2A"/>
    <w:rsid w:val="00D5523E"/>
    <w:rsid w:val="00D6093F"/>
    <w:rsid w:val="00D60F27"/>
    <w:rsid w:val="00D63E11"/>
    <w:rsid w:val="00D666E9"/>
    <w:rsid w:val="00D66811"/>
    <w:rsid w:val="00D670C4"/>
    <w:rsid w:val="00D6790C"/>
    <w:rsid w:val="00D723F6"/>
    <w:rsid w:val="00D72BA0"/>
    <w:rsid w:val="00D744D6"/>
    <w:rsid w:val="00D75193"/>
    <w:rsid w:val="00D8025C"/>
    <w:rsid w:val="00D82761"/>
    <w:rsid w:val="00D840CB"/>
    <w:rsid w:val="00D85673"/>
    <w:rsid w:val="00D872E9"/>
    <w:rsid w:val="00D94F16"/>
    <w:rsid w:val="00D95323"/>
    <w:rsid w:val="00D95BD2"/>
    <w:rsid w:val="00D960B4"/>
    <w:rsid w:val="00D9649D"/>
    <w:rsid w:val="00DA0B41"/>
    <w:rsid w:val="00DA0D4D"/>
    <w:rsid w:val="00DA1956"/>
    <w:rsid w:val="00DA2ACB"/>
    <w:rsid w:val="00DA6688"/>
    <w:rsid w:val="00DA6A81"/>
    <w:rsid w:val="00DB0E17"/>
    <w:rsid w:val="00DB55F8"/>
    <w:rsid w:val="00DB6170"/>
    <w:rsid w:val="00DC3980"/>
    <w:rsid w:val="00DC5AD5"/>
    <w:rsid w:val="00DC6A69"/>
    <w:rsid w:val="00DD23AF"/>
    <w:rsid w:val="00DD604B"/>
    <w:rsid w:val="00DD7139"/>
    <w:rsid w:val="00DD7932"/>
    <w:rsid w:val="00DE0961"/>
    <w:rsid w:val="00DE157F"/>
    <w:rsid w:val="00DE1BE8"/>
    <w:rsid w:val="00DE38C1"/>
    <w:rsid w:val="00DE5AC9"/>
    <w:rsid w:val="00DE5E57"/>
    <w:rsid w:val="00DE6953"/>
    <w:rsid w:val="00DE697B"/>
    <w:rsid w:val="00DE712B"/>
    <w:rsid w:val="00DE771D"/>
    <w:rsid w:val="00E00345"/>
    <w:rsid w:val="00E057CF"/>
    <w:rsid w:val="00E07461"/>
    <w:rsid w:val="00E07837"/>
    <w:rsid w:val="00E07A18"/>
    <w:rsid w:val="00E1003F"/>
    <w:rsid w:val="00E13AAC"/>
    <w:rsid w:val="00E14CE3"/>
    <w:rsid w:val="00E14CF1"/>
    <w:rsid w:val="00E1523E"/>
    <w:rsid w:val="00E15CA4"/>
    <w:rsid w:val="00E17B52"/>
    <w:rsid w:val="00E258C6"/>
    <w:rsid w:val="00E34992"/>
    <w:rsid w:val="00E3693B"/>
    <w:rsid w:val="00E370B8"/>
    <w:rsid w:val="00E37B83"/>
    <w:rsid w:val="00E45F12"/>
    <w:rsid w:val="00E51F26"/>
    <w:rsid w:val="00E51FE6"/>
    <w:rsid w:val="00E522F6"/>
    <w:rsid w:val="00E533E0"/>
    <w:rsid w:val="00E55668"/>
    <w:rsid w:val="00E564D2"/>
    <w:rsid w:val="00E5760A"/>
    <w:rsid w:val="00E60CF0"/>
    <w:rsid w:val="00E617E5"/>
    <w:rsid w:val="00E619FD"/>
    <w:rsid w:val="00E628FE"/>
    <w:rsid w:val="00E633BA"/>
    <w:rsid w:val="00E63D6D"/>
    <w:rsid w:val="00E641C9"/>
    <w:rsid w:val="00E643FE"/>
    <w:rsid w:val="00E646E3"/>
    <w:rsid w:val="00E6610C"/>
    <w:rsid w:val="00E679EA"/>
    <w:rsid w:val="00E71BA5"/>
    <w:rsid w:val="00E72174"/>
    <w:rsid w:val="00E76B0C"/>
    <w:rsid w:val="00E867CF"/>
    <w:rsid w:val="00E87446"/>
    <w:rsid w:val="00E907FD"/>
    <w:rsid w:val="00E92A0D"/>
    <w:rsid w:val="00E93064"/>
    <w:rsid w:val="00E9373C"/>
    <w:rsid w:val="00E952FF"/>
    <w:rsid w:val="00E95889"/>
    <w:rsid w:val="00E9685A"/>
    <w:rsid w:val="00EA28B3"/>
    <w:rsid w:val="00EA5F9A"/>
    <w:rsid w:val="00EB0923"/>
    <w:rsid w:val="00EB09E0"/>
    <w:rsid w:val="00EB0DE2"/>
    <w:rsid w:val="00EB63B2"/>
    <w:rsid w:val="00EC065F"/>
    <w:rsid w:val="00ED329C"/>
    <w:rsid w:val="00ED354A"/>
    <w:rsid w:val="00ED4E0F"/>
    <w:rsid w:val="00ED7D78"/>
    <w:rsid w:val="00EE15C6"/>
    <w:rsid w:val="00EE2623"/>
    <w:rsid w:val="00EE3893"/>
    <w:rsid w:val="00EE3B60"/>
    <w:rsid w:val="00EF0290"/>
    <w:rsid w:val="00EF424A"/>
    <w:rsid w:val="00EF44A4"/>
    <w:rsid w:val="00EF46A9"/>
    <w:rsid w:val="00EF65FB"/>
    <w:rsid w:val="00EF68E3"/>
    <w:rsid w:val="00EF6E2F"/>
    <w:rsid w:val="00EF79D0"/>
    <w:rsid w:val="00F006D1"/>
    <w:rsid w:val="00F0115E"/>
    <w:rsid w:val="00F03EDF"/>
    <w:rsid w:val="00F06C52"/>
    <w:rsid w:val="00F06FA4"/>
    <w:rsid w:val="00F07A38"/>
    <w:rsid w:val="00F07C0F"/>
    <w:rsid w:val="00F111D2"/>
    <w:rsid w:val="00F11312"/>
    <w:rsid w:val="00F12319"/>
    <w:rsid w:val="00F12763"/>
    <w:rsid w:val="00F14802"/>
    <w:rsid w:val="00F14DF9"/>
    <w:rsid w:val="00F25BF0"/>
    <w:rsid w:val="00F25EB0"/>
    <w:rsid w:val="00F2642E"/>
    <w:rsid w:val="00F27D09"/>
    <w:rsid w:val="00F313C4"/>
    <w:rsid w:val="00F3627E"/>
    <w:rsid w:val="00F36FBD"/>
    <w:rsid w:val="00F371AF"/>
    <w:rsid w:val="00F37FD1"/>
    <w:rsid w:val="00F414F3"/>
    <w:rsid w:val="00F417A7"/>
    <w:rsid w:val="00F426CA"/>
    <w:rsid w:val="00F44E0E"/>
    <w:rsid w:val="00F461AB"/>
    <w:rsid w:val="00F46273"/>
    <w:rsid w:val="00F466F0"/>
    <w:rsid w:val="00F47911"/>
    <w:rsid w:val="00F526F2"/>
    <w:rsid w:val="00F542DB"/>
    <w:rsid w:val="00F55F10"/>
    <w:rsid w:val="00F57620"/>
    <w:rsid w:val="00F61783"/>
    <w:rsid w:val="00F64D4F"/>
    <w:rsid w:val="00F66EBE"/>
    <w:rsid w:val="00F7135B"/>
    <w:rsid w:val="00F845CE"/>
    <w:rsid w:val="00F84A21"/>
    <w:rsid w:val="00F863D1"/>
    <w:rsid w:val="00F87009"/>
    <w:rsid w:val="00F913A5"/>
    <w:rsid w:val="00F91B9D"/>
    <w:rsid w:val="00F9213D"/>
    <w:rsid w:val="00F933CC"/>
    <w:rsid w:val="00F945C3"/>
    <w:rsid w:val="00F9518B"/>
    <w:rsid w:val="00F9699E"/>
    <w:rsid w:val="00F96CB1"/>
    <w:rsid w:val="00FA2B9D"/>
    <w:rsid w:val="00FA321C"/>
    <w:rsid w:val="00FA3E70"/>
    <w:rsid w:val="00FA4614"/>
    <w:rsid w:val="00FA4EC2"/>
    <w:rsid w:val="00FA5A28"/>
    <w:rsid w:val="00FA5BA1"/>
    <w:rsid w:val="00FA786D"/>
    <w:rsid w:val="00FB0BA8"/>
    <w:rsid w:val="00FB0D99"/>
    <w:rsid w:val="00FB2472"/>
    <w:rsid w:val="00FB2E8D"/>
    <w:rsid w:val="00FB2F81"/>
    <w:rsid w:val="00FB3BAE"/>
    <w:rsid w:val="00FC1A9B"/>
    <w:rsid w:val="00FC385D"/>
    <w:rsid w:val="00FC3A2C"/>
    <w:rsid w:val="00FC4024"/>
    <w:rsid w:val="00FC4817"/>
    <w:rsid w:val="00FC5275"/>
    <w:rsid w:val="00FD0233"/>
    <w:rsid w:val="00FD0A61"/>
    <w:rsid w:val="00FD0DA1"/>
    <w:rsid w:val="00FD18ED"/>
    <w:rsid w:val="00FD1CD8"/>
    <w:rsid w:val="00FD2BDF"/>
    <w:rsid w:val="00FD2F64"/>
    <w:rsid w:val="00FD3AB7"/>
    <w:rsid w:val="00FD4F61"/>
    <w:rsid w:val="00FD69ED"/>
    <w:rsid w:val="00FE32F8"/>
    <w:rsid w:val="00FE4BC7"/>
    <w:rsid w:val="00FE5F63"/>
    <w:rsid w:val="00FE7D5B"/>
    <w:rsid w:val="00FF056E"/>
    <w:rsid w:val="00FF1920"/>
    <w:rsid w:val="00FF1F68"/>
    <w:rsid w:val="00FF2C23"/>
    <w:rsid w:val="00FF3566"/>
    <w:rsid w:val="00FF45F8"/>
    <w:rsid w:val="00FF59C0"/>
    <w:rsid w:val="00FF5E6F"/>
    <w:rsid w:val="00FF73F8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4:docId w14:val="467C4D4B"/>
  <w15:chartTrackingRefBased/>
  <w15:docId w15:val="{A86D0C8B-02E1-4EBA-8A25-8832DEEE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Textoindependiente"/>
    <w:qFormat/>
    <w:pPr>
      <w:keepNext/>
      <w:pageBreakBefore/>
      <w:widowControl w:val="0"/>
      <w:numPr>
        <w:numId w:val="1"/>
      </w:numPr>
      <w:spacing w:after="240"/>
      <w:outlineLvl w:val="0"/>
    </w:pPr>
    <w:rPr>
      <w:rFonts w:ascii="Arial" w:hAnsi="Arial" w:cs="Arial"/>
      <w:b/>
      <w:bCs/>
      <w:kern w:val="32"/>
      <w:sz w:val="36"/>
      <w:szCs w:val="32"/>
      <w:lang w:val="es-MX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"/>
      </w:numPr>
      <w:tabs>
        <w:tab w:val="left" w:pos="1080"/>
      </w:tabs>
      <w:spacing w:before="240" w:after="120"/>
      <w:outlineLvl w:val="1"/>
    </w:pPr>
    <w:rPr>
      <w:rFonts w:ascii="Arial" w:hAnsi="Arial" w:cs="Arial"/>
      <w:b/>
      <w:bCs/>
      <w:sz w:val="28"/>
      <w:szCs w:val="28"/>
      <w:lang w:val="es-MX"/>
    </w:rPr>
  </w:style>
  <w:style w:type="paragraph" w:styleId="Ttulo3">
    <w:name w:val="heading 3"/>
    <w:basedOn w:val="Normal"/>
    <w:next w:val="Textoindependiente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s-MX"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1"/>
      </w:numPr>
      <w:tabs>
        <w:tab w:val="clear" w:pos="864"/>
        <w:tab w:val="num" w:pos="1080"/>
      </w:tabs>
      <w:spacing w:before="240" w:after="60"/>
      <w:ind w:left="1080" w:hanging="1080"/>
      <w:outlineLvl w:val="3"/>
    </w:pPr>
    <w:rPr>
      <w:b/>
      <w:bCs/>
      <w:sz w:val="26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before="120" w:after="120"/>
      <w:ind w:left="1080"/>
      <w:jc w:val="both"/>
    </w:pPr>
    <w:rPr>
      <w:sz w:val="22"/>
      <w:lang w:val="es-MX"/>
    </w:rPr>
  </w:style>
  <w:style w:type="paragraph" w:styleId="TDC1">
    <w:name w:val="toc 1"/>
    <w:basedOn w:val="Normal"/>
    <w:next w:val="Normal"/>
    <w:autoRedefine/>
    <w:uiPriority w:val="39"/>
    <w:rsid w:val="00BC6DDE"/>
    <w:pPr>
      <w:keepNext/>
      <w:tabs>
        <w:tab w:val="left" w:pos="540"/>
        <w:tab w:val="left" w:pos="720"/>
        <w:tab w:val="right" w:leader="dot" w:pos="9350"/>
      </w:tabs>
      <w:spacing w:before="240" w:after="120"/>
    </w:pPr>
    <w:rPr>
      <w:rFonts w:ascii="Arial" w:hAnsi="Arial"/>
      <w:b/>
      <w:bCs/>
      <w:noProof/>
      <w:sz w:val="22"/>
      <w:szCs w:val="22"/>
      <w:lang w:val="es-ES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720"/>
        <w:tab w:val="right" w:leader="dot" w:pos="9350"/>
      </w:tabs>
    </w:pPr>
    <w:rPr>
      <w:noProof/>
      <w:sz w:val="22"/>
      <w:lang w:val="es-ES_tradnl"/>
    </w:rPr>
  </w:style>
  <w:style w:type="paragraph" w:styleId="TDC3">
    <w:name w:val="toc 3"/>
    <w:basedOn w:val="Normal"/>
    <w:next w:val="Normal"/>
    <w:autoRedefine/>
    <w:semiHidden/>
    <w:rsid w:val="00236A79"/>
    <w:pPr>
      <w:tabs>
        <w:tab w:val="left" w:pos="1080"/>
        <w:tab w:val="right" w:leader="dot" w:pos="9350"/>
      </w:tabs>
      <w:jc w:val="center"/>
    </w:pPr>
    <w:rPr>
      <w:noProof/>
      <w:sz w:val="22"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Descripcin">
    <w:name w:val="caption"/>
    <w:basedOn w:val="Normal"/>
    <w:next w:val="Normal"/>
    <w:qFormat/>
    <w:pPr>
      <w:keepNext/>
      <w:spacing w:before="240" w:after="240"/>
      <w:ind w:left="1080"/>
      <w:jc w:val="center"/>
    </w:pPr>
    <w:rPr>
      <w:b/>
      <w:bCs/>
      <w:sz w:val="20"/>
      <w:szCs w:val="20"/>
      <w:lang w:val="es-MX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Requisito">
    <w:name w:val="Requisito"/>
    <w:basedOn w:val="Textoindependiente"/>
    <w:pPr>
      <w:numPr>
        <w:numId w:val="2"/>
      </w:numPr>
      <w:tabs>
        <w:tab w:val="clear" w:pos="1440"/>
      </w:tabs>
      <w:ind w:left="1800" w:hanging="720"/>
    </w:pPr>
    <w:rPr>
      <w:rFonts w:eastAsia="Arial Unicode MS"/>
      <w:lang w:val="es-ES_tradnl"/>
    </w:rPr>
  </w:style>
  <w:style w:type="paragraph" w:customStyle="1" w:styleId="Prueba">
    <w:name w:val="Prueba"/>
    <w:basedOn w:val="Requisito"/>
    <w:pPr>
      <w:numPr>
        <w:numId w:val="3"/>
      </w:numPr>
      <w:ind w:left="1800" w:hanging="720"/>
    </w:p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table" w:styleId="Tablaconcuadrcula">
    <w:name w:val="Table Grid"/>
    <w:basedOn w:val="Tablanormal"/>
    <w:rsid w:val="009B7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link w:val="Textoindependiente3Car"/>
    <w:rsid w:val="00851DC5"/>
    <w:pPr>
      <w:spacing w:after="120"/>
    </w:pPr>
    <w:rPr>
      <w:sz w:val="16"/>
      <w:szCs w:val="16"/>
    </w:rPr>
  </w:style>
  <w:style w:type="paragraph" w:styleId="Lista">
    <w:name w:val="List"/>
    <w:basedOn w:val="Normal"/>
    <w:rsid w:val="00851DC5"/>
    <w:pPr>
      <w:numPr>
        <w:numId w:val="6"/>
      </w:numPr>
      <w:tabs>
        <w:tab w:val="left" w:pos="709"/>
      </w:tabs>
      <w:jc w:val="both"/>
    </w:pPr>
    <w:rPr>
      <w:szCs w:val="20"/>
      <w:lang w:val="es-ES" w:eastAsia="es-ES" w:bidi="he-IL"/>
    </w:rPr>
  </w:style>
  <w:style w:type="paragraph" w:styleId="Listaconvietas2">
    <w:name w:val="List Bullet 2"/>
    <w:basedOn w:val="Normal"/>
    <w:autoRedefine/>
    <w:rsid w:val="00851DC5"/>
    <w:pPr>
      <w:numPr>
        <w:numId w:val="7"/>
      </w:numPr>
      <w:tabs>
        <w:tab w:val="clear" w:pos="1494"/>
      </w:tabs>
      <w:ind w:left="1049" w:firstLine="0"/>
      <w:jc w:val="both"/>
    </w:pPr>
    <w:rPr>
      <w:szCs w:val="20"/>
      <w:lang w:val="es-MX" w:eastAsia="es-ES" w:bidi="he-IL"/>
    </w:rPr>
  </w:style>
  <w:style w:type="paragraph" w:styleId="Sangra2detindependiente">
    <w:name w:val="Body Text Indent 2"/>
    <w:basedOn w:val="Normal"/>
    <w:rsid w:val="00E679EA"/>
    <w:pPr>
      <w:spacing w:after="120" w:line="480" w:lineRule="auto"/>
      <w:ind w:left="283"/>
    </w:pPr>
  </w:style>
  <w:style w:type="character" w:customStyle="1" w:styleId="Ttulo3Car">
    <w:name w:val="Título 3 Car"/>
    <w:basedOn w:val="Fuentedeprrafopredeter"/>
    <w:link w:val="Ttulo3"/>
    <w:rsid w:val="001D10B5"/>
    <w:rPr>
      <w:rFonts w:ascii="Arial" w:hAnsi="Arial" w:cs="Arial"/>
      <w:b/>
      <w:bCs/>
      <w:sz w:val="26"/>
      <w:szCs w:val="26"/>
      <w:lang w:val="es-MX"/>
    </w:rPr>
  </w:style>
  <w:style w:type="character" w:customStyle="1" w:styleId="a">
    <w:name w:val="a"/>
    <w:basedOn w:val="Fuentedeprrafopredeter"/>
    <w:rsid w:val="007324CB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92809"/>
    <w:rPr>
      <w:color w:val="808080"/>
      <w:shd w:val="clear" w:color="auto" w:fill="E6E6E6"/>
    </w:rPr>
  </w:style>
  <w:style w:type="character" w:customStyle="1" w:styleId="l6">
    <w:name w:val="l6"/>
    <w:basedOn w:val="Fuentedeprrafopredeter"/>
    <w:rsid w:val="007324CB"/>
  </w:style>
  <w:style w:type="character" w:customStyle="1" w:styleId="l7">
    <w:name w:val="l7"/>
    <w:basedOn w:val="Fuentedeprrafopredeter"/>
    <w:rsid w:val="007324CB"/>
  </w:style>
  <w:style w:type="paragraph" w:styleId="Prrafodelista">
    <w:name w:val="List Paragraph"/>
    <w:basedOn w:val="Normal"/>
    <w:uiPriority w:val="34"/>
    <w:qFormat/>
    <w:rsid w:val="009E3995"/>
    <w:pPr>
      <w:ind w:left="720"/>
      <w:contextualSpacing/>
    </w:pPr>
  </w:style>
  <w:style w:type="paragraph" w:styleId="Revisin">
    <w:name w:val="Revision"/>
    <w:hidden/>
    <w:uiPriority w:val="99"/>
    <w:semiHidden/>
    <w:rsid w:val="00B27857"/>
    <w:rPr>
      <w:sz w:val="24"/>
      <w:szCs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744D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rsid w:val="00B278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27857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rsid w:val="00B7005E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4205F"/>
    <w:rPr>
      <w:color w:val="808080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D04C18"/>
    <w:rPr>
      <w:color w:val="605E5C"/>
      <w:shd w:val="clear" w:color="auto" w:fill="E1DFDD"/>
    </w:rPr>
  </w:style>
  <w:style w:type="character" w:customStyle="1" w:styleId="Textoindependiente3Car">
    <w:name w:val="Texto independiente 3 Car"/>
    <w:basedOn w:val="Fuentedeprrafopredeter"/>
    <w:link w:val="Textoindependiente3"/>
    <w:rsid w:val="0074205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icardorojas@santotomas.cl" TargetMode="External"/><Relationship Id="rId18" Type="http://schemas.openxmlformats.org/officeDocument/2006/relationships/hyperlink" Target="mailto:lucia@dcc.uchile.c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.peres@alumnossantotomas.cl" TargetMode="External"/><Relationship Id="rId17" Type="http://schemas.openxmlformats.org/officeDocument/2006/relationships/hyperlink" Target="mailto:aneyem@dcc.uchile.cl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pp@dcc.uchile.c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lazo@alumnossantotomas.c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ochoa@dcc.uchile.cl" TargetMode="External"/><Relationship Id="rId10" Type="http://schemas.openxmlformats.org/officeDocument/2006/relationships/hyperlink" Target="mailto:Pablo.lira@alumnossantotomas.cl" TargetMode="External"/><Relationship Id="rId19" Type="http://schemas.openxmlformats.org/officeDocument/2006/relationships/hyperlink" Target="mailto:juanaa@dcc.uchile.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cp@empresa.c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antoTomas\Downloads\Documento_de_Requisitos_v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DF23F-8B7F-6B45-AE67-46BDEBC23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C:\Users\SantoTomas\Downloads\Documento_de_Requisitos_v2.dot</Template>
  <TotalTime>890</TotalTime>
  <Pages>21</Pages>
  <Words>3490</Words>
  <Characters>21956</Characters>
  <Application>Microsoft Office Word</Application>
  <DocSecurity>0</DocSecurity>
  <Lines>182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/>
  <LinksUpToDate>false</LinksUpToDate>
  <CharactersWithSpaces>25396</CharactersWithSpaces>
  <SharedDoc>false</SharedDoc>
  <HLinks>
    <vt:vector size="234" baseType="variant">
      <vt:variant>
        <vt:i4>2621494</vt:i4>
      </vt:variant>
      <vt:variant>
        <vt:i4>189</vt:i4>
      </vt:variant>
      <vt:variant>
        <vt:i4>0</vt:i4>
      </vt:variant>
      <vt:variant>
        <vt:i4>5</vt:i4>
      </vt:variant>
      <vt:variant>
        <vt:lpwstr>http://chileforge.cl/projects/reqadmin</vt:lpwstr>
      </vt:variant>
      <vt:variant>
        <vt:lpwstr/>
      </vt:variant>
      <vt:variant>
        <vt:i4>2031633</vt:i4>
      </vt:variant>
      <vt:variant>
        <vt:i4>186</vt:i4>
      </vt:variant>
      <vt:variant>
        <vt:i4>0</vt:i4>
      </vt:variant>
      <vt:variant>
        <vt:i4>5</vt:i4>
      </vt:variant>
      <vt:variant>
        <vt:lpwstr>http://www.dcc.uchile.cl/</vt:lpwstr>
      </vt:variant>
      <vt:variant>
        <vt:lpwstr/>
      </vt:variant>
      <vt:variant>
        <vt:i4>589928</vt:i4>
      </vt:variant>
      <vt:variant>
        <vt:i4>183</vt:i4>
      </vt:variant>
      <vt:variant>
        <vt:i4>0</vt:i4>
      </vt:variant>
      <vt:variant>
        <vt:i4>5</vt:i4>
      </vt:variant>
      <vt:variant>
        <vt:lpwstr>mailto:juanaa@dcc.uchile.cl</vt:lpwstr>
      </vt:variant>
      <vt:variant>
        <vt:lpwstr/>
      </vt:variant>
      <vt:variant>
        <vt:i4>3670103</vt:i4>
      </vt:variant>
      <vt:variant>
        <vt:i4>180</vt:i4>
      </vt:variant>
      <vt:variant>
        <vt:i4>0</vt:i4>
      </vt:variant>
      <vt:variant>
        <vt:i4>5</vt:i4>
      </vt:variant>
      <vt:variant>
        <vt:lpwstr>mailto:lucia@dcc.uchile.cl</vt:lpwstr>
      </vt:variant>
      <vt:variant>
        <vt:lpwstr/>
      </vt:variant>
      <vt:variant>
        <vt:i4>131176</vt:i4>
      </vt:variant>
      <vt:variant>
        <vt:i4>177</vt:i4>
      </vt:variant>
      <vt:variant>
        <vt:i4>0</vt:i4>
      </vt:variant>
      <vt:variant>
        <vt:i4>5</vt:i4>
      </vt:variant>
      <vt:variant>
        <vt:lpwstr>mailto:aneyem@dcc.uchile.cl</vt:lpwstr>
      </vt:variant>
      <vt:variant>
        <vt:lpwstr/>
      </vt:variant>
      <vt:variant>
        <vt:i4>4587572</vt:i4>
      </vt:variant>
      <vt:variant>
        <vt:i4>174</vt:i4>
      </vt:variant>
      <vt:variant>
        <vt:i4>0</vt:i4>
      </vt:variant>
      <vt:variant>
        <vt:i4>5</vt:i4>
      </vt:variant>
      <vt:variant>
        <vt:lpwstr>mailto:jrodrig@dcc.uchile.cl</vt:lpwstr>
      </vt:variant>
      <vt:variant>
        <vt:lpwstr/>
      </vt:variant>
      <vt:variant>
        <vt:i4>1245282</vt:i4>
      </vt:variant>
      <vt:variant>
        <vt:i4>171</vt:i4>
      </vt:variant>
      <vt:variant>
        <vt:i4>0</vt:i4>
      </vt:variant>
      <vt:variant>
        <vt:i4>5</vt:i4>
      </vt:variant>
      <vt:variant>
        <vt:lpwstr>mailto:pp@dcc.uchile.cl</vt:lpwstr>
      </vt:variant>
      <vt:variant>
        <vt:lpwstr/>
      </vt:variant>
      <vt:variant>
        <vt:i4>1835124</vt:i4>
      </vt:variant>
      <vt:variant>
        <vt:i4>168</vt:i4>
      </vt:variant>
      <vt:variant>
        <vt:i4>0</vt:i4>
      </vt:variant>
      <vt:variant>
        <vt:i4>5</vt:i4>
      </vt:variant>
      <vt:variant>
        <vt:lpwstr>mailto:sochoa@dcc.uchile.cl</vt:lpwstr>
      </vt:variant>
      <vt:variant>
        <vt:lpwstr/>
      </vt:variant>
      <vt:variant>
        <vt:i4>1441841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_Toc136251318</vt:lpwstr>
      </vt:variant>
      <vt:variant>
        <vt:i4>1441841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_Toc136251317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_Toc136251316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_Toc136251315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_Toc136251314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_Toc136251313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_Toc136251312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_Toc136251311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_Toc136251310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_Toc136251309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_Toc136251308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_Toc136251307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_Toc136251306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_Toc136251305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_Toc136251304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_Toc136251303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_Toc136251302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_Toc136251301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_Toc136251300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_Toc136251299</vt:lpwstr>
      </vt:variant>
      <vt:variant>
        <vt:i4>3801173</vt:i4>
      </vt:variant>
      <vt:variant>
        <vt:i4>39</vt:i4>
      </vt:variant>
      <vt:variant>
        <vt:i4>0</vt:i4>
      </vt:variant>
      <vt:variant>
        <vt:i4>5</vt:i4>
      </vt:variant>
      <vt:variant>
        <vt:lpwstr>mailto:jpino@dcc.uchile.cl</vt:lpwstr>
      </vt:variant>
      <vt:variant>
        <vt:lpwstr/>
      </vt:variant>
      <vt:variant>
        <vt:i4>917626</vt:i4>
      </vt:variant>
      <vt:variant>
        <vt:i4>36</vt:i4>
      </vt:variant>
      <vt:variant>
        <vt:i4>0</vt:i4>
      </vt:variant>
      <vt:variant>
        <vt:i4>5</vt:i4>
      </vt:variant>
      <vt:variant>
        <vt:lpwstr>mailto:mserei@dcc.uchile.cl</vt:lpwstr>
      </vt:variant>
      <vt:variant>
        <vt:lpwstr/>
      </vt:variant>
      <vt:variant>
        <vt:i4>5439550</vt:i4>
      </vt:variant>
      <vt:variant>
        <vt:i4>33</vt:i4>
      </vt:variant>
      <vt:variant>
        <vt:i4>0</vt:i4>
      </vt:variant>
      <vt:variant>
        <vt:i4>5</vt:i4>
      </vt:variant>
      <vt:variant>
        <vt:lpwstr>mailto:francia@dcc.uchile.cl</vt:lpwstr>
      </vt:variant>
      <vt:variant>
        <vt:lpwstr/>
      </vt:variant>
      <vt:variant>
        <vt:i4>7864344</vt:i4>
      </vt:variant>
      <vt:variant>
        <vt:i4>30</vt:i4>
      </vt:variant>
      <vt:variant>
        <vt:i4>0</vt:i4>
      </vt:variant>
      <vt:variant>
        <vt:i4>5</vt:i4>
      </vt:variant>
      <vt:variant>
        <vt:lpwstr>mailto:mcrivara@dcc.uchile.cl</vt:lpwstr>
      </vt:variant>
      <vt:variant>
        <vt:lpwstr/>
      </vt:variant>
      <vt:variant>
        <vt:i4>1835124</vt:i4>
      </vt:variant>
      <vt:variant>
        <vt:i4>27</vt:i4>
      </vt:variant>
      <vt:variant>
        <vt:i4>0</vt:i4>
      </vt:variant>
      <vt:variant>
        <vt:i4>5</vt:i4>
      </vt:variant>
      <vt:variant>
        <vt:lpwstr>mailto:sochoa@dcc.uchile.cl</vt:lpwstr>
      </vt:variant>
      <vt:variant>
        <vt:lpwstr/>
      </vt:variant>
      <vt:variant>
        <vt:i4>7143488</vt:i4>
      </vt:variant>
      <vt:variant>
        <vt:i4>24</vt:i4>
      </vt:variant>
      <vt:variant>
        <vt:i4>0</vt:i4>
      </vt:variant>
      <vt:variant>
        <vt:i4>5</vt:i4>
      </vt:variant>
      <vt:variant>
        <vt:lpwstr>mailto:jorge@empresa.cl</vt:lpwstr>
      </vt:variant>
      <vt:variant>
        <vt:lpwstr/>
      </vt:variant>
      <vt:variant>
        <vt:i4>786488</vt:i4>
      </vt:variant>
      <vt:variant>
        <vt:i4>21</vt:i4>
      </vt:variant>
      <vt:variant>
        <vt:i4>0</vt:i4>
      </vt:variant>
      <vt:variant>
        <vt:i4>5</vt:i4>
      </vt:variant>
      <vt:variant>
        <vt:lpwstr>mailto:pepe@empresa.cl</vt:lpwstr>
      </vt:variant>
      <vt:variant>
        <vt:lpwstr/>
      </vt:variant>
      <vt:variant>
        <vt:i4>7012447</vt:i4>
      </vt:variant>
      <vt:variant>
        <vt:i4>18</vt:i4>
      </vt:variant>
      <vt:variant>
        <vt:i4>0</vt:i4>
      </vt:variant>
      <vt:variant>
        <vt:i4>5</vt:i4>
      </vt:variant>
      <vt:variant>
        <vt:lpwstr>mailto:pedro@empresa.cl</vt:lpwstr>
      </vt:variant>
      <vt:variant>
        <vt:lpwstr/>
      </vt:variant>
      <vt:variant>
        <vt:i4>917557</vt:i4>
      </vt:variant>
      <vt:variant>
        <vt:i4>15</vt:i4>
      </vt:variant>
      <vt:variant>
        <vt:i4>0</vt:i4>
      </vt:variant>
      <vt:variant>
        <vt:i4>5</vt:i4>
      </vt:variant>
      <vt:variant>
        <vt:lpwstr>mailto:alberto@empresa.cl</vt:lpwstr>
      </vt:variant>
      <vt:variant>
        <vt:lpwstr/>
      </vt:variant>
      <vt:variant>
        <vt:i4>7995475</vt:i4>
      </vt:variant>
      <vt:variant>
        <vt:i4>12</vt:i4>
      </vt:variant>
      <vt:variant>
        <vt:i4>0</vt:i4>
      </vt:variant>
      <vt:variant>
        <vt:i4>5</vt:i4>
      </vt:variant>
      <vt:variant>
        <vt:lpwstr>mailto:juana@empresa.cl</vt:lpwstr>
      </vt:variant>
      <vt:variant>
        <vt:lpwstr/>
      </vt:variant>
      <vt:variant>
        <vt:i4>655403</vt:i4>
      </vt:variant>
      <vt:variant>
        <vt:i4>9</vt:i4>
      </vt:variant>
      <vt:variant>
        <vt:i4>0</vt:i4>
      </vt:variant>
      <vt:variant>
        <vt:i4>5</vt:i4>
      </vt:variant>
      <vt:variant>
        <vt:lpwstr>mailto:jcp@empresa.cl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Sistema de Ejemplo</dc:subject>
  <dc:creator>Usuario de Windows</dc:creator>
  <cp:keywords/>
  <dc:description>Explicación brevísima de qué es y/o qué hace el sistema.</dc:description>
  <cp:lastModifiedBy>pablo.lira</cp:lastModifiedBy>
  <cp:revision>345</cp:revision>
  <cp:lastPrinted>1900-01-01T04:59:46Z</cp:lastPrinted>
  <dcterms:created xsi:type="dcterms:W3CDTF">2018-06-29T17:34:00Z</dcterms:created>
  <dcterms:modified xsi:type="dcterms:W3CDTF">2018-07-05T17:49:00Z</dcterms:modified>
</cp:coreProperties>
</file>