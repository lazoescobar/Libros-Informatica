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9AA5" w14:textId="77777777" w:rsidR="009B0BD3" w:rsidRPr="00527EE3" w:rsidRDefault="009B0BD3" w:rsidP="001078D1">
      <w:pPr>
        <w:tabs>
          <w:tab w:val="left" w:pos="142"/>
        </w:tabs>
        <w:spacing w:line="240" w:lineRule="auto"/>
        <w:ind w:left="0" w:firstLine="142"/>
        <w:jc w:val="both"/>
        <w:rPr>
          <w:vertAlign w:val="subscript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8"/>
        <w:gridCol w:w="7832"/>
      </w:tblGrid>
      <w:tr w:rsidR="009B79F3" w:rsidRPr="00730B7D" w14:paraId="6DE7C145" w14:textId="77777777">
        <w:tc>
          <w:tcPr>
            <w:tcW w:w="1548" w:type="dxa"/>
          </w:tcPr>
          <w:p w14:paraId="394B7931" w14:textId="77777777" w:rsidR="009B79F3" w:rsidRPr="00730B7D" w:rsidRDefault="009B79F3" w:rsidP="001078D1">
            <w:pPr>
              <w:pStyle w:val="TDC3"/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noProof w:val="0"/>
                <w:lang w:val="es-ES_tradnl"/>
              </w:rPr>
            </w:pPr>
          </w:p>
        </w:tc>
        <w:tc>
          <w:tcPr>
            <w:tcW w:w="7952" w:type="dxa"/>
          </w:tcPr>
          <w:p w14:paraId="1F75310F" w14:textId="77777777" w:rsidR="009B79F3" w:rsidRPr="00730B7D" w:rsidRDefault="009B79F3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</w:tr>
    </w:tbl>
    <w:p w14:paraId="6EEE7670" w14:textId="77777777" w:rsidR="009B0F52" w:rsidRPr="00730B7D" w:rsidRDefault="009B0F52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 w:val="48"/>
          <w:lang w:val="es-ES_tradnl"/>
        </w:rPr>
      </w:pPr>
    </w:p>
    <w:p w14:paraId="4D42A8FD" w14:textId="77777777" w:rsidR="009B0F52" w:rsidRPr="00730B7D" w:rsidRDefault="00F55994" w:rsidP="001078D1">
      <w:pPr>
        <w:tabs>
          <w:tab w:val="left" w:pos="142"/>
        </w:tabs>
        <w:spacing w:line="240" w:lineRule="auto"/>
        <w:ind w:left="0" w:firstLine="142"/>
        <w:jc w:val="center"/>
        <w:rPr>
          <w:rFonts w:cs="Arial"/>
          <w:b/>
          <w:bCs/>
          <w:sz w:val="48"/>
          <w:lang w:val="es-ES_tradnl"/>
        </w:rPr>
      </w:pPr>
      <w:r>
        <w:rPr>
          <w:rFonts w:ascii="Times New Roman" w:hAnsi="Times New Roman"/>
          <w:sz w:val="24"/>
          <w:lang w:val="en-US"/>
        </w:rPr>
        <w:fldChar w:fldCharType="begin"/>
      </w:r>
      <w:r w:rsidRPr="008A0412">
        <w:instrText xml:space="preserve"> TITLE  \* MERGEFORMAT </w:instrText>
      </w:r>
      <w:r>
        <w:rPr>
          <w:rFonts w:ascii="Times New Roman" w:hAnsi="Times New Roman"/>
          <w:sz w:val="24"/>
          <w:lang w:val="en-US"/>
        </w:rPr>
        <w:fldChar w:fldCharType="separate"/>
      </w:r>
      <w:r w:rsidR="001A1533">
        <w:rPr>
          <w:rFonts w:cs="Arial"/>
          <w:b/>
          <w:bCs/>
          <w:sz w:val="48"/>
          <w:lang w:val="es-ES_tradnl"/>
        </w:rPr>
        <w:t>Documento de Requisitos</w:t>
      </w:r>
      <w:r>
        <w:rPr>
          <w:rFonts w:cs="Arial"/>
          <w:b/>
          <w:bCs/>
          <w:sz w:val="48"/>
          <w:lang w:val="es-ES_tradnl"/>
        </w:rPr>
        <w:fldChar w:fldCharType="end"/>
      </w:r>
    </w:p>
    <w:p w14:paraId="1159C6F5" w14:textId="77777777" w:rsidR="00191C47" w:rsidRPr="00730B7D" w:rsidRDefault="00191C47" w:rsidP="001078D1">
      <w:pPr>
        <w:tabs>
          <w:tab w:val="left" w:pos="142"/>
        </w:tabs>
        <w:spacing w:line="240" w:lineRule="auto"/>
        <w:ind w:left="0" w:firstLine="142"/>
        <w:jc w:val="center"/>
        <w:rPr>
          <w:rFonts w:cs="Arial"/>
          <w:b/>
          <w:bCs/>
          <w:sz w:val="48"/>
          <w:lang w:val="es-ES_tradnl"/>
        </w:rPr>
      </w:pPr>
      <w:r w:rsidRPr="00730B7D">
        <w:rPr>
          <w:rFonts w:cs="Arial"/>
          <w:b/>
          <w:bCs/>
          <w:sz w:val="48"/>
          <w:lang w:val="es-ES_tradnl"/>
        </w:rPr>
        <w:t>de Usuario / Software</w:t>
      </w:r>
    </w:p>
    <w:p w14:paraId="3C325EB3" w14:textId="77777777" w:rsidR="009B0F52" w:rsidRPr="00730B7D" w:rsidRDefault="00F55994" w:rsidP="001078D1">
      <w:pPr>
        <w:tabs>
          <w:tab w:val="left" w:pos="142"/>
        </w:tabs>
        <w:spacing w:line="240" w:lineRule="auto"/>
        <w:ind w:left="0" w:firstLine="142"/>
        <w:jc w:val="center"/>
        <w:rPr>
          <w:rFonts w:cs="Arial"/>
          <w:b/>
          <w:bCs/>
          <w:sz w:val="48"/>
          <w:lang w:val="es-ES_tradnl"/>
        </w:rPr>
      </w:pPr>
      <w:r>
        <w:rPr>
          <w:rFonts w:ascii="Times New Roman" w:hAnsi="Times New Roman"/>
          <w:sz w:val="24"/>
          <w:lang w:val="en-US"/>
        </w:rPr>
        <w:fldChar w:fldCharType="begin"/>
      </w:r>
      <w:r w:rsidRPr="008A0412">
        <w:instrText xml:space="preserve"> SUBJECT  \* MERGEFORMAT </w:instrText>
      </w:r>
      <w:r>
        <w:rPr>
          <w:rFonts w:ascii="Times New Roman" w:hAnsi="Times New Roman"/>
          <w:sz w:val="24"/>
          <w:lang w:val="en-US"/>
        </w:rPr>
        <w:fldChar w:fldCharType="separate"/>
      </w:r>
      <w:r w:rsidR="001A1533">
        <w:rPr>
          <w:rFonts w:cs="Arial"/>
          <w:b/>
          <w:bCs/>
          <w:sz w:val="48"/>
          <w:lang w:val="es-ES_tradnl"/>
        </w:rPr>
        <w:t xml:space="preserve">Sistema de </w:t>
      </w:r>
      <w:r w:rsidR="008A0412">
        <w:rPr>
          <w:rFonts w:cs="Arial"/>
          <w:b/>
          <w:bCs/>
          <w:sz w:val="48"/>
          <w:lang w:val="es-ES_tradnl"/>
        </w:rPr>
        <w:t>Inventario Web</w:t>
      </w:r>
      <w:r>
        <w:rPr>
          <w:rFonts w:cs="Arial"/>
          <w:b/>
          <w:bCs/>
          <w:sz w:val="48"/>
          <w:lang w:val="es-ES_tradnl"/>
        </w:rPr>
        <w:fldChar w:fldCharType="end"/>
      </w:r>
    </w:p>
    <w:p w14:paraId="7367CD9E" w14:textId="51797BF2" w:rsidR="009B0F52" w:rsidRPr="00730B7D" w:rsidRDefault="009B0F52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 w:val="32"/>
          <w:lang w:val="es-ES_tradnl"/>
        </w:rPr>
      </w:pPr>
    </w:p>
    <w:p w14:paraId="7048295F" w14:textId="52F4AB3F" w:rsidR="00191C47" w:rsidRPr="00730B7D" w:rsidRDefault="00191C47" w:rsidP="001078D1">
      <w:pPr>
        <w:tabs>
          <w:tab w:val="left" w:pos="142"/>
          <w:tab w:val="right" w:pos="3960"/>
          <w:tab w:val="left" w:pos="4500"/>
        </w:tabs>
        <w:spacing w:before="120" w:line="240" w:lineRule="auto"/>
        <w:ind w:left="0" w:firstLine="142"/>
        <w:jc w:val="both"/>
        <w:rPr>
          <w:rFonts w:cs="Arial"/>
          <w:lang w:val="es-ES_tradnl"/>
        </w:rPr>
      </w:pPr>
      <w:r w:rsidRPr="00730B7D">
        <w:rPr>
          <w:rFonts w:cs="Arial"/>
          <w:b/>
          <w:bCs/>
          <w:lang w:val="es-ES_tradnl"/>
        </w:rPr>
        <w:t>Fecha:</w:t>
      </w:r>
      <w:r w:rsidR="007C37E6">
        <w:rPr>
          <w:rFonts w:cs="Arial"/>
          <w:lang w:val="es-ES_tradnl"/>
        </w:rPr>
        <w:t xml:space="preserve"> 12</w:t>
      </w:r>
      <w:r w:rsidR="00A906FD">
        <w:rPr>
          <w:rFonts w:cs="Arial"/>
          <w:lang w:val="es-ES_tradnl"/>
        </w:rPr>
        <w:t>-04-2018</w:t>
      </w:r>
    </w:p>
    <w:p w14:paraId="1B680ED6" w14:textId="77777777" w:rsidR="00B40F55" w:rsidRPr="00B40F55" w:rsidRDefault="00191C47" w:rsidP="001078D1">
      <w:pPr>
        <w:tabs>
          <w:tab w:val="left" w:pos="142"/>
          <w:tab w:val="right" w:pos="3960"/>
          <w:tab w:val="left" w:pos="4500"/>
        </w:tabs>
        <w:spacing w:before="120" w:line="240" w:lineRule="auto"/>
        <w:ind w:left="0" w:firstLine="142"/>
        <w:jc w:val="both"/>
        <w:rPr>
          <w:rFonts w:cs="Arial"/>
          <w:lang w:val="es-ES_tradnl"/>
        </w:rPr>
      </w:pPr>
      <w:r w:rsidRPr="00730B7D">
        <w:rPr>
          <w:rFonts w:cs="Arial"/>
          <w:b/>
          <w:bCs/>
          <w:lang w:val="es-ES_tradnl"/>
        </w:rPr>
        <w:t>Versión:</w:t>
      </w:r>
      <w:r w:rsidR="00AA2936">
        <w:rPr>
          <w:rFonts w:cs="Arial"/>
          <w:lang w:val="es-ES_tradnl"/>
        </w:rPr>
        <w:t xml:space="preserve"> </w:t>
      </w:r>
      <w:r w:rsidR="00AA2936" w:rsidRPr="00440464">
        <w:rPr>
          <w:rFonts w:cs="Arial"/>
          <w:lang w:val="es-ES_tradnl"/>
        </w:rPr>
        <w:t>1.0</w:t>
      </w:r>
    </w:p>
    <w:p w14:paraId="020DDBD2" w14:textId="77777777" w:rsidR="00B40F55" w:rsidRPr="00730B7D" w:rsidRDefault="00B40F55" w:rsidP="001078D1">
      <w:pPr>
        <w:tabs>
          <w:tab w:val="left" w:pos="142"/>
          <w:tab w:val="right" w:pos="3960"/>
          <w:tab w:val="left" w:pos="4500"/>
        </w:tabs>
        <w:spacing w:line="240" w:lineRule="auto"/>
        <w:ind w:left="0" w:firstLine="142"/>
        <w:jc w:val="both"/>
        <w:rPr>
          <w:rFonts w:cs="Arial"/>
          <w:color w:val="003366"/>
          <w:szCs w:val="22"/>
          <w:lang w:val="es-ES_tradnl"/>
        </w:rPr>
      </w:pPr>
    </w:p>
    <w:tbl>
      <w:tblPr>
        <w:tblW w:w="943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1"/>
        <w:gridCol w:w="3329"/>
        <w:gridCol w:w="3710"/>
      </w:tblGrid>
      <w:tr w:rsidR="00916BAC" w:rsidRPr="00916BAC" w14:paraId="5C5102AA" w14:textId="77777777" w:rsidTr="003F663D">
        <w:trPr>
          <w:cantSplit/>
          <w:trHeight w:val="77"/>
          <w:jc w:val="center"/>
        </w:trPr>
        <w:tc>
          <w:tcPr>
            <w:tcW w:w="2552" w:type="dxa"/>
          </w:tcPr>
          <w:p w14:paraId="68B6C3FB" w14:textId="77777777" w:rsidR="00055F33" w:rsidRPr="00916BAC" w:rsidRDefault="008A0412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916BAC">
              <w:rPr>
                <w:rFonts w:cs="Arial"/>
                <w:b/>
                <w:szCs w:val="22"/>
                <w:lang w:val="es-ES_tradnl"/>
              </w:rPr>
              <w:t xml:space="preserve">         </w:t>
            </w:r>
            <w:r w:rsidR="00055F33" w:rsidRPr="00916BAC">
              <w:rPr>
                <w:rFonts w:cs="Arial"/>
                <w:b/>
                <w:szCs w:val="22"/>
                <w:lang w:val="es-ES_tradnl"/>
              </w:rPr>
              <w:t>Nombre</w:t>
            </w:r>
          </w:p>
        </w:tc>
        <w:tc>
          <w:tcPr>
            <w:tcW w:w="3544" w:type="dxa"/>
          </w:tcPr>
          <w:p w14:paraId="468952F8" w14:textId="77777777" w:rsidR="00055F33" w:rsidRPr="00916BAC" w:rsidRDefault="008A0412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916BAC">
              <w:rPr>
                <w:rFonts w:cs="Arial"/>
                <w:b/>
                <w:szCs w:val="22"/>
                <w:lang w:val="es-ES_tradnl"/>
              </w:rPr>
              <w:t xml:space="preserve">         </w:t>
            </w:r>
            <w:r w:rsidR="00055F33" w:rsidRPr="00916BAC">
              <w:rPr>
                <w:rFonts w:cs="Arial"/>
                <w:b/>
                <w:szCs w:val="22"/>
                <w:lang w:val="es-ES_tradnl"/>
              </w:rPr>
              <w:t>Rol</w:t>
            </w:r>
          </w:p>
        </w:tc>
        <w:tc>
          <w:tcPr>
            <w:tcW w:w="3334" w:type="dxa"/>
          </w:tcPr>
          <w:p w14:paraId="1D40DC52" w14:textId="77777777" w:rsidR="00055F33" w:rsidRPr="00916BAC" w:rsidRDefault="00055F33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916BAC">
              <w:rPr>
                <w:rFonts w:cs="Arial"/>
                <w:b/>
                <w:szCs w:val="22"/>
                <w:lang w:val="es-ES_tradnl"/>
              </w:rPr>
              <w:t>Contacto</w:t>
            </w:r>
          </w:p>
        </w:tc>
      </w:tr>
      <w:tr w:rsidR="00055F33" w:rsidRPr="00916BAC" w14:paraId="6F37521C" w14:textId="77777777" w:rsidTr="003F663D">
        <w:trPr>
          <w:cantSplit/>
          <w:trHeight w:val="77"/>
          <w:jc w:val="center"/>
        </w:trPr>
        <w:tc>
          <w:tcPr>
            <w:tcW w:w="2552" w:type="dxa"/>
            <w:vAlign w:val="center"/>
          </w:tcPr>
          <w:p w14:paraId="2AE01B89" w14:textId="533C6D7A" w:rsidR="00055F33" w:rsidRPr="00916BAC" w:rsidRDefault="006A7F07" w:rsidP="003F663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Alejandra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Salfate</w:t>
            </w:r>
            <w:proofErr w:type="spellEnd"/>
          </w:p>
        </w:tc>
        <w:tc>
          <w:tcPr>
            <w:tcW w:w="3544" w:type="dxa"/>
            <w:vAlign w:val="center"/>
          </w:tcPr>
          <w:p w14:paraId="728D2032" w14:textId="4ED70CD3" w:rsidR="00055F33" w:rsidRPr="00916BAC" w:rsidRDefault="00055F33" w:rsidP="003F663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center"/>
              <w:rPr>
                <w:rFonts w:cs="Arial"/>
                <w:szCs w:val="22"/>
                <w:lang w:val="es-ES_tradnl"/>
              </w:rPr>
            </w:pPr>
            <w:r w:rsidRPr="00916BAC">
              <w:rPr>
                <w:rFonts w:cs="Arial"/>
                <w:szCs w:val="22"/>
                <w:lang w:val="es-ES_tradnl"/>
              </w:rPr>
              <w:t>Administrador</w:t>
            </w:r>
            <w:r w:rsidR="006A7F07">
              <w:rPr>
                <w:rFonts w:cs="Arial"/>
                <w:szCs w:val="22"/>
                <w:lang w:val="es-ES_tradnl"/>
              </w:rPr>
              <w:t>a</w:t>
            </w:r>
            <w:r w:rsidRPr="00916BAC">
              <w:rPr>
                <w:rFonts w:cs="Arial"/>
                <w:szCs w:val="22"/>
                <w:lang w:val="es-ES_tradnl"/>
              </w:rPr>
              <w:t xml:space="preserve"> del Proyecto</w:t>
            </w:r>
          </w:p>
        </w:tc>
        <w:tc>
          <w:tcPr>
            <w:tcW w:w="3334" w:type="dxa"/>
          </w:tcPr>
          <w:p w14:paraId="2B191EAB" w14:textId="1AE639A0" w:rsidR="008A0412" w:rsidRPr="00916BAC" w:rsidRDefault="00CF387F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color w:val="1F497D" w:themeColor="text2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alejandrasalfatesalfate@gmail.com</w:t>
            </w:r>
          </w:p>
          <w:p w14:paraId="7DBA4D60" w14:textId="11CB4FEE" w:rsidR="00055F33" w:rsidRPr="00916BAC" w:rsidRDefault="00CF387F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+56953519947</w:t>
            </w:r>
          </w:p>
        </w:tc>
      </w:tr>
    </w:tbl>
    <w:p w14:paraId="3855EE4A" w14:textId="77777777" w:rsidR="008A0412" w:rsidRPr="00916BAC" w:rsidRDefault="008A0412" w:rsidP="001078D1">
      <w:pPr>
        <w:tabs>
          <w:tab w:val="left" w:pos="142"/>
          <w:tab w:val="right" w:pos="3960"/>
          <w:tab w:val="left" w:pos="4500"/>
        </w:tabs>
        <w:spacing w:line="240" w:lineRule="auto"/>
        <w:ind w:left="0" w:firstLine="142"/>
        <w:jc w:val="both"/>
        <w:rPr>
          <w:rFonts w:cs="Arial"/>
          <w:szCs w:val="22"/>
          <w:lang w:val="es-ES_tradnl"/>
        </w:rPr>
      </w:pPr>
    </w:p>
    <w:p w14:paraId="53A358EF" w14:textId="77777777" w:rsidR="00E867CF" w:rsidRPr="00916BAC" w:rsidRDefault="008A0412" w:rsidP="001078D1">
      <w:pPr>
        <w:tabs>
          <w:tab w:val="left" w:pos="142"/>
          <w:tab w:val="right" w:pos="3960"/>
          <w:tab w:val="left" w:pos="4500"/>
        </w:tabs>
        <w:spacing w:line="240" w:lineRule="auto"/>
        <w:ind w:left="0" w:firstLine="142"/>
        <w:jc w:val="both"/>
        <w:rPr>
          <w:rFonts w:cs="Arial"/>
          <w:b/>
          <w:szCs w:val="22"/>
          <w:lang w:val="es-ES_tradnl"/>
        </w:rPr>
      </w:pPr>
      <w:r w:rsidRPr="00916BAC">
        <w:rPr>
          <w:rFonts w:cs="Arial"/>
          <w:b/>
          <w:szCs w:val="22"/>
          <w:lang w:val="es-ES_tradnl"/>
        </w:rPr>
        <w:t>Contraparte:</w:t>
      </w:r>
    </w:p>
    <w:tbl>
      <w:tblPr>
        <w:tblW w:w="943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3544"/>
        <w:gridCol w:w="3334"/>
      </w:tblGrid>
      <w:tr w:rsidR="00916BAC" w:rsidRPr="00916BAC" w14:paraId="6F14CED6" w14:textId="77777777" w:rsidTr="003F663D">
        <w:trPr>
          <w:cantSplit/>
          <w:trHeight w:val="77"/>
          <w:jc w:val="center"/>
        </w:trPr>
        <w:tc>
          <w:tcPr>
            <w:tcW w:w="2552" w:type="dxa"/>
          </w:tcPr>
          <w:p w14:paraId="3C97B0AD" w14:textId="77777777" w:rsidR="00E867CF" w:rsidRPr="00916BAC" w:rsidRDefault="00E867CF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916BAC">
              <w:rPr>
                <w:rFonts w:cs="Arial"/>
                <w:b/>
                <w:szCs w:val="22"/>
                <w:lang w:val="es-ES_tradnl"/>
              </w:rPr>
              <w:t>Nombre</w:t>
            </w:r>
          </w:p>
        </w:tc>
        <w:tc>
          <w:tcPr>
            <w:tcW w:w="3544" w:type="dxa"/>
          </w:tcPr>
          <w:p w14:paraId="2261AD3F" w14:textId="77777777" w:rsidR="00E867CF" w:rsidRPr="00916BAC" w:rsidRDefault="008A0412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916BAC">
              <w:rPr>
                <w:rFonts w:cs="Arial"/>
                <w:b/>
                <w:szCs w:val="22"/>
                <w:lang w:val="es-ES_tradnl"/>
              </w:rPr>
              <w:t xml:space="preserve">                       </w:t>
            </w:r>
            <w:r w:rsidR="00E867CF" w:rsidRPr="00916BAC">
              <w:rPr>
                <w:rFonts w:cs="Arial"/>
                <w:b/>
                <w:szCs w:val="22"/>
                <w:lang w:val="es-ES_tradnl"/>
              </w:rPr>
              <w:t>Rol</w:t>
            </w:r>
          </w:p>
        </w:tc>
        <w:tc>
          <w:tcPr>
            <w:tcW w:w="3334" w:type="dxa"/>
          </w:tcPr>
          <w:p w14:paraId="18401FE8" w14:textId="77777777" w:rsidR="00E867CF" w:rsidRPr="00916BAC" w:rsidRDefault="00F55994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916BAC">
              <w:rPr>
                <w:rFonts w:cs="Arial"/>
                <w:b/>
                <w:szCs w:val="22"/>
                <w:lang w:val="es-ES_tradnl"/>
              </w:rPr>
              <w:t xml:space="preserve">                </w:t>
            </w:r>
            <w:r w:rsidR="00E867CF" w:rsidRPr="00916BAC">
              <w:rPr>
                <w:rFonts w:cs="Arial"/>
                <w:b/>
                <w:szCs w:val="22"/>
                <w:lang w:val="es-ES_tradnl"/>
              </w:rPr>
              <w:t>Contacto</w:t>
            </w:r>
          </w:p>
        </w:tc>
      </w:tr>
      <w:tr w:rsidR="00916BAC" w:rsidRPr="00916BAC" w14:paraId="703BBDAD" w14:textId="77777777" w:rsidTr="003F663D">
        <w:trPr>
          <w:cantSplit/>
          <w:trHeight w:val="77"/>
          <w:jc w:val="center"/>
        </w:trPr>
        <w:tc>
          <w:tcPr>
            <w:tcW w:w="2552" w:type="dxa"/>
            <w:vAlign w:val="center"/>
          </w:tcPr>
          <w:p w14:paraId="0C4FD37E" w14:textId="21095518" w:rsidR="00E867CF" w:rsidRPr="00916BAC" w:rsidRDefault="00C83332" w:rsidP="003F663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Ricardo Rojas</w:t>
            </w:r>
          </w:p>
        </w:tc>
        <w:tc>
          <w:tcPr>
            <w:tcW w:w="3544" w:type="dxa"/>
            <w:vAlign w:val="center"/>
          </w:tcPr>
          <w:p w14:paraId="6D71440A" w14:textId="77777777" w:rsidR="00E867CF" w:rsidRPr="00916BAC" w:rsidRDefault="00E867CF" w:rsidP="003F663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center"/>
              <w:rPr>
                <w:rFonts w:cs="Arial"/>
                <w:szCs w:val="22"/>
                <w:lang w:val="es-ES_tradnl"/>
              </w:rPr>
            </w:pPr>
            <w:r w:rsidRPr="00916BAC">
              <w:rPr>
                <w:rFonts w:cs="Arial"/>
                <w:szCs w:val="22"/>
                <w:lang w:val="es-ES_tradnl"/>
              </w:rPr>
              <w:t>Cliente/Profesor</w:t>
            </w:r>
          </w:p>
        </w:tc>
        <w:tc>
          <w:tcPr>
            <w:tcW w:w="3334" w:type="dxa"/>
          </w:tcPr>
          <w:p w14:paraId="2D4C2779" w14:textId="4739D416" w:rsidR="00E867CF" w:rsidRPr="00916BAC" w:rsidRDefault="007901A2" w:rsidP="001078D1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center"/>
              <w:rPr>
                <w:rFonts w:cs="Arial"/>
                <w:color w:val="1F497D" w:themeColor="text2"/>
                <w:szCs w:val="22"/>
                <w:lang w:val="es-ES_tradnl"/>
              </w:rPr>
            </w:pPr>
            <w:hyperlink r:id="rId8" w:history="1">
              <w:r w:rsidR="00C83332" w:rsidRPr="00421243">
                <w:rPr>
                  <w:rStyle w:val="Hipervnculo"/>
                  <w:rFonts w:cs="Arial"/>
                  <w:szCs w:val="22"/>
                  <w:lang w:val="es-ES_tradnl"/>
                </w:rPr>
                <w:t>ricardorojas@santotomas.cl</w:t>
              </w:r>
            </w:hyperlink>
          </w:p>
          <w:p w14:paraId="5D931FE7" w14:textId="7E123116" w:rsidR="00E867CF" w:rsidRPr="00916BAC" w:rsidRDefault="008A0412" w:rsidP="00C83332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916BAC">
              <w:rPr>
                <w:rFonts w:cs="Arial"/>
                <w:szCs w:val="22"/>
                <w:lang w:val="es-ES_tradnl"/>
              </w:rPr>
              <w:t xml:space="preserve">                  </w:t>
            </w:r>
          </w:p>
        </w:tc>
      </w:tr>
    </w:tbl>
    <w:p w14:paraId="3EE8911B" w14:textId="77777777" w:rsidR="009B0F52" w:rsidRDefault="009B0F52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7B138B00" w14:textId="77777777" w:rsidR="007C37E6" w:rsidRDefault="007C37E6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37C8892B" w14:textId="271B708C" w:rsidR="007C37E6" w:rsidRDefault="007C37E6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62B96740" w14:textId="07FFD248" w:rsidR="00D60C1F" w:rsidRDefault="00D60C1F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7C32D39E" w14:textId="77777777" w:rsidR="00D60C1F" w:rsidRPr="00730B7D" w:rsidRDefault="00D60C1F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23430E5D" w14:textId="77777777" w:rsidR="009B0F52" w:rsidRPr="00730B7D" w:rsidRDefault="009B0F52" w:rsidP="001078D1">
      <w:pPr>
        <w:pStyle w:val="Ttulo1"/>
        <w:pageBreakBefore w:val="0"/>
        <w:numPr>
          <w:ilvl w:val="0"/>
          <w:numId w:val="0"/>
        </w:numPr>
        <w:tabs>
          <w:tab w:val="left" w:pos="142"/>
        </w:tabs>
        <w:spacing w:line="240" w:lineRule="auto"/>
        <w:ind w:firstLine="142"/>
        <w:jc w:val="both"/>
        <w:rPr>
          <w:lang w:val="es-ES_tradnl"/>
        </w:rPr>
      </w:pPr>
      <w:bookmarkStart w:id="0" w:name="_Toc511965822"/>
      <w:bookmarkStart w:id="1" w:name="_Toc517352042"/>
      <w:bookmarkStart w:id="2" w:name="_Toc517366632"/>
      <w:bookmarkStart w:id="3" w:name="_Toc517368297"/>
      <w:bookmarkStart w:id="4" w:name="_Toc517371489"/>
      <w:bookmarkStart w:id="5" w:name="_Toc517372362"/>
      <w:bookmarkStart w:id="6" w:name="_Toc517373067"/>
      <w:bookmarkStart w:id="7" w:name="_Toc517379883"/>
      <w:bookmarkStart w:id="8" w:name="_Toc517638315"/>
      <w:bookmarkStart w:id="9" w:name="_Toc517681740"/>
      <w:r w:rsidRPr="00730B7D">
        <w:rPr>
          <w:lang w:val="es-ES_tradnl"/>
        </w:rPr>
        <w:lastRenderedPageBreak/>
        <w:t>Historia del Documento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E8AD429" w14:textId="77777777" w:rsidR="009B0F52" w:rsidRPr="00730B7D" w:rsidRDefault="009B0F52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4185"/>
        <w:gridCol w:w="2340"/>
      </w:tblGrid>
      <w:tr w:rsidR="009B0F52" w:rsidRPr="00730B7D" w14:paraId="39C87F72" w14:textId="77777777" w:rsidTr="001D58EC">
        <w:tc>
          <w:tcPr>
            <w:tcW w:w="1276" w:type="dxa"/>
          </w:tcPr>
          <w:p w14:paraId="0EFA0296" w14:textId="77777777" w:rsidR="009B0F52" w:rsidRPr="00730B7D" w:rsidRDefault="009B0F52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bCs/>
                <w:lang w:val="es-ES_tradnl"/>
              </w:rPr>
            </w:pPr>
            <w:r w:rsidRPr="00730B7D">
              <w:rPr>
                <w:rFonts w:cs="Arial"/>
                <w:b/>
                <w:bCs/>
                <w:lang w:val="es-ES_tradnl"/>
              </w:rPr>
              <w:t>Versión</w:t>
            </w:r>
          </w:p>
        </w:tc>
        <w:tc>
          <w:tcPr>
            <w:tcW w:w="1559" w:type="dxa"/>
          </w:tcPr>
          <w:p w14:paraId="2841F83B" w14:textId="77777777" w:rsidR="009B0F52" w:rsidRPr="00730B7D" w:rsidRDefault="009B0F52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bCs/>
                <w:lang w:val="es-ES_tradnl"/>
              </w:rPr>
            </w:pPr>
            <w:r w:rsidRPr="00730B7D">
              <w:rPr>
                <w:rFonts w:cs="Arial"/>
                <w:b/>
                <w:bCs/>
                <w:lang w:val="es-ES_tradnl"/>
              </w:rPr>
              <w:t>Fecha</w:t>
            </w:r>
          </w:p>
        </w:tc>
        <w:tc>
          <w:tcPr>
            <w:tcW w:w="4185" w:type="dxa"/>
          </w:tcPr>
          <w:p w14:paraId="05DCAAB5" w14:textId="77777777" w:rsidR="009B0F52" w:rsidRPr="00730B7D" w:rsidRDefault="00856729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bCs/>
                <w:lang w:val="es-ES_tradnl"/>
              </w:rPr>
            </w:pPr>
            <w:r w:rsidRPr="00730B7D">
              <w:rPr>
                <w:rFonts w:cs="Arial"/>
                <w:b/>
                <w:bCs/>
                <w:lang w:val="es-ES_tradnl"/>
              </w:rPr>
              <w:t>Razón del C</w:t>
            </w:r>
            <w:r w:rsidR="009B0F52" w:rsidRPr="00730B7D">
              <w:rPr>
                <w:rFonts w:cs="Arial"/>
                <w:b/>
                <w:bCs/>
                <w:lang w:val="es-ES_tradnl"/>
              </w:rPr>
              <w:t>ambio</w:t>
            </w:r>
          </w:p>
        </w:tc>
        <w:tc>
          <w:tcPr>
            <w:tcW w:w="2340" w:type="dxa"/>
          </w:tcPr>
          <w:p w14:paraId="7D8D88DD" w14:textId="77777777" w:rsidR="009B0F52" w:rsidRPr="00730B7D" w:rsidRDefault="009B0F52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bCs/>
                <w:lang w:val="es-ES_tradnl"/>
              </w:rPr>
            </w:pPr>
            <w:r w:rsidRPr="00730B7D">
              <w:rPr>
                <w:rFonts w:cs="Arial"/>
                <w:b/>
                <w:bCs/>
                <w:lang w:val="es-ES_tradnl"/>
              </w:rPr>
              <w:t>Autor</w:t>
            </w:r>
            <w:r w:rsidR="00856729" w:rsidRPr="00730B7D">
              <w:rPr>
                <w:rFonts w:cs="Arial"/>
                <w:b/>
                <w:bCs/>
                <w:lang w:val="es-ES_tradnl"/>
              </w:rPr>
              <w:t>(es)</w:t>
            </w:r>
          </w:p>
        </w:tc>
      </w:tr>
      <w:tr w:rsidR="009B0F52" w:rsidRPr="00730B7D" w14:paraId="35CE88E4" w14:textId="77777777" w:rsidTr="001D58EC">
        <w:tc>
          <w:tcPr>
            <w:tcW w:w="1276" w:type="dxa"/>
          </w:tcPr>
          <w:p w14:paraId="5BCE0750" w14:textId="77777777" w:rsidR="009B0F52" w:rsidRPr="00730B7D" w:rsidRDefault="008A0412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1.0</w:t>
            </w:r>
          </w:p>
        </w:tc>
        <w:tc>
          <w:tcPr>
            <w:tcW w:w="1559" w:type="dxa"/>
          </w:tcPr>
          <w:p w14:paraId="09FB6C2C" w14:textId="3B9C9082" w:rsidR="009B0F52" w:rsidRPr="00730B7D" w:rsidRDefault="00A906FD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12</w:t>
            </w:r>
            <w:r w:rsidR="008A0412">
              <w:rPr>
                <w:rFonts w:cs="Arial"/>
                <w:lang w:val="es-ES_tradnl"/>
              </w:rPr>
              <w:t>/04/201</w:t>
            </w:r>
            <w:r w:rsidR="002D0B2D">
              <w:rPr>
                <w:rFonts w:cs="Arial"/>
                <w:lang w:val="es-ES_tradnl"/>
              </w:rPr>
              <w:t>8</w:t>
            </w:r>
          </w:p>
        </w:tc>
        <w:tc>
          <w:tcPr>
            <w:tcW w:w="4185" w:type="dxa"/>
          </w:tcPr>
          <w:p w14:paraId="0D717AE0" w14:textId="77777777" w:rsidR="009B0F52" w:rsidRPr="00730B7D" w:rsidRDefault="009B0F52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 w:rsidRPr="00730B7D">
              <w:rPr>
                <w:rFonts w:cs="Arial"/>
                <w:lang w:val="es-ES_tradnl"/>
              </w:rPr>
              <w:t>Primer borrador</w:t>
            </w:r>
          </w:p>
        </w:tc>
        <w:tc>
          <w:tcPr>
            <w:tcW w:w="2340" w:type="dxa"/>
          </w:tcPr>
          <w:p w14:paraId="5583A144" w14:textId="3412032A" w:rsidR="009B0F52" w:rsidRPr="00730B7D" w:rsidRDefault="00FA6D12" w:rsidP="002D0B2D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Ángel</w:t>
            </w:r>
            <w:r w:rsidR="008A0412">
              <w:rPr>
                <w:rFonts w:cs="Arial"/>
                <w:lang w:val="es-ES_tradnl"/>
              </w:rPr>
              <w:t xml:space="preserve"> </w:t>
            </w:r>
            <w:r w:rsidR="002D0B2D">
              <w:rPr>
                <w:rFonts w:cs="Arial"/>
                <w:lang w:val="es-ES_tradnl"/>
              </w:rPr>
              <w:t>García</w:t>
            </w:r>
          </w:p>
        </w:tc>
      </w:tr>
      <w:tr w:rsidR="009B0F52" w:rsidRPr="00730B7D" w14:paraId="122615F6" w14:textId="77777777" w:rsidTr="001D58EC">
        <w:tc>
          <w:tcPr>
            <w:tcW w:w="1276" w:type="dxa"/>
          </w:tcPr>
          <w:p w14:paraId="11CBB79A" w14:textId="09907703" w:rsidR="009B0F52" w:rsidRPr="00730B7D" w:rsidRDefault="008C7A97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1.1</w:t>
            </w:r>
          </w:p>
        </w:tc>
        <w:tc>
          <w:tcPr>
            <w:tcW w:w="1559" w:type="dxa"/>
          </w:tcPr>
          <w:p w14:paraId="4F4F596C" w14:textId="6D732D30" w:rsidR="009B0F52" w:rsidRPr="00730B7D" w:rsidRDefault="008C7A97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15/04/2018</w:t>
            </w:r>
          </w:p>
        </w:tc>
        <w:tc>
          <w:tcPr>
            <w:tcW w:w="4185" w:type="dxa"/>
          </w:tcPr>
          <w:p w14:paraId="32267334" w14:textId="2F7E29AE" w:rsidR="009B0F52" w:rsidRPr="00730B7D" w:rsidRDefault="00EE5086" w:rsidP="00EE5086">
            <w:pPr>
              <w:tabs>
                <w:tab w:val="left" w:pos="142"/>
              </w:tabs>
              <w:spacing w:before="60" w:after="60" w:line="240" w:lineRule="auto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Se completo la sección 1 del documento</w:t>
            </w:r>
          </w:p>
        </w:tc>
        <w:tc>
          <w:tcPr>
            <w:tcW w:w="2340" w:type="dxa"/>
          </w:tcPr>
          <w:p w14:paraId="081E6C1C" w14:textId="59A7F518" w:rsidR="009B0F52" w:rsidRPr="00730B7D" w:rsidRDefault="008C7A97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Pablo Lira</w:t>
            </w:r>
          </w:p>
        </w:tc>
      </w:tr>
      <w:tr w:rsidR="009B0F52" w:rsidRPr="00730B7D" w14:paraId="11E23E5C" w14:textId="77777777" w:rsidTr="001D58EC">
        <w:tc>
          <w:tcPr>
            <w:tcW w:w="1276" w:type="dxa"/>
          </w:tcPr>
          <w:p w14:paraId="5A254326" w14:textId="63E64844" w:rsidR="009B0F52" w:rsidRPr="00730B7D" w:rsidRDefault="00B303F4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</w:t>
            </w:r>
          </w:p>
        </w:tc>
        <w:tc>
          <w:tcPr>
            <w:tcW w:w="1559" w:type="dxa"/>
          </w:tcPr>
          <w:p w14:paraId="628DFF44" w14:textId="291F6606" w:rsidR="009B0F52" w:rsidRPr="00730B7D" w:rsidRDefault="00B303F4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15/04/2018</w:t>
            </w:r>
          </w:p>
        </w:tc>
        <w:tc>
          <w:tcPr>
            <w:tcW w:w="4185" w:type="dxa"/>
          </w:tcPr>
          <w:p w14:paraId="7C86B435" w14:textId="2A3C9FAF" w:rsidR="009B0F52" w:rsidRPr="00730B7D" w:rsidRDefault="00EE5086" w:rsidP="00EE5086">
            <w:pPr>
              <w:tabs>
                <w:tab w:val="left" w:pos="142"/>
              </w:tabs>
              <w:spacing w:before="60" w:after="60" w:line="240" w:lineRule="auto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Se completo parte de la sección 2 </w:t>
            </w:r>
          </w:p>
        </w:tc>
        <w:tc>
          <w:tcPr>
            <w:tcW w:w="2340" w:type="dxa"/>
          </w:tcPr>
          <w:p w14:paraId="56BC53A8" w14:textId="32723963" w:rsidR="009B0F52" w:rsidRPr="00730B7D" w:rsidRDefault="00EE508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Pablo Lira</w:t>
            </w:r>
          </w:p>
        </w:tc>
      </w:tr>
      <w:tr w:rsidR="009B0F52" w:rsidRPr="00730B7D" w14:paraId="09E3AFF3" w14:textId="77777777" w:rsidTr="001D58EC">
        <w:tc>
          <w:tcPr>
            <w:tcW w:w="1276" w:type="dxa"/>
          </w:tcPr>
          <w:p w14:paraId="2F7EF93C" w14:textId="55EFA275" w:rsidR="009B0F52" w:rsidRPr="00730B7D" w:rsidRDefault="00EE508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1.3</w:t>
            </w:r>
          </w:p>
        </w:tc>
        <w:tc>
          <w:tcPr>
            <w:tcW w:w="1559" w:type="dxa"/>
          </w:tcPr>
          <w:p w14:paraId="352C33E9" w14:textId="59F6F42F" w:rsidR="009B0F52" w:rsidRPr="00730B7D" w:rsidRDefault="00EE508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16/04/2018</w:t>
            </w:r>
          </w:p>
        </w:tc>
        <w:tc>
          <w:tcPr>
            <w:tcW w:w="4185" w:type="dxa"/>
          </w:tcPr>
          <w:p w14:paraId="7BD04590" w14:textId="2077001B" w:rsidR="009B0F52" w:rsidRPr="00730B7D" w:rsidRDefault="00EE5086" w:rsidP="00EE5086">
            <w:pPr>
              <w:tabs>
                <w:tab w:val="left" w:pos="142"/>
              </w:tabs>
              <w:spacing w:before="60" w:after="60" w:line="240" w:lineRule="auto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Redacción sección 2.2 </w:t>
            </w:r>
          </w:p>
        </w:tc>
        <w:tc>
          <w:tcPr>
            <w:tcW w:w="2340" w:type="dxa"/>
          </w:tcPr>
          <w:p w14:paraId="00098FF1" w14:textId="73E6E7AC" w:rsidR="009B0F52" w:rsidRPr="00730B7D" w:rsidRDefault="00EE508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Javier </w:t>
            </w:r>
            <w:r w:rsidR="00BF0643">
              <w:rPr>
                <w:rFonts w:cs="Arial"/>
                <w:lang w:val="es-ES_tradnl"/>
              </w:rPr>
              <w:t>Pérez</w:t>
            </w:r>
          </w:p>
        </w:tc>
      </w:tr>
      <w:tr w:rsidR="009B0F52" w:rsidRPr="00730B7D" w14:paraId="3BF0DAF9" w14:textId="77777777" w:rsidTr="001D58EC">
        <w:tc>
          <w:tcPr>
            <w:tcW w:w="1276" w:type="dxa"/>
          </w:tcPr>
          <w:p w14:paraId="7EE1B4DF" w14:textId="04C41A2A" w:rsidR="009B0F52" w:rsidRPr="00730B7D" w:rsidRDefault="00EE508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1.4</w:t>
            </w:r>
          </w:p>
        </w:tc>
        <w:tc>
          <w:tcPr>
            <w:tcW w:w="1559" w:type="dxa"/>
          </w:tcPr>
          <w:p w14:paraId="33E4D454" w14:textId="0B3AB653" w:rsidR="009B0F52" w:rsidRPr="00730B7D" w:rsidRDefault="00EE508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16/04/2018</w:t>
            </w:r>
          </w:p>
        </w:tc>
        <w:tc>
          <w:tcPr>
            <w:tcW w:w="4185" w:type="dxa"/>
          </w:tcPr>
          <w:p w14:paraId="6CB271F4" w14:textId="52586FA8" w:rsidR="009B0F52" w:rsidRPr="00730B7D" w:rsidRDefault="00C97979" w:rsidP="00D15833">
            <w:pPr>
              <w:tabs>
                <w:tab w:val="left" w:pos="142"/>
              </w:tabs>
              <w:spacing w:before="60" w:after="60" w:line="240" w:lineRule="auto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</w:t>
            </w:r>
            <w:r w:rsidR="004568F8">
              <w:rPr>
                <w:rFonts w:cs="Arial"/>
                <w:lang w:val="es-ES_tradnl"/>
              </w:rPr>
              <w:t>asos de uso</w:t>
            </w:r>
            <w:r>
              <w:rPr>
                <w:rFonts w:cs="Arial"/>
                <w:lang w:val="es-ES_tradnl"/>
              </w:rPr>
              <w:t xml:space="preserve"> y correcciones menores</w:t>
            </w:r>
          </w:p>
        </w:tc>
        <w:tc>
          <w:tcPr>
            <w:tcW w:w="2340" w:type="dxa"/>
          </w:tcPr>
          <w:p w14:paraId="14CA9CDF" w14:textId="1AC37ADC" w:rsidR="009B0F52" w:rsidRPr="00730B7D" w:rsidRDefault="001D58EC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Javiera</w:t>
            </w:r>
            <w:r w:rsidR="00BF0643">
              <w:rPr>
                <w:rFonts w:cs="Arial"/>
                <w:lang w:val="es-ES_tradnl"/>
              </w:rPr>
              <w:t xml:space="preserve"> </w:t>
            </w:r>
            <w:proofErr w:type="spellStart"/>
            <w:r w:rsidR="00BF0643">
              <w:rPr>
                <w:rFonts w:cs="Arial"/>
                <w:lang w:val="es-ES_tradnl"/>
              </w:rPr>
              <w:t>Salfate</w:t>
            </w:r>
            <w:proofErr w:type="spellEnd"/>
          </w:p>
        </w:tc>
      </w:tr>
      <w:tr w:rsidR="001D58EC" w:rsidRPr="00730B7D" w14:paraId="5D974837" w14:textId="77777777" w:rsidTr="001D58EC">
        <w:tc>
          <w:tcPr>
            <w:tcW w:w="1276" w:type="dxa"/>
          </w:tcPr>
          <w:p w14:paraId="5E253EDE" w14:textId="7A22DDDE" w:rsidR="001D58EC" w:rsidRDefault="001A55E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1.5</w:t>
            </w:r>
          </w:p>
        </w:tc>
        <w:tc>
          <w:tcPr>
            <w:tcW w:w="1559" w:type="dxa"/>
          </w:tcPr>
          <w:p w14:paraId="55E9A3D0" w14:textId="1E9DDD5C" w:rsidR="001D58EC" w:rsidRDefault="001A55E6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17/04/2018</w:t>
            </w:r>
          </w:p>
        </w:tc>
        <w:tc>
          <w:tcPr>
            <w:tcW w:w="4185" w:type="dxa"/>
          </w:tcPr>
          <w:p w14:paraId="7F3E423E" w14:textId="0FE8DA8E" w:rsidR="001D58EC" w:rsidRPr="00730B7D" w:rsidRDefault="004E7181" w:rsidP="00D15833">
            <w:pPr>
              <w:tabs>
                <w:tab w:val="left" w:pos="142"/>
              </w:tabs>
              <w:spacing w:before="60" w:after="60" w:line="240" w:lineRule="auto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Requisitos sección 3</w:t>
            </w:r>
          </w:p>
        </w:tc>
        <w:tc>
          <w:tcPr>
            <w:tcW w:w="2340" w:type="dxa"/>
          </w:tcPr>
          <w:p w14:paraId="12804301" w14:textId="14B6CFF6" w:rsidR="001D58EC" w:rsidRDefault="00597A4E" w:rsidP="001078D1">
            <w:pPr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Agustín</w:t>
            </w:r>
            <w:r w:rsidR="001A55E6">
              <w:rPr>
                <w:rFonts w:cs="Arial"/>
                <w:lang w:val="es-ES_tradnl"/>
              </w:rPr>
              <w:t xml:space="preserve"> Lazo</w:t>
            </w:r>
          </w:p>
        </w:tc>
      </w:tr>
    </w:tbl>
    <w:p w14:paraId="220D52A2" w14:textId="77777777" w:rsidR="009B0F52" w:rsidRPr="00730B7D" w:rsidRDefault="009B0F52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7427D1F6" w14:textId="77777777" w:rsidR="009B0F52" w:rsidRPr="00730B7D" w:rsidRDefault="009B0F52" w:rsidP="001078D1">
      <w:pPr>
        <w:pStyle w:val="Textoindependiente"/>
        <w:pageBreakBefore/>
        <w:tabs>
          <w:tab w:val="left" w:pos="142"/>
        </w:tabs>
        <w:spacing w:line="240" w:lineRule="auto"/>
        <w:ind w:left="0" w:firstLine="142"/>
        <w:rPr>
          <w:rFonts w:cs="Arial"/>
          <w:b/>
          <w:bCs/>
          <w:sz w:val="36"/>
          <w:lang w:val="es-ES_tradnl"/>
        </w:rPr>
      </w:pPr>
      <w:bookmarkStart w:id="10" w:name="_Toc511965823"/>
      <w:r w:rsidRPr="00730B7D">
        <w:rPr>
          <w:rFonts w:cs="Arial"/>
          <w:b/>
          <w:bCs/>
          <w:sz w:val="36"/>
          <w:szCs w:val="36"/>
          <w:lang w:val="es-ES_tradnl"/>
        </w:rPr>
        <w:lastRenderedPageBreak/>
        <w:t>Índice</w:t>
      </w:r>
      <w:bookmarkEnd w:id="10"/>
    </w:p>
    <w:p w14:paraId="36AEC4A7" w14:textId="77777777" w:rsidR="009B0F52" w:rsidRPr="00730B7D" w:rsidRDefault="00B40F55" w:rsidP="001078D1">
      <w:pPr>
        <w:pStyle w:val="TDC1"/>
        <w:tabs>
          <w:tab w:val="clear" w:pos="9350"/>
          <w:tab w:val="left" w:pos="142"/>
          <w:tab w:val="left" w:pos="1440"/>
        </w:tabs>
        <w:spacing w:line="240" w:lineRule="auto"/>
        <w:ind w:left="0" w:firstLine="142"/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14:paraId="29082540" w14:textId="266527D2" w:rsidR="00FF0F59" w:rsidRDefault="001D1C39">
      <w:pPr>
        <w:pStyle w:val="TDC1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val="es-CL" w:eastAsia="es-ES_tradnl"/>
        </w:rPr>
      </w:pPr>
      <w:r w:rsidRPr="00C044F1">
        <w:rPr>
          <w:rFonts w:cs="Arial"/>
          <w:noProof w:val="0"/>
          <w:lang w:val="es-ES_tradnl"/>
        </w:rPr>
        <w:fldChar w:fldCharType="begin"/>
      </w:r>
      <w:r w:rsidR="009B0F52" w:rsidRPr="00C044F1">
        <w:rPr>
          <w:rFonts w:cs="Arial"/>
          <w:noProof w:val="0"/>
          <w:lang w:val="es-ES_tradnl"/>
        </w:rPr>
        <w:instrText xml:space="preserve"> TOC \o "1-2" \h \z </w:instrText>
      </w:r>
      <w:r w:rsidRPr="00C044F1">
        <w:rPr>
          <w:rFonts w:cs="Arial"/>
          <w:noProof w:val="0"/>
          <w:lang w:val="es-ES_tradnl"/>
        </w:rPr>
        <w:fldChar w:fldCharType="separate"/>
      </w:r>
      <w:hyperlink w:anchor="_Toc517681740" w:history="1">
        <w:r w:rsidR="00FF0F59" w:rsidRPr="004A5C91">
          <w:rPr>
            <w:rStyle w:val="Hipervnculo"/>
            <w:lang w:val="es-ES_tradnl"/>
          </w:rPr>
          <w:t>Historia del Documento</w:t>
        </w:r>
        <w:r w:rsidR="00FF0F59">
          <w:rPr>
            <w:webHidden/>
          </w:rPr>
          <w:tab/>
        </w:r>
        <w:r w:rsidR="00FF0F59">
          <w:rPr>
            <w:webHidden/>
          </w:rPr>
          <w:fldChar w:fldCharType="begin"/>
        </w:r>
        <w:r w:rsidR="00FF0F59">
          <w:rPr>
            <w:webHidden/>
          </w:rPr>
          <w:instrText xml:space="preserve"> PAGEREF _Toc517681740 \h </w:instrText>
        </w:r>
        <w:r w:rsidR="00FF0F59">
          <w:rPr>
            <w:webHidden/>
          </w:rPr>
        </w:r>
        <w:r w:rsidR="00FF0F59">
          <w:rPr>
            <w:webHidden/>
          </w:rPr>
          <w:fldChar w:fldCharType="separate"/>
        </w:r>
        <w:r w:rsidR="00FF0F59">
          <w:rPr>
            <w:webHidden/>
          </w:rPr>
          <w:t>ii</w:t>
        </w:r>
        <w:r w:rsidR="00FF0F59">
          <w:rPr>
            <w:webHidden/>
          </w:rPr>
          <w:fldChar w:fldCharType="end"/>
        </w:r>
      </w:hyperlink>
    </w:p>
    <w:p w14:paraId="3889D0B5" w14:textId="0AF8CCDC" w:rsidR="00FF0F59" w:rsidRDefault="00FF0F59">
      <w:pPr>
        <w:pStyle w:val="TDC1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val="es-CL" w:eastAsia="es-ES_tradnl"/>
        </w:rPr>
      </w:pPr>
      <w:hyperlink w:anchor="_Toc517681741" w:history="1">
        <w:r w:rsidRPr="004A5C91">
          <w:rPr>
            <w:rStyle w:val="Hipervnculo"/>
            <w:lang w:val="es-ES_tradnl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  <w:lang w:val="es-CL" w:eastAsia="es-ES_tradnl"/>
          </w:rPr>
          <w:tab/>
        </w:r>
        <w:r w:rsidRPr="004A5C91">
          <w:rPr>
            <w:rStyle w:val="Hipervnculo"/>
            <w:lang w:val="es-ES_tradnl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A187C09" w14:textId="09AC5BF5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2" w:history="1">
        <w:r w:rsidRPr="004A5C91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Propósito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85B154D" w14:textId="1C297002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3" w:history="1">
        <w:r w:rsidRPr="004A5C91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Ámbito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4CEF03" w14:textId="31742709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4" w:history="1">
        <w:r w:rsidRPr="004A5C91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79F6DE" w14:textId="3FFD77D6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5" w:history="1">
        <w:r w:rsidRPr="004A5C91">
          <w:rPr>
            <w:rStyle w:val="Hipervnculo"/>
          </w:rPr>
          <w:t>1.4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Definiciones, Acrónimos y 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D008600" w14:textId="2BC632F7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6" w:history="1">
        <w:r w:rsidRPr="004A5C91">
          <w:rPr>
            <w:rStyle w:val="Hipervnculo"/>
          </w:rPr>
          <w:t>1.5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Referencias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21A8A8" w14:textId="2D9E0E3A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7" w:history="1">
        <w:r w:rsidRPr="004A5C91">
          <w:rPr>
            <w:rStyle w:val="Hipervnculo"/>
          </w:rPr>
          <w:t>1.6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Visión General del 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501C22" w14:textId="6A1B0EB0" w:rsidR="00FF0F59" w:rsidRDefault="00FF0F59">
      <w:pPr>
        <w:pStyle w:val="TDC1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val="es-CL" w:eastAsia="es-ES_tradnl"/>
        </w:rPr>
      </w:pPr>
      <w:hyperlink w:anchor="_Toc517681748" w:history="1">
        <w:r w:rsidRPr="004A5C91">
          <w:rPr>
            <w:rStyle w:val="Hipervnculo"/>
            <w:lang w:val="es-ES_tradnl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  <w:lang w:val="es-CL" w:eastAsia="es-ES_tradnl"/>
          </w:rPr>
          <w:tab/>
        </w:r>
        <w:r w:rsidRPr="004A5C91">
          <w:rPr>
            <w:rStyle w:val="Hipervnculo"/>
            <w:lang w:val="es-ES_tradnl"/>
          </w:rPr>
          <w:t>Descripción 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541BCC" w14:textId="17E80D3C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49" w:history="1">
        <w:r w:rsidRPr="004A5C91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Perspectiva del Producto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FBB139D" w14:textId="2D48470A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0" w:history="1">
        <w:r w:rsidRPr="004A5C91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Funciones del Producto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EC31D9" w14:textId="33318C00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1" w:history="1">
        <w:r w:rsidRPr="004A5C91">
          <w:rPr>
            <w:rStyle w:val="Hipervnculo"/>
          </w:rPr>
          <w:t>2.3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Características de los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411411" w14:textId="386A691D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2" w:history="1">
        <w:r w:rsidRPr="004A5C91">
          <w:rPr>
            <w:rStyle w:val="Hipervnculo"/>
          </w:rPr>
          <w:t>2.4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Restricciones.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1ABBFE5" w14:textId="20FB792B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3" w:history="1">
        <w:r w:rsidRPr="004A5C91">
          <w:rPr>
            <w:rStyle w:val="Hipervnculo"/>
          </w:rPr>
          <w:t>2.5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Suposiciones y Dependencias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ED8770" w14:textId="713F4EE0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4" w:history="1">
        <w:r w:rsidRPr="004A5C91">
          <w:rPr>
            <w:rStyle w:val="Hipervnculo"/>
          </w:rPr>
          <w:t>2.6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Requisitos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71A5F6" w14:textId="1A455B23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5" w:history="1">
        <w:r w:rsidRPr="004A5C91">
          <w:rPr>
            <w:rStyle w:val="Hipervnculo"/>
          </w:rPr>
          <w:t>2.7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</w:rPr>
          <w:t>Descripción del Modelo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F892C7" w14:textId="3680EBE6" w:rsidR="00FF0F59" w:rsidRDefault="00FF0F59">
      <w:pPr>
        <w:pStyle w:val="TDC1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val="es-CL" w:eastAsia="es-ES_tradnl"/>
        </w:rPr>
      </w:pPr>
      <w:hyperlink w:anchor="_Toc517681756" w:history="1">
        <w:r w:rsidRPr="004A5C91">
          <w:rPr>
            <w:rStyle w:val="Hipervnculo"/>
            <w:lang w:val="es-ES_tradnl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  <w:lang w:val="es-CL" w:eastAsia="es-ES_tradnl"/>
          </w:rPr>
          <w:tab/>
        </w:r>
        <w:r w:rsidRPr="004A5C91">
          <w:rPr>
            <w:rStyle w:val="Hipervnculo"/>
            <w:lang w:val="es-ES_tradnl"/>
          </w:rPr>
          <w:t>Requisitos del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423AFE9" w14:textId="3EC81053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7" w:history="1">
        <w:r w:rsidRPr="004A5C91">
          <w:rPr>
            <w:rStyle w:val="Hipervnculo"/>
            <w:rFonts w:eastAsia="Arial Unicode MS"/>
          </w:rPr>
          <w:t>3.1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  <w:rFonts w:eastAsia="Arial Unicode MS"/>
          </w:rPr>
          <w:t>Requisitos de Usuario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82072C2" w14:textId="0F1C5C16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58" w:history="1">
        <w:r w:rsidRPr="004A5C91">
          <w:rPr>
            <w:rStyle w:val="Hipervnculo"/>
            <w:rFonts w:eastAsia="Arial Unicode MS"/>
          </w:rPr>
          <w:t>3.2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  <w:rFonts w:eastAsia="Arial Unicode MS"/>
          </w:rPr>
          <w:t>Requisitos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1FDF52A5" w14:textId="65CE47B3" w:rsidR="00FF0F59" w:rsidRDefault="00FF0F59">
      <w:pPr>
        <w:pStyle w:val="TDC1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val="es-CL" w:eastAsia="es-ES_tradnl"/>
        </w:rPr>
      </w:pPr>
      <w:hyperlink w:anchor="_Toc517681759" w:history="1">
        <w:r w:rsidRPr="004A5C91">
          <w:rPr>
            <w:rStyle w:val="Hipervnculo"/>
            <w:lang w:val="es-ES_tradnl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  <w:lang w:val="es-CL" w:eastAsia="es-ES_tradnl"/>
          </w:rPr>
          <w:tab/>
        </w:r>
        <w:r w:rsidRPr="004A5C91">
          <w:rPr>
            <w:rStyle w:val="Hipervnculo"/>
            <w:lang w:val="es-ES_tradnl"/>
          </w:rPr>
          <w:t>Pruebas de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572596F" w14:textId="6AAB955E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60" w:history="1">
        <w:r w:rsidRPr="004A5C91">
          <w:rPr>
            <w:rStyle w:val="Hipervnculo"/>
            <w:rFonts w:eastAsia="Arial Unicode MS"/>
          </w:rPr>
          <w:t>4.1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  <w:rFonts w:eastAsia="Arial Unicode MS"/>
          </w:rPr>
          <w:t>Pruebas de Usuario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1EDDDAD5" w14:textId="667941C7" w:rsidR="00FF0F59" w:rsidRDefault="00FF0F59">
      <w:pPr>
        <w:pStyle w:val="TDC2"/>
        <w:rPr>
          <w:rFonts w:asciiTheme="minorHAnsi" w:eastAsiaTheme="minorEastAsia" w:hAnsiTheme="minorHAnsi" w:cstheme="minorBidi"/>
          <w:sz w:val="24"/>
          <w:lang w:val="es-CL" w:eastAsia="es-ES_tradnl"/>
        </w:rPr>
      </w:pPr>
      <w:hyperlink w:anchor="_Toc517681761" w:history="1">
        <w:r w:rsidRPr="004A5C91">
          <w:rPr>
            <w:rStyle w:val="Hipervnculo"/>
            <w:rFonts w:eastAsia="Arial Unicode MS"/>
          </w:rPr>
          <w:t>4.2</w:t>
        </w:r>
        <w:r>
          <w:rPr>
            <w:rFonts w:asciiTheme="minorHAnsi" w:eastAsiaTheme="minorEastAsia" w:hAnsiTheme="minorHAnsi" w:cstheme="minorBidi"/>
            <w:sz w:val="24"/>
            <w:lang w:val="es-CL" w:eastAsia="es-ES_tradnl"/>
          </w:rPr>
          <w:tab/>
        </w:r>
        <w:r w:rsidRPr="004A5C91">
          <w:rPr>
            <w:rStyle w:val="Hipervnculo"/>
            <w:rFonts w:eastAsia="Arial Unicode MS"/>
          </w:rPr>
          <w:t>Matriz de Trazado Requisitos de Usuario vs.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_Toc517681761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26624261" w14:textId="3EBB0DAB" w:rsidR="009B0F52" w:rsidRPr="00730B7D" w:rsidRDefault="001D1C39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b/>
          <w:bCs/>
          <w:szCs w:val="36"/>
          <w:lang w:val="es-ES_tradnl"/>
        </w:rPr>
      </w:pPr>
      <w:r w:rsidRPr="00C044F1">
        <w:rPr>
          <w:rFonts w:cs="Arial"/>
          <w:b/>
          <w:bCs/>
          <w:szCs w:val="36"/>
          <w:lang w:val="es-ES_tradnl"/>
        </w:rPr>
        <w:fldChar w:fldCharType="end"/>
      </w:r>
    </w:p>
    <w:p w14:paraId="22995849" w14:textId="77777777" w:rsidR="009B0F52" w:rsidRPr="00730B7D" w:rsidRDefault="009B0F52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cs="Arial"/>
          <w:lang w:val="es-ES_tradnl"/>
        </w:rPr>
      </w:pPr>
      <w:bookmarkStart w:id="11" w:name="_Ref511995932"/>
      <w:bookmarkStart w:id="12" w:name="_Toc511965824"/>
    </w:p>
    <w:p w14:paraId="6FDCA236" w14:textId="77777777" w:rsidR="009B0F52" w:rsidRPr="00730B7D" w:rsidRDefault="009B0F52" w:rsidP="001078D1">
      <w:pPr>
        <w:pStyle w:val="Ttulo1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  <w:sectPr w:rsidR="009B0F52" w:rsidRPr="00730B7D" w:rsidSect="0096681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bookmarkStart w:id="13" w:name="_GoBack"/>
      <w:bookmarkEnd w:id="13"/>
    </w:p>
    <w:p w14:paraId="7E47EC92" w14:textId="77777777" w:rsidR="009B0F52" w:rsidRDefault="009B0F52" w:rsidP="001078D1">
      <w:pPr>
        <w:pStyle w:val="Ttulo1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14" w:name="_Toc517352043"/>
      <w:bookmarkStart w:id="15" w:name="_Toc517366633"/>
      <w:bookmarkStart w:id="16" w:name="_Toc517368298"/>
      <w:bookmarkStart w:id="17" w:name="_Toc517371490"/>
      <w:bookmarkStart w:id="18" w:name="_Toc517372363"/>
      <w:bookmarkStart w:id="19" w:name="_Toc517373068"/>
      <w:bookmarkStart w:id="20" w:name="_Toc517379884"/>
      <w:bookmarkStart w:id="21" w:name="_Toc517638316"/>
      <w:bookmarkStart w:id="22" w:name="_Toc517681741"/>
      <w:bookmarkEnd w:id="11"/>
      <w:r w:rsidRPr="00730B7D">
        <w:rPr>
          <w:lang w:val="es-ES_tradnl"/>
        </w:rPr>
        <w:lastRenderedPageBreak/>
        <w:t>Introducción</w:t>
      </w:r>
      <w:bookmarkEnd w:id="1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AC7D7B8" w14:textId="32B929F2" w:rsidR="00747318" w:rsidRDefault="00747318" w:rsidP="00D60C1F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sistema de inventario y reservas </w:t>
      </w:r>
      <w:r w:rsidR="00FA6D12">
        <w:rPr>
          <w:rFonts w:cs="Arial"/>
          <w:lang w:val="es-ES_tradnl"/>
        </w:rPr>
        <w:t>está</w:t>
      </w:r>
      <w:r>
        <w:rPr>
          <w:rFonts w:cs="Arial"/>
          <w:lang w:val="es-ES_tradnl"/>
        </w:rPr>
        <w:t xml:space="preserve"> en el contexto de la administración de un negocio enfocado a la venta </w:t>
      </w:r>
      <w:r w:rsidR="008E40E2">
        <w:rPr>
          <w:rFonts w:cs="Arial"/>
          <w:lang w:val="es-ES_tradnl"/>
        </w:rPr>
        <w:t>vía</w:t>
      </w:r>
      <w:r w:rsidR="00124C79">
        <w:rPr>
          <w:rFonts w:cs="Arial"/>
          <w:lang w:val="es-ES_tradnl"/>
        </w:rPr>
        <w:t xml:space="preserve"> web, de insumos y servicios de computacionales</w:t>
      </w:r>
      <w:r w:rsidR="00874AE4">
        <w:rPr>
          <w:rFonts w:cs="Arial"/>
          <w:lang w:val="es-ES_tradnl"/>
        </w:rPr>
        <w:t xml:space="preserve"> prestados por u</w:t>
      </w:r>
      <w:r w:rsidR="00124C79">
        <w:rPr>
          <w:rFonts w:cs="Arial"/>
          <w:lang w:val="es-ES_tradnl"/>
        </w:rPr>
        <w:t xml:space="preserve">na empresa, cuyo objetivo es llevar el control de todos los artículos </w:t>
      </w:r>
      <w:r w:rsidR="00FA587B">
        <w:rPr>
          <w:rFonts w:cs="Arial"/>
          <w:lang w:val="es-ES_tradnl"/>
        </w:rPr>
        <w:t xml:space="preserve">almacenados, </w:t>
      </w:r>
      <w:r w:rsidR="00A95F40">
        <w:rPr>
          <w:rFonts w:cs="Arial"/>
          <w:lang w:val="es-ES_tradnl"/>
        </w:rPr>
        <w:t xml:space="preserve">para </w:t>
      </w:r>
      <w:r w:rsidR="007B6043">
        <w:rPr>
          <w:rFonts w:cs="Arial"/>
          <w:lang w:val="es-ES_tradnl"/>
        </w:rPr>
        <w:t>reducir el tiempo empleado en el manejo de inventarios</w:t>
      </w:r>
      <w:r w:rsidR="00A95F40">
        <w:rPr>
          <w:rFonts w:cs="Arial"/>
          <w:lang w:val="es-ES_tradnl"/>
        </w:rPr>
        <w:t xml:space="preserve">, </w:t>
      </w:r>
      <w:r w:rsidR="006D6F7A">
        <w:rPr>
          <w:rFonts w:cs="Arial"/>
          <w:lang w:val="es-ES_tradnl"/>
        </w:rPr>
        <w:t>t</w:t>
      </w:r>
      <w:r w:rsidR="001B54CB">
        <w:rPr>
          <w:rFonts w:cs="Arial"/>
          <w:lang w:val="es-ES_tradnl"/>
        </w:rPr>
        <w:t xml:space="preserve">ener disponibilidad un </w:t>
      </w:r>
      <w:r w:rsidR="00474333">
        <w:rPr>
          <w:rFonts w:cs="Arial"/>
          <w:lang w:val="es-ES_tradnl"/>
        </w:rPr>
        <w:t>catálogo</w:t>
      </w:r>
      <w:r w:rsidR="001B54CB">
        <w:rPr>
          <w:rFonts w:cs="Arial"/>
          <w:lang w:val="es-ES_tradnl"/>
        </w:rPr>
        <w:t xml:space="preserve"> de productos las 24 hora</w:t>
      </w:r>
      <w:r w:rsidR="00324198">
        <w:rPr>
          <w:rFonts w:cs="Arial"/>
          <w:lang w:val="es-ES_tradnl"/>
        </w:rPr>
        <w:t xml:space="preserve">s </w:t>
      </w:r>
      <w:r w:rsidR="001C5A8F">
        <w:rPr>
          <w:rFonts w:cs="Arial"/>
          <w:lang w:val="es-ES_tradnl"/>
        </w:rPr>
        <w:t>y poder reservar los productos para su posterior venta.</w:t>
      </w:r>
    </w:p>
    <w:p w14:paraId="20340F69" w14:textId="77777777" w:rsidR="000E400F" w:rsidRPr="00730B7D" w:rsidRDefault="000E400F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cs="Arial"/>
          <w:lang w:val="es-ES_tradnl"/>
        </w:rPr>
      </w:pPr>
    </w:p>
    <w:p w14:paraId="083FE88B" w14:textId="77777777" w:rsidR="009B0F52" w:rsidRDefault="009B0F52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23" w:name="_Toc511965825"/>
      <w:bookmarkStart w:id="24" w:name="_Toc517352044"/>
      <w:bookmarkStart w:id="25" w:name="_Toc517366634"/>
      <w:bookmarkStart w:id="26" w:name="_Toc517368299"/>
      <w:bookmarkStart w:id="27" w:name="_Toc517371491"/>
      <w:bookmarkStart w:id="28" w:name="_Toc517372364"/>
      <w:bookmarkStart w:id="29" w:name="_Toc517373069"/>
      <w:bookmarkStart w:id="30" w:name="_Toc517379885"/>
      <w:bookmarkStart w:id="31" w:name="_Toc517638317"/>
      <w:bookmarkStart w:id="32" w:name="_Toc517681742"/>
      <w:r w:rsidRPr="00730B7D">
        <w:rPr>
          <w:lang w:val="es-ES_tradnl"/>
        </w:rPr>
        <w:t>Propósito</w:t>
      </w:r>
      <w:bookmarkEnd w:id="23"/>
      <w:r w:rsidR="00A75468" w:rsidRPr="00730B7D">
        <w:rPr>
          <w:lang w:val="es-ES_tradnl"/>
        </w:rPr>
        <w:t xml:space="preserve"> del Sistema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5EB6AF1" w14:textId="77777777" w:rsidR="003D6C54" w:rsidRDefault="003D6C54" w:rsidP="00915473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</w:p>
    <w:p w14:paraId="335268ED" w14:textId="5EB6CE3C" w:rsidR="00441636" w:rsidRDefault="008A4128" w:rsidP="00915473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>El propósito</w:t>
      </w:r>
      <w:r w:rsidR="00D21BCC">
        <w:rPr>
          <w:lang w:val="es-ES_tradnl"/>
        </w:rPr>
        <w:t xml:space="preserve"> del sistema</w:t>
      </w:r>
      <w:r w:rsidR="007C4EC7">
        <w:rPr>
          <w:lang w:val="es-ES_tradnl"/>
        </w:rPr>
        <w:t xml:space="preserve"> es realizar</w:t>
      </w:r>
      <w:r w:rsidR="00D21BCC">
        <w:rPr>
          <w:lang w:val="es-ES_tradnl"/>
        </w:rPr>
        <w:t xml:space="preserve"> control de</w:t>
      </w:r>
      <w:r w:rsidR="007C4EC7">
        <w:rPr>
          <w:lang w:val="es-ES_tradnl"/>
        </w:rPr>
        <w:t xml:space="preserve"> inventario </w:t>
      </w:r>
      <w:r w:rsidR="001C2E66">
        <w:rPr>
          <w:lang w:val="es-ES_tradnl"/>
        </w:rPr>
        <w:t>vía</w:t>
      </w:r>
      <w:r w:rsidR="003266F7">
        <w:rPr>
          <w:lang w:val="es-ES_tradnl"/>
        </w:rPr>
        <w:t xml:space="preserve"> web</w:t>
      </w:r>
      <w:r w:rsidR="00D21BCC">
        <w:rPr>
          <w:lang w:val="es-ES_tradnl"/>
        </w:rPr>
        <w:t xml:space="preserve"> y reserva</w:t>
      </w:r>
      <w:r w:rsidR="00551DA2">
        <w:rPr>
          <w:lang w:val="es-ES_tradnl"/>
        </w:rPr>
        <w:t xml:space="preserve"> de sus productos </w:t>
      </w:r>
      <w:r w:rsidR="001C2E66">
        <w:rPr>
          <w:lang w:val="es-ES_tradnl"/>
        </w:rPr>
        <w:t>vía web</w:t>
      </w:r>
      <w:r w:rsidR="00551DA2">
        <w:rPr>
          <w:lang w:val="es-ES_tradnl"/>
        </w:rPr>
        <w:t xml:space="preserve">, </w:t>
      </w:r>
      <w:r w:rsidR="007C4EC7">
        <w:rPr>
          <w:lang w:val="es-ES_tradnl"/>
        </w:rPr>
        <w:t xml:space="preserve">para agilizar procesos internos </w:t>
      </w:r>
      <w:r w:rsidR="00D21BCC">
        <w:rPr>
          <w:lang w:val="es-ES_tradnl"/>
        </w:rPr>
        <w:t xml:space="preserve">que </w:t>
      </w:r>
      <w:r w:rsidR="007C4EC7">
        <w:rPr>
          <w:lang w:val="es-ES_tradnl"/>
        </w:rPr>
        <w:t xml:space="preserve">agilizan las actividades </w:t>
      </w:r>
      <w:r w:rsidR="00D21BCC">
        <w:rPr>
          <w:lang w:val="es-ES_tradnl"/>
        </w:rPr>
        <w:t>de la empresa buscando m</w:t>
      </w:r>
      <w:r w:rsidR="00441636">
        <w:rPr>
          <w:lang w:val="es-ES_tradnl"/>
        </w:rPr>
        <w:t>ejorar los recursos que poseen.</w:t>
      </w:r>
      <w:r w:rsidR="00D21BCC">
        <w:rPr>
          <w:lang w:val="es-ES_tradnl"/>
        </w:rPr>
        <w:t xml:space="preserve"> </w:t>
      </w:r>
    </w:p>
    <w:p w14:paraId="528CDF0E" w14:textId="7BC54BB0" w:rsidR="006F1B8B" w:rsidRDefault="00D21BCC" w:rsidP="00915473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>El control de</w:t>
      </w:r>
      <w:r w:rsidR="00441636">
        <w:rPr>
          <w:lang w:val="es-ES_tradnl"/>
        </w:rPr>
        <w:t xml:space="preserve"> inventario web </w:t>
      </w:r>
      <w:r w:rsidR="00FA6D12">
        <w:rPr>
          <w:lang w:val="es-ES_tradnl"/>
        </w:rPr>
        <w:t>está</w:t>
      </w:r>
      <w:r w:rsidR="00441636">
        <w:rPr>
          <w:lang w:val="es-ES_tradnl"/>
        </w:rPr>
        <w:t xml:space="preserve"> dirigido a bodegueros y administradores, la sección de reservas de productos </w:t>
      </w:r>
      <w:r w:rsidR="00FA6D12">
        <w:rPr>
          <w:lang w:val="es-ES_tradnl"/>
        </w:rPr>
        <w:t>está</w:t>
      </w:r>
      <w:r w:rsidR="00441636">
        <w:rPr>
          <w:lang w:val="es-ES_tradnl"/>
        </w:rPr>
        <w:t xml:space="preserve"> dirigida hacia los clientes</w:t>
      </w:r>
      <w:r w:rsidR="00A93177">
        <w:rPr>
          <w:lang w:val="es-ES_tradnl"/>
        </w:rPr>
        <w:t xml:space="preserve">. </w:t>
      </w:r>
      <w:r w:rsidR="004B270F">
        <w:rPr>
          <w:lang w:val="es-ES_tradnl"/>
        </w:rPr>
        <w:t>Así</w:t>
      </w:r>
      <w:r w:rsidR="00A93177">
        <w:rPr>
          <w:lang w:val="es-ES_tradnl"/>
        </w:rPr>
        <w:t xml:space="preserve"> como también a </w:t>
      </w:r>
      <w:proofErr w:type="spellStart"/>
      <w:r w:rsidR="00A93177" w:rsidRPr="00A93177">
        <w:rPr>
          <w:lang w:val="es-ES_tradnl"/>
        </w:rPr>
        <w:t>stakeholders</w:t>
      </w:r>
      <w:proofErr w:type="spellEnd"/>
      <w:r w:rsidR="00441636">
        <w:rPr>
          <w:lang w:val="es-ES_tradnl"/>
        </w:rPr>
        <w:t xml:space="preserve"> que </w:t>
      </w:r>
      <w:r w:rsidR="00A93177">
        <w:rPr>
          <w:lang w:val="es-ES_tradnl"/>
        </w:rPr>
        <w:t xml:space="preserve">estén involucrados en el desarrollo y toma de </w:t>
      </w:r>
      <w:r w:rsidR="00E93276">
        <w:rPr>
          <w:lang w:val="es-ES_tradnl"/>
        </w:rPr>
        <w:t>decisiones</w:t>
      </w:r>
      <w:r w:rsidR="00A93177">
        <w:rPr>
          <w:lang w:val="es-ES_tradnl"/>
        </w:rPr>
        <w:t xml:space="preserve"> con respecto al desarrollo</w:t>
      </w:r>
      <w:r w:rsidR="003D0E5C">
        <w:rPr>
          <w:lang w:val="es-ES_tradnl"/>
        </w:rPr>
        <w:t>.</w:t>
      </w:r>
    </w:p>
    <w:p w14:paraId="215695E2" w14:textId="05EDC581" w:rsidR="00564EDC" w:rsidRDefault="00F01908" w:rsidP="00915473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 xml:space="preserve">El cliente </w:t>
      </w:r>
    </w:p>
    <w:p w14:paraId="180B1232" w14:textId="1EB50A4D" w:rsidR="0021375F" w:rsidRDefault="0021375F" w:rsidP="00915473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</w:p>
    <w:p w14:paraId="2A12A0BA" w14:textId="77777777" w:rsidR="009B0F52" w:rsidRPr="000E400F" w:rsidRDefault="000E400F" w:rsidP="001078D1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rFonts w:cs="Arial"/>
          <w:lang w:val="es-ES_tradnl"/>
        </w:rPr>
        <w:br w:type="page"/>
      </w:r>
    </w:p>
    <w:p w14:paraId="27ACC1A9" w14:textId="6C2F819E" w:rsidR="009B0F52" w:rsidRDefault="0020751F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r>
        <w:rPr>
          <w:lang w:val="es-ES_tradnl"/>
        </w:rPr>
        <w:lastRenderedPageBreak/>
        <w:t xml:space="preserve"> </w:t>
      </w:r>
      <w:bookmarkStart w:id="33" w:name="_Toc517352045"/>
      <w:bookmarkStart w:id="34" w:name="_Toc517366635"/>
      <w:bookmarkStart w:id="35" w:name="_Toc517368300"/>
      <w:bookmarkStart w:id="36" w:name="_Toc517371492"/>
      <w:bookmarkStart w:id="37" w:name="_Toc517372365"/>
      <w:bookmarkStart w:id="38" w:name="_Toc517373070"/>
      <w:bookmarkStart w:id="39" w:name="_Toc517379886"/>
      <w:bookmarkStart w:id="40" w:name="_Toc517638318"/>
      <w:bookmarkStart w:id="41" w:name="_Toc517681743"/>
      <w:r w:rsidR="007133BD" w:rsidRPr="00730B7D">
        <w:rPr>
          <w:lang w:val="es-ES_tradnl"/>
        </w:rPr>
        <w:t>Á</w:t>
      </w:r>
      <w:r w:rsidR="007133BD">
        <w:rPr>
          <w:lang w:val="es-ES_tradnl"/>
        </w:rPr>
        <w:t>mbito</w:t>
      </w:r>
      <w:r w:rsidR="008030A2">
        <w:rPr>
          <w:lang w:val="es-ES_tradnl"/>
        </w:rPr>
        <w:t xml:space="preserve"> del sistema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0575D6DB" w14:textId="77777777" w:rsidR="00DB70A8" w:rsidRPr="00DB70A8" w:rsidRDefault="00DB70A8" w:rsidP="00DB70A8">
      <w:pPr>
        <w:pStyle w:val="Textoindependiente"/>
        <w:rPr>
          <w:lang w:val="es-ES_tradnl"/>
        </w:rPr>
      </w:pPr>
    </w:p>
    <w:p w14:paraId="16EB69C4" w14:textId="0CF0C155" w:rsidR="00834675" w:rsidRPr="00834675" w:rsidRDefault="002208C8" w:rsidP="00EF6FB0">
      <w:pPr>
        <w:pStyle w:val="Textoindependiente"/>
        <w:ind w:left="0" w:firstLine="0"/>
        <w:rPr>
          <w:lang w:val="es-ES_tradnl"/>
        </w:rPr>
      </w:pPr>
      <w:r w:rsidRPr="002208C8">
        <w:rPr>
          <w:lang w:val="es-CL"/>
        </w:rPr>
        <w:t>El sistema a desarrollar será vía Web, por lo tanto, sólo estará limitada la sección de administración del sistema y la opción de reserva en línea, que será para usuarios previamente registrados, el resto del sistema estará a disposición de todas las person</w:t>
      </w:r>
      <w:r w:rsidR="00123B97">
        <w:rPr>
          <w:lang w:val="es-CL"/>
        </w:rPr>
        <w:t>as que deseen visitar la página</w:t>
      </w:r>
      <w:r w:rsidR="009D5EFE" w:rsidRPr="009D5EFE">
        <w:rPr>
          <w:lang w:val="es-CL"/>
        </w:rPr>
        <w:t>.</w:t>
      </w:r>
    </w:p>
    <w:p w14:paraId="218C19FD" w14:textId="0AAA6D80" w:rsidR="00434BC8" w:rsidRDefault="00BE57DC" w:rsidP="00AE3270">
      <w:pPr>
        <w:pStyle w:val="Textoindependiente"/>
        <w:numPr>
          <w:ilvl w:val="0"/>
          <w:numId w:val="21"/>
        </w:numPr>
        <w:rPr>
          <w:lang w:val="es-ES_tradnl"/>
        </w:rPr>
      </w:pPr>
      <w:r w:rsidRPr="00116983">
        <w:rPr>
          <w:b/>
          <w:lang w:val="es-ES_tradnl"/>
        </w:rPr>
        <w:t>N</w:t>
      </w:r>
      <w:r w:rsidR="0020751F" w:rsidRPr="00116983">
        <w:rPr>
          <w:b/>
          <w:lang w:val="es-ES_tradnl"/>
        </w:rPr>
        <w:t>ombre</w:t>
      </w:r>
      <w:r>
        <w:rPr>
          <w:lang w:val="es-ES_tradnl"/>
        </w:rPr>
        <w:t xml:space="preserve">: </w:t>
      </w:r>
      <w:r w:rsidR="00DF4404">
        <w:rPr>
          <w:lang w:val="es-ES_tradnl"/>
        </w:rPr>
        <w:t>LAMPAINV S.A.P.</w:t>
      </w:r>
    </w:p>
    <w:p w14:paraId="2EDFDA43" w14:textId="742ECC3E" w:rsidR="00116983" w:rsidRDefault="00116983" w:rsidP="00364221">
      <w:pPr>
        <w:pStyle w:val="Textoindependiente"/>
        <w:numPr>
          <w:ilvl w:val="0"/>
          <w:numId w:val="21"/>
        </w:numPr>
        <w:rPr>
          <w:lang w:val="es-ES_tradnl"/>
        </w:rPr>
      </w:pPr>
      <w:r>
        <w:rPr>
          <w:b/>
          <w:lang w:val="es-ES_tradnl"/>
        </w:rPr>
        <w:t>Alcance</w:t>
      </w:r>
      <w:r w:rsidRPr="00116983">
        <w:rPr>
          <w:lang w:val="es-ES_tradnl"/>
        </w:rPr>
        <w:t>:</w:t>
      </w:r>
      <w:r w:rsidR="002C4B0F">
        <w:rPr>
          <w:lang w:val="es-ES_tradnl"/>
        </w:rPr>
        <w:t xml:space="preserve"> </w:t>
      </w:r>
      <w:r w:rsidR="009D5EFE" w:rsidRPr="009D5EFE">
        <w:rPr>
          <w:lang w:val="es-CL"/>
        </w:rPr>
        <w:t>El sistema está enfocado hacia el área de control de inventario, el sistema será desarrollado para que se pueda trabajar en entorno Web</w:t>
      </w:r>
      <w:r w:rsidR="009D5EFE">
        <w:rPr>
          <w:lang w:val="es-CL"/>
        </w:rPr>
        <w:t>.</w:t>
      </w:r>
    </w:p>
    <w:p w14:paraId="738A6178" w14:textId="76C0B7DF" w:rsidR="008B7495" w:rsidRPr="00746AA1" w:rsidRDefault="00E8365D" w:rsidP="00E50AFF">
      <w:pPr>
        <w:spacing w:after="279" w:line="240" w:lineRule="auto"/>
        <w:ind w:left="720" w:firstLine="0"/>
        <w:rPr>
          <w:rFonts w:ascii="Arial Narrow" w:hAnsi="Arial Narrow"/>
        </w:rPr>
      </w:pPr>
      <w:r>
        <w:rPr>
          <w:rFonts w:cs="Arial"/>
        </w:rPr>
        <w:t>Lo que el sistema hará</w:t>
      </w:r>
      <w:r w:rsidR="008B7495" w:rsidRPr="004B2F26">
        <w:rPr>
          <w:rFonts w:cs="Arial"/>
        </w:rPr>
        <w:t>:</w:t>
      </w:r>
    </w:p>
    <w:p w14:paraId="1ECA3E1F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Registrar un producto, sólo el administrador podrá registrar productos.</w:t>
      </w:r>
    </w:p>
    <w:p w14:paraId="4FBDE9AD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Aumentar o disminuir un producto según sea necesario.</w:t>
      </w:r>
    </w:p>
    <w:p w14:paraId="43BA7773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Dar aviso oportunamente del agotamiento de un producto que se encuentre bajo en stock.</w:t>
      </w:r>
    </w:p>
    <w:p w14:paraId="63855C4E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Permite configurar el stock mínimo de un producto.</w:t>
      </w:r>
    </w:p>
    <w:p w14:paraId="0E32FAE6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Emitir informe de los productos.</w:t>
      </w:r>
    </w:p>
    <w:p w14:paraId="54D005DF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Registrar clientes, solo el administrador podrá registrar clientes.</w:t>
      </w:r>
    </w:p>
    <w:p w14:paraId="4B7E1E51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Mantener un registro de los clientes.</w:t>
      </w:r>
    </w:p>
    <w:p w14:paraId="405DEF41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Emitir informe de los clientes registrados.</w:t>
      </w:r>
    </w:p>
    <w:p w14:paraId="6EB064AE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Reservar un producto por parte de un cliente, que se encuentre previamente registrado.</w:t>
      </w:r>
    </w:p>
    <w:p w14:paraId="00135FC6" w14:textId="77777777" w:rsidR="008B7495" w:rsidRPr="00E4635F" w:rsidRDefault="008B7495" w:rsidP="00E50AFF">
      <w:pPr>
        <w:pStyle w:val="Prrafodelista"/>
        <w:numPr>
          <w:ilvl w:val="1"/>
          <w:numId w:val="23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Llevar un registro del control de garantías de los computadores vendidos.</w:t>
      </w:r>
    </w:p>
    <w:p w14:paraId="024DEC73" w14:textId="1C2FFE42" w:rsidR="008B7495" w:rsidRPr="004B2F26" w:rsidRDefault="008B7495" w:rsidP="00E50AFF">
      <w:pPr>
        <w:spacing w:before="0" w:after="189" w:line="240" w:lineRule="auto"/>
        <w:ind w:left="1298"/>
        <w:jc w:val="both"/>
        <w:rPr>
          <w:rFonts w:cs="Arial"/>
        </w:rPr>
      </w:pPr>
      <w:r w:rsidRPr="004B2F26">
        <w:rPr>
          <w:rFonts w:cs="Arial"/>
        </w:rPr>
        <w:t>L</w:t>
      </w:r>
      <w:r w:rsidR="00E8365D">
        <w:rPr>
          <w:rFonts w:cs="Arial"/>
        </w:rPr>
        <w:t>o que el sistema no hará</w:t>
      </w:r>
      <w:r w:rsidRPr="004B2F26">
        <w:rPr>
          <w:rFonts w:cs="Arial"/>
        </w:rPr>
        <w:t>:</w:t>
      </w:r>
    </w:p>
    <w:p w14:paraId="0274B021" w14:textId="6E75EE26" w:rsidR="008B7495" w:rsidRPr="00E4635F" w:rsidRDefault="008B7495" w:rsidP="00E50AFF">
      <w:pPr>
        <w:pStyle w:val="Prrafodelista"/>
        <w:numPr>
          <w:ilvl w:val="1"/>
          <w:numId w:val="25"/>
        </w:numPr>
        <w:spacing w:before="0" w:after="126" w:line="240" w:lineRule="auto"/>
        <w:jc w:val="both"/>
        <w:rPr>
          <w:rFonts w:cs="Arial"/>
        </w:rPr>
      </w:pPr>
      <w:r w:rsidRPr="00E4635F">
        <w:rPr>
          <w:rFonts w:cs="Arial"/>
        </w:rPr>
        <w:t>El control de garantías sólo se llevará a efecto para la venta de computadores, no así para los insumos computacionales.</w:t>
      </w:r>
    </w:p>
    <w:p w14:paraId="51959389" w14:textId="710400F2" w:rsidR="008B7495" w:rsidRPr="00E4635F" w:rsidRDefault="008B7495" w:rsidP="00E50AFF">
      <w:pPr>
        <w:pStyle w:val="Prrafodelista"/>
        <w:numPr>
          <w:ilvl w:val="1"/>
          <w:numId w:val="25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Permitir que un usuario no registrado pueda reservar productos.</w:t>
      </w:r>
    </w:p>
    <w:p w14:paraId="7249C33B" w14:textId="3293909D" w:rsidR="008B7495" w:rsidRPr="00E4635F" w:rsidRDefault="008B7495" w:rsidP="00E50AFF">
      <w:pPr>
        <w:pStyle w:val="Prrafodelista"/>
        <w:numPr>
          <w:ilvl w:val="1"/>
          <w:numId w:val="25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Permitir que el administrador y le encargado de bodega puedan aumentar el stock.</w:t>
      </w:r>
    </w:p>
    <w:p w14:paraId="63B19028" w14:textId="5126FB59" w:rsidR="008B7495" w:rsidRPr="00624F42" w:rsidRDefault="008B7495" w:rsidP="00624F42">
      <w:pPr>
        <w:pStyle w:val="Prrafodelista"/>
        <w:numPr>
          <w:ilvl w:val="1"/>
          <w:numId w:val="25"/>
        </w:numPr>
        <w:spacing w:before="0" w:after="234" w:line="240" w:lineRule="auto"/>
        <w:jc w:val="both"/>
        <w:rPr>
          <w:rFonts w:cs="Arial"/>
        </w:rPr>
      </w:pPr>
      <w:r w:rsidRPr="00E4635F">
        <w:rPr>
          <w:rFonts w:cs="Arial"/>
        </w:rPr>
        <w:t>Limitará el número de reservas</w:t>
      </w:r>
      <w:r w:rsidR="00753242">
        <w:rPr>
          <w:rFonts w:cs="Arial"/>
        </w:rPr>
        <w:t>.</w:t>
      </w:r>
    </w:p>
    <w:p w14:paraId="7B1EE258" w14:textId="29B74F5A" w:rsidR="00610268" w:rsidRPr="00082AB3" w:rsidRDefault="00610268" w:rsidP="00E34BAB">
      <w:pPr>
        <w:pStyle w:val="Textoindependiente"/>
        <w:numPr>
          <w:ilvl w:val="0"/>
          <w:numId w:val="21"/>
        </w:numPr>
        <w:rPr>
          <w:lang w:val="es-ES_tradnl"/>
        </w:rPr>
      </w:pPr>
      <w:r>
        <w:rPr>
          <w:b/>
          <w:lang w:val="es-ES_tradnl"/>
        </w:rPr>
        <w:t>Beneficios, objetivos y meta</w:t>
      </w:r>
      <w:r w:rsidR="00E34BAB">
        <w:rPr>
          <w:b/>
          <w:lang w:val="es-ES_tradnl"/>
        </w:rPr>
        <w:t>s:</w:t>
      </w:r>
    </w:p>
    <w:p w14:paraId="62C883B8" w14:textId="01450D97" w:rsidR="00082AB3" w:rsidRDefault="00082AB3" w:rsidP="00EC4A8C">
      <w:pPr>
        <w:pStyle w:val="Textoindependiente"/>
        <w:numPr>
          <w:ilvl w:val="0"/>
          <w:numId w:val="26"/>
        </w:numPr>
        <w:spacing w:line="240" w:lineRule="auto"/>
        <w:rPr>
          <w:lang w:val="es-ES_tradnl"/>
        </w:rPr>
      </w:pPr>
      <w:r>
        <w:rPr>
          <w:lang w:val="es-ES_tradnl"/>
        </w:rPr>
        <w:t>Reducir el tiempo empleado en el manejó de inventarios</w:t>
      </w:r>
      <w:r w:rsidR="00753242">
        <w:rPr>
          <w:lang w:val="es-ES_tradnl"/>
        </w:rPr>
        <w:t>.</w:t>
      </w:r>
    </w:p>
    <w:p w14:paraId="65C337A2" w14:textId="3842C78C" w:rsidR="00082AB3" w:rsidRDefault="00082AB3" w:rsidP="00EC4A8C">
      <w:pPr>
        <w:pStyle w:val="Textoindependiente"/>
        <w:numPr>
          <w:ilvl w:val="0"/>
          <w:numId w:val="26"/>
        </w:numPr>
        <w:spacing w:line="240" w:lineRule="auto"/>
        <w:rPr>
          <w:lang w:val="es-ES_tradnl"/>
        </w:rPr>
      </w:pPr>
      <w:r>
        <w:rPr>
          <w:lang w:val="es-ES_tradnl"/>
        </w:rPr>
        <w:t xml:space="preserve">Cambiar los </w:t>
      </w:r>
      <w:r w:rsidR="00661D78">
        <w:rPr>
          <w:lang w:val="es-ES_tradnl"/>
        </w:rPr>
        <w:t>precios de</w:t>
      </w:r>
      <w:r w:rsidR="00DD3961">
        <w:rPr>
          <w:lang w:val="es-ES_tradnl"/>
        </w:rPr>
        <w:t xml:space="preserve"> los productos y servicios </w:t>
      </w:r>
      <w:r>
        <w:rPr>
          <w:lang w:val="es-ES_tradnl"/>
        </w:rPr>
        <w:t>rápidamente.</w:t>
      </w:r>
    </w:p>
    <w:p w14:paraId="613AC022" w14:textId="251F67C3" w:rsidR="00082AB3" w:rsidRDefault="00082AB3" w:rsidP="00EC4A8C">
      <w:pPr>
        <w:pStyle w:val="Textoindependiente"/>
        <w:numPr>
          <w:ilvl w:val="0"/>
          <w:numId w:val="26"/>
        </w:numPr>
        <w:spacing w:line="240" w:lineRule="auto"/>
        <w:rPr>
          <w:lang w:val="es-ES_tradnl"/>
        </w:rPr>
      </w:pPr>
      <w:r>
        <w:rPr>
          <w:lang w:val="es-ES_tradnl"/>
        </w:rPr>
        <w:t>Facilidad en la introducción de nuevos productos</w:t>
      </w:r>
      <w:r w:rsidR="00580F07">
        <w:rPr>
          <w:lang w:val="es-ES_tradnl"/>
        </w:rPr>
        <w:t xml:space="preserve"> y servicios</w:t>
      </w:r>
      <w:r>
        <w:rPr>
          <w:lang w:val="es-ES_tradnl"/>
        </w:rPr>
        <w:t>.</w:t>
      </w:r>
    </w:p>
    <w:p w14:paraId="76EBF3E7" w14:textId="13072EC3" w:rsidR="00082AB3" w:rsidRDefault="00082AB3" w:rsidP="00EC4A8C">
      <w:pPr>
        <w:pStyle w:val="Textoindependiente"/>
        <w:numPr>
          <w:ilvl w:val="0"/>
          <w:numId w:val="26"/>
        </w:numPr>
        <w:spacing w:line="240" w:lineRule="auto"/>
        <w:rPr>
          <w:lang w:val="es-ES_tradnl"/>
        </w:rPr>
      </w:pPr>
      <w:r>
        <w:rPr>
          <w:lang w:val="es-ES_tradnl"/>
        </w:rPr>
        <w:t>Tener la disponibilidad las 24 horas de los productos.</w:t>
      </w:r>
    </w:p>
    <w:p w14:paraId="1599A5B1" w14:textId="41DE1E81" w:rsidR="00082AB3" w:rsidRPr="00624F42" w:rsidRDefault="00082AB3" w:rsidP="00EC4A8C">
      <w:pPr>
        <w:pStyle w:val="Textoindependiente"/>
        <w:numPr>
          <w:ilvl w:val="0"/>
          <w:numId w:val="26"/>
        </w:numPr>
        <w:spacing w:line="240" w:lineRule="auto"/>
        <w:rPr>
          <w:lang w:val="es-ES_tradnl"/>
        </w:rPr>
      </w:pPr>
      <w:r>
        <w:rPr>
          <w:lang w:val="es-ES_tradnl"/>
        </w:rPr>
        <w:t>Ofrecer promociones a corto plazo</w:t>
      </w:r>
      <w:r w:rsidR="00753242">
        <w:rPr>
          <w:lang w:val="es-ES_tradnl"/>
        </w:rPr>
        <w:t>.</w:t>
      </w:r>
    </w:p>
    <w:p w14:paraId="50925FBC" w14:textId="7155BA96" w:rsidR="0064250E" w:rsidRPr="00E34BAB" w:rsidRDefault="0064250E" w:rsidP="00ED2040">
      <w:pPr>
        <w:pStyle w:val="Textoindependiente"/>
        <w:ind w:left="720" w:firstLine="0"/>
        <w:rPr>
          <w:lang w:val="es-ES_tradnl"/>
        </w:rPr>
      </w:pPr>
    </w:p>
    <w:p w14:paraId="7FD5D61C" w14:textId="77777777" w:rsidR="00144C44" w:rsidRPr="00C747A6" w:rsidRDefault="00144C44" w:rsidP="005C69F3">
      <w:pPr>
        <w:spacing w:before="0" w:after="234" w:line="265" w:lineRule="auto"/>
        <w:ind w:left="396" w:firstLine="0"/>
        <w:jc w:val="both"/>
        <w:rPr>
          <w:rFonts w:ascii="Arial Narrow" w:hAnsi="Arial Narrow"/>
        </w:rPr>
      </w:pPr>
    </w:p>
    <w:p w14:paraId="13FE512C" w14:textId="77777777" w:rsidR="00196F27" w:rsidRDefault="00196F27" w:rsidP="00196F27">
      <w:pPr>
        <w:pStyle w:val="Ttulo2"/>
        <w:tabs>
          <w:tab w:val="clear" w:pos="10216"/>
          <w:tab w:val="left" w:pos="142"/>
          <w:tab w:val="num" w:pos="576"/>
        </w:tabs>
        <w:spacing w:line="240" w:lineRule="auto"/>
        <w:ind w:left="0" w:firstLine="142"/>
        <w:jc w:val="both"/>
        <w:rPr>
          <w:lang w:val="es-ES_tradnl"/>
        </w:rPr>
      </w:pPr>
      <w:bookmarkStart w:id="42" w:name="_Toc511965827"/>
      <w:bookmarkStart w:id="43" w:name="_Toc452386073"/>
      <w:bookmarkStart w:id="44" w:name="_Toc517638319"/>
      <w:bookmarkStart w:id="45" w:name="_Toc517681744"/>
      <w:r w:rsidRPr="00730B7D">
        <w:rPr>
          <w:lang w:val="es-ES_tradnl"/>
        </w:rPr>
        <w:lastRenderedPageBreak/>
        <w:t>Contexto</w:t>
      </w:r>
      <w:bookmarkEnd w:id="42"/>
      <w:bookmarkEnd w:id="43"/>
      <w:bookmarkEnd w:id="44"/>
      <w:bookmarkEnd w:id="45"/>
    </w:p>
    <w:p w14:paraId="1E7CBD8F" w14:textId="77777777" w:rsidR="00196F27" w:rsidRPr="008B59F2" w:rsidRDefault="00196F27" w:rsidP="00196F27">
      <w:pPr>
        <w:pStyle w:val="Textoindependiente"/>
        <w:tabs>
          <w:tab w:val="left" w:pos="142"/>
        </w:tabs>
        <w:spacing w:line="240" w:lineRule="auto"/>
        <w:ind w:left="0" w:firstLine="142"/>
        <w:rPr>
          <w:lang w:val="es-ES_tradnl"/>
        </w:rPr>
      </w:pPr>
    </w:p>
    <w:p w14:paraId="3280CFBF" w14:textId="77777777" w:rsidR="00196F27" w:rsidRDefault="00196F27" w:rsidP="00196F27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>El avance de las tecnologías ha obligado a las distintas empresas de diversos rubros a modernizar los sistemas de almacenaje de la información; como también la acumulación masiva de datos ha forzado a la industria a adquirir software de gestión y administración, que puede facilitar la toma de decisiones.</w:t>
      </w:r>
    </w:p>
    <w:p w14:paraId="12AEA017" w14:textId="77777777" w:rsidR="00196F27" w:rsidRPr="00B40F55" w:rsidRDefault="00196F27" w:rsidP="00196F27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 xml:space="preserve">Por ello, los sistemas de control de inventario han entrado en el mercado como una solución real a la problemática de las empresas que poseen un descentralizado control de </w:t>
      </w:r>
      <w:r w:rsidRPr="00927AE8">
        <w:rPr>
          <w:lang w:val="es-ES_tradnl"/>
        </w:rPr>
        <w:t>sus</w:t>
      </w:r>
      <w:r>
        <w:rPr>
          <w:lang w:val="es-ES_tradnl"/>
        </w:rPr>
        <w:t xml:space="preserve"> productos.</w:t>
      </w:r>
    </w:p>
    <w:p w14:paraId="504053B1" w14:textId="77777777" w:rsidR="00196F27" w:rsidRDefault="00196F27" w:rsidP="00196F27">
      <w:pPr>
        <w:pStyle w:val="Textoindependiente"/>
        <w:tabs>
          <w:tab w:val="left" w:pos="142"/>
        </w:tabs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 xml:space="preserve">Hoy por hoy, la más utilizada plataforma para el control de inventario que existe es el ERP, SAP o SCM (Administrador de cadena de </w:t>
      </w:r>
      <w:r w:rsidRPr="006630ED">
        <w:rPr>
          <w:lang w:val="es-ES_tradnl"/>
        </w:rPr>
        <w:t>suministros). Puede revisar la siguiente URL para más información.</w:t>
      </w:r>
    </w:p>
    <w:p w14:paraId="4ED79620" w14:textId="77777777" w:rsidR="00196F27" w:rsidRDefault="007901A2" w:rsidP="00196F27">
      <w:pPr>
        <w:pStyle w:val="Textoindependiente"/>
        <w:tabs>
          <w:tab w:val="left" w:pos="142"/>
        </w:tabs>
        <w:spacing w:line="240" w:lineRule="auto"/>
        <w:ind w:left="0" w:firstLine="142"/>
        <w:rPr>
          <w:lang w:val="es-ES_tradnl"/>
        </w:rPr>
      </w:pPr>
      <w:hyperlink r:id="rId11" w:history="1">
        <w:r w:rsidR="00196F27" w:rsidRPr="00F00657">
          <w:rPr>
            <w:rStyle w:val="Hipervnculo"/>
            <w:lang w:val="es-ES_tradnl"/>
          </w:rPr>
          <w:t>http://go.sap.com/solution/lob/supply-chain.html</w:t>
        </w:r>
      </w:hyperlink>
    </w:p>
    <w:p w14:paraId="7D1F29F4" w14:textId="52B3F3C7" w:rsidR="00CD2527" w:rsidRPr="00730B7D" w:rsidRDefault="00CD2527" w:rsidP="00E15606">
      <w:pPr>
        <w:pStyle w:val="Textoindependiente"/>
        <w:tabs>
          <w:tab w:val="left" w:pos="142"/>
        </w:tabs>
        <w:spacing w:line="240" w:lineRule="auto"/>
        <w:ind w:left="0" w:firstLine="0"/>
        <w:rPr>
          <w:rFonts w:cs="Arial"/>
          <w:lang w:val="es-ES_tradnl"/>
        </w:rPr>
      </w:pPr>
    </w:p>
    <w:p w14:paraId="4EA16F94" w14:textId="77777777" w:rsidR="009B0F52" w:rsidRDefault="00A75468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46" w:name="_Toc517352047"/>
      <w:bookmarkStart w:id="47" w:name="_Toc517366636"/>
      <w:bookmarkStart w:id="48" w:name="_Toc517368301"/>
      <w:bookmarkStart w:id="49" w:name="_Toc517371493"/>
      <w:bookmarkStart w:id="50" w:name="_Toc517372366"/>
      <w:bookmarkStart w:id="51" w:name="_Toc517373071"/>
      <w:bookmarkStart w:id="52" w:name="_Toc517379887"/>
      <w:bookmarkStart w:id="53" w:name="_Toc517638320"/>
      <w:bookmarkStart w:id="54" w:name="_Toc517681745"/>
      <w:r w:rsidRPr="00730B7D">
        <w:rPr>
          <w:lang w:val="es-ES_tradnl"/>
        </w:rPr>
        <w:t>Definiciones, Acrónimos y Abreviaturas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730B7D">
        <w:rPr>
          <w:lang w:val="es-ES_tradnl"/>
        </w:rPr>
        <w:t xml:space="preserve"> </w:t>
      </w:r>
    </w:p>
    <w:p w14:paraId="22426938" w14:textId="77777777" w:rsidR="006C4FCB" w:rsidRPr="006C4FCB" w:rsidRDefault="006C4FCB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lang w:val="es-ES_tradnl"/>
        </w:rPr>
      </w:pPr>
    </w:p>
    <w:p w14:paraId="68CB44C2" w14:textId="006CB33C" w:rsidR="006C4FCB" w:rsidRDefault="006C4FCB" w:rsidP="001078D1">
      <w:pPr>
        <w:pStyle w:val="Textoindependiente"/>
        <w:numPr>
          <w:ilvl w:val="0"/>
          <w:numId w:val="9"/>
        </w:numPr>
        <w:tabs>
          <w:tab w:val="left" w:pos="142"/>
        </w:tabs>
        <w:spacing w:line="240" w:lineRule="auto"/>
        <w:ind w:left="0" w:firstLine="142"/>
        <w:rPr>
          <w:lang w:val="es-ES_tradnl"/>
        </w:rPr>
      </w:pPr>
      <w:r w:rsidRPr="006C4FCB">
        <w:rPr>
          <w:b/>
          <w:i/>
          <w:lang w:val="es-ES_tradnl"/>
        </w:rPr>
        <w:t>SAP SCM:</w:t>
      </w:r>
      <w:r>
        <w:rPr>
          <w:lang w:val="es-ES_tradnl"/>
        </w:rPr>
        <w:t xml:space="preserve"> SAP </w:t>
      </w:r>
      <w:proofErr w:type="spellStart"/>
      <w:r>
        <w:rPr>
          <w:lang w:val="es-ES_tradnl"/>
        </w:rPr>
        <w:t>Supply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Chain</w:t>
      </w:r>
      <w:proofErr w:type="spellEnd"/>
      <w:r>
        <w:rPr>
          <w:lang w:val="es-ES_tradnl"/>
        </w:rPr>
        <w:t xml:space="preserve"> Managemen</w:t>
      </w:r>
      <w:r w:rsidR="00FF6CEF">
        <w:rPr>
          <w:lang w:val="es-ES_tradnl"/>
        </w:rPr>
        <w:t xml:space="preserve">t es un módulo del ERP SAP cuya </w:t>
      </w:r>
      <w:r>
        <w:rPr>
          <w:lang w:val="es-ES_tradnl"/>
        </w:rPr>
        <w:t>funcionalidad es el control y gestión de inventario</w:t>
      </w:r>
      <w:r w:rsidR="00E15606">
        <w:rPr>
          <w:lang w:val="es-ES_tradnl"/>
        </w:rPr>
        <w:t>.</w:t>
      </w:r>
    </w:p>
    <w:p w14:paraId="5A776B90" w14:textId="77777777" w:rsidR="009D2BB4" w:rsidRDefault="006C4FCB" w:rsidP="009D2BB4">
      <w:pPr>
        <w:pStyle w:val="Textoindependiente"/>
        <w:numPr>
          <w:ilvl w:val="0"/>
          <w:numId w:val="9"/>
        </w:numPr>
        <w:tabs>
          <w:tab w:val="left" w:pos="142"/>
        </w:tabs>
        <w:spacing w:line="240" w:lineRule="auto"/>
        <w:ind w:left="0" w:firstLine="142"/>
        <w:rPr>
          <w:lang w:val="es-ES_tradnl"/>
        </w:rPr>
      </w:pPr>
      <w:r w:rsidRPr="006C4FCB">
        <w:rPr>
          <w:b/>
          <w:i/>
          <w:lang w:val="es-ES_tradnl"/>
        </w:rPr>
        <w:t>URD (</w:t>
      </w:r>
      <w:proofErr w:type="spellStart"/>
      <w:r w:rsidRPr="006C4FCB">
        <w:rPr>
          <w:b/>
          <w:i/>
          <w:lang w:val="es-ES_tradnl"/>
        </w:rPr>
        <w:t>User</w:t>
      </w:r>
      <w:proofErr w:type="spellEnd"/>
      <w:r w:rsidRPr="006C4FCB">
        <w:rPr>
          <w:b/>
          <w:i/>
          <w:lang w:val="es-ES_tradnl"/>
        </w:rPr>
        <w:t xml:space="preserve"> </w:t>
      </w:r>
      <w:proofErr w:type="spellStart"/>
      <w:r w:rsidRPr="006C4FCB">
        <w:rPr>
          <w:b/>
          <w:i/>
          <w:lang w:val="es-ES_tradnl"/>
        </w:rPr>
        <w:t>Requirement</w:t>
      </w:r>
      <w:proofErr w:type="spellEnd"/>
      <w:r w:rsidRPr="006C4FCB">
        <w:rPr>
          <w:b/>
          <w:i/>
          <w:lang w:val="es-ES_tradnl"/>
        </w:rPr>
        <w:t xml:space="preserve"> </w:t>
      </w:r>
      <w:proofErr w:type="spellStart"/>
      <w:r w:rsidRPr="006C4FCB">
        <w:rPr>
          <w:b/>
          <w:i/>
          <w:lang w:val="es-ES_tradnl"/>
        </w:rPr>
        <w:t>Document</w:t>
      </w:r>
      <w:proofErr w:type="spellEnd"/>
      <w:r w:rsidRPr="006C4FCB">
        <w:rPr>
          <w:b/>
          <w:i/>
          <w:lang w:val="es-ES_tradnl"/>
        </w:rPr>
        <w:t>):</w:t>
      </w:r>
      <w:r w:rsidRPr="006C4FCB">
        <w:rPr>
          <w:lang w:val="es-ES_tradnl"/>
        </w:rPr>
        <w:t xml:space="preserve"> Documento que expresa los requisitos de los </w:t>
      </w:r>
      <w:r w:rsidR="0013541D">
        <w:rPr>
          <w:lang w:val="es-ES_tradnl"/>
        </w:rPr>
        <w:t>usuarios/clientes de un sistema</w:t>
      </w:r>
      <w:r w:rsidR="00E15606">
        <w:rPr>
          <w:lang w:val="es-ES_tradnl"/>
        </w:rPr>
        <w:t>.</w:t>
      </w:r>
    </w:p>
    <w:p w14:paraId="7C8A6451" w14:textId="4C4C25EC" w:rsidR="009D2BB4" w:rsidRDefault="009D2BB4" w:rsidP="0024302B">
      <w:pPr>
        <w:pStyle w:val="Textoindependiente"/>
        <w:numPr>
          <w:ilvl w:val="0"/>
          <w:numId w:val="9"/>
        </w:numPr>
        <w:tabs>
          <w:tab w:val="left" w:pos="142"/>
        </w:tabs>
        <w:spacing w:line="240" w:lineRule="auto"/>
        <w:ind w:left="0" w:firstLine="142"/>
        <w:rPr>
          <w:lang w:val="es-CL"/>
        </w:rPr>
      </w:pPr>
      <w:r>
        <w:rPr>
          <w:b/>
          <w:i/>
          <w:lang w:val="es-ES_tradnl"/>
        </w:rPr>
        <w:t>HTTPS:</w:t>
      </w:r>
      <w:r w:rsidR="0024302B">
        <w:rPr>
          <w:lang w:val="es-ES_tradnl"/>
        </w:rPr>
        <w:t xml:space="preserve"> </w:t>
      </w:r>
      <w:r w:rsidR="0024302B" w:rsidRPr="0024302B">
        <w:rPr>
          <w:lang w:val="es-CL"/>
        </w:rPr>
        <w:t>protocolo de aplicación basado en el protocolo HTTP, destinado a la transferencia segura de datos de Hipertexto</w:t>
      </w:r>
      <w:r w:rsidR="00460F19">
        <w:rPr>
          <w:lang w:val="es-CL"/>
        </w:rPr>
        <w:t>.</w:t>
      </w:r>
    </w:p>
    <w:p w14:paraId="1C85E867" w14:textId="5DE8997C" w:rsidR="00E01E1B" w:rsidRPr="0024302B" w:rsidRDefault="00E01E1B" w:rsidP="0024302B">
      <w:pPr>
        <w:pStyle w:val="Textoindependiente"/>
        <w:numPr>
          <w:ilvl w:val="0"/>
          <w:numId w:val="9"/>
        </w:numPr>
        <w:tabs>
          <w:tab w:val="left" w:pos="142"/>
        </w:tabs>
        <w:spacing w:line="240" w:lineRule="auto"/>
        <w:ind w:left="0" w:firstLine="142"/>
        <w:rPr>
          <w:lang w:val="es-CL"/>
        </w:rPr>
      </w:pPr>
      <w:proofErr w:type="gramStart"/>
      <w:r>
        <w:rPr>
          <w:b/>
          <w:i/>
          <w:lang w:val="es-ES_tradnl"/>
        </w:rPr>
        <w:t>HTML</w:t>
      </w:r>
      <w:r>
        <w:rPr>
          <w:lang w:val="es-ES_tradnl"/>
        </w:rPr>
        <w:t>(</w:t>
      </w:r>
      <w:proofErr w:type="gramEnd"/>
      <w:r w:rsidRPr="008E3E70">
        <w:rPr>
          <w:b/>
          <w:bCs/>
          <w:i/>
          <w:iCs/>
          <w:lang w:val="es-CL"/>
        </w:rPr>
        <w:t>HyperText Markup Language</w:t>
      </w:r>
      <w:r>
        <w:rPr>
          <w:b/>
          <w:bCs/>
          <w:i/>
          <w:iCs/>
          <w:lang w:val="es-CL"/>
        </w:rPr>
        <w:t xml:space="preserve">): </w:t>
      </w:r>
    </w:p>
    <w:p w14:paraId="28FD73A2" w14:textId="496FB7BD" w:rsidR="00460F19" w:rsidRDefault="009D2BB4" w:rsidP="00460F19">
      <w:pPr>
        <w:pStyle w:val="Textoindependiente"/>
        <w:numPr>
          <w:ilvl w:val="0"/>
          <w:numId w:val="9"/>
        </w:numPr>
        <w:tabs>
          <w:tab w:val="left" w:pos="142"/>
        </w:tabs>
        <w:spacing w:line="240" w:lineRule="auto"/>
        <w:ind w:left="0" w:firstLine="142"/>
        <w:rPr>
          <w:b/>
          <w:bCs/>
          <w:i/>
          <w:iCs/>
        </w:rPr>
      </w:pPr>
      <w:r>
        <w:rPr>
          <w:b/>
          <w:i/>
          <w:lang w:val="es-ES_tradnl"/>
        </w:rPr>
        <w:t>HTML5</w:t>
      </w:r>
      <w:r w:rsidR="00E01E1B">
        <w:rPr>
          <w:lang w:val="es-ES_tradnl"/>
        </w:rPr>
        <w:t xml:space="preserve">: </w:t>
      </w:r>
      <w:r w:rsidR="0023242D" w:rsidRPr="0023242D">
        <w:rPr>
          <w:bCs/>
          <w:iCs/>
        </w:rPr>
        <w:t>es la quinta revisión importante del lenguaje</w:t>
      </w:r>
      <w:r w:rsidR="0023242D">
        <w:rPr>
          <w:bCs/>
          <w:iCs/>
        </w:rPr>
        <w:t xml:space="preserve"> marcado html</w:t>
      </w:r>
      <w:r w:rsidR="00460F19">
        <w:rPr>
          <w:bCs/>
          <w:iCs/>
        </w:rPr>
        <w:t>.</w:t>
      </w:r>
    </w:p>
    <w:p w14:paraId="285302A4" w14:textId="77777777" w:rsidR="00400B79" w:rsidRPr="00460F19" w:rsidRDefault="009D2BB4" w:rsidP="00460F19">
      <w:pPr>
        <w:pStyle w:val="Textoindependiente"/>
        <w:numPr>
          <w:ilvl w:val="0"/>
          <w:numId w:val="9"/>
        </w:numPr>
        <w:tabs>
          <w:tab w:val="left" w:pos="142"/>
        </w:tabs>
        <w:spacing w:line="240" w:lineRule="auto"/>
        <w:ind w:left="0" w:firstLine="142"/>
        <w:rPr>
          <w:bCs/>
          <w:iCs/>
        </w:rPr>
      </w:pPr>
      <w:r w:rsidRPr="00460F19">
        <w:rPr>
          <w:b/>
          <w:i/>
          <w:lang w:val="es-ES_tradnl"/>
        </w:rPr>
        <w:t>PHP</w:t>
      </w:r>
      <w:r w:rsidR="00460F19" w:rsidRPr="00460F19">
        <w:rPr>
          <w:b/>
          <w:i/>
          <w:lang w:val="es-ES_tradnl"/>
        </w:rPr>
        <w:t xml:space="preserve"> </w:t>
      </w:r>
      <w:r w:rsidR="00400B79" w:rsidRPr="00460F19">
        <w:rPr>
          <w:b/>
          <w:i/>
          <w:lang w:val="es-ES_tradnl"/>
        </w:rPr>
        <w:t>(</w:t>
      </w:r>
      <w:r w:rsidR="00400B79" w:rsidRPr="00460F19">
        <w:rPr>
          <w:b/>
          <w:bCs/>
          <w:i/>
          <w:lang w:val="es-CL"/>
        </w:rPr>
        <w:t>PHP Hypertext Preprocesso</w:t>
      </w:r>
      <w:r w:rsidR="00400B79" w:rsidRPr="00460F19">
        <w:rPr>
          <w:b/>
          <w:i/>
          <w:lang w:val="es-ES_tradnl"/>
        </w:rPr>
        <w:t>)</w:t>
      </w:r>
      <w:r w:rsidR="00460F19" w:rsidRPr="00460F19">
        <w:rPr>
          <w:b/>
          <w:i/>
          <w:lang w:val="es-ES_tradnl"/>
        </w:rPr>
        <w:t xml:space="preserve">: </w:t>
      </w:r>
      <w:r w:rsidR="00460F19" w:rsidRPr="00460F19">
        <w:rPr>
          <w:lang w:val="es-ES_tradnl"/>
        </w:rPr>
        <w:t>un lenguaje de programación de propósito general</w:t>
      </w:r>
      <w:r w:rsidR="00460F19">
        <w:rPr>
          <w:lang w:val="es-ES_tradnl"/>
        </w:rPr>
        <w:t>.</w:t>
      </w:r>
    </w:p>
    <w:p w14:paraId="70C83782" w14:textId="77777777" w:rsidR="009B0F52" w:rsidRPr="00730B7D" w:rsidRDefault="009B0F52" w:rsidP="005C69F3">
      <w:pPr>
        <w:pStyle w:val="Ttulo2"/>
        <w:tabs>
          <w:tab w:val="left" w:pos="142"/>
        </w:tabs>
        <w:spacing w:line="240" w:lineRule="auto"/>
        <w:ind w:left="0" w:firstLine="142"/>
        <w:rPr>
          <w:lang w:val="es-ES_tradnl"/>
        </w:rPr>
      </w:pPr>
      <w:bookmarkStart w:id="55" w:name="_Toc517352048"/>
      <w:bookmarkStart w:id="56" w:name="_Toc517366637"/>
      <w:bookmarkStart w:id="57" w:name="_Toc517368302"/>
      <w:bookmarkStart w:id="58" w:name="_Toc517371494"/>
      <w:bookmarkStart w:id="59" w:name="_Toc517372367"/>
      <w:bookmarkStart w:id="60" w:name="_Toc517373072"/>
      <w:bookmarkStart w:id="61" w:name="_Toc517379888"/>
      <w:bookmarkStart w:id="62" w:name="_Toc517638321"/>
      <w:bookmarkStart w:id="63" w:name="_Toc517681746"/>
      <w:r w:rsidRPr="00730B7D">
        <w:rPr>
          <w:lang w:val="es-ES_tradnl"/>
        </w:rPr>
        <w:t>Referencias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9E48019" w14:textId="03CB799D" w:rsidR="0041748E" w:rsidRDefault="0041748E" w:rsidP="0041748E">
      <w:pPr>
        <w:pStyle w:val="Bibliografa"/>
        <w:ind w:left="0" w:firstLine="0"/>
        <w:rPr>
          <w:noProof/>
          <w:sz w:val="24"/>
        </w:rPr>
      </w:pPr>
      <w:r>
        <w:rPr>
          <w:rFonts w:cs="Arial"/>
          <w:lang w:val="es-ES_tradnl"/>
        </w:rPr>
        <w:fldChar w:fldCharType="begin"/>
      </w:r>
      <w:r>
        <w:rPr>
          <w:rFonts w:cs="Arial"/>
        </w:rPr>
        <w:instrText xml:space="preserve"> BIBLIOGRAPHY  \l 13322 </w:instrText>
      </w:r>
      <w:r>
        <w:rPr>
          <w:rFonts w:cs="Arial"/>
          <w:lang w:val="es-ES_tradnl"/>
        </w:rPr>
        <w:fldChar w:fldCharType="separate"/>
      </w:r>
      <w:bookmarkStart w:id="64" w:name="_Toc517366638"/>
      <w:r>
        <w:rPr>
          <w:noProof/>
        </w:rPr>
        <w:t xml:space="preserve">SQP. (2016). </w:t>
      </w:r>
      <w:r>
        <w:rPr>
          <w:i/>
          <w:iCs/>
          <w:noProof/>
        </w:rPr>
        <w:t>SAP SCM</w:t>
      </w:r>
      <w:r>
        <w:rPr>
          <w:noProof/>
        </w:rPr>
        <w:t>. Obtenido de http://go.sap.com/solution/lob/supply-chain.html</w:t>
      </w:r>
    </w:p>
    <w:bookmarkEnd w:id="64"/>
    <w:p w14:paraId="516FFC49" w14:textId="0ED00ADD" w:rsidR="0041748E" w:rsidRDefault="0041748E" w:rsidP="0041748E">
      <w:pPr>
        <w:pStyle w:val="Bibliografa"/>
        <w:ind w:left="0" w:firstLine="0"/>
        <w:rPr>
          <w:noProof/>
          <w:sz w:val="24"/>
        </w:rPr>
      </w:pPr>
      <w:r>
        <w:rPr>
          <w:rFonts w:cs="Arial"/>
          <w:lang w:val="es-ES_tradnl"/>
        </w:rPr>
        <w:fldChar w:fldCharType="end"/>
      </w:r>
      <w:r>
        <w:rPr>
          <w:rFonts w:cs="Arial"/>
          <w:lang w:val="es-ES_tradnl"/>
        </w:rPr>
        <w:fldChar w:fldCharType="begin"/>
      </w:r>
      <w:r>
        <w:rPr>
          <w:rFonts w:cs="Arial"/>
        </w:rPr>
        <w:instrText xml:space="preserve"> BIBLIOGRAPHY  \l 13322 </w:instrText>
      </w:r>
      <w:r>
        <w:rPr>
          <w:rFonts w:cs="Arial"/>
          <w:lang w:val="es-ES_tradnl"/>
        </w:rPr>
        <w:fldChar w:fldCharType="separate"/>
      </w:r>
      <w:r>
        <w:rPr>
          <w:noProof/>
        </w:rPr>
        <w:t xml:space="preserve">SQP. (2016). </w:t>
      </w:r>
      <w:r>
        <w:rPr>
          <w:i/>
          <w:iCs/>
          <w:noProof/>
        </w:rPr>
        <w:t>SAP SCM</w:t>
      </w:r>
      <w:r>
        <w:rPr>
          <w:noProof/>
        </w:rPr>
        <w:t>. Obte</w:t>
      </w:r>
      <w:r w:rsidR="00650708">
        <w:rPr>
          <w:noProof/>
        </w:rPr>
        <w:t>nido de http://go.sap.com/s</w:t>
      </w:r>
      <w:r>
        <w:rPr>
          <w:noProof/>
        </w:rPr>
        <w:t>on/lob/supply-chain.html</w:t>
      </w:r>
    </w:p>
    <w:p w14:paraId="6194A3B2" w14:textId="2D063C51" w:rsidR="00462C25" w:rsidRDefault="0041748E" w:rsidP="003F68C5">
      <w:pPr>
        <w:pStyle w:val="Bibliografa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fldChar w:fldCharType="end"/>
      </w:r>
    </w:p>
    <w:p w14:paraId="1B9E8FFA" w14:textId="7FB81881" w:rsidR="0041748E" w:rsidRDefault="00462C25" w:rsidP="00462C25">
      <w:pPr>
        <w:rPr>
          <w:rFonts w:cs="Arial"/>
          <w:lang w:val="es-ES_tradnl"/>
        </w:rPr>
      </w:pPr>
      <w:r>
        <w:rPr>
          <w:rFonts w:cs="Arial"/>
          <w:lang w:val="es-ES_tradnl"/>
        </w:rPr>
        <w:br w:type="page"/>
      </w:r>
    </w:p>
    <w:p w14:paraId="439E0DC6" w14:textId="44C2A300" w:rsidR="0013541D" w:rsidRDefault="00851918" w:rsidP="00C246DC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65" w:name="_Toc517371495"/>
      <w:bookmarkStart w:id="66" w:name="_Toc517372368"/>
      <w:bookmarkStart w:id="67" w:name="_Toc517373073"/>
      <w:bookmarkStart w:id="68" w:name="_Toc517379889"/>
      <w:bookmarkStart w:id="69" w:name="_Toc517638322"/>
      <w:bookmarkStart w:id="70" w:name="_Toc517681747"/>
      <w:r>
        <w:rPr>
          <w:lang w:val="es-ES_tradnl"/>
        </w:rPr>
        <w:lastRenderedPageBreak/>
        <w:t>Visión</w:t>
      </w:r>
      <w:r w:rsidR="00F471EE">
        <w:rPr>
          <w:lang w:val="es-ES_tradnl"/>
        </w:rPr>
        <w:t xml:space="preserve"> General del Documento</w:t>
      </w:r>
      <w:bookmarkEnd w:id="65"/>
      <w:bookmarkEnd w:id="66"/>
      <w:bookmarkEnd w:id="67"/>
      <w:bookmarkEnd w:id="68"/>
      <w:bookmarkEnd w:id="69"/>
      <w:bookmarkEnd w:id="70"/>
      <w:r w:rsidR="00F471EE">
        <w:rPr>
          <w:lang w:val="es-ES_tradnl"/>
        </w:rPr>
        <w:t xml:space="preserve"> </w:t>
      </w:r>
    </w:p>
    <w:p w14:paraId="1DC3FEC1" w14:textId="1AABD0B5" w:rsidR="00EC6AFF" w:rsidRPr="00EC6AFF" w:rsidRDefault="00F61085" w:rsidP="008A6AC9">
      <w:pPr>
        <w:spacing w:line="357" w:lineRule="auto"/>
        <w:ind w:left="0" w:firstLine="0"/>
        <w:jc w:val="both"/>
        <w:rPr>
          <w:rFonts w:cs="Arial"/>
        </w:rPr>
      </w:pPr>
      <w:r>
        <w:rPr>
          <w:lang w:val="es-ES_tradnl"/>
        </w:rPr>
        <w:t xml:space="preserve">El contenido de este documento esta redactado en cuatro secciones, la primera es la </w:t>
      </w:r>
      <w:r w:rsidR="00C9043F">
        <w:rPr>
          <w:lang w:val="es-ES_tradnl"/>
        </w:rPr>
        <w:t>I</w:t>
      </w:r>
      <w:r>
        <w:rPr>
          <w:lang w:val="es-ES_tradnl"/>
        </w:rPr>
        <w:t xml:space="preserve">ntroducción; la cual describe el sistema y para que será utilizado </w:t>
      </w:r>
      <w:r w:rsidR="00E129DE">
        <w:rPr>
          <w:lang w:val="es-ES_tradnl"/>
        </w:rPr>
        <w:t>con su respectivo glosario</w:t>
      </w:r>
      <w:r>
        <w:rPr>
          <w:lang w:val="es-ES_tradnl"/>
        </w:rPr>
        <w:t xml:space="preserve"> de términos para la adecuada comprensión de este escrito, la segunda sección se da a conocer la </w:t>
      </w:r>
      <w:r w:rsidR="00C9043F">
        <w:rPr>
          <w:lang w:val="es-ES_tradnl"/>
        </w:rPr>
        <w:t>D</w:t>
      </w:r>
      <w:r>
        <w:rPr>
          <w:lang w:val="es-ES_tradnl"/>
        </w:rPr>
        <w:t>escripción</w:t>
      </w:r>
      <w:r w:rsidR="00C9043F">
        <w:rPr>
          <w:lang w:val="es-ES_tradnl"/>
        </w:rPr>
        <w:t xml:space="preserve"> G</w:t>
      </w:r>
      <w:r>
        <w:rPr>
          <w:lang w:val="es-ES_tradnl"/>
        </w:rPr>
        <w:t>e</w:t>
      </w:r>
      <w:r w:rsidR="00E129DE">
        <w:rPr>
          <w:lang w:val="es-ES_tradnl"/>
        </w:rPr>
        <w:t xml:space="preserve">neral </w:t>
      </w:r>
      <w:r>
        <w:rPr>
          <w:lang w:val="es-ES_tradnl"/>
        </w:rPr>
        <w:t xml:space="preserve">que tiene por objetivo dar a conocer la </w:t>
      </w:r>
      <w:r w:rsidR="00E129DE">
        <w:rPr>
          <w:lang w:val="es-ES_tradnl"/>
        </w:rPr>
        <w:t>perspectiva</w:t>
      </w:r>
      <w:r>
        <w:rPr>
          <w:lang w:val="es-ES_tradnl"/>
        </w:rPr>
        <w:t xml:space="preserve"> del p</w:t>
      </w:r>
      <w:r w:rsidR="00982339">
        <w:rPr>
          <w:lang w:val="es-ES_tradnl"/>
        </w:rPr>
        <w:t>roducto, funciones del producto</w:t>
      </w:r>
      <w:r>
        <w:rPr>
          <w:lang w:val="es-ES_tradnl"/>
        </w:rPr>
        <w:t xml:space="preserve">, </w:t>
      </w:r>
      <w:r w:rsidR="00C9043F">
        <w:rPr>
          <w:lang w:val="es-ES_tradnl"/>
        </w:rPr>
        <w:t>características</w:t>
      </w:r>
      <w:r>
        <w:rPr>
          <w:lang w:val="es-ES_tradnl"/>
        </w:rPr>
        <w:t xml:space="preserve"> de los usuarios, restricciones </w:t>
      </w:r>
      <w:r w:rsidR="00E129DE">
        <w:rPr>
          <w:lang w:val="es-ES_tradnl"/>
        </w:rPr>
        <w:t>etc.</w:t>
      </w:r>
      <w:r>
        <w:rPr>
          <w:lang w:val="es-ES_tradnl"/>
        </w:rPr>
        <w:t xml:space="preserve"> sin entrar en detalles profundos</w:t>
      </w:r>
      <w:r w:rsidR="00394FDC">
        <w:rPr>
          <w:lang w:val="es-ES_tradnl"/>
        </w:rPr>
        <w:t>. La tercera sección</w:t>
      </w:r>
      <w:r w:rsidR="00C9043F">
        <w:rPr>
          <w:lang w:val="es-ES_tradnl"/>
        </w:rPr>
        <w:t xml:space="preserve"> se describen detalladamente los requisitos que tiene el sistema. Y por ultimo la cuarta sección esta el </w:t>
      </w:r>
      <w:r w:rsidR="00F6163F">
        <w:rPr>
          <w:lang w:val="es-ES_tradnl"/>
        </w:rPr>
        <w:t>Apéndice</w:t>
      </w:r>
      <w:r w:rsidR="00C9043F">
        <w:rPr>
          <w:lang w:val="es-ES_tradnl"/>
        </w:rPr>
        <w:t xml:space="preserve"> que cumple el propósito de contener información relevante para el documento ERS.</w:t>
      </w:r>
    </w:p>
    <w:p w14:paraId="7CD7687D" w14:textId="77777777" w:rsidR="00220934" w:rsidRPr="00730B7D" w:rsidRDefault="00F933CC" w:rsidP="001078D1">
      <w:pPr>
        <w:pStyle w:val="Ttulo1"/>
        <w:tabs>
          <w:tab w:val="clear" w:pos="432"/>
          <w:tab w:val="left" w:pos="142"/>
          <w:tab w:val="left" w:pos="426"/>
          <w:tab w:val="num" w:pos="1080"/>
        </w:tabs>
        <w:spacing w:line="240" w:lineRule="auto"/>
        <w:ind w:left="0" w:firstLine="142"/>
        <w:jc w:val="both"/>
        <w:rPr>
          <w:lang w:val="es-ES_tradnl"/>
        </w:rPr>
      </w:pPr>
      <w:bookmarkStart w:id="71" w:name="_Toc517352049"/>
      <w:bookmarkStart w:id="72" w:name="_Toc517366639"/>
      <w:bookmarkStart w:id="73" w:name="_Toc517368303"/>
      <w:bookmarkStart w:id="74" w:name="_Toc517371496"/>
      <w:bookmarkStart w:id="75" w:name="_Toc517372369"/>
      <w:bookmarkStart w:id="76" w:name="_Toc517373074"/>
      <w:bookmarkStart w:id="77" w:name="_Toc517379890"/>
      <w:bookmarkStart w:id="78" w:name="_Toc517638323"/>
      <w:bookmarkStart w:id="79" w:name="_Toc517681748"/>
      <w:r w:rsidRPr="00730B7D">
        <w:rPr>
          <w:lang w:val="es-ES_tradnl"/>
        </w:rPr>
        <w:lastRenderedPageBreak/>
        <w:t>Descripción General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6ED080FD" w14:textId="72C0E143" w:rsidR="00AA60AF" w:rsidRPr="00730B7D" w:rsidRDefault="00220934" w:rsidP="001078D1">
      <w:pPr>
        <w:pStyle w:val="Textoindependiente"/>
        <w:tabs>
          <w:tab w:val="left" w:pos="142"/>
        </w:tabs>
        <w:spacing w:line="240" w:lineRule="auto"/>
        <w:ind w:left="0" w:firstLine="0"/>
        <w:rPr>
          <w:rFonts w:eastAsia="Arial Unicode MS" w:cs="Arial"/>
          <w:lang w:val="es-ES_tradnl"/>
        </w:rPr>
      </w:pPr>
      <w:r w:rsidRPr="00730B7D">
        <w:rPr>
          <w:rFonts w:eastAsia="Arial Unicode MS" w:cs="Arial"/>
          <w:lang w:val="es-ES_tradnl"/>
        </w:rPr>
        <w:t>Esta sección describe los</w:t>
      </w:r>
      <w:r w:rsidR="00E15606">
        <w:rPr>
          <w:rFonts w:eastAsia="Arial Unicode MS" w:cs="Arial"/>
          <w:lang w:val="es-ES_tradnl"/>
        </w:rPr>
        <w:t xml:space="preserve"> requisitos funcionales de los </w:t>
      </w:r>
      <w:r w:rsidR="00E15606" w:rsidRPr="006630ED">
        <w:rPr>
          <w:rFonts w:eastAsia="Arial Unicode MS" w:cs="Arial"/>
          <w:lang w:val="es-ES_tradnl"/>
        </w:rPr>
        <w:t>u</w:t>
      </w:r>
      <w:r w:rsidRPr="00730B7D">
        <w:rPr>
          <w:rFonts w:eastAsia="Arial Unicode MS" w:cs="Arial"/>
          <w:lang w:val="es-ES_tradnl"/>
        </w:rPr>
        <w:t>suarios</w:t>
      </w:r>
      <w:r w:rsidR="00AA60AF">
        <w:rPr>
          <w:rFonts w:eastAsia="Arial Unicode MS" w:cs="Arial"/>
          <w:lang w:val="es-ES_tradnl"/>
        </w:rPr>
        <w:t xml:space="preserve"> y como serán los privilegios que tendrán ciertos usuarios sobre el sistema dependiendo sean sus roles</w:t>
      </w:r>
      <w:r w:rsidR="00A02FB4">
        <w:rPr>
          <w:rFonts w:eastAsia="Arial Unicode MS" w:cs="Arial"/>
          <w:lang w:val="es-ES_tradnl"/>
        </w:rPr>
        <w:t xml:space="preserve">. Para la implementación del ‘Sistema de inventario web’ se requiere principalmente de un navegador web que soporte las tecnologías de desarrollo que se utilizaran, tales son HTML5 y PHP. Se debe disponer de un hardware y software que soporten un motor de base de datos </w:t>
      </w:r>
      <w:proofErr w:type="spellStart"/>
      <w:r w:rsidR="00A02FB4">
        <w:rPr>
          <w:rFonts w:eastAsia="Arial Unicode MS" w:cs="Arial"/>
          <w:lang w:val="es-ES_tradnl"/>
        </w:rPr>
        <w:t>PostgresSQL</w:t>
      </w:r>
      <w:proofErr w:type="spellEnd"/>
      <w:r w:rsidR="00A02FB4">
        <w:rPr>
          <w:rFonts w:eastAsia="Arial Unicode MS" w:cs="Arial"/>
          <w:lang w:val="es-ES_tradnl"/>
        </w:rPr>
        <w:t xml:space="preserve"> para el almacenamiento de los productos de las bodegas de la empresa.</w:t>
      </w:r>
      <w:r w:rsidR="00AA60AF">
        <w:rPr>
          <w:rFonts w:eastAsia="Arial Unicode MS" w:cs="Arial"/>
          <w:lang w:val="es-ES_tradnl"/>
        </w:rPr>
        <w:t xml:space="preserve"> </w:t>
      </w:r>
    </w:p>
    <w:p w14:paraId="78FBD82D" w14:textId="24854170" w:rsidR="004356AE" w:rsidRPr="00E938AA" w:rsidRDefault="00CE1B66" w:rsidP="00E938AA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80" w:name="_Toc517372370"/>
      <w:bookmarkStart w:id="81" w:name="_Toc517373075"/>
      <w:bookmarkStart w:id="82" w:name="_Toc517379891"/>
      <w:bookmarkStart w:id="83" w:name="_Toc517638324"/>
      <w:bookmarkStart w:id="84" w:name="_Toc517681749"/>
      <w:r>
        <w:rPr>
          <w:lang w:val="es-ES_tradnl"/>
        </w:rPr>
        <w:t>Perspectiva</w:t>
      </w:r>
      <w:r w:rsidR="002641CE">
        <w:rPr>
          <w:lang w:val="es-ES_tradnl"/>
        </w:rPr>
        <w:t xml:space="preserve"> del Producto</w:t>
      </w:r>
      <w:bookmarkEnd w:id="80"/>
      <w:bookmarkEnd w:id="81"/>
      <w:bookmarkEnd w:id="82"/>
      <w:bookmarkEnd w:id="83"/>
      <w:bookmarkEnd w:id="84"/>
    </w:p>
    <w:p w14:paraId="7E8AF8F9" w14:textId="77777777" w:rsidR="002C1B0B" w:rsidRDefault="00847CEC" w:rsidP="004356AE">
      <w:pPr>
        <w:pStyle w:val="Textoindependiente"/>
        <w:tabs>
          <w:tab w:val="left" w:pos="142"/>
        </w:tabs>
        <w:spacing w:line="240" w:lineRule="auto"/>
        <w:ind w:left="0" w:firstLine="0"/>
        <w:rPr>
          <w:rFonts w:eastAsia="Arial Unicode MS" w:cs="Arial"/>
          <w:lang w:val="es-ES_tradnl"/>
        </w:rPr>
      </w:pPr>
      <w:r>
        <w:rPr>
          <w:rFonts w:eastAsia="Arial Unicode MS" w:cs="Arial"/>
          <w:lang w:val="es-ES_tradnl"/>
        </w:rPr>
        <w:t xml:space="preserve">El sistema en esta versión </w:t>
      </w:r>
      <w:r w:rsidR="00404ED4">
        <w:rPr>
          <w:rFonts w:eastAsia="Arial Unicode MS" w:cs="Arial"/>
          <w:lang w:val="es-ES_tradnl"/>
        </w:rPr>
        <w:t xml:space="preserve">del producto y sus </w:t>
      </w:r>
      <w:r w:rsidR="002C1B0B">
        <w:rPr>
          <w:rFonts w:eastAsia="Arial Unicode MS" w:cs="Arial"/>
          <w:lang w:val="es-ES_tradnl"/>
        </w:rPr>
        <w:t>requisitos</w:t>
      </w:r>
      <w:r w:rsidR="00404ED4">
        <w:rPr>
          <w:rFonts w:eastAsia="Arial Unicode MS" w:cs="Arial"/>
          <w:lang w:val="es-ES_tradnl"/>
        </w:rPr>
        <w:t xml:space="preserve"> es totalmente independiente a</w:t>
      </w:r>
      <w:r w:rsidR="002C1B0B">
        <w:rPr>
          <w:rFonts w:eastAsia="Arial Unicode MS" w:cs="Arial"/>
          <w:lang w:val="es-ES_tradnl"/>
        </w:rPr>
        <w:t xml:space="preserve"> otros sistemas</w:t>
      </w:r>
      <w:r w:rsidR="004356AE">
        <w:rPr>
          <w:rFonts w:eastAsia="Arial Unicode MS" w:cs="Arial"/>
          <w:lang w:val="es-ES_tradnl"/>
        </w:rPr>
        <w:t>.</w:t>
      </w:r>
    </w:p>
    <w:p w14:paraId="7F0BADB6" w14:textId="77777777" w:rsidR="00AB37A0" w:rsidRDefault="002C1B0B" w:rsidP="004356AE">
      <w:pPr>
        <w:pStyle w:val="Textoindependiente"/>
        <w:tabs>
          <w:tab w:val="left" w:pos="142"/>
        </w:tabs>
        <w:spacing w:line="240" w:lineRule="auto"/>
        <w:ind w:left="0" w:firstLine="0"/>
        <w:rPr>
          <w:rFonts w:eastAsia="Arial Unicode MS" w:cs="Arial"/>
          <w:lang w:val="es-ES_tradnl"/>
        </w:rPr>
      </w:pPr>
      <w:r>
        <w:rPr>
          <w:rFonts w:eastAsia="Arial Unicode MS" w:cs="Arial"/>
          <w:lang w:val="es-ES_tradnl"/>
        </w:rPr>
        <w:t>El sistema interactuara sobre un navegador web</w:t>
      </w:r>
      <w:r w:rsidR="004356AE">
        <w:rPr>
          <w:rFonts w:eastAsia="Arial Unicode MS" w:cs="Arial"/>
          <w:lang w:val="es-ES_tradnl"/>
        </w:rPr>
        <w:t xml:space="preserve"> </w:t>
      </w:r>
      <w:r w:rsidR="000F6255">
        <w:rPr>
          <w:rFonts w:eastAsia="Arial Unicode MS" w:cs="Arial"/>
          <w:lang w:val="es-ES_tradnl"/>
        </w:rPr>
        <w:t>pero no depende de ninguno en especifico</w:t>
      </w:r>
    </w:p>
    <w:p w14:paraId="6834FB26" w14:textId="77777777" w:rsidR="00AB37A0" w:rsidRPr="00730B7D" w:rsidRDefault="00AB37A0" w:rsidP="004356AE">
      <w:pPr>
        <w:pStyle w:val="Textoindependiente"/>
        <w:tabs>
          <w:tab w:val="left" w:pos="142"/>
        </w:tabs>
        <w:spacing w:line="240" w:lineRule="auto"/>
        <w:ind w:left="0" w:firstLine="0"/>
        <w:rPr>
          <w:rFonts w:eastAsia="Arial Unicode MS" w:cs="Arial"/>
          <w:lang w:val="es-ES_tradnl"/>
        </w:rPr>
      </w:pPr>
    </w:p>
    <w:p w14:paraId="4D63758E" w14:textId="2455812D" w:rsidR="00F77B5C" w:rsidRDefault="00B66696" w:rsidP="00F77B5C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85" w:name="_Toc517372371"/>
      <w:bookmarkStart w:id="86" w:name="_Toc517373076"/>
      <w:bookmarkStart w:id="87" w:name="_Toc517379892"/>
      <w:bookmarkStart w:id="88" w:name="_Toc517638325"/>
      <w:bookmarkStart w:id="89" w:name="_Toc517681750"/>
      <w:r>
        <w:rPr>
          <w:lang w:val="es-ES_tradnl"/>
        </w:rPr>
        <w:t>Funciones del Producto</w:t>
      </w:r>
      <w:bookmarkEnd w:id="85"/>
      <w:bookmarkEnd w:id="86"/>
      <w:bookmarkEnd w:id="87"/>
      <w:bookmarkEnd w:id="88"/>
      <w:bookmarkEnd w:id="89"/>
    </w:p>
    <w:p w14:paraId="104BC19C" w14:textId="5F323479" w:rsidR="00EE5086" w:rsidRPr="001F61E9" w:rsidRDefault="00EE5086" w:rsidP="001F61E9">
      <w:r w:rsidRPr="001F61E9">
        <w:t>La principal funcionalidad del producto es la gestión de inventario de bodega junto con la realización de reserva para la compra de productos.</w:t>
      </w:r>
    </w:p>
    <w:p w14:paraId="5D039613" w14:textId="5ED80C00" w:rsidR="008A1AFB" w:rsidRDefault="008A1AFB" w:rsidP="008A1AFB">
      <w:pPr>
        <w:pStyle w:val="Textoindependiente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Ingresar</w:t>
      </w:r>
      <w:r w:rsidR="00F40B1C">
        <w:rPr>
          <w:lang w:val="es-ES_tradnl"/>
        </w:rPr>
        <w:t xml:space="preserve"> el producto al catalogo</w:t>
      </w:r>
    </w:p>
    <w:p w14:paraId="343D2618" w14:textId="76386064" w:rsidR="008A1AFB" w:rsidRDefault="008A1AFB" w:rsidP="008A1AFB">
      <w:pPr>
        <w:pStyle w:val="Textoindependiente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Consultar</w:t>
      </w:r>
      <w:r w:rsidR="00F40B1C">
        <w:rPr>
          <w:lang w:val="es-ES_tradnl"/>
        </w:rPr>
        <w:t xml:space="preserve"> por cierto producto del catálogo o por el proveedor</w:t>
      </w:r>
    </w:p>
    <w:p w14:paraId="6957D593" w14:textId="079903A6" w:rsidR="008A1AFB" w:rsidRDefault="008A1AFB" w:rsidP="008A1AFB">
      <w:pPr>
        <w:pStyle w:val="Textoindependiente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 xml:space="preserve">eliminar </w:t>
      </w:r>
      <w:r w:rsidR="00F40B1C">
        <w:rPr>
          <w:lang w:val="es-ES_tradnl"/>
        </w:rPr>
        <w:t>un producto del catalogo</w:t>
      </w:r>
    </w:p>
    <w:p w14:paraId="6338AB81" w14:textId="0FFD612F" w:rsidR="008A1AFB" w:rsidRDefault="00F40B1C" w:rsidP="008A1AFB">
      <w:pPr>
        <w:pStyle w:val="Textoindependiente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actualizar la información de un producto del catalogo</w:t>
      </w:r>
    </w:p>
    <w:p w14:paraId="432D38DC" w14:textId="0765C29E" w:rsidR="009A126F" w:rsidRDefault="000208FB" w:rsidP="009A126F">
      <w:pPr>
        <w:pStyle w:val="Textoindependiente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Reservar los productos</w:t>
      </w:r>
      <w:r w:rsidR="003D6FE2">
        <w:rPr>
          <w:lang w:val="es-ES_tradnl"/>
        </w:rPr>
        <w:t xml:space="preserve"> disponibles a la venta</w:t>
      </w:r>
      <w:r w:rsidR="00436178">
        <w:rPr>
          <w:lang w:val="es-ES_tradnl"/>
        </w:rPr>
        <w:t>.</w:t>
      </w:r>
    </w:p>
    <w:p w14:paraId="7D7792C9" w14:textId="4C1865CD" w:rsidR="00FA6D12" w:rsidRDefault="00FA6D12" w:rsidP="00AD77A4">
      <w:pPr>
        <w:spacing w:line="240" w:lineRule="auto"/>
        <w:rPr>
          <w:lang w:val="es-ES_tradnl"/>
        </w:rPr>
      </w:pPr>
    </w:p>
    <w:p w14:paraId="47A48598" w14:textId="77777777" w:rsidR="00FA6D12" w:rsidRDefault="00FA6D12" w:rsidP="00AD77A4">
      <w:pPr>
        <w:spacing w:line="240" w:lineRule="auto"/>
        <w:rPr>
          <w:lang w:val="es-ES_tradnl"/>
        </w:rPr>
      </w:pPr>
    </w:p>
    <w:p w14:paraId="67A67752" w14:textId="77777777" w:rsidR="00FA6D12" w:rsidRDefault="00FA6D12" w:rsidP="00AD77A4">
      <w:pPr>
        <w:spacing w:line="240" w:lineRule="auto"/>
        <w:rPr>
          <w:lang w:val="es-ES_tradnl"/>
        </w:rPr>
      </w:pPr>
    </w:p>
    <w:p w14:paraId="20EDDE64" w14:textId="77777777" w:rsidR="00FA6D12" w:rsidRDefault="00FA6D12" w:rsidP="00AD77A4">
      <w:pPr>
        <w:spacing w:line="240" w:lineRule="auto"/>
        <w:rPr>
          <w:lang w:val="es-ES_tradnl"/>
        </w:rPr>
      </w:pPr>
    </w:p>
    <w:p w14:paraId="4C3FDCFB" w14:textId="77777777" w:rsidR="00FA6D12" w:rsidRDefault="00FA6D12" w:rsidP="00AD77A4">
      <w:pPr>
        <w:spacing w:line="240" w:lineRule="auto"/>
        <w:rPr>
          <w:lang w:val="es-ES_tradnl"/>
        </w:rPr>
      </w:pPr>
    </w:p>
    <w:p w14:paraId="451F6C47" w14:textId="77777777" w:rsidR="00FA6D12" w:rsidRDefault="00FA6D12" w:rsidP="00AD77A4">
      <w:pPr>
        <w:spacing w:line="240" w:lineRule="auto"/>
        <w:rPr>
          <w:lang w:val="es-ES_tradnl"/>
        </w:rPr>
      </w:pPr>
    </w:p>
    <w:p w14:paraId="493C5E7A" w14:textId="77777777" w:rsidR="00FA6D12" w:rsidRDefault="00FA6D12" w:rsidP="00AD77A4">
      <w:pPr>
        <w:spacing w:line="240" w:lineRule="auto"/>
        <w:rPr>
          <w:lang w:val="es-ES_tradnl"/>
        </w:rPr>
      </w:pPr>
    </w:p>
    <w:p w14:paraId="13B0AEEF" w14:textId="7BC60E31" w:rsidR="00DB0247" w:rsidRDefault="00DB0247">
      <w:pPr>
        <w:rPr>
          <w:lang w:val="es-ES_tradnl"/>
        </w:rPr>
      </w:pPr>
      <w:r>
        <w:rPr>
          <w:lang w:val="es-ES_tradnl"/>
        </w:rPr>
        <w:br w:type="page"/>
      </w:r>
    </w:p>
    <w:p w14:paraId="781B6550" w14:textId="77777777" w:rsidR="00FA6D12" w:rsidRPr="009A126F" w:rsidRDefault="00FA6D12" w:rsidP="00AD77A4">
      <w:pPr>
        <w:spacing w:line="240" w:lineRule="auto"/>
        <w:rPr>
          <w:lang w:val="es-ES_tradnl"/>
        </w:rPr>
      </w:pPr>
    </w:p>
    <w:p w14:paraId="7BA1A4AB" w14:textId="45DB05A5" w:rsidR="00F77B5C" w:rsidRDefault="00CE1B66" w:rsidP="00F77B5C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90" w:name="_Toc517372372"/>
      <w:bookmarkStart w:id="91" w:name="_Toc517373077"/>
      <w:bookmarkStart w:id="92" w:name="_Toc517379893"/>
      <w:bookmarkStart w:id="93" w:name="_Toc517638326"/>
      <w:bookmarkStart w:id="94" w:name="_Toc517681751"/>
      <w:r>
        <w:rPr>
          <w:lang w:val="es-ES_tradnl"/>
        </w:rPr>
        <w:t>Características</w:t>
      </w:r>
      <w:r w:rsidR="001D1162">
        <w:rPr>
          <w:lang w:val="es-ES_tradnl"/>
        </w:rPr>
        <w:t xml:space="preserve"> de los Usuarios</w:t>
      </w:r>
      <w:bookmarkEnd w:id="90"/>
      <w:bookmarkEnd w:id="91"/>
      <w:bookmarkEnd w:id="92"/>
      <w:bookmarkEnd w:id="93"/>
      <w:bookmarkEnd w:id="94"/>
    </w:p>
    <w:p w14:paraId="61A37BBB" w14:textId="77777777" w:rsidR="008E0E67" w:rsidRPr="00AA60AF" w:rsidRDefault="008E0E67" w:rsidP="008E0E67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Cs w:val="22"/>
          <w:lang w:val="es-ES_tradnl"/>
        </w:rPr>
      </w:pPr>
      <w:r w:rsidRPr="00AA60AF">
        <w:rPr>
          <w:rFonts w:cs="Arial"/>
          <w:szCs w:val="22"/>
          <w:lang w:val="es-ES_tradnl"/>
        </w:rPr>
        <w:t>Los usuarios del sistema son:</w:t>
      </w:r>
    </w:p>
    <w:tbl>
      <w:tblPr>
        <w:tblStyle w:val="Tablaconcuadrcula"/>
        <w:tblW w:w="87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3260"/>
        <w:gridCol w:w="1134"/>
        <w:gridCol w:w="2552"/>
      </w:tblGrid>
      <w:tr w:rsidR="008E0E67" w:rsidRPr="00AA60AF" w14:paraId="0956641F" w14:textId="77777777" w:rsidTr="00C3520D">
        <w:tc>
          <w:tcPr>
            <w:tcW w:w="1843" w:type="dxa"/>
          </w:tcPr>
          <w:p w14:paraId="57CE9956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rPr>
                <w:rFonts w:cs="Arial"/>
                <w:b/>
                <w:szCs w:val="22"/>
                <w:lang w:val="es-ES_tradnl"/>
              </w:rPr>
            </w:pPr>
            <w:r w:rsidRPr="00AA60AF">
              <w:rPr>
                <w:rFonts w:cs="Arial"/>
                <w:b/>
                <w:szCs w:val="22"/>
                <w:lang w:val="es-ES_tradnl"/>
              </w:rPr>
              <w:t>Tipo de Usuario</w:t>
            </w:r>
          </w:p>
        </w:tc>
        <w:tc>
          <w:tcPr>
            <w:tcW w:w="3260" w:type="dxa"/>
          </w:tcPr>
          <w:p w14:paraId="2BDD615E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AA60AF">
              <w:rPr>
                <w:rFonts w:cs="Arial"/>
                <w:b/>
                <w:szCs w:val="22"/>
                <w:lang w:val="es-ES_tradnl"/>
              </w:rPr>
              <w:t>Descripción</w:t>
            </w:r>
          </w:p>
        </w:tc>
        <w:tc>
          <w:tcPr>
            <w:tcW w:w="1134" w:type="dxa"/>
          </w:tcPr>
          <w:p w14:paraId="66ED26EB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AA60AF">
              <w:rPr>
                <w:rFonts w:cs="Arial"/>
                <w:b/>
                <w:szCs w:val="22"/>
                <w:lang w:val="es-ES_tradnl"/>
              </w:rPr>
              <w:t># Actual</w:t>
            </w:r>
          </w:p>
        </w:tc>
        <w:tc>
          <w:tcPr>
            <w:tcW w:w="2552" w:type="dxa"/>
          </w:tcPr>
          <w:p w14:paraId="32FAE20F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AA60AF">
              <w:rPr>
                <w:rFonts w:cs="Arial"/>
                <w:b/>
                <w:szCs w:val="22"/>
                <w:lang w:val="es-ES_tradnl"/>
              </w:rPr>
              <w:t>Usuarios</w:t>
            </w:r>
          </w:p>
          <w:p w14:paraId="5DBF2760" w14:textId="1A05B310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proofErr w:type="spellStart"/>
            <w:r w:rsidRPr="00AA60AF">
              <w:rPr>
                <w:rFonts w:cs="Arial"/>
                <w:b/>
                <w:szCs w:val="22"/>
                <w:lang w:val="es-ES_tradnl"/>
              </w:rPr>
              <w:t>Contactables</w:t>
            </w:r>
            <w:proofErr w:type="spellEnd"/>
          </w:p>
        </w:tc>
      </w:tr>
      <w:tr w:rsidR="008E0E67" w:rsidRPr="00AA60AF" w14:paraId="5E64A07F" w14:textId="77777777" w:rsidTr="00C3520D">
        <w:tc>
          <w:tcPr>
            <w:tcW w:w="1843" w:type="dxa"/>
          </w:tcPr>
          <w:p w14:paraId="524BAF5C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i/>
                <w:szCs w:val="22"/>
                <w:lang w:val="es-ES_tradnl"/>
              </w:rPr>
              <w:t>Administrador</w:t>
            </w:r>
          </w:p>
        </w:tc>
        <w:tc>
          <w:tcPr>
            <w:tcW w:w="3260" w:type="dxa"/>
          </w:tcPr>
          <w:p w14:paraId="3C933BCE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El administrador tendrá acceso total a todas las bodegas de la empresa a través de la web, por donde podrá realizar todas las interacciones descritas en el alcance del proyecto.</w:t>
            </w:r>
          </w:p>
        </w:tc>
        <w:tc>
          <w:tcPr>
            <w:tcW w:w="1134" w:type="dxa"/>
          </w:tcPr>
          <w:p w14:paraId="776A3070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1</w:t>
            </w:r>
          </w:p>
        </w:tc>
        <w:tc>
          <w:tcPr>
            <w:tcW w:w="2552" w:type="dxa"/>
          </w:tcPr>
          <w:p w14:paraId="58B9D1FD" w14:textId="4D003F43" w:rsidR="008E0E67" w:rsidRPr="00AA60AF" w:rsidRDefault="009E47E8" w:rsidP="009E47E8">
            <w:pPr>
              <w:pStyle w:val="Encabezado"/>
              <w:tabs>
                <w:tab w:val="left" w:pos="142"/>
              </w:tabs>
              <w:spacing w:before="60" w:after="60" w:line="240" w:lineRule="auto"/>
              <w:jc w:val="both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  <w:lang w:val="es-ES_tradnl"/>
              </w:rPr>
              <w:t xml:space="preserve"> </w:t>
            </w:r>
          </w:p>
          <w:p w14:paraId="6BB9B192" w14:textId="77777777" w:rsidR="008E0E67" w:rsidRPr="00AA60AF" w:rsidRDefault="008E0E67" w:rsidP="00C3520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 w:val="16"/>
                <w:szCs w:val="16"/>
                <w:lang w:val="es-ES_tradnl"/>
              </w:rPr>
            </w:pPr>
          </w:p>
          <w:p w14:paraId="4DDE2600" w14:textId="77777777" w:rsidR="008E0E67" w:rsidRPr="00AA60AF" w:rsidRDefault="008E0E67" w:rsidP="009E47E8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 w:val="16"/>
                <w:szCs w:val="16"/>
                <w:lang w:val="es-ES_tradnl"/>
              </w:rPr>
            </w:pPr>
          </w:p>
        </w:tc>
      </w:tr>
      <w:tr w:rsidR="008E0E67" w:rsidRPr="00AA60AF" w14:paraId="58B2C177" w14:textId="77777777" w:rsidTr="00C3520D">
        <w:tc>
          <w:tcPr>
            <w:tcW w:w="1843" w:type="dxa"/>
          </w:tcPr>
          <w:p w14:paraId="556E0173" w14:textId="77777777" w:rsidR="008E0E67" w:rsidRPr="006A73AB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i/>
                <w:szCs w:val="22"/>
                <w:lang w:val="es-ES_tradnl"/>
              </w:rPr>
            </w:pPr>
            <w:r w:rsidRPr="006A73AB">
              <w:rPr>
                <w:rFonts w:cs="Arial"/>
                <w:i/>
                <w:szCs w:val="22"/>
                <w:lang w:val="es-ES_tradnl"/>
              </w:rPr>
              <w:t>Controlador de bodega</w:t>
            </w:r>
          </w:p>
        </w:tc>
        <w:tc>
          <w:tcPr>
            <w:tcW w:w="3260" w:type="dxa"/>
          </w:tcPr>
          <w:p w14:paraId="783A8665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El controlador de bodega tendrá acceso solamente a la bodega asignada, y solo podrá realizar consultas, actualizar un producto y exportar a planillas Excel.</w:t>
            </w:r>
          </w:p>
        </w:tc>
        <w:tc>
          <w:tcPr>
            <w:tcW w:w="1134" w:type="dxa"/>
          </w:tcPr>
          <w:p w14:paraId="7842C6ED" w14:textId="77777777" w:rsidR="008E0E67" w:rsidRPr="00AA60AF" w:rsidRDefault="008E0E6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2</w:t>
            </w:r>
          </w:p>
        </w:tc>
        <w:tc>
          <w:tcPr>
            <w:tcW w:w="2552" w:type="dxa"/>
          </w:tcPr>
          <w:p w14:paraId="34D66437" w14:textId="77777777" w:rsidR="008E0E67" w:rsidRPr="00AA60AF" w:rsidRDefault="008E0E67" w:rsidP="00C3520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  <w:lang w:val="es-ES_tradnl"/>
              </w:rPr>
              <w:t>Alan Prado</w:t>
            </w:r>
          </w:p>
          <w:p w14:paraId="1FCF5E09" w14:textId="77777777" w:rsidR="008E0E67" w:rsidRPr="00AA60AF" w:rsidRDefault="008E0E67" w:rsidP="00C3520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AA60AF">
              <w:rPr>
                <w:rFonts w:cs="Arial"/>
                <w:b/>
                <w:sz w:val="16"/>
                <w:szCs w:val="16"/>
                <w:lang w:val="es-ES_tradnl"/>
              </w:rPr>
              <w:t>alan.</w:t>
            </w:r>
            <w:r>
              <w:rPr>
                <w:rFonts w:cs="Arial"/>
                <w:b/>
                <w:sz w:val="16"/>
                <w:szCs w:val="16"/>
                <w:lang w:val="es-ES_tradnl"/>
              </w:rPr>
              <w:t>prado</w:t>
            </w:r>
            <w:r w:rsidRPr="00AA60AF">
              <w:rPr>
                <w:rFonts w:cs="Arial"/>
                <w:b/>
                <w:sz w:val="16"/>
                <w:szCs w:val="16"/>
                <w:lang w:val="es-ES_tradnl"/>
              </w:rPr>
              <w:t>@gmail.com</w:t>
            </w:r>
          </w:p>
          <w:p w14:paraId="715740C1" w14:textId="77777777" w:rsidR="008E0E67" w:rsidRDefault="008E0E67" w:rsidP="00C3520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ES_tradnl"/>
              </w:rPr>
              <w:t>Matias</w:t>
            </w:r>
            <w:proofErr w:type="spellEnd"/>
            <w:r>
              <w:rPr>
                <w:rFonts w:cs="Arial"/>
                <w:sz w:val="16"/>
                <w:szCs w:val="16"/>
                <w:lang w:val="es-ES_tradnl"/>
              </w:rPr>
              <w:t xml:space="preserve"> Ruiz</w:t>
            </w:r>
          </w:p>
          <w:p w14:paraId="3B5C22E0" w14:textId="77777777" w:rsidR="008E0E67" w:rsidRPr="00AA60AF" w:rsidRDefault="008E0E67" w:rsidP="00C3520D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AA60AF">
              <w:rPr>
                <w:rFonts w:cs="Arial"/>
                <w:b/>
                <w:sz w:val="16"/>
                <w:szCs w:val="16"/>
                <w:lang w:val="es-ES_tradnl"/>
              </w:rPr>
              <w:t>Matias</w:t>
            </w:r>
            <w:r>
              <w:rPr>
                <w:rFonts w:cs="Arial"/>
                <w:b/>
                <w:sz w:val="16"/>
                <w:szCs w:val="16"/>
                <w:lang w:val="es-ES_tradnl"/>
              </w:rPr>
              <w:t>.ruiz</w:t>
            </w:r>
            <w:r w:rsidRPr="00AA60AF">
              <w:rPr>
                <w:rFonts w:cs="Arial"/>
                <w:b/>
                <w:sz w:val="16"/>
                <w:szCs w:val="16"/>
                <w:lang w:val="es-ES_tradnl"/>
              </w:rPr>
              <w:t>@hotmail.com</w:t>
            </w:r>
          </w:p>
        </w:tc>
      </w:tr>
      <w:tr w:rsidR="00620157" w:rsidRPr="00AA60AF" w14:paraId="30F78AC9" w14:textId="77777777" w:rsidTr="00C3520D">
        <w:tc>
          <w:tcPr>
            <w:tcW w:w="1843" w:type="dxa"/>
          </w:tcPr>
          <w:p w14:paraId="413416E1" w14:textId="4B878774" w:rsidR="00620157" w:rsidRPr="006A73AB" w:rsidRDefault="00EF541E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i/>
                <w:szCs w:val="22"/>
                <w:lang w:val="es-ES_tradnl"/>
              </w:rPr>
            </w:pPr>
            <w:r>
              <w:rPr>
                <w:rFonts w:cs="Arial"/>
                <w:i/>
                <w:szCs w:val="22"/>
                <w:lang w:val="es-ES_tradnl"/>
              </w:rPr>
              <w:t>Cliente</w:t>
            </w:r>
          </w:p>
        </w:tc>
        <w:tc>
          <w:tcPr>
            <w:tcW w:w="3260" w:type="dxa"/>
          </w:tcPr>
          <w:p w14:paraId="065E9008" w14:textId="5EB4DFE8" w:rsidR="00620157" w:rsidRDefault="00C728C7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El usuario podrá registrase</w:t>
            </w:r>
            <w:r w:rsidR="007E1DF4">
              <w:rPr>
                <w:rFonts w:cs="Arial"/>
                <w:szCs w:val="22"/>
                <w:lang w:val="es-ES_tradnl"/>
              </w:rPr>
              <w:t xml:space="preserve"> y hacer reservas de productos</w:t>
            </w:r>
            <w:r w:rsidR="00E469F2">
              <w:rPr>
                <w:rFonts w:cs="Arial"/>
                <w:szCs w:val="22"/>
                <w:lang w:val="es-ES_tradnl"/>
              </w:rPr>
              <w:t>.</w:t>
            </w:r>
          </w:p>
        </w:tc>
        <w:tc>
          <w:tcPr>
            <w:tcW w:w="1134" w:type="dxa"/>
          </w:tcPr>
          <w:p w14:paraId="74C831A9" w14:textId="29644C14" w:rsidR="00620157" w:rsidRDefault="00EF541E" w:rsidP="00C3520D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3</w:t>
            </w:r>
          </w:p>
        </w:tc>
        <w:tc>
          <w:tcPr>
            <w:tcW w:w="2552" w:type="dxa"/>
          </w:tcPr>
          <w:p w14:paraId="3F26076C" w14:textId="0FE5BCC4" w:rsidR="00620157" w:rsidRDefault="00C846CB" w:rsidP="00C846CB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0"/>
              <w:jc w:val="both"/>
              <w:rPr>
                <w:rFonts w:cs="Arial"/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  <w:lang w:val="es-ES_tradnl"/>
              </w:rPr>
              <w:t xml:space="preserve"> </w:t>
            </w:r>
          </w:p>
        </w:tc>
      </w:tr>
    </w:tbl>
    <w:p w14:paraId="2AB07DA1" w14:textId="77777777" w:rsidR="00FA6D12" w:rsidRDefault="00FA6D12" w:rsidP="008E0E67">
      <w:pPr>
        <w:pStyle w:val="Lista"/>
        <w:numPr>
          <w:ilvl w:val="0"/>
          <w:numId w:val="0"/>
        </w:numPr>
        <w:tabs>
          <w:tab w:val="left" w:pos="142"/>
        </w:tabs>
        <w:spacing w:line="240" w:lineRule="auto"/>
        <w:rPr>
          <w:rFonts w:cs="Arial"/>
          <w:color w:val="003366"/>
          <w:szCs w:val="22"/>
          <w:lang w:val="es-ES_tradnl"/>
        </w:rPr>
      </w:pPr>
    </w:p>
    <w:p w14:paraId="20BF93E6" w14:textId="16705C0E" w:rsidR="00650708" w:rsidRPr="00AA60AF" w:rsidRDefault="009F22B9" w:rsidP="00650708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Cs w:val="22"/>
          <w:lang w:val="es-ES_tradnl"/>
        </w:rPr>
      </w:pPr>
      <w:r>
        <w:rPr>
          <w:rFonts w:cs="Arial"/>
          <w:szCs w:val="22"/>
          <w:lang w:val="es-ES_tradnl"/>
        </w:rPr>
        <w:t>Características de los usuarios</w:t>
      </w:r>
      <w:r w:rsidR="00650708" w:rsidRPr="00AA60AF">
        <w:rPr>
          <w:rFonts w:cs="Arial"/>
          <w:szCs w:val="22"/>
          <w:lang w:val="es-ES_tradnl"/>
        </w:rPr>
        <w:t>:</w:t>
      </w:r>
    </w:p>
    <w:tbl>
      <w:tblPr>
        <w:tblStyle w:val="Tablaconcuadrcula"/>
        <w:tblW w:w="87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580"/>
        <w:gridCol w:w="1814"/>
        <w:gridCol w:w="2552"/>
      </w:tblGrid>
      <w:tr w:rsidR="00650708" w:rsidRPr="00AA60AF" w14:paraId="3D7AB68B" w14:textId="77777777" w:rsidTr="00374260">
        <w:tc>
          <w:tcPr>
            <w:tcW w:w="1843" w:type="dxa"/>
          </w:tcPr>
          <w:p w14:paraId="70999626" w14:textId="7D778DF9" w:rsidR="00650708" w:rsidRPr="00AA60AF" w:rsidRDefault="003C2737" w:rsidP="003C2737">
            <w:pPr>
              <w:tabs>
                <w:tab w:val="left" w:pos="142"/>
              </w:tabs>
              <w:spacing w:before="40" w:after="40" w:line="240" w:lineRule="auto"/>
              <w:ind w:left="0" w:firstLine="0"/>
              <w:jc w:val="center"/>
              <w:rPr>
                <w:rFonts w:cs="Arial"/>
                <w:b/>
                <w:szCs w:val="22"/>
                <w:lang w:val="es-ES_tradnl"/>
              </w:rPr>
            </w:pPr>
            <w:r>
              <w:rPr>
                <w:rFonts w:cs="Arial"/>
                <w:b/>
                <w:szCs w:val="22"/>
                <w:lang w:val="es-ES_tradnl"/>
              </w:rPr>
              <w:t xml:space="preserve">Tipo de </w:t>
            </w:r>
            <w:r w:rsidR="00650708" w:rsidRPr="00AA60AF">
              <w:rPr>
                <w:rFonts w:cs="Arial"/>
                <w:b/>
                <w:szCs w:val="22"/>
                <w:lang w:val="es-ES_tradnl"/>
              </w:rPr>
              <w:t>Usuario</w:t>
            </w:r>
          </w:p>
        </w:tc>
        <w:tc>
          <w:tcPr>
            <w:tcW w:w="2580" w:type="dxa"/>
          </w:tcPr>
          <w:p w14:paraId="4F222777" w14:textId="297B108B" w:rsidR="00650708" w:rsidRPr="00AA60AF" w:rsidRDefault="00374260" w:rsidP="003C2737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center"/>
              <w:rPr>
                <w:rFonts w:cs="Arial"/>
                <w:b/>
                <w:szCs w:val="22"/>
                <w:lang w:val="es-ES_tradnl"/>
              </w:rPr>
            </w:pPr>
            <w:r>
              <w:rPr>
                <w:rFonts w:cs="Arial"/>
                <w:b/>
                <w:szCs w:val="22"/>
                <w:lang w:val="es-ES_tradnl"/>
              </w:rPr>
              <w:t>Nivel Educacional</w:t>
            </w:r>
          </w:p>
        </w:tc>
        <w:tc>
          <w:tcPr>
            <w:tcW w:w="1814" w:type="dxa"/>
          </w:tcPr>
          <w:p w14:paraId="6C50DD37" w14:textId="75F234B8" w:rsidR="00650708" w:rsidRPr="00AA60AF" w:rsidRDefault="00374260" w:rsidP="003C2737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center"/>
              <w:rPr>
                <w:rFonts w:cs="Arial"/>
                <w:b/>
                <w:szCs w:val="22"/>
                <w:lang w:val="es-ES_tradnl"/>
              </w:rPr>
            </w:pPr>
            <w:r>
              <w:rPr>
                <w:rFonts w:cs="Arial"/>
                <w:b/>
                <w:szCs w:val="22"/>
                <w:lang w:val="es-ES_tradnl"/>
              </w:rPr>
              <w:t>Experiencia</w:t>
            </w:r>
          </w:p>
        </w:tc>
        <w:tc>
          <w:tcPr>
            <w:tcW w:w="2552" w:type="dxa"/>
          </w:tcPr>
          <w:p w14:paraId="374A6E6A" w14:textId="073C8242" w:rsidR="00650708" w:rsidRPr="00AA60AF" w:rsidRDefault="003C2737" w:rsidP="003C2737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center"/>
              <w:rPr>
                <w:rFonts w:cs="Arial"/>
                <w:b/>
                <w:szCs w:val="22"/>
                <w:lang w:val="es-ES_tradnl"/>
              </w:rPr>
            </w:pPr>
            <w:r>
              <w:rPr>
                <w:rFonts w:cs="Arial"/>
                <w:b/>
                <w:szCs w:val="22"/>
                <w:lang w:val="es-ES_tradnl"/>
              </w:rPr>
              <w:t>Experiencia</w:t>
            </w:r>
            <w:r w:rsidR="00374260">
              <w:rPr>
                <w:rFonts w:cs="Arial"/>
                <w:b/>
                <w:szCs w:val="22"/>
                <w:lang w:val="es-ES_tradnl"/>
              </w:rPr>
              <w:t xml:space="preserve"> </w:t>
            </w:r>
            <w:r>
              <w:rPr>
                <w:rFonts w:cs="Arial"/>
                <w:b/>
                <w:szCs w:val="22"/>
                <w:lang w:val="es-ES_tradnl"/>
              </w:rPr>
              <w:t>técnica</w:t>
            </w:r>
          </w:p>
        </w:tc>
      </w:tr>
      <w:tr w:rsidR="00A95273" w:rsidRPr="00AA60AF" w14:paraId="1AFDD925" w14:textId="77777777" w:rsidTr="00374260">
        <w:tc>
          <w:tcPr>
            <w:tcW w:w="1843" w:type="dxa"/>
          </w:tcPr>
          <w:p w14:paraId="27B9CAC3" w14:textId="77777777" w:rsidR="00A95273" w:rsidRPr="00AA60AF" w:rsidRDefault="00A95273" w:rsidP="00A95273">
            <w:pPr>
              <w:tabs>
                <w:tab w:val="left" w:pos="142"/>
              </w:tabs>
              <w:spacing w:before="40" w:after="40" w:line="240" w:lineRule="auto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i/>
                <w:szCs w:val="22"/>
                <w:lang w:val="es-ES_tradnl"/>
              </w:rPr>
              <w:t>Administrador</w:t>
            </w:r>
          </w:p>
        </w:tc>
        <w:tc>
          <w:tcPr>
            <w:tcW w:w="2580" w:type="dxa"/>
          </w:tcPr>
          <w:p w14:paraId="1DA473A2" w14:textId="140B7CDE" w:rsidR="00A95273" w:rsidRPr="00AA60AF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Tener cursado una carrera a fin con administración.</w:t>
            </w:r>
          </w:p>
        </w:tc>
        <w:tc>
          <w:tcPr>
            <w:tcW w:w="1814" w:type="dxa"/>
          </w:tcPr>
          <w:p w14:paraId="48F4CAB1" w14:textId="06F9D938" w:rsidR="00A95273" w:rsidRPr="00AA60AF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Debe de ser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alfabeta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digital </w:t>
            </w:r>
          </w:p>
        </w:tc>
        <w:tc>
          <w:tcPr>
            <w:tcW w:w="2552" w:type="dxa"/>
          </w:tcPr>
          <w:p w14:paraId="5E7DCBBC" w14:textId="1C3B33AF" w:rsidR="00A95273" w:rsidRPr="00AA60AF" w:rsidRDefault="00A95273" w:rsidP="00A95273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sz w:val="16"/>
                <w:szCs w:val="16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El uso adecuado de un computador</w:t>
            </w:r>
          </w:p>
        </w:tc>
      </w:tr>
      <w:tr w:rsidR="00A95273" w:rsidRPr="00AA60AF" w14:paraId="3507F375" w14:textId="77777777" w:rsidTr="00374260">
        <w:tc>
          <w:tcPr>
            <w:tcW w:w="1843" w:type="dxa"/>
          </w:tcPr>
          <w:p w14:paraId="17801EDC" w14:textId="77777777" w:rsidR="00A95273" w:rsidRPr="006A73AB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0"/>
              <w:jc w:val="both"/>
              <w:rPr>
                <w:rFonts w:cs="Arial"/>
                <w:i/>
                <w:szCs w:val="22"/>
                <w:lang w:val="es-ES_tradnl"/>
              </w:rPr>
            </w:pPr>
            <w:r w:rsidRPr="006A73AB">
              <w:rPr>
                <w:rFonts w:cs="Arial"/>
                <w:i/>
                <w:szCs w:val="22"/>
                <w:lang w:val="es-ES_tradnl"/>
              </w:rPr>
              <w:t>Controlador de bodega</w:t>
            </w:r>
          </w:p>
        </w:tc>
        <w:tc>
          <w:tcPr>
            <w:tcW w:w="2580" w:type="dxa"/>
          </w:tcPr>
          <w:p w14:paraId="292C9D2A" w14:textId="343BF3ED" w:rsidR="00A95273" w:rsidRPr="00AA60AF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0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Tener cursado un curso de administración de bodega o control de inventario.</w:t>
            </w:r>
          </w:p>
        </w:tc>
        <w:tc>
          <w:tcPr>
            <w:tcW w:w="1814" w:type="dxa"/>
          </w:tcPr>
          <w:p w14:paraId="2F96136C" w14:textId="6669E10F" w:rsidR="00A95273" w:rsidRPr="00AA60AF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Debe de ser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alfabeta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digital </w:t>
            </w:r>
          </w:p>
        </w:tc>
        <w:tc>
          <w:tcPr>
            <w:tcW w:w="2552" w:type="dxa"/>
          </w:tcPr>
          <w:p w14:paraId="567080BF" w14:textId="527B6BAA" w:rsidR="00A95273" w:rsidRPr="00AA60AF" w:rsidRDefault="00A95273" w:rsidP="00A95273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142"/>
              <w:jc w:val="both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El uso adecuado de un computador</w:t>
            </w:r>
          </w:p>
        </w:tc>
      </w:tr>
      <w:tr w:rsidR="00A95273" w:rsidRPr="00AA60AF" w14:paraId="296E27E8" w14:textId="77777777" w:rsidTr="00374260">
        <w:tc>
          <w:tcPr>
            <w:tcW w:w="1843" w:type="dxa"/>
          </w:tcPr>
          <w:p w14:paraId="0D13A1B4" w14:textId="77777777" w:rsidR="00A95273" w:rsidRPr="006A73AB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i/>
                <w:szCs w:val="22"/>
                <w:lang w:val="es-ES_tradnl"/>
              </w:rPr>
            </w:pPr>
            <w:r>
              <w:rPr>
                <w:rFonts w:cs="Arial"/>
                <w:i/>
                <w:szCs w:val="22"/>
                <w:lang w:val="es-ES_tradnl"/>
              </w:rPr>
              <w:t>Cliente</w:t>
            </w:r>
          </w:p>
        </w:tc>
        <w:tc>
          <w:tcPr>
            <w:tcW w:w="2580" w:type="dxa"/>
          </w:tcPr>
          <w:p w14:paraId="452F33D5" w14:textId="49218A0B" w:rsidR="00A95273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Debe de ser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alfabeta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digital </w:t>
            </w:r>
          </w:p>
        </w:tc>
        <w:tc>
          <w:tcPr>
            <w:tcW w:w="1814" w:type="dxa"/>
          </w:tcPr>
          <w:p w14:paraId="3EE44A1F" w14:textId="70813C11" w:rsidR="00A95273" w:rsidRDefault="00A95273" w:rsidP="00A95273">
            <w:pPr>
              <w:tabs>
                <w:tab w:val="left" w:pos="142"/>
              </w:tabs>
              <w:spacing w:before="40" w:after="40"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 xml:space="preserve">Debe de ser </w:t>
            </w:r>
            <w:proofErr w:type="spellStart"/>
            <w:r>
              <w:rPr>
                <w:rFonts w:cs="Arial"/>
                <w:szCs w:val="22"/>
                <w:lang w:val="es-ES_tradnl"/>
              </w:rPr>
              <w:t>alfabeta</w:t>
            </w:r>
            <w:proofErr w:type="spellEnd"/>
            <w:r>
              <w:rPr>
                <w:rFonts w:cs="Arial"/>
                <w:szCs w:val="22"/>
                <w:lang w:val="es-ES_tradnl"/>
              </w:rPr>
              <w:t xml:space="preserve"> digital </w:t>
            </w:r>
          </w:p>
        </w:tc>
        <w:tc>
          <w:tcPr>
            <w:tcW w:w="2552" w:type="dxa"/>
          </w:tcPr>
          <w:p w14:paraId="56FC55A3" w14:textId="24B5233C" w:rsidR="00A95273" w:rsidRDefault="00A95273" w:rsidP="00A95273">
            <w:pPr>
              <w:pStyle w:val="Encabezado"/>
              <w:tabs>
                <w:tab w:val="left" w:pos="142"/>
              </w:tabs>
              <w:spacing w:before="60" w:after="60" w:line="240" w:lineRule="auto"/>
              <w:ind w:left="0" w:firstLine="0"/>
              <w:jc w:val="both"/>
              <w:rPr>
                <w:rFonts w:cs="Arial"/>
                <w:sz w:val="16"/>
                <w:szCs w:val="16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Ninguna</w:t>
            </w:r>
          </w:p>
        </w:tc>
      </w:tr>
    </w:tbl>
    <w:p w14:paraId="6908AB93" w14:textId="77777777" w:rsidR="00FE0ADD" w:rsidRPr="00730B7D" w:rsidRDefault="00FE0ADD" w:rsidP="008E0E67">
      <w:pPr>
        <w:pStyle w:val="Lista"/>
        <w:numPr>
          <w:ilvl w:val="0"/>
          <w:numId w:val="0"/>
        </w:numPr>
        <w:tabs>
          <w:tab w:val="left" w:pos="142"/>
        </w:tabs>
        <w:spacing w:line="240" w:lineRule="auto"/>
        <w:rPr>
          <w:rFonts w:cs="Arial"/>
          <w:color w:val="003366"/>
          <w:szCs w:val="22"/>
          <w:lang w:val="es-ES_tradnl"/>
        </w:rPr>
      </w:pPr>
    </w:p>
    <w:p w14:paraId="71B9470B" w14:textId="77777777" w:rsidR="008E0E67" w:rsidRDefault="008E0E67" w:rsidP="008E0E67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Cs w:val="22"/>
          <w:lang w:val="es-ES_tradnl"/>
        </w:rPr>
      </w:pPr>
      <w:r w:rsidRPr="006630ED">
        <w:rPr>
          <w:rFonts w:cs="Arial"/>
          <w:szCs w:val="22"/>
          <w:lang w:val="es-ES_tradnl"/>
        </w:rPr>
        <w:t>El siguiente esquema refleja la interacción de cada usuario con los módulos del sistema:</w:t>
      </w:r>
      <w:r>
        <w:rPr>
          <w:rFonts w:cs="Arial"/>
          <w:szCs w:val="22"/>
          <w:lang w:val="es-ES_tradnl"/>
        </w:rPr>
        <w:t xml:space="preserve"> </w:t>
      </w:r>
    </w:p>
    <w:p w14:paraId="6BE75985" w14:textId="466C5A3D" w:rsidR="008E0E67" w:rsidRDefault="007901A2" w:rsidP="008E0E67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Cs w:val="22"/>
          <w:lang w:val="es-ES_tradnl"/>
        </w:rPr>
      </w:pPr>
      <w:r>
        <w:rPr>
          <w:noProof/>
        </w:rPr>
        <w:object w:dxaOrig="5431" w:dyaOrig="8940" w14:anchorId="7AAEC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09.8pt;height:291.7pt;mso-width-percent:0;mso-height-percent:0;mso-width-percent:0;mso-height-percent:0" o:ole="">
            <v:imagedata r:id="rId12" o:title=""/>
          </v:shape>
          <o:OLEObject Type="Embed" ProgID="Visio.Drawing.15" ShapeID="_x0000_i1026" DrawAspect="Content" ObjectID="_1591423678" r:id="rId13"/>
        </w:object>
      </w:r>
    </w:p>
    <w:p w14:paraId="25622C25" w14:textId="77777777" w:rsidR="008E0E67" w:rsidRDefault="008E0E67" w:rsidP="008E0E67">
      <w:pPr>
        <w:pStyle w:val="Lista"/>
        <w:numPr>
          <w:ilvl w:val="0"/>
          <w:numId w:val="0"/>
        </w:numPr>
        <w:tabs>
          <w:tab w:val="left" w:pos="142"/>
        </w:tabs>
        <w:spacing w:line="240" w:lineRule="auto"/>
        <w:ind w:firstLine="142"/>
        <w:rPr>
          <w:rFonts w:cs="Arial"/>
          <w:szCs w:val="22"/>
          <w:lang w:val="es-ES_tradnl"/>
        </w:rPr>
      </w:pPr>
    </w:p>
    <w:p w14:paraId="5C23CA14" w14:textId="0379C48C" w:rsidR="00182F62" w:rsidRPr="00D17527" w:rsidRDefault="005A1F5D" w:rsidP="00D17527">
      <w:pPr>
        <w:rPr>
          <w:rFonts w:cs="Arial"/>
          <w:b/>
          <w:bCs/>
          <w:sz w:val="28"/>
          <w:szCs w:val="28"/>
          <w:lang w:val="es-ES_tradnl"/>
        </w:rPr>
      </w:pPr>
      <w:bookmarkStart w:id="95" w:name="_Toc517372373"/>
      <w:bookmarkStart w:id="96" w:name="_Toc517373078"/>
      <w:bookmarkStart w:id="97" w:name="_Toc517379894"/>
      <w:bookmarkStart w:id="98" w:name="_Toc517638327"/>
      <w:r>
        <w:rPr>
          <w:lang w:val="es-ES_tradnl"/>
        </w:rPr>
        <w:br w:type="page"/>
      </w:r>
    </w:p>
    <w:p w14:paraId="03373D65" w14:textId="1B44FCEB" w:rsidR="00F77B5C" w:rsidRDefault="00182F62" w:rsidP="00182F62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99" w:name="_Toc517681752"/>
      <w:r>
        <w:rPr>
          <w:lang w:val="es-ES_tradnl"/>
        </w:rPr>
        <w:lastRenderedPageBreak/>
        <w:t>Restricciones.</w:t>
      </w:r>
      <w:bookmarkEnd w:id="95"/>
      <w:bookmarkEnd w:id="96"/>
      <w:bookmarkEnd w:id="97"/>
      <w:bookmarkEnd w:id="98"/>
      <w:bookmarkEnd w:id="99"/>
    </w:p>
    <w:p w14:paraId="4FB21998" w14:textId="77777777" w:rsidR="0045452D" w:rsidRPr="0045452D" w:rsidRDefault="0045452D" w:rsidP="00DC317C">
      <w:pPr>
        <w:pStyle w:val="Textoindependiente"/>
        <w:ind w:left="0" w:firstLine="0"/>
        <w:rPr>
          <w:lang w:val="es-ES_tradnl"/>
        </w:rPr>
      </w:pPr>
    </w:p>
    <w:p w14:paraId="7384FD66" w14:textId="6A9649F7" w:rsidR="00806789" w:rsidRPr="00806789" w:rsidRDefault="00B57EC0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>Políticas de la empresa</w:t>
      </w:r>
      <w:r>
        <w:rPr>
          <w:lang w:val="es-ES_tradnl"/>
        </w:rPr>
        <w:t>:</w:t>
      </w:r>
      <w:r w:rsidR="00AA0A8D">
        <w:rPr>
          <w:lang w:val="es-ES_tradnl"/>
        </w:rPr>
        <w:t xml:space="preserve"> </w:t>
      </w:r>
      <w:r w:rsidR="00E36F86">
        <w:rPr>
          <w:lang w:val="es-ES_tradnl"/>
        </w:rPr>
        <w:t xml:space="preserve">Solo los </w:t>
      </w:r>
      <w:r w:rsidR="00712358">
        <w:rPr>
          <w:lang w:val="es-ES_tradnl"/>
        </w:rPr>
        <w:t>usuarios registrado</w:t>
      </w:r>
      <w:r w:rsidR="00630FFF">
        <w:rPr>
          <w:lang w:val="es-ES_tradnl"/>
        </w:rPr>
        <w:t>s</w:t>
      </w:r>
      <w:r w:rsidR="00BC6081">
        <w:rPr>
          <w:lang w:val="es-ES_tradnl"/>
        </w:rPr>
        <w:t xml:space="preserve"> en la plataforma pueden reservar.</w:t>
      </w:r>
    </w:p>
    <w:p w14:paraId="5DC45058" w14:textId="47EDEAD9" w:rsidR="00132907" w:rsidRDefault="00132907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>Limitaciones de Hardware</w:t>
      </w:r>
      <w:r w:rsidR="00D51E5D" w:rsidRPr="00A17B3F">
        <w:rPr>
          <w:b/>
          <w:lang w:val="es-ES_tradnl"/>
        </w:rPr>
        <w:t>:</w:t>
      </w:r>
      <w:r w:rsidR="00790B73">
        <w:rPr>
          <w:lang w:val="es-ES_tradnl"/>
        </w:rPr>
        <w:t xml:space="preserve"> El servidor en donde se ejecuta la aplicación ha de ser un mínimo de capacidad para que la aplicación pueda ejecutarse fluidamente con 30 peticiones por segundo.</w:t>
      </w:r>
    </w:p>
    <w:p w14:paraId="5BA79830" w14:textId="64D60C86" w:rsidR="005A2EA6" w:rsidRDefault="004F26B4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>Protocolos de comunicación:</w:t>
      </w:r>
      <w:r>
        <w:rPr>
          <w:lang w:val="es-ES_tradnl"/>
        </w:rPr>
        <w:t xml:space="preserve"> Se </w:t>
      </w:r>
      <w:r w:rsidR="00AA7A83">
        <w:rPr>
          <w:lang w:val="es-ES_tradnl"/>
        </w:rPr>
        <w:t>utilizará</w:t>
      </w:r>
      <w:r>
        <w:rPr>
          <w:lang w:val="es-ES_tradnl"/>
        </w:rPr>
        <w:t xml:space="preserve"> el protocolo HTTPS</w:t>
      </w:r>
      <w:r w:rsidR="006B4BBE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 w:rsidR="00C316A2" w:rsidRPr="00C316A2">
        <w:rPr>
          <w:lang w:val="es-ES_tradnl"/>
        </w:rPr>
        <w:t>Hypertext</w:t>
      </w:r>
      <w:proofErr w:type="spellEnd"/>
      <w:r w:rsidR="00C316A2" w:rsidRPr="00C316A2">
        <w:rPr>
          <w:lang w:val="es-ES_tradnl"/>
        </w:rPr>
        <w:t xml:space="preserve"> </w:t>
      </w:r>
      <w:proofErr w:type="spellStart"/>
      <w:r w:rsidR="00C316A2" w:rsidRPr="00C316A2">
        <w:rPr>
          <w:lang w:val="es-ES_tradnl"/>
        </w:rPr>
        <w:t>Transport</w:t>
      </w:r>
      <w:proofErr w:type="spellEnd"/>
      <w:r w:rsidR="00C316A2" w:rsidRPr="00C316A2">
        <w:rPr>
          <w:lang w:val="es-ES_tradnl"/>
        </w:rPr>
        <w:t xml:space="preserve"> </w:t>
      </w:r>
      <w:proofErr w:type="spellStart"/>
      <w:r w:rsidR="00C316A2" w:rsidRPr="00C316A2">
        <w:rPr>
          <w:lang w:val="es-ES_tradnl"/>
        </w:rPr>
        <w:t>Protocol</w:t>
      </w:r>
      <w:proofErr w:type="spellEnd"/>
      <w:r w:rsidR="00C316A2" w:rsidRPr="00C316A2">
        <w:rPr>
          <w:lang w:val="es-ES_tradnl"/>
        </w:rPr>
        <w:t xml:space="preserve"> </w:t>
      </w:r>
      <w:proofErr w:type="spellStart"/>
      <w:r w:rsidR="00C316A2" w:rsidRPr="00C316A2">
        <w:rPr>
          <w:lang w:val="es-ES_tradnl"/>
        </w:rPr>
        <w:t>Secure</w:t>
      </w:r>
      <w:proofErr w:type="spellEnd"/>
      <w:r>
        <w:rPr>
          <w:lang w:val="es-ES_tradnl"/>
        </w:rPr>
        <w:t>)</w:t>
      </w:r>
    </w:p>
    <w:p w14:paraId="6A073850" w14:textId="347A013C" w:rsidR="00382214" w:rsidRDefault="00382214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>Operaciones paralelas:</w:t>
      </w:r>
      <w:r w:rsidR="00D016B0" w:rsidRPr="00A17B3F">
        <w:rPr>
          <w:b/>
          <w:lang w:val="es-ES_tradnl"/>
        </w:rPr>
        <w:t xml:space="preserve"> </w:t>
      </w:r>
      <w:r w:rsidR="00A92476">
        <w:rPr>
          <w:lang w:val="es-ES_tradnl"/>
        </w:rPr>
        <w:t>Por c</w:t>
      </w:r>
      <w:r w:rsidR="004B77A6">
        <w:rPr>
          <w:lang w:val="es-ES_tradnl"/>
        </w:rPr>
        <w:t>ada r</w:t>
      </w:r>
      <w:r w:rsidR="000747BB">
        <w:rPr>
          <w:lang w:val="es-ES_tradnl"/>
        </w:rPr>
        <w:t>eserva</w:t>
      </w:r>
      <w:r w:rsidR="00A92476">
        <w:rPr>
          <w:lang w:val="es-ES_tradnl"/>
        </w:rPr>
        <w:t xml:space="preserve"> de producto, el producto no estará disponible para otro usuario.</w:t>
      </w:r>
    </w:p>
    <w:p w14:paraId="1F0A119E" w14:textId="034EDC14" w:rsidR="00382214" w:rsidRDefault="00382214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>Funciones de auditoria:</w:t>
      </w:r>
      <w:r w:rsidR="00A92476">
        <w:rPr>
          <w:lang w:val="es-ES_tradnl"/>
        </w:rPr>
        <w:t xml:space="preserve"> Solo el administrador podrá llevar a cabo auditorias del inventario de bodega.</w:t>
      </w:r>
    </w:p>
    <w:p w14:paraId="60124A4C" w14:textId="0691A953" w:rsidR="0085148B" w:rsidRDefault="0085148B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 xml:space="preserve">Lenguaje de </w:t>
      </w:r>
      <w:r w:rsidR="00E4671E" w:rsidRPr="00A17B3F">
        <w:rPr>
          <w:b/>
          <w:lang w:val="es-ES_tradnl"/>
        </w:rPr>
        <w:t>programación</w:t>
      </w:r>
      <w:r w:rsidRPr="00A17B3F">
        <w:rPr>
          <w:b/>
          <w:lang w:val="es-ES_tradnl"/>
        </w:rPr>
        <w:t>:</w:t>
      </w:r>
      <w:r w:rsidR="0019663B">
        <w:rPr>
          <w:lang w:val="es-ES_tradnl"/>
        </w:rPr>
        <w:t xml:space="preserve"> </w:t>
      </w:r>
      <w:r w:rsidR="00816D46">
        <w:rPr>
          <w:lang w:val="es-ES_tradnl"/>
        </w:rPr>
        <w:t xml:space="preserve">La aplicación será de desarrollada en PHP con </w:t>
      </w:r>
      <w:proofErr w:type="gramStart"/>
      <w:r w:rsidR="00816D46">
        <w:rPr>
          <w:lang w:val="es-ES_tradnl"/>
        </w:rPr>
        <w:t>la  versión</w:t>
      </w:r>
      <w:proofErr w:type="gramEnd"/>
      <w:r w:rsidR="00816D46">
        <w:rPr>
          <w:lang w:val="es-ES_tradnl"/>
        </w:rPr>
        <w:t xml:space="preserve"> de  HTML5.</w:t>
      </w:r>
    </w:p>
    <w:p w14:paraId="498176E1" w14:textId="1B3D0315" w:rsidR="00AF507B" w:rsidRDefault="00A762E8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 xml:space="preserve">Requisitos </w:t>
      </w:r>
      <w:r w:rsidR="00B71AC1" w:rsidRPr="00A17B3F">
        <w:rPr>
          <w:b/>
          <w:lang w:val="es-ES_tradnl"/>
        </w:rPr>
        <w:t>de habilidad:</w:t>
      </w:r>
      <w:r w:rsidR="00B717D9">
        <w:rPr>
          <w:lang w:val="es-ES_tradnl"/>
        </w:rPr>
        <w:t xml:space="preserve"> La habilidad de utilizar aplicaciones web, ya sea desde un computador o un </w:t>
      </w:r>
      <w:r w:rsidR="00B95526">
        <w:rPr>
          <w:lang w:val="es-ES_tradnl"/>
        </w:rPr>
        <w:t>Smartphone</w:t>
      </w:r>
      <w:r w:rsidR="00B717D9">
        <w:rPr>
          <w:lang w:val="es-ES_tradnl"/>
        </w:rPr>
        <w:t>.</w:t>
      </w:r>
    </w:p>
    <w:p w14:paraId="562F5B48" w14:textId="1E1207D2" w:rsidR="00E63018" w:rsidRDefault="00132907" w:rsidP="005A1F5D">
      <w:pPr>
        <w:pStyle w:val="Textoindependiente"/>
        <w:ind w:left="0" w:firstLine="0"/>
        <w:rPr>
          <w:lang w:val="es-ES_tradnl"/>
        </w:rPr>
      </w:pPr>
      <w:proofErr w:type="spellStart"/>
      <w:r w:rsidRPr="00A17B3F">
        <w:rPr>
          <w:b/>
          <w:lang w:val="es-ES_tradnl"/>
        </w:rPr>
        <w:t>Criticalidad</w:t>
      </w:r>
      <w:proofErr w:type="spellEnd"/>
      <w:r w:rsidRPr="00A17B3F">
        <w:rPr>
          <w:b/>
          <w:lang w:val="es-ES_tradnl"/>
        </w:rPr>
        <w:t xml:space="preserve"> de la aplicación</w:t>
      </w:r>
      <w:r>
        <w:rPr>
          <w:lang w:val="es-ES_tradnl"/>
        </w:rPr>
        <w:t>:</w:t>
      </w:r>
      <w:r w:rsidR="005A1F5D">
        <w:rPr>
          <w:lang w:val="es-ES_tradnl"/>
        </w:rPr>
        <w:t xml:space="preserve"> El sistema es sumamente critico ya que llevara a cabo el inventario y reservas de productos, </w:t>
      </w:r>
      <w:r w:rsidR="00A17B3F">
        <w:rPr>
          <w:lang w:val="es-ES_tradnl"/>
        </w:rPr>
        <w:t xml:space="preserve">en el caso de que </w:t>
      </w:r>
      <w:r w:rsidR="000331B2">
        <w:rPr>
          <w:lang w:val="es-ES_tradnl"/>
        </w:rPr>
        <w:t>hubiera</w:t>
      </w:r>
      <w:r w:rsidR="00A17B3F">
        <w:rPr>
          <w:lang w:val="es-ES_tradnl"/>
        </w:rPr>
        <w:t xml:space="preserve"> demasiadas peticiones al servidor por parte de clientes, </w:t>
      </w:r>
      <w:r w:rsidR="00F44757">
        <w:rPr>
          <w:lang w:val="es-ES_tradnl"/>
        </w:rPr>
        <w:t>se debe de priorizar los recursos para el correcto funcionamiento del modulo de gestión de inventario.</w:t>
      </w:r>
    </w:p>
    <w:p w14:paraId="629F26A6" w14:textId="6BD01577" w:rsidR="00A762E8" w:rsidRDefault="00E4671E" w:rsidP="005A1F5D">
      <w:pPr>
        <w:pStyle w:val="Textoindependiente"/>
        <w:ind w:left="0" w:firstLine="0"/>
        <w:rPr>
          <w:lang w:val="es-ES_tradnl"/>
        </w:rPr>
      </w:pPr>
      <w:r w:rsidRPr="00A17B3F">
        <w:rPr>
          <w:b/>
          <w:lang w:val="es-ES_tradnl"/>
        </w:rPr>
        <w:t>Consideraciones</w:t>
      </w:r>
      <w:r w:rsidR="005A1F5D" w:rsidRPr="00A17B3F">
        <w:rPr>
          <w:b/>
          <w:lang w:val="es-ES_tradnl"/>
        </w:rPr>
        <w:t xml:space="preserve"> acerca de la seguridad</w:t>
      </w:r>
      <w:r w:rsidR="005A1F5D">
        <w:rPr>
          <w:lang w:val="es-ES_tradnl"/>
        </w:rPr>
        <w:t xml:space="preserve">: La </w:t>
      </w:r>
      <w:r w:rsidR="00515F69">
        <w:rPr>
          <w:lang w:val="es-ES_tradnl"/>
        </w:rPr>
        <w:t>aplicación</w:t>
      </w:r>
      <w:r w:rsidR="005A1F5D">
        <w:rPr>
          <w:lang w:val="es-ES_tradnl"/>
        </w:rPr>
        <w:t xml:space="preserve"> debe de contar con cifrado de base de datos, y usar protocolos de seguridad en eventuales fallos de seguridad.</w:t>
      </w:r>
    </w:p>
    <w:p w14:paraId="7319F683" w14:textId="77777777" w:rsidR="00132907" w:rsidRPr="005A2EA6" w:rsidRDefault="00132907" w:rsidP="004F26B4">
      <w:pPr>
        <w:pStyle w:val="Textoindependiente"/>
        <w:ind w:firstLine="0"/>
        <w:rPr>
          <w:lang w:val="es-ES_tradnl"/>
        </w:rPr>
      </w:pPr>
    </w:p>
    <w:p w14:paraId="793AF62C" w14:textId="696633D3" w:rsidR="00F77B5C" w:rsidRDefault="00D06E12" w:rsidP="00F77B5C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100" w:name="_Toc517372374"/>
      <w:bookmarkStart w:id="101" w:name="_Toc517373079"/>
      <w:bookmarkStart w:id="102" w:name="_Toc517379895"/>
      <w:bookmarkStart w:id="103" w:name="_Toc517638328"/>
      <w:bookmarkStart w:id="104" w:name="_Toc517681753"/>
      <w:r>
        <w:rPr>
          <w:lang w:val="es-ES_tradnl"/>
        </w:rPr>
        <w:t>Suposiciones y Dependencias</w:t>
      </w:r>
      <w:bookmarkEnd w:id="100"/>
      <w:bookmarkEnd w:id="101"/>
      <w:bookmarkEnd w:id="102"/>
      <w:bookmarkEnd w:id="103"/>
      <w:bookmarkEnd w:id="104"/>
    </w:p>
    <w:p w14:paraId="436769D6" w14:textId="28BB1B68" w:rsidR="005A1F5D" w:rsidRDefault="008844C6" w:rsidP="008844C6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>Al ser un servicio de reserva de comprar y de publicidad de servicios en una localidad se hace la suposición que el sistema no necesitará demasiados recursos de hardware por la cantidad baja de usuarios que ingresaran al portal.</w:t>
      </w:r>
    </w:p>
    <w:p w14:paraId="6AECF4DC" w14:textId="71675D3F" w:rsidR="007C485D" w:rsidRDefault="007C485D" w:rsidP="008844C6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>Se supone que el sistema funcionara en cualquier navegador moderno.</w:t>
      </w:r>
    </w:p>
    <w:p w14:paraId="17935E25" w14:textId="60691C32" w:rsidR="008844C6" w:rsidRPr="008844C6" w:rsidRDefault="008844C6" w:rsidP="008844C6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>El sistema tiene la dependencia de una base de datos para guardar los datos del inventario y reservas.</w:t>
      </w:r>
    </w:p>
    <w:p w14:paraId="29947E80" w14:textId="77777777" w:rsidR="00144C44" w:rsidRPr="00144C44" w:rsidRDefault="00144C44" w:rsidP="00144C44">
      <w:pPr>
        <w:pStyle w:val="Textoindependiente"/>
        <w:rPr>
          <w:lang w:val="es-ES_tradnl"/>
        </w:rPr>
      </w:pPr>
    </w:p>
    <w:p w14:paraId="6602F5D0" w14:textId="578ECD70" w:rsidR="00F77B5C" w:rsidRDefault="007B79AD" w:rsidP="00F77B5C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  <w:bookmarkStart w:id="105" w:name="_Toc517372375"/>
      <w:bookmarkStart w:id="106" w:name="_Toc517373080"/>
      <w:bookmarkStart w:id="107" w:name="_Toc517379896"/>
      <w:bookmarkStart w:id="108" w:name="_Toc517638329"/>
      <w:bookmarkStart w:id="109" w:name="_Toc517681754"/>
      <w:r>
        <w:rPr>
          <w:lang w:val="es-ES_tradnl"/>
        </w:rPr>
        <w:t>Requisitos Futuros</w:t>
      </w:r>
      <w:bookmarkEnd w:id="105"/>
      <w:bookmarkEnd w:id="106"/>
      <w:bookmarkEnd w:id="107"/>
      <w:bookmarkEnd w:id="108"/>
      <w:bookmarkEnd w:id="109"/>
    </w:p>
    <w:p w14:paraId="3A8135C6" w14:textId="1F2A96B5" w:rsidR="005A1F5D" w:rsidRDefault="00B2799B" w:rsidP="005A1F5D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>El sistema contara con interfaces mas vistosas y agradable a la vista</w:t>
      </w:r>
      <w:r w:rsidR="005A1F5D">
        <w:rPr>
          <w:rFonts w:cs="Arial"/>
          <w:lang w:val="es-ES_tradnl"/>
        </w:rPr>
        <w:t>.</w:t>
      </w:r>
    </w:p>
    <w:p w14:paraId="1FDF9817" w14:textId="7A651093" w:rsidR="00A450E8" w:rsidRDefault="00A450E8" w:rsidP="005A1F5D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>Posible pago vía tarjeta de crédito.</w:t>
      </w:r>
    </w:p>
    <w:p w14:paraId="1239C553" w14:textId="43353E16" w:rsidR="00A450E8" w:rsidRDefault="00A450E8" w:rsidP="005A1F5D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  <w:r>
        <w:rPr>
          <w:rFonts w:cs="Arial"/>
          <w:lang w:val="es-ES_tradnl"/>
        </w:rPr>
        <w:t>Se podrá escoger retiro en sucursal o despacho a domicilio dentro de la zona.</w:t>
      </w:r>
    </w:p>
    <w:p w14:paraId="0A8A2790" w14:textId="77777777" w:rsidR="00402B0D" w:rsidRPr="007874AC" w:rsidRDefault="00402B0D" w:rsidP="00402B0D">
      <w:pPr>
        <w:pStyle w:val="Ttulo2"/>
        <w:tabs>
          <w:tab w:val="clear" w:pos="1080"/>
          <w:tab w:val="clear" w:pos="10216"/>
          <w:tab w:val="left" w:pos="142"/>
          <w:tab w:val="num" w:pos="576"/>
        </w:tabs>
        <w:autoSpaceDE w:val="0"/>
        <w:autoSpaceDN w:val="0"/>
        <w:spacing w:after="60" w:line="240" w:lineRule="auto"/>
        <w:ind w:left="0" w:firstLine="142"/>
        <w:jc w:val="both"/>
        <w:rPr>
          <w:lang w:val="es-ES_tradnl"/>
        </w:rPr>
      </w:pPr>
      <w:bookmarkStart w:id="110" w:name="_Toc39242975"/>
      <w:bookmarkStart w:id="111" w:name="_Toc41273243"/>
      <w:bookmarkStart w:id="112" w:name="_Toc452386078"/>
      <w:bookmarkStart w:id="113" w:name="_Toc517681755"/>
      <w:r w:rsidRPr="00730B7D">
        <w:rPr>
          <w:lang w:val="es-ES_tradnl"/>
        </w:rPr>
        <w:lastRenderedPageBreak/>
        <w:t>Descripción del Modelo</w:t>
      </w:r>
      <w:bookmarkStart w:id="114" w:name="_Toc352416394"/>
      <w:bookmarkStart w:id="115" w:name="_Toc352416584"/>
      <w:bookmarkStart w:id="116" w:name="_Toc385181516"/>
      <w:bookmarkStart w:id="117" w:name="_Toc390957701"/>
      <w:bookmarkStart w:id="118" w:name="_Toc392178723"/>
      <w:bookmarkStart w:id="119" w:name="_Toc393277817"/>
      <w:bookmarkStart w:id="120" w:name="_Toc393652588"/>
      <w:bookmarkStart w:id="121" w:name="_Toc393652843"/>
      <w:bookmarkStart w:id="122" w:name="_Toc393653231"/>
      <w:bookmarkStart w:id="123" w:name="_Toc393653426"/>
      <w:bookmarkStart w:id="124" w:name="_Toc393654133"/>
      <w:bookmarkStart w:id="125" w:name="_Toc438209977"/>
      <w:bookmarkStart w:id="126" w:name="_Toc438210804"/>
      <w:bookmarkStart w:id="127" w:name="_Toc438211005"/>
      <w:bookmarkStart w:id="128" w:name="_Toc439320178"/>
      <w:bookmarkStart w:id="129" w:name="_Toc441233830"/>
      <w:bookmarkEnd w:id="110"/>
      <w:bookmarkEnd w:id="111"/>
      <w:bookmarkEnd w:id="112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13"/>
    </w:p>
    <w:p w14:paraId="711C6466" w14:textId="77777777" w:rsidR="00402B0D" w:rsidRPr="007874AC" w:rsidRDefault="00402B0D" w:rsidP="00402B0D">
      <w:pPr>
        <w:keepNext/>
        <w:numPr>
          <w:ilvl w:val="0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694499E2" w14:textId="77777777" w:rsidR="00402B0D" w:rsidRPr="007874AC" w:rsidRDefault="00402B0D" w:rsidP="00402B0D">
      <w:pPr>
        <w:keepNext/>
        <w:numPr>
          <w:ilvl w:val="0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07D0649F" w14:textId="77777777" w:rsidR="00402B0D" w:rsidRPr="007874AC" w:rsidRDefault="00402B0D" w:rsidP="00402B0D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60B0E25B" w14:textId="77777777" w:rsidR="00402B0D" w:rsidRPr="007874AC" w:rsidRDefault="00402B0D" w:rsidP="00402B0D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7CE8988B" w14:textId="77777777" w:rsidR="00402B0D" w:rsidRPr="007874AC" w:rsidRDefault="00402B0D" w:rsidP="00402B0D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02310463" w14:textId="77777777" w:rsidR="00402B0D" w:rsidRPr="007874AC" w:rsidRDefault="00402B0D" w:rsidP="00402B0D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2D81EF0E" w14:textId="77777777" w:rsidR="00402B0D" w:rsidRPr="007874AC" w:rsidRDefault="00402B0D" w:rsidP="00402B0D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6CBCC28E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2080A398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0210C82D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58DC2489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</w:p>
    <w:p w14:paraId="107292D6" w14:textId="77777777" w:rsidR="00402B0D" w:rsidRPr="007874AC" w:rsidRDefault="00402B0D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  <w:bookmarkStart w:id="130" w:name="_Toc441233842"/>
      <w:r w:rsidRPr="007874AC">
        <w:rPr>
          <w:rFonts w:cs="Arial"/>
          <w:b/>
          <w:sz w:val="28"/>
          <w:szCs w:val="20"/>
          <w:lang w:val="es-ES" w:eastAsia="es-ES"/>
        </w:rPr>
        <w:t>Descripción de Casos de Uso</w:t>
      </w:r>
      <w:bookmarkEnd w:id="130"/>
    </w:p>
    <w:p w14:paraId="1677D7EA" w14:textId="77777777" w:rsidR="00402B0D" w:rsidRPr="00E15606" w:rsidRDefault="00402B0D" w:rsidP="00402B0D">
      <w:pPr>
        <w:spacing w:before="0" w:after="240" w:line="240" w:lineRule="auto"/>
        <w:ind w:left="0" w:firstLine="0"/>
        <w:jc w:val="both"/>
        <w:rPr>
          <w:rFonts w:cs="Arial"/>
          <w:sz w:val="24"/>
          <w:szCs w:val="20"/>
          <w:lang w:val="es-ES" w:eastAsia="es-ES"/>
        </w:rPr>
      </w:pPr>
      <w:r w:rsidRPr="007874AC">
        <w:rPr>
          <w:rFonts w:cs="Arial"/>
          <w:sz w:val="24"/>
          <w:szCs w:val="20"/>
          <w:lang w:val="es-ES" w:eastAsia="es-ES"/>
        </w:rPr>
        <w:t>En esta sección se detallan a través una plantilla o formato la descripción completa de los casos de uso identificados en el sistema. Estos ayudaran a colocar los requisitos funcionales en contexto. De esta forma se persigue describir el curso normal (escena</w:t>
      </w:r>
      <w:r>
        <w:rPr>
          <w:rFonts w:cs="Arial"/>
          <w:sz w:val="24"/>
          <w:szCs w:val="20"/>
          <w:lang w:val="es-ES" w:eastAsia="es-ES"/>
        </w:rPr>
        <w:t>rio principal de éxito) y cursos</w:t>
      </w:r>
      <w:r w:rsidRPr="007874AC">
        <w:rPr>
          <w:rFonts w:cs="Arial"/>
          <w:sz w:val="24"/>
          <w:szCs w:val="20"/>
          <w:lang w:val="es-ES" w:eastAsia="es-ES"/>
        </w:rPr>
        <w:t xml:space="preserve"> alternos, además de precondiciones y garantías de éxito de cada caso de uso</w:t>
      </w:r>
      <w:r>
        <w:rPr>
          <w:rFonts w:cs="Arial"/>
          <w:sz w:val="20"/>
          <w:szCs w:val="20"/>
          <w:lang w:val="es-ES" w:eastAsia="es-ES"/>
        </w:rPr>
        <w:t>.</w:t>
      </w:r>
    </w:p>
    <w:p w14:paraId="0EA2DA04" w14:textId="77777777" w:rsidR="00402B0D" w:rsidRPr="007874AC" w:rsidRDefault="00402B0D" w:rsidP="00402B0D">
      <w:pPr>
        <w:keepNext/>
        <w:numPr>
          <w:ilvl w:val="0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1892932A" w14:textId="77777777" w:rsidR="00402B0D" w:rsidRPr="007874AC" w:rsidRDefault="00402B0D" w:rsidP="00402B0D">
      <w:pPr>
        <w:keepNext/>
        <w:numPr>
          <w:ilvl w:val="0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4A245F37" w14:textId="77777777" w:rsidR="00402B0D" w:rsidRPr="007874AC" w:rsidRDefault="00402B0D" w:rsidP="00402B0D">
      <w:pPr>
        <w:keepNext/>
        <w:numPr>
          <w:ilvl w:val="0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70659A38" w14:textId="77777777" w:rsidR="00402B0D" w:rsidRPr="007874AC" w:rsidRDefault="00402B0D" w:rsidP="00402B0D">
      <w:pPr>
        <w:keepNext/>
        <w:numPr>
          <w:ilvl w:val="1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04DA3D00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4362D6C8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41D68FD2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5F584AF9" w14:textId="77777777" w:rsidR="00402B0D" w:rsidRPr="007874AC" w:rsidRDefault="00402B0D" w:rsidP="00402B0D">
      <w:pPr>
        <w:keepNext/>
        <w:numPr>
          <w:ilvl w:val="2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59410A92" w14:textId="77777777" w:rsidR="00402B0D" w:rsidRPr="007874AC" w:rsidRDefault="00402B0D" w:rsidP="00402B0D">
      <w:pPr>
        <w:keepNext/>
        <w:numPr>
          <w:ilvl w:val="3"/>
          <w:numId w:val="10"/>
        </w:numPr>
        <w:spacing w:before="0" w:after="60" w:line="240" w:lineRule="auto"/>
        <w:jc w:val="both"/>
        <w:outlineLvl w:val="3"/>
        <w:rPr>
          <w:rFonts w:cs="Arial"/>
          <w:b/>
          <w:vanish/>
          <w:sz w:val="24"/>
          <w:szCs w:val="20"/>
          <w:lang w:val="es-ES" w:eastAsia="es-ES"/>
        </w:rPr>
      </w:pPr>
    </w:p>
    <w:p w14:paraId="2F3F7442" w14:textId="77777777" w:rsidR="00402B0D" w:rsidRPr="007874AC" w:rsidRDefault="00402B0D" w:rsidP="00402B0D">
      <w:pPr>
        <w:spacing w:before="0" w:after="240" w:line="240" w:lineRule="auto"/>
        <w:ind w:left="0" w:firstLine="0"/>
        <w:jc w:val="both"/>
        <w:rPr>
          <w:rFonts w:cs="Arial"/>
          <w:sz w:val="24"/>
          <w:lang w:val="es-ES" w:eastAsia="es-ES"/>
        </w:rPr>
      </w:pPr>
      <w:r w:rsidRPr="007874AC">
        <w:rPr>
          <w:rFonts w:cs="Arial"/>
          <w:sz w:val="24"/>
          <w:lang w:val="es-ES" w:eastAsia="es-ES"/>
        </w:rPr>
        <w:t>Los casos de uso detallados mediante plantillas se presentan de acuerdo a lo siguiente:</w:t>
      </w:r>
    </w:p>
    <w:p w14:paraId="305BCD10" w14:textId="77777777" w:rsidR="00402B0D" w:rsidRPr="007874AC" w:rsidRDefault="00402B0D" w:rsidP="00402B0D">
      <w:pPr>
        <w:numPr>
          <w:ilvl w:val="0"/>
          <w:numId w:val="11"/>
        </w:numPr>
        <w:spacing w:before="0" w:after="240" w:line="240" w:lineRule="auto"/>
        <w:ind w:left="1434" w:hanging="357"/>
        <w:jc w:val="both"/>
        <w:rPr>
          <w:rFonts w:cs="Arial"/>
          <w:sz w:val="24"/>
          <w:lang w:val="es-ES" w:eastAsia="es-ES"/>
        </w:rPr>
      </w:pPr>
      <w:r w:rsidRPr="007874AC">
        <w:rPr>
          <w:rFonts w:cs="Arial"/>
          <w:b/>
          <w:sz w:val="24"/>
          <w:lang w:val="es-ES" w:eastAsia="es-ES"/>
        </w:rPr>
        <w:t>CU1</w:t>
      </w:r>
      <w:r w:rsidRPr="007874AC">
        <w:rPr>
          <w:rFonts w:cs="Arial"/>
          <w:sz w:val="24"/>
          <w:lang w:val="es-ES" w:eastAsia="es-ES"/>
        </w:rPr>
        <w:t xml:space="preserve">: </w:t>
      </w:r>
      <w:r w:rsidRPr="007874AC">
        <w:rPr>
          <w:rFonts w:cs="Arial"/>
          <w:sz w:val="24"/>
          <w:szCs w:val="20"/>
          <w:lang w:val="es-ES" w:eastAsia="es-ES"/>
        </w:rPr>
        <w:t xml:space="preserve">Actualizar </w:t>
      </w:r>
      <w:r>
        <w:rPr>
          <w:rFonts w:cs="Arial"/>
          <w:sz w:val="24"/>
          <w:szCs w:val="20"/>
          <w:lang w:val="es-ES" w:eastAsia="es-ES"/>
        </w:rPr>
        <w:t>la</w:t>
      </w:r>
      <w:r w:rsidRPr="007874AC">
        <w:rPr>
          <w:rFonts w:cs="Arial"/>
          <w:sz w:val="24"/>
          <w:szCs w:val="20"/>
          <w:lang w:val="es-ES" w:eastAsia="es-ES"/>
        </w:rPr>
        <w:t xml:space="preserve"> información de un producto almacenado en la base de datos</w:t>
      </w:r>
    </w:p>
    <w:p w14:paraId="4CD6A46C" w14:textId="77777777" w:rsidR="00402B0D" w:rsidRPr="00F35EE6" w:rsidRDefault="00402B0D" w:rsidP="00402B0D">
      <w:pPr>
        <w:numPr>
          <w:ilvl w:val="0"/>
          <w:numId w:val="11"/>
        </w:numPr>
        <w:spacing w:before="0" w:after="240" w:line="240" w:lineRule="auto"/>
        <w:jc w:val="both"/>
        <w:rPr>
          <w:rFonts w:cs="Arial"/>
          <w:sz w:val="24"/>
          <w:lang w:val="es-ES" w:eastAsia="es-ES"/>
        </w:rPr>
      </w:pPr>
      <w:r w:rsidRPr="00F35EE6">
        <w:rPr>
          <w:rFonts w:cs="Arial"/>
          <w:b/>
          <w:sz w:val="24"/>
          <w:lang w:val="es-ES" w:eastAsia="es-ES"/>
        </w:rPr>
        <w:t>CU2</w:t>
      </w:r>
      <w:r w:rsidRPr="00F35EE6">
        <w:rPr>
          <w:rFonts w:cs="Arial"/>
          <w:sz w:val="24"/>
          <w:lang w:val="es-ES" w:eastAsia="es-ES"/>
        </w:rPr>
        <w:t xml:space="preserve">: </w:t>
      </w:r>
      <w:r w:rsidRPr="00F35EE6">
        <w:rPr>
          <w:rFonts w:cs="Arial"/>
          <w:sz w:val="24"/>
          <w:szCs w:val="20"/>
          <w:lang w:val="es-ES" w:eastAsia="es-ES"/>
        </w:rPr>
        <w:t>Exportar a una planilla Excel el inventario de productos, siendo todos, o algunos seleccionados</w:t>
      </w:r>
    </w:p>
    <w:p w14:paraId="616E9342" w14:textId="77777777" w:rsidR="00402B0D" w:rsidRPr="007874AC" w:rsidRDefault="00402B0D" w:rsidP="00402B0D">
      <w:pPr>
        <w:spacing w:before="0" w:after="240" w:line="240" w:lineRule="auto"/>
        <w:ind w:left="0" w:firstLine="0"/>
        <w:jc w:val="both"/>
        <w:rPr>
          <w:rFonts w:ascii="Times New Roman" w:hAnsi="Times New Roman" w:cstheme="minorHAnsi"/>
          <w:sz w:val="20"/>
          <w:szCs w:val="20"/>
          <w:lang w:val="es-ES" w:eastAsia="es-ES"/>
        </w:rPr>
      </w:pPr>
    </w:p>
    <w:tbl>
      <w:tblPr>
        <w:tblStyle w:val="Tablaconcuadrcula1"/>
        <w:tblW w:w="9052" w:type="dxa"/>
        <w:tblLayout w:type="fixed"/>
        <w:tblLook w:val="04A0" w:firstRow="1" w:lastRow="0" w:firstColumn="1" w:lastColumn="0" w:noHBand="0" w:noVBand="1"/>
      </w:tblPr>
      <w:tblGrid>
        <w:gridCol w:w="534"/>
        <w:gridCol w:w="1418"/>
        <w:gridCol w:w="2551"/>
        <w:gridCol w:w="567"/>
        <w:gridCol w:w="3982"/>
      </w:tblGrid>
      <w:tr w:rsidR="00402B0D" w:rsidRPr="007874AC" w14:paraId="52A91A68" w14:textId="77777777" w:rsidTr="007901A2">
        <w:tc>
          <w:tcPr>
            <w:tcW w:w="1952" w:type="dxa"/>
            <w:gridSpan w:val="2"/>
          </w:tcPr>
          <w:p w14:paraId="6A142483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CU1</w:t>
            </w:r>
          </w:p>
        </w:tc>
        <w:tc>
          <w:tcPr>
            <w:tcW w:w="7100" w:type="dxa"/>
            <w:gridSpan w:val="3"/>
          </w:tcPr>
          <w:p w14:paraId="21C9B81E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Actualizar producto de inventario</w:t>
            </w:r>
          </w:p>
        </w:tc>
      </w:tr>
      <w:tr w:rsidR="00402B0D" w:rsidRPr="007874AC" w14:paraId="52807ADE" w14:textId="77777777" w:rsidTr="007901A2">
        <w:tc>
          <w:tcPr>
            <w:tcW w:w="1952" w:type="dxa"/>
            <w:gridSpan w:val="2"/>
          </w:tcPr>
          <w:p w14:paraId="3C66FADF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00" w:type="dxa"/>
            <w:gridSpan w:val="3"/>
          </w:tcPr>
          <w:p w14:paraId="55B316DA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usuario actualiza un producto que se encuentre en las bodegas de la empresa, donde la actualización puede conllevar </w:t>
            </w:r>
            <w:r w:rsidRPr="007874AC">
              <w:rPr>
                <w:rFonts w:ascii="Arial" w:hAnsi="Arial" w:cs="Arial"/>
                <w:sz w:val="24"/>
              </w:rPr>
              <w:lastRenderedPageBreak/>
              <w:t>modificar: el precio unitario, descripción, nombre, pero no puede modificar ni stock ni su número de identificación</w:t>
            </w:r>
          </w:p>
        </w:tc>
      </w:tr>
      <w:tr w:rsidR="00402B0D" w:rsidRPr="007874AC" w14:paraId="5DFBACAC" w14:textId="77777777" w:rsidTr="007901A2">
        <w:tc>
          <w:tcPr>
            <w:tcW w:w="1952" w:type="dxa"/>
            <w:gridSpan w:val="2"/>
          </w:tcPr>
          <w:p w14:paraId="25F6700A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lastRenderedPageBreak/>
              <w:t>Actor principal</w:t>
            </w:r>
          </w:p>
        </w:tc>
        <w:tc>
          <w:tcPr>
            <w:tcW w:w="7100" w:type="dxa"/>
            <w:gridSpan w:val="3"/>
          </w:tcPr>
          <w:p w14:paraId="7A34FDDB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Controlador de bodega, Administrador</w:t>
            </w:r>
          </w:p>
        </w:tc>
      </w:tr>
      <w:tr w:rsidR="00402B0D" w:rsidRPr="007874AC" w14:paraId="6AF4BD2D" w14:textId="77777777" w:rsidTr="007901A2">
        <w:tc>
          <w:tcPr>
            <w:tcW w:w="1952" w:type="dxa"/>
            <w:gridSpan w:val="2"/>
          </w:tcPr>
          <w:p w14:paraId="1B1C34E7" w14:textId="77777777" w:rsidR="00402B0D" w:rsidRPr="007874AC" w:rsidRDefault="00402B0D" w:rsidP="007901A2">
            <w:pPr>
              <w:ind w:left="142"/>
              <w:contextualSpacing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7100" w:type="dxa"/>
            <w:gridSpan w:val="3"/>
          </w:tcPr>
          <w:p w14:paraId="24264368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Tener en la base de datos productos válidos que actualizar</w:t>
            </w:r>
          </w:p>
        </w:tc>
      </w:tr>
      <w:tr w:rsidR="00402B0D" w:rsidRPr="007874AC" w14:paraId="319EDB29" w14:textId="77777777" w:rsidTr="007901A2">
        <w:tc>
          <w:tcPr>
            <w:tcW w:w="1952" w:type="dxa"/>
            <w:gridSpan w:val="2"/>
          </w:tcPr>
          <w:p w14:paraId="4A0A63BA" w14:textId="77777777" w:rsidR="00402B0D" w:rsidRPr="007874AC" w:rsidRDefault="00402B0D" w:rsidP="007901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Garantías de éxito</w:t>
            </w:r>
          </w:p>
        </w:tc>
        <w:tc>
          <w:tcPr>
            <w:tcW w:w="7100" w:type="dxa"/>
            <w:gridSpan w:val="3"/>
          </w:tcPr>
          <w:p w14:paraId="0BA0C47E" w14:textId="77777777" w:rsidR="00402B0D" w:rsidRPr="007874AC" w:rsidRDefault="00402B0D" w:rsidP="007901A2">
            <w:pPr>
              <w:ind w:left="13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6091ABFE" w14:textId="77777777" w:rsidTr="007901A2">
        <w:tc>
          <w:tcPr>
            <w:tcW w:w="9052" w:type="dxa"/>
            <w:gridSpan w:val="5"/>
          </w:tcPr>
          <w:p w14:paraId="364A6F04" w14:textId="77777777" w:rsidR="00402B0D" w:rsidRPr="007874AC" w:rsidRDefault="00402B0D" w:rsidP="007901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Curso Normal</w:t>
            </w:r>
          </w:p>
        </w:tc>
      </w:tr>
      <w:tr w:rsidR="00402B0D" w:rsidRPr="007874AC" w14:paraId="5FB6C026" w14:textId="77777777" w:rsidTr="007901A2">
        <w:tc>
          <w:tcPr>
            <w:tcW w:w="534" w:type="dxa"/>
          </w:tcPr>
          <w:p w14:paraId="4F800A50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7E186D22" w14:textId="77777777" w:rsidR="00402B0D" w:rsidRPr="007874AC" w:rsidRDefault="00402B0D" w:rsidP="007901A2">
            <w:pPr>
              <w:ind w:left="71"/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67" w:type="dxa"/>
          </w:tcPr>
          <w:p w14:paraId="0A1FBBE6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7E78147B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402B0D" w:rsidRPr="007874AC" w14:paraId="6E9595C6" w14:textId="77777777" w:rsidTr="007901A2">
        <w:tc>
          <w:tcPr>
            <w:tcW w:w="534" w:type="dxa"/>
          </w:tcPr>
          <w:p w14:paraId="00F64940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969" w:type="dxa"/>
            <w:gridSpan w:val="2"/>
          </w:tcPr>
          <w:p w14:paraId="0364CEC1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usuario se autentica como </w:t>
            </w:r>
            <w:r w:rsidRPr="007874AC">
              <w:rPr>
                <w:rFonts w:ascii="Arial" w:hAnsi="Arial" w:cs="Arial"/>
                <w:i/>
                <w:sz w:val="24"/>
              </w:rPr>
              <w:t>controlador de bodega</w:t>
            </w:r>
            <w:r w:rsidRPr="007874AC">
              <w:rPr>
                <w:rFonts w:ascii="Arial" w:hAnsi="Arial" w:cs="Arial"/>
                <w:sz w:val="24"/>
              </w:rPr>
              <w:t xml:space="preserve"> o </w:t>
            </w:r>
            <w:r w:rsidRPr="007874AC">
              <w:rPr>
                <w:rFonts w:ascii="Arial" w:hAnsi="Arial" w:cs="Arial"/>
                <w:i/>
                <w:sz w:val="24"/>
              </w:rPr>
              <w:t>administrador</w:t>
            </w:r>
          </w:p>
        </w:tc>
        <w:tc>
          <w:tcPr>
            <w:tcW w:w="567" w:type="dxa"/>
          </w:tcPr>
          <w:p w14:paraId="4D5C85ED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718AA2D4" w14:textId="77777777" w:rsidR="00402B0D" w:rsidRPr="00F35EE6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64BC1F19" w14:textId="77777777" w:rsidTr="007901A2">
        <w:tc>
          <w:tcPr>
            <w:tcW w:w="534" w:type="dxa"/>
          </w:tcPr>
          <w:p w14:paraId="7B9FC962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3BFDA991" w14:textId="77777777" w:rsidR="00402B0D" w:rsidRPr="007874AC" w:rsidRDefault="00402B0D" w:rsidP="007901A2">
            <w:pPr>
              <w:ind w:left="71"/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0D5EE7FC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982" w:type="dxa"/>
          </w:tcPr>
          <w:p w14:paraId="0CF66CE4" w14:textId="77777777" w:rsidR="00402B0D" w:rsidRPr="00F35EE6" w:rsidRDefault="00402B0D" w:rsidP="007901A2">
            <w:pPr>
              <w:ind w:left="71"/>
              <w:jc w:val="both"/>
              <w:rPr>
                <w:rFonts w:cs="Arial"/>
                <w:sz w:val="24"/>
              </w:rPr>
            </w:pPr>
            <w:r w:rsidRPr="00F35EE6">
              <w:rPr>
                <w:rFonts w:ascii="Arial" w:hAnsi="Arial" w:cs="Arial"/>
                <w:sz w:val="24"/>
              </w:rPr>
              <w:t>El sistema valida si las credenciales son correctas</w:t>
            </w:r>
          </w:p>
        </w:tc>
      </w:tr>
      <w:tr w:rsidR="00402B0D" w:rsidRPr="007874AC" w14:paraId="0B66514E" w14:textId="77777777" w:rsidTr="007901A2">
        <w:tc>
          <w:tcPr>
            <w:tcW w:w="534" w:type="dxa"/>
          </w:tcPr>
          <w:p w14:paraId="2001EBBC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04BD431F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6BC4BC19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982" w:type="dxa"/>
          </w:tcPr>
          <w:p w14:paraId="757101FE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muestra mensaje de bienvenida</w:t>
            </w:r>
          </w:p>
        </w:tc>
      </w:tr>
      <w:tr w:rsidR="00402B0D" w:rsidRPr="007874AC" w14:paraId="137C58C8" w14:textId="77777777" w:rsidTr="007901A2">
        <w:tc>
          <w:tcPr>
            <w:tcW w:w="534" w:type="dxa"/>
          </w:tcPr>
          <w:p w14:paraId="6F49E3B1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969" w:type="dxa"/>
            <w:gridSpan w:val="2"/>
          </w:tcPr>
          <w:p w14:paraId="00B0ECA6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usuario selecciona una bodega</w:t>
            </w:r>
          </w:p>
        </w:tc>
        <w:tc>
          <w:tcPr>
            <w:tcW w:w="567" w:type="dxa"/>
          </w:tcPr>
          <w:p w14:paraId="1E734CC9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48558281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0D32F5B7" w14:textId="77777777" w:rsidTr="007901A2">
        <w:tc>
          <w:tcPr>
            <w:tcW w:w="534" w:type="dxa"/>
          </w:tcPr>
          <w:p w14:paraId="2466BE95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14AA3060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600E88F9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982" w:type="dxa"/>
          </w:tcPr>
          <w:p w14:paraId="28A997D8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lleva a la página principal con el inventario de productos</w:t>
            </w:r>
          </w:p>
        </w:tc>
      </w:tr>
      <w:tr w:rsidR="00402B0D" w:rsidRPr="007874AC" w14:paraId="6D4870E0" w14:textId="77777777" w:rsidTr="007901A2">
        <w:tc>
          <w:tcPr>
            <w:tcW w:w="534" w:type="dxa"/>
          </w:tcPr>
          <w:p w14:paraId="77092274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347BA617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069F9434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 xml:space="preserve">6 </w:t>
            </w:r>
          </w:p>
        </w:tc>
        <w:tc>
          <w:tcPr>
            <w:tcW w:w="3982" w:type="dxa"/>
          </w:tcPr>
          <w:p w14:paraId="33054C2F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carga la lista de productos almacenados en la base de datos</w:t>
            </w:r>
          </w:p>
        </w:tc>
      </w:tr>
      <w:tr w:rsidR="00402B0D" w:rsidRPr="007874AC" w14:paraId="4BB737A9" w14:textId="77777777" w:rsidTr="007901A2">
        <w:tc>
          <w:tcPr>
            <w:tcW w:w="534" w:type="dxa"/>
          </w:tcPr>
          <w:p w14:paraId="0F1F3E5C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969" w:type="dxa"/>
            <w:gridSpan w:val="2"/>
          </w:tcPr>
          <w:p w14:paraId="3CA80200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usuario selecciona un producto y da </w:t>
            </w:r>
            <w:proofErr w:type="spellStart"/>
            <w:r w:rsidRPr="007874AC">
              <w:rPr>
                <w:rFonts w:ascii="Arial" w:hAnsi="Arial" w:cs="Arial"/>
                <w:i/>
                <w:sz w:val="24"/>
              </w:rPr>
              <w:t>click</w:t>
            </w:r>
            <w:proofErr w:type="spellEnd"/>
            <w:r w:rsidRPr="007874AC">
              <w:rPr>
                <w:rFonts w:ascii="Arial" w:hAnsi="Arial" w:cs="Arial"/>
                <w:sz w:val="24"/>
              </w:rPr>
              <w:t xml:space="preserve"> en </w:t>
            </w:r>
            <w:r w:rsidRPr="007874AC">
              <w:rPr>
                <w:rFonts w:ascii="Arial" w:hAnsi="Arial" w:cs="Arial"/>
                <w:i/>
                <w:sz w:val="24"/>
              </w:rPr>
              <w:t>actualizar</w:t>
            </w:r>
          </w:p>
        </w:tc>
        <w:tc>
          <w:tcPr>
            <w:tcW w:w="567" w:type="dxa"/>
          </w:tcPr>
          <w:p w14:paraId="146184C8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7C2FAAC5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0DC1E181" w14:textId="77777777" w:rsidTr="007901A2">
        <w:tc>
          <w:tcPr>
            <w:tcW w:w="534" w:type="dxa"/>
          </w:tcPr>
          <w:p w14:paraId="4EDF1E0B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6090690E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1F1B2EDB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3982" w:type="dxa"/>
          </w:tcPr>
          <w:p w14:paraId="70E14931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lleva a la página particular del producto para actualizar</w:t>
            </w:r>
          </w:p>
        </w:tc>
      </w:tr>
      <w:tr w:rsidR="00402B0D" w:rsidRPr="007874AC" w14:paraId="6E68D0AF" w14:textId="77777777" w:rsidTr="007901A2">
        <w:tc>
          <w:tcPr>
            <w:tcW w:w="534" w:type="dxa"/>
          </w:tcPr>
          <w:p w14:paraId="61F4B959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3969" w:type="dxa"/>
            <w:gridSpan w:val="2"/>
          </w:tcPr>
          <w:p w14:paraId="047780F9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usuario modifica los campos deseados</w:t>
            </w:r>
          </w:p>
        </w:tc>
        <w:tc>
          <w:tcPr>
            <w:tcW w:w="567" w:type="dxa"/>
          </w:tcPr>
          <w:p w14:paraId="779B8AAC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2523EDDC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50042C7F" w14:textId="77777777" w:rsidTr="007901A2">
        <w:tc>
          <w:tcPr>
            <w:tcW w:w="534" w:type="dxa"/>
          </w:tcPr>
          <w:p w14:paraId="461AB984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3969" w:type="dxa"/>
            <w:gridSpan w:val="2"/>
          </w:tcPr>
          <w:p w14:paraId="0A4BE52F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usuario da </w:t>
            </w:r>
            <w:proofErr w:type="spellStart"/>
            <w:r w:rsidRPr="007874AC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7874AC">
              <w:rPr>
                <w:rFonts w:ascii="Arial" w:hAnsi="Arial" w:cs="Arial"/>
                <w:sz w:val="24"/>
              </w:rPr>
              <w:t xml:space="preserve"> en guardar cambios</w:t>
            </w:r>
          </w:p>
        </w:tc>
        <w:tc>
          <w:tcPr>
            <w:tcW w:w="567" w:type="dxa"/>
          </w:tcPr>
          <w:p w14:paraId="1CA3E297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56387C44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6C3A5B38" w14:textId="77777777" w:rsidTr="007901A2">
        <w:tc>
          <w:tcPr>
            <w:tcW w:w="534" w:type="dxa"/>
          </w:tcPr>
          <w:p w14:paraId="4B2BDE46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6CFB10F9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76C70FB9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11</w:t>
            </w:r>
          </w:p>
        </w:tc>
        <w:tc>
          <w:tcPr>
            <w:tcW w:w="3982" w:type="dxa"/>
          </w:tcPr>
          <w:p w14:paraId="4DB3225E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verifica que los campos modificados sean válidos</w:t>
            </w:r>
          </w:p>
        </w:tc>
      </w:tr>
      <w:tr w:rsidR="00402B0D" w:rsidRPr="007874AC" w14:paraId="707E5CB5" w14:textId="77777777" w:rsidTr="007901A2">
        <w:tc>
          <w:tcPr>
            <w:tcW w:w="534" w:type="dxa"/>
          </w:tcPr>
          <w:p w14:paraId="15CA62D7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103E9060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4B35642D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12</w:t>
            </w:r>
          </w:p>
        </w:tc>
        <w:tc>
          <w:tcPr>
            <w:tcW w:w="3982" w:type="dxa"/>
          </w:tcPr>
          <w:p w14:paraId="5A51001E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muestra un mensaje de confirmación para la modificación</w:t>
            </w:r>
          </w:p>
        </w:tc>
      </w:tr>
      <w:tr w:rsidR="00402B0D" w:rsidRPr="007874AC" w14:paraId="196D124D" w14:textId="77777777" w:rsidTr="007901A2">
        <w:tc>
          <w:tcPr>
            <w:tcW w:w="534" w:type="dxa"/>
          </w:tcPr>
          <w:p w14:paraId="3AB7757A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13</w:t>
            </w:r>
          </w:p>
        </w:tc>
        <w:tc>
          <w:tcPr>
            <w:tcW w:w="3969" w:type="dxa"/>
            <w:gridSpan w:val="2"/>
          </w:tcPr>
          <w:p w14:paraId="2B22AE8D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usuario da </w:t>
            </w:r>
            <w:proofErr w:type="spellStart"/>
            <w:r w:rsidRPr="007874AC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7874AC">
              <w:rPr>
                <w:rFonts w:ascii="Arial" w:hAnsi="Arial" w:cs="Arial"/>
                <w:sz w:val="24"/>
              </w:rPr>
              <w:t xml:space="preserve"> en </w:t>
            </w:r>
            <w:r w:rsidRPr="007874AC">
              <w:rPr>
                <w:rFonts w:ascii="Arial" w:hAnsi="Arial" w:cs="Arial"/>
                <w:i/>
                <w:sz w:val="24"/>
              </w:rPr>
              <w:t>aceptar cambios</w:t>
            </w:r>
          </w:p>
        </w:tc>
        <w:tc>
          <w:tcPr>
            <w:tcW w:w="567" w:type="dxa"/>
          </w:tcPr>
          <w:p w14:paraId="6C8F19E8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48E1CC72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38536D21" w14:textId="77777777" w:rsidTr="007901A2">
        <w:tc>
          <w:tcPr>
            <w:tcW w:w="534" w:type="dxa"/>
          </w:tcPr>
          <w:p w14:paraId="0863C222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761B41A1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0EB1AEEF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14</w:t>
            </w:r>
          </w:p>
        </w:tc>
        <w:tc>
          <w:tcPr>
            <w:tcW w:w="3982" w:type="dxa"/>
          </w:tcPr>
          <w:p w14:paraId="5190BA99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actualiza la información en la base de datos</w:t>
            </w:r>
          </w:p>
        </w:tc>
      </w:tr>
      <w:tr w:rsidR="00402B0D" w:rsidRPr="007874AC" w14:paraId="4CA7CA62" w14:textId="77777777" w:rsidTr="007901A2">
        <w:tc>
          <w:tcPr>
            <w:tcW w:w="534" w:type="dxa"/>
          </w:tcPr>
          <w:p w14:paraId="738E53E4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363547EB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3514C00A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3982" w:type="dxa"/>
          </w:tcPr>
          <w:p w14:paraId="781805EA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retorna a la página principal con el inventario de productos</w:t>
            </w:r>
          </w:p>
        </w:tc>
      </w:tr>
      <w:tr w:rsidR="00402B0D" w:rsidRPr="007874AC" w14:paraId="507C5DE9" w14:textId="77777777" w:rsidTr="007901A2">
        <w:tc>
          <w:tcPr>
            <w:tcW w:w="9052" w:type="dxa"/>
            <w:gridSpan w:val="5"/>
          </w:tcPr>
          <w:p w14:paraId="5C0BEC7D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Cursos Alternos</w:t>
            </w:r>
          </w:p>
        </w:tc>
      </w:tr>
      <w:tr w:rsidR="00402B0D" w:rsidRPr="007874AC" w14:paraId="2D35C41F" w14:textId="77777777" w:rsidTr="007901A2">
        <w:trPr>
          <w:cantSplit/>
        </w:trPr>
        <w:tc>
          <w:tcPr>
            <w:tcW w:w="534" w:type="dxa"/>
          </w:tcPr>
          <w:p w14:paraId="4E2BA011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lastRenderedPageBreak/>
              <w:t>4a</w:t>
            </w:r>
          </w:p>
        </w:tc>
        <w:tc>
          <w:tcPr>
            <w:tcW w:w="8518" w:type="dxa"/>
            <w:gridSpan w:val="4"/>
          </w:tcPr>
          <w:p w14:paraId="7AA87FA5" w14:textId="77777777" w:rsidR="00402B0D" w:rsidRPr="007874AC" w:rsidRDefault="00402B0D" w:rsidP="007901A2">
            <w:pPr>
              <w:jc w:val="both"/>
              <w:rPr>
                <w:rFonts w:ascii="Arial" w:hAnsi="Arial" w:cs="Arial"/>
                <w:i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Si el usuario autenticado corresponde a un </w:t>
            </w:r>
            <w:r w:rsidRPr="007874AC">
              <w:rPr>
                <w:rFonts w:ascii="Arial" w:hAnsi="Arial" w:cs="Arial"/>
                <w:i/>
                <w:sz w:val="24"/>
              </w:rPr>
              <w:t>controlador de bodega</w:t>
            </w:r>
            <w:r w:rsidRPr="007874AC">
              <w:rPr>
                <w:rFonts w:ascii="Arial" w:hAnsi="Arial" w:cs="Arial"/>
                <w:sz w:val="24"/>
              </w:rPr>
              <w:t xml:space="preserve">, no se le solicitara </w:t>
            </w:r>
            <w:r w:rsidRPr="007874AC">
              <w:rPr>
                <w:rFonts w:ascii="Arial" w:hAnsi="Arial" w:cs="Arial"/>
                <w:i/>
                <w:sz w:val="24"/>
              </w:rPr>
              <w:t xml:space="preserve">seleccionar bodega; </w:t>
            </w:r>
            <w:r w:rsidRPr="007874AC">
              <w:rPr>
                <w:rFonts w:ascii="Arial" w:hAnsi="Arial" w:cs="Arial"/>
                <w:sz w:val="24"/>
              </w:rPr>
              <w:t>se le re direccionara automáticamente al inventario de la bodega de ese controlador</w:t>
            </w:r>
            <w:r w:rsidRPr="007874AC">
              <w:rPr>
                <w:rFonts w:ascii="Arial" w:hAnsi="Arial" w:cs="Arial"/>
                <w:i/>
                <w:sz w:val="24"/>
              </w:rPr>
              <w:t xml:space="preserve"> </w:t>
            </w:r>
          </w:p>
        </w:tc>
      </w:tr>
    </w:tbl>
    <w:p w14:paraId="02B19163" w14:textId="77777777" w:rsidR="00402B0D" w:rsidRPr="007874AC" w:rsidRDefault="00402B0D" w:rsidP="00402B0D">
      <w:pPr>
        <w:tabs>
          <w:tab w:val="left" w:pos="1980"/>
        </w:tabs>
        <w:spacing w:before="0" w:after="240" w:line="240" w:lineRule="auto"/>
        <w:ind w:left="0" w:firstLine="0"/>
        <w:jc w:val="both"/>
        <w:rPr>
          <w:rFonts w:ascii="Times New Roman" w:hAnsi="Times New Roman"/>
          <w:sz w:val="24"/>
          <w:szCs w:val="20"/>
          <w:lang w:val="es-ES" w:eastAsia="es-ES"/>
        </w:rPr>
      </w:pPr>
    </w:p>
    <w:tbl>
      <w:tblPr>
        <w:tblStyle w:val="Tablaconcuadrcula1"/>
        <w:tblW w:w="9052" w:type="dxa"/>
        <w:tblLayout w:type="fixed"/>
        <w:tblLook w:val="04A0" w:firstRow="1" w:lastRow="0" w:firstColumn="1" w:lastColumn="0" w:noHBand="0" w:noVBand="1"/>
      </w:tblPr>
      <w:tblGrid>
        <w:gridCol w:w="534"/>
        <w:gridCol w:w="1418"/>
        <w:gridCol w:w="2551"/>
        <w:gridCol w:w="567"/>
        <w:gridCol w:w="3982"/>
      </w:tblGrid>
      <w:tr w:rsidR="00402B0D" w:rsidRPr="007874AC" w14:paraId="41DB26DE" w14:textId="77777777" w:rsidTr="007901A2">
        <w:tc>
          <w:tcPr>
            <w:tcW w:w="1952" w:type="dxa"/>
            <w:gridSpan w:val="2"/>
          </w:tcPr>
          <w:p w14:paraId="71233850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CU2</w:t>
            </w:r>
          </w:p>
        </w:tc>
        <w:tc>
          <w:tcPr>
            <w:tcW w:w="7100" w:type="dxa"/>
            <w:gridSpan w:val="3"/>
          </w:tcPr>
          <w:p w14:paraId="6F343B7D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Exportar a planilla Excel</w:t>
            </w:r>
          </w:p>
        </w:tc>
      </w:tr>
      <w:tr w:rsidR="00402B0D" w:rsidRPr="007874AC" w14:paraId="1D85786C" w14:textId="77777777" w:rsidTr="007901A2">
        <w:tc>
          <w:tcPr>
            <w:tcW w:w="1952" w:type="dxa"/>
            <w:gridSpan w:val="2"/>
          </w:tcPr>
          <w:p w14:paraId="0F6EE140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00" w:type="dxa"/>
            <w:gridSpan w:val="3"/>
          </w:tcPr>
          <w:p w14:paraId="2BC41C7C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usuario puede seleccionar un determinado número de ítems del inventario y exportarlo a una planilla Excel</w:t>
            </w:r>
          </w:p>
        </w:tc>
      </w:tr>
      <w:tr w:rsidR="00402B0D" w:rsidRPr="007874AC" w14:paraId="2AC37CC3" w14:textId="77777777" w:rsidTr="007901A2">
        <w:tc>
          <w:tcPr>
            <w:tcW w:w="1952" w:type="dxa"/>
            <w:gridSpan w:val="2"/>
          </w:tcPr>
          <w:p w14:paraId="246983A1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7100" w:type="dxa"/>
            <w:gridSpan w:val="3"/>
          </w:tcPr>
          <w:p w14:paraId="7EEB7A65" w14:textId="77777777" w:rsidR="00402B0D" w:rsidRPr="007874AC" w:rsidRDefault="00402B0D" w:rsidP="007901A2">
            <w:pPr>
              <w:ind w:left="107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Controlador de bodega, Administrador</w:t>
            </w:r>
          </w:p>
        </w:tc>
      </w:tr>
      <w:tr w:rsidR="00402B0D" w:rsidRPr="007874AC" w14:paraId="6D073666" w14:textId="77777777" w:rsidTr="007901A2">
        <w:tc>
          <w:tcPr>
            <w:tcW w:w="1952" w:type="dxa"/>
            <w:gridSpan w:val="2"/>
          </w:tcPr>
          <w:p w14:paraId="28961949" w14:textId="77777777" w:rsidR="00402B0D" w:rsidRPr="007874AC" w:rsidRDefault="00402B0D" w:rsidP="007901A2">
            <w:pPr>
              <w:ind w:left="142"/>
              <w:contextualSpacing/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7100" w:type="dxa"/>
            <w:gridSpan w:val="3"/>
          </w:tcPr>
          <w:p w14:paraId="2154D432" w14:textId="77777777" w:rsidR="00402B0D" w:rsidRPr="007874AC" w:rsidRDefault="00402B0D" w:rsidP="007901A2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Tener en la base de datos productos válidos que actualizar</w:t>
            </w:r>
          </w:p>
          <w:p w14:paraId="4E5D515D" w14:textId="77777777" w:rsidR="00402B0D" w:rsidRPr="007874AC" w:rsidRDefault="00402B0D" w:rsidP="007901A2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Seleccionar productos del inventario</w:t>
            </w:r>
          </w:p>
        </w:tc>
      </w:tr>
      <w:tr w:rsidR="00402B0D" w:rsidRPr="007874AC" w14:paraId="15FC3BFE" w14:textId="77777777" w:rsidTr="007901A2">
        <w:tc>
          <w:tcPr>
            <w:tcW w:w="1952" w:type="dxa"/>
            <w:gridSpan w:val="2"/>
          </w:tcPr>
          <w:p w14:paraId="48BECA2F" w14:textId="77777777" w:rsidR="00402B0D" w:rsidRPr="007874AC" w:rsidRDefault="00402B0D" w:rsidP="007901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Garantías de éxito</w:t>
            </w:r>
          </w:p>
        </w:tc>
        <w:tc>
          <w:tcPr>
            <w:tcW w:w="7100" w:type="dxa"/>
            <w:gridSpan w:val="3"/>
          </w:tcPr>
          <w:p w14:paraId="5A5F52E7" w14:textId="77777777" w:rsidR="00402B0D" w:rsidRPr="007874AC" w:rsidRDefault="00402B0D" w:rsidP="007901A2">
            <w:pPr>
              <w:ind w:left="13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04008E9E" w14:textId="77777777" w:rsidTr="007901A2">
        <w:tc>
          <w:tcPr>
            <w:tcW w:w="9052" w:type="dxa"/>
            <w:gridSpan w:val="5"/>
          </w:tcPr>
          <w:p w14:paraId="08962B1C" w14:textId="77777777" w:rsidR="00402B0D" w:rsidRPr="007874AC" w:rsidRDefault="00402B0D" w:rsidP="007901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Curso Normal</w:t>
            </w:r>
          </w:p>
        </w:tc>
      </w:tr>
      <w:tr w:rsidR="00402B0D" w:rsidRPr="007874AC" w14:paraId="5F356D3D" w14:textId="77777777" w:rsidTr="007901A2">
        <w:tc>
          <w:tcPr>
            <w:tcW w:w="534" w:type="dxa"/>
          </w:tcPr>
          <w:p w14:paraId="246BF4C7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5C9A44AB" w14:textId="77777777" w:rsidR="00402B0D" w:rsidRPr="007874AC" w:rsidRDefault="00402B0D" w:rsidP="007901A2">
            <w:pPr>
              <w:ind w:left="71"/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67" w:type="dxa"/>
          </w:tcPr>
          <w:p w14:paraId="25492DD0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036F484D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402B0D" w:rsidRPr="007874AC" w14:paraId="490082BD" w14:textId="77777777" w:rsidTr="007901A2">
        <w:tc>
          <w:tcPr>
            <w:tcW w:w="534" w:type="dxa"/>
          </w:tcPr>
          <w:p w14:paraId="1FACB100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969" w:type="dxa"/>
            <w:gridSpan w:val="2"/>
          </w:tcPr>
          <w:p w14:paraId="3F0F1FCC" w14:textId="77777777" w:rsidR="00402B0D" w:rsidRPr="00400C0B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  <w:highlight w:val="yellow"/>
              </w:rPr>
            </w:pPr>
            <w:r w:rsidRPr="00400C0B">
              <w:rPr>
                <w:rFonts w:ascii="Arial" w:hAnsi="Arial" w:cs="Arial"/>
                <w:sz w:val="24"/>
              </w:rPr>
              <w:t xml:space="preserve">El usuario </w:t>
            </w:r>
            <w:r>
              <w:rPr>
                <w:rFonts w:ascii="Arial" w:hAnsi="Arial" w:cs="Arial"/>
                <w:sz w:val="24"/>
              </w:rPr>
              <w:t xml:space="preserve">ingresa </w:t>
            </w:r>
            <w:r>
              <w:rPr>
                <w:rFonts w:ascii="Arial" w:hAnsi="Arial" w:cs="Arial"/>
                <w:i/>
                <w:sz w:val="24"/>
              </w:rPr>
              <w:t>usuario y contraseña</w:t>
            </w:r>
          </w:p>
        </w:tc>
        <w:tc>
          <w:tcPr>
            <w:tcW w:w="567" w:type="dxa"/>
          </w:tcPr>
          <w:p w14:paraId="4243A3EF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37F4E4F6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76FA38CA" w14:textId="77777777" w:rsidTr="007901A2">
        <w:tc>
          <w:tcPr>
            <w:tcW w:w="534" w:type="dxa"/>
          </w:tcPr>
          <w:p w14:paraId="33A4708A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467E3CD8" w14:textId="77777777" w:rsidR="00402B0D" w:rsidRPr="00400C0B" w:rsidRDefault="00402B0D" w:rsidP="007901A2">
            <w:pPr>
              <w:ind w:left="71"/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73F0F4B8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982" w:type="dxa"/>
          </w:tcPr>
          <w:p w14:paraId="7DE93744" w14:textId="77777777" w:rsidR="00402B0D" w:rsidRPr="007874AC" w:rsidRDefault="00402B0D" w:rsidP="007901A2">
            <w:pPr>
              <w:ind w:left="71"/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valida si las credenciales son correctas</w:t>
            </w:r>
          </w:p>
        </w:tc>
      </w:tr>
      <w:tr w:rsidR="00402B0D" w:rsidRPr="007874AC" w14:paraId="17CD8029" w14:textId="77777777" w:rsidTr="007901A2">
        <w:tc>
          <w:tcPr>
            <w:tcW w:w="534" w:type="dxa"/>
          </w:tcPr>
          <w:p w14:paraId="78619EC8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5415532B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512483D8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982" w:type="dxa"/>
          </w:tcPr>
          <w:p w14:paraId="00E2CC8A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muestra mensaje de bienvenida</w:t>
            </w:r>
          </w:p>
        </w:tc>
      </w:tr>
      <w:tr w:rsidR="00402B0D" w:rsidRPr="007874AC" w14:paraId="59D9FD50" w14:textId="77777777" w:rsidTr="007901A2">
        <w:tc>
          <w:tcPr>
            <w:tcW w:w="534" w:type="dxa"/>
          </w:tcPr>
          <w:p w14:paraId="41BA56F3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969" w:type="dxa"/>
            <w:gridSpan w:val="2"/>
          </w:tcPr>
          <w:p w14:paraId="24A67425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usuario selecciona una bodega</w:t>
            </w:r>
          </w:p>
        </w:tc>
        <w:tc>
          <w:tcPr>
            <w:tcW w:w="567" w:type="dxa"/>
          </w:tcPr>
          <w:p w14:paraId="20C272BB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5EB827C1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7CD45674" w14:textId="77777777" w:rsidTr="007901A2">
        <w:tc>
          <w:tcPr>
            <w:tcW w:w="534" w:type="dxa"/>
          </w:tcPr>
          <w:p w14:paraId="1AD7DCFA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66452069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04F941D3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982" w:type="dxa"/>
          </w:tcPr>
          <w:p w14:paraId="695F01C8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lleva a la página principal con el inventario de productos</w:t>
            </w:r>
          </w:p>
        </w:tc>
      </w:tr>
      <w:tr w:rsidR="00402B0D" w:rsidRPr="007874AC" w14:paraId="4C962339" w14:textId="77777777" w:rsidTr="007901A2">
        <w:tc>
          <w:tcPr>
            <w:tcW w:w="534" w:type="dxa"/>
          </w:tcPr>
          <w:p w14:paraId="7905A98E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6946B1E2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58230A56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982" w:type="dxa"/>
          </w:tcPr>
          <w:p w14:paraId="535059E9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carga la lista de productos almacenados en la base de datos</w:t>
            </w:r>
          </w:p>
        </w:tc>
      </w:tr>
      <w:tr w:rsidR="00402B0D" w:rsidRPr="007874AC" w14:paraId="113E96A4" w14:textId="77777777" w:rsidTr="007901A2">
        <w:tc>
          <w:tcPr>
            <w:tcW w:w="534" w:type="dxa"/>
          </w:tcPr>
          <w:p w14:paraId="36D22AE8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969" w:type="dxa"/>
            <w:gridSpan w:val="2"/>
          </w:tcPr>
          <w:p w14:paraId="37C4E105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usuario selecciona productos del inventario</w:t>
            </w:r>
          </w:p>
        </w:tc>
        <w:tc>
          <w:tcPr>
            <w:tcW w:w="567" w:type="dxa"/>
          </w:tcPr>
          <w:p w14:paraId="16F95562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764D5EE6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6E17A57E" w14:textId="77777777" w:rsidTr="007901A2">
        <w:tc>
          <w:tcPr>
            <w:tcW w:w="534" w:type="dxa"/>
          </w:tcPr>
          <w:p w14:paraId="2925D970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3969" w:type="dxa"/>
            <w:gridSpan w:val="2"/>
          </w:tcPr>
          <w:p w14:paraId="2C135895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usuario da </w:t>
            </w:r>
            <w:proofErr w:type="spellStart"/>
            <w:r w:rsidRPr="007874AC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7874AC">
              <w:rPr>
                <w:rFonts w:ascii="Arial" w:hAnsi="Arial" w:cs="Arial"/>
                <w:sz w:val="24"/>
              </w:rPr>
              <w:t xml:space="preserve"> en el icono de </w:t>
            </w:r>
            <w:r w:rsidRPr="007874AC">
              <w:rPr>
                <w:rFonts w:ascii="Arial" w:hAnsi="Arial" w:cs="Arial"/>
                <w:i/>
                <w:sz w:val="24"/>
              </w:rPr>
              <w:t xml:space="preserve">Excel </w:t>
            </w:r>
            <w:r w:rsidRPr="007874AC">
              <w:rPr>
                <w:rFonts w:ascii="Arial" w:hAnsi="Arial" w:cs="Arial"/>
                <w:sz w:val="24"/>
              </w:rPr>
              <w:t xml:space="preserve">para realizar la exportación </w:t>
            </w:r>
          </w:p>
        </w:tc>
        <w:tc>
          <w:tcPr>
            <w:tcW w:w="567" w:type="dxa"/>
          </w:tcPr>
          <w:p w14:paraId="7D3A1D1F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397C3C07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32CBBE3B" w14:textId="77777777" w:rsidTr="007901A2">
        <w:tc>
          <w:tcPr>
            <w:tcW w:w="534" w:type="dxa"/>
          </w:tcPr>
          <w:p w14:paraId="1C34C185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2EF0D0C7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67862461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3982" w:type="dxa"/>
          </w:tcPr>
          <w:p w14:paraId="202E7F06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verifica que se hayan seleccionado productos del inventario</w:t>
            </w:r>
          </w:p>
        </w:tc>
      </w:tr>
      <w:tr w:rsidR="00402B0D" w:rsidRPr="007874AC" w14:paraId="55187992" w14:textId="77777777" w:rsidTr="007901A2">
        <w:tc>
          <w:tcPr>
            <w:tcW w:w="534" w:type="dxa"/>
          </w:tcPr>
          <w:p w14:paraId="4D4DA7FD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3732647C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2345BF24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 xml:space="preserve">10 </w:t>
            </w:r>
          </w:p>
        </w:tc>
        <w:tc>
          <w:tcPr>
            <w:tcW w:w="3982" w:type="dxa"/>
          </w:tcPr>
          <w:p w14:paraId="45C2969A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muestra un mensaje de confirmación para la exportación</w:t>
            </w:r>
          </w:p>
        </w:tc>
      </w:tr>
      <w:tr w:rsidR="00402B0D" w:rsidRPr="007874AC" w14:paraId="693D70DF" w14:textId="77777777" w:rsidTr="007901A2">
        <w:tc>
          <w:tcPr>
            <w:tcW w:w="534" w:type="dxa"/>
          </w:tcPr>
          <w:p w14:paraId="26FCB7E6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4827AE92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356103D6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11</w:t>
            </w:r>
          </w:p>
        </w:tc>
        <w:tc>
          <w:tcPr>
            <w:tcW w:w="3982" w:type="dxa"/>
          </w:tcPr>
          <w:p w14:paraId="65DCF8B0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sistema solicita la ubicación de donde guardar el archivo Excel</w:t>
            </w:r>
          </w:p>
        </w:tc>
      </w:tr>
      <w:tr w:rsidR="00402B0D" w:rsidRPr="007874AC" w14:paraId="4D374468" w14:textId="77777777" w:rsidTr="007901A2">
        <w:tc>
          <w:tcPr>
            <w:tcW w:w="534" w:type="dxa"/>
          </w:tcPr>
          <w:p w14:paraId="751FFB4B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12</w:t>
            </w:r>
          </w:p>
        </w:tc>
        <w:tc>
          <w:tcPr>
            <w:tcW w:w="3969" w:type="dxa"/>
            <w:gridSpan w:val="2"/>
          </w:tcPr>
          <w:p w14:paraId="66F855BE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>El usuario selecciona el destino del archivo</w:t>
            </w:r>
          </w:p>
        </w:tc>
        <w:tc>
          <w:tcPr>
            <w:tcW w:w="567" w:type="dxa"/>
          </w:tcPr>
          <w:p w14:paraId="5FFE50A2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982" w:type="dxa"/>
          </w:tcPr>
          <w:p w14:paraId="3A68454C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02B0D" w:rsidRPr="007874AC" w14:paraId="16CF0402" w14:textId="77777777" w:rsidTr="007901A2">
        <w:tc>
          <w:tcPr>
            <w:tcW w:w="534" w:type="dxa"/>
          </w:tcPr>
          <w:p w14:paraId="5C4834C7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3969" w:type="dxa"/>
            <w:gridSpan w:val="2"/>
          </w:tcPr>
          <w:p w14:paraId="591D9ED1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</w:p>
        </w:tc>
        <w:tc>
          <w:tcPr>
            <w:tcW w:w="567" w:type="dxa"/>
          </w:tcPr>
          <w:p w14:paraId="6062A0AD" w14:textId="77777777" w:rsidR="00402B0D" w:rsidRPr="007874AC" w:rsidRDefault="00402B0D" w:rsidP="007901A2">
            <w:pPr>
              <w:jc w:val="center"/>
              <w:rPr>
                <w:rFonts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13</w:t>
            </w:r>
          </w:p>
        </w:tc>
        <w:tc>
          <w:tcPr>
            <w:tcW w:w="3982" w:type="dxa"/>
          </w:tcPr>
          <w:p w14:paraId="42BAE424" w14:textId="77777777" w:rsidR="00402B0D" w:rsidRPr="007874AC" w:rsidRDefault="00402B0D" w:rsidP="007901A2">
            <w:pPr>
              <w:jc w:val="both"/>
              <w:rPr>
                <w:rFonts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El sistema muestra un mensaje de </w:t>
            </w:r>
            <w:r w:rsidRPr="007874AC">
              <w:rPr>
                <w:rFonts w:ascii="Arial" w:hAnsi="Arial" w:cs="Arial"/>
                <w:i/>
                <w:sz w:val="24"/>
              </w:rPr>
              <w:t>Exportación exitosa</w:t>
            </w:r>
          </w:p>
        </w:tc>
      </w:tr>
      <w:tr w:rsidR="00402B0D" w:rsidRPr="007874AC" w14:paraId="1AFA9625" w14:textId="77777777" w:rsidTr="007901A2">
        <w:tc>
          <w:tcPr>
            <w:tcW w:w="9052" w:type="dxa"/>
            <w:gridSpan w:val="5"/>
          </w:tcPr>
          <w:p w14:paraId="1ED98CC8" w14:textId="77777777" w:rsidR="00402B0D" w:rsidRPr="007874AC" w:rsidRDefault="00402B0D" w:rsidP="007901A2">
            <w:pPr>
              <w:ind w:left="71"/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t>Cursos Alternos</w:t>
            </w:r>
          </w:p>
        </w:tc>
      </w:tr>
      <w:tr w:rsidR="00402B0D" w:rsidRPr="007874AC" w14:paraId="4C310A2E" w14:textId="77777777" w:rsidTr="007901A2">
        <w:trPr>
          <w:cantSplit/>
        </w:trPr>
        <w:tc>
          <w:tcPr>
            <w:tcW w:w="534" w:type="dxa"/>
          </w:tcPr>
          <w:p w14:paraId="1A5ED9D8" w14:textId="77777777" w:rsidR="00402B0D" w:rsidRPr="007874AC" w:rsidRDefault="00402B0D" w:rsidP="007901A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874AC">
              <w:rPr>
                <w:rFonts w:ascii="Arial" w:hAnsi="Arial" w:cs="Arial"/>
                <w:b/>
                <w:sz w:val="24"/>
              </w:rPr>
              <w:lastRenderedPageBreak/>
              <w:t>7a</w:t>
            </w:r>
          </w:p>
        </w:tc>
        <w:tc>
          <w:tcPr>
            <w:tcW w:w="8518" w:type="dxa"/>
            <w:gridSpan w:val="4"/>
          </w:tcPr>
          <w:p w14:paraId="43D7E320" w14:textId="77777777" w:rsidR="00402B0D" w:rsidRPr="007874AC" w:rsidRDefault="00402B0D" w:rsidP="007901A2">
            <w:pPr>
              <w:jc w:val="both"/>
              <w:rPr>
                <w:rFonts w:ascii="Arial" w:hAnsi="Arial" w:cs="Arial"/>
                <w:sz w:val="24"/>
              </w:rPr>
            </w:pPr>
            <w:r w:rsidRPr="007874AC">
              <w:rPr>
                <w:rFonts w:ascii="Arial" w:hAnsi="Arial" w:cs="Arial"/>
                <w:sz w:val="24"/>
              </w:rPr>
              <w:t xml:space="preserve">En el caso que se desee exportar todo el inventario de productos a una planilla Excel, se debe hacer </w:t>
            </w:r>
            <w:proofErr w:type="spellStart"/>
            <w:r w:rsidRPr="007874AC">
              <w:rPr>
                <w:rFonts w:ascii="Arial" w:hAnsi="Arial" w:cs="Arial"/>
                <w:sz w:val="24"/>
              </w:rPr>
              <w:t>click</w:t>
            </w:r>
            <w:proofErr w:type="spellEnd"/>
            <w:r w:rsidRPr="007874AC">
              <w:rPr>
                <w:rFonts w:ascii="Arial" w:hAnsi="Arial" w:cs="Arial"/>
                <w:sz w:val="24"/>
              </w:rPr>
              <w:t xml:space="preserve"> en el icono de Excel con la leyenda de </w:t>
            </w:r>
            <w:r w:rsidRPr="007874AC">
              <w:rPr>
                <w:rFonts w:ascii="Arial" w:hAnsi="Arial" w:cs="Arial"/>
                <w:i/>
                <w:sz w:val="24"/>
              </w:rPr>
              <w:t>Todos</w:t>
            </w:r>
          </w:p>
        </w:tc>
      </w:tr>
    </w:tbl>
    <w:p w14:paraId="7F0CDCD8" w14:textId="77777777" w:rsidR="00402B0D" w:rsidRDefault="00402B0D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</w:p>
    <w:p w14:paraId="2B815277" w14:textId="77777777" w:rsidR="00402B0D" w:rsidRDefault="00402B0D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  <w:r>
        <w:rPr>
          <w:rFonts w:cs="Arial"/>
          <w:b/>
          <w:sz w:val="28"/>
          <w:szCs w:val="20"/>
          <w:lang w:val="es-ES" w:eastAsia="es-ES"/>
        </w:rPr>
        <w:t>Diagrama general de casos de uso</w:t>
      </w:r>
    </w:p>
    <w:p w14:paraId="290CFDE1" w14:textId="2C802578" w:rsidR="00027CC7" w:rsidRDefault="00141FB9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  <w:r w:rsidRPr="009A78E9">
        <w:rPr>
          <w:noProof/>
        </w:rPr>
        <w:drawing>
          <wp:anchor distT="0" distB="0" distL="114300" distR="114300" simplePos="0" relativeHeight="251659264" behindDoc="0" locked="0" layoutInCell="1" allowOverlap="1" wp14:anchorId="42F6F7AD" wp14:editId="42B7A907">
            <wp:simplePos x="0" y="0"/>
            <wp:positionH relativeFrom="margin">
              <wp:posOffset>0</wp:posOffset>
            </wp:positionH>
            <wp:positionV relativeFrom="paragraph">
              <wp:posOffset>245657</wp:posOffset>
            </wp:positionV>
            <wp:extent cx="6524581" cy="3618187"/>
            <wp:effectExtent l="0" t="0" r="3810" b="190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838" cy="362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46BE3" w14:textId="25258C32" w:rsidR="00027CC7" w:rsidRDefault="00027CC7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</w:p>
    <w:p w14:paraId="54AEF1C0" w14:textId="77777777" w:rsidR="00C00874" w:rsidRDefault="00C00874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</w:p>
    <w:p w14:paraId="55A61175" w14:textId="0BFC8087" w:rsidR="00F87733" w:rsidRDefault="00402B0D" w:rsidP="00F87733">
      <w:pPr>
        <w:spacing w:after="115" w:line="259" w:lineRule="auto"/>
        <w:ind w:left="54"/>
        <w:jc w:val="center"/>
        <w:rPr>
          <w:rFonts w:ascii="Arial Narrow" w:hAnsi="Arial Narrow"/>
        </w:rPr>
      </w:pPr>
      <w:r>
        <w:rPr>
          <w:lang w:val="es-ES_tradnl"/>
        </w:rPr>
        <w:br w:type="page"/>
      </w:r>
      <w:r w:rsidR="00F87733" w:rsidRPr="00C747A6">
        <w:rPr>
          <w:rFonts w:ascii="Arial Narrow" w:hAnsi="Arial Narrow"/>
        </w:rPr>
        <w:lastRenderedPageBreak/>
        <w:t xml:space="preserve"> </w:t>
      </w:r>
    </w:p>
    <w:p w14:paraId="5EF8975C" w14:textId="77777777" w:rsidR="00F87733" w:rsidRPr="00C747A6" w:rsidRDefault="00F87733" w:rsidP="00F87733">
      <w:pPr>
        <w:spacing w:after="115" w:line="259" w:lineRule="auto"/>
        <w:ind w:left="54"/>
        <w:jc w:val="center"/>
        <w:rPr>
          <w:rFonts w:ascii="Arial Narrow" w:hAnsi="Arial Narrow"/>
        </w:rPr>
      </w:pPr>
      <w:r w:rsidRPr="00C747A6">
        <w:rPr>
          <w:rFonts w:ascii="Arial Narrow" w:hAnsi="Arial Narrow"/>
        </w:rPr>
        <w:t xml:space="preserve">Caso de Uso: Gestionar Clientes </w:t>
      </w:r>
    </w:p>
    <w:p w14:paraId="73F86BE0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1C4F6604" w14:textId="77777777" w:rsidR="00402B0D" w:rsidRDefault="00402B0D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  <w:r>
        <w:rPr>
          <w:rFonts w:cs="Arial"/>
          <w:b/>
          <w:sz w:val="28"/>
          <w:szCs w:val="20"/>
          <w:lang w:val="es-ES" w:eastAsia="es-ES"/>
        </w:rPr>
        <w:t>Diagrama de secuencia</w:t>
      </w:r>
    </w:p>
    <w:p w14:paraId="2D0961D3" w14:textId="77777777" w:rsidR="00402B0D" w:rsidRDefault="00402B0D" w:rsidP="00402B0D">
      <w:pPr>
        <w:pStyle w:val="Prrafodelista"/>
        <w:keepNext/>
        <w:numPr>
          <w:ilvl w:val="0"/>
          <w:numId w:val="15"/>
        </w:numPr>
        <w:spacing w:before="0" w:after="60" w:line="240" w:lineRule="auto"/>
        <w:jc w:val="both"/>
        <w:outlineLvl w:val="2"/>
        <w:rPr>
          <w:rFonts w:cs="Arial"/>
          <w:szCs w:val="20"/>
          <w:lang w:val="es-ES" w:eastAsia="es-ES"/>
        </w:rPr>
      </w:pPr>
      <w:r>
        <w:rPr>
          <w:rFonts w:cs="Arial"/>
          <w:szCs w:val="20"/>
          <w:lang w:val="es-ES" w:eastAsia="es-ES"/>
        </w:rPr>
        <w:t>Autenticación de usuario</w:t>
      </w:r>
    </w:p>
    <w:p w14:paraId="5BFAA23C" w14:textId="77777777" w:rsidR="00402B0D" w:rsidRPr="00D6566C" w:rsidRDefault="00402B0D" w:rsidP="00402B0D">
      <w:pPr>
        <w:keepNext/>
        <w:spacing w:before="0" w:after="60" w:line="240" w:lineRule="auto"/>
        <w:ind w:left="360" w:firstLine="0"/>
        <w:jc w:val="both"/>
        <w:outlineLvl w:val="2"/>
        <w:rPr>
          <w:rFonts w:cs="Arial"/>
          <w:szCs w:val="20"/>
          <w:lang w:val="es-ES" w:eastAsia="es-ES"/>
        </w:rPr>
      </w:pPr>
      <w:r w:rsidRPr="009A78E9">
        <w:rPr>
          <w:rFonts w:cs="Arial"/>
          <w:noProof/>
          <w:szCs w:val="20"/>
        </w:rPr>
        <w:drawing>
          <wp:inline distT="0" distB="0" distL="0" distR="0" wp14:anchorId="7987AA4A" wp14:editId="649CBEE5">
            <wp:extent cx="6858000" cy="3193894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B5AF" w14:textId="77777777" w:rsidR="00402B0D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Seleccionar bodega</w:t>
      </w:r>
    </w:p>
    <w:p w14:paraId="4FFCC4E7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  <w:r w:rsidRPr="009A78E9">
        <w:rPr>
          <w:noProof/>
        </w:rPr>
        <w:drawing>
          <wp:inline distT="0" distB="0" distL="0" distR="0" wp14:anchorId="6C544FE6" wp14:editId="798A1C4B">
            <wp:extent cx="4133850" cy="23336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B2F4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2E4FF6BC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4CB957B3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7D6639DA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55C65981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356486B3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</w:p>
    <w:p w14:paraId="6C905CE3" w14:textId="77777777" w:rsidR="00402B0D" w:rsidRPr="00D6566C" w:rsidRDefault="00402B0D" w:rsidP="00402B0D">
      <w:pPr>
        <w:spacing w:line="240" w:lineRule="auto"/>
        <w:ind w:left="0" w:firstLine="0"/>
        <w:rPr>
          <w:lang w:val="es-ES_tradnl"/>
        </w:rPr>
      </w:pPr>
    </w:p>
    <w:p w14:paraId="794864D3" w14:textId="77777777" w:rsidR="00402B0D" w:rsidRPr="00CA4149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Listar productos</w:t>
      </w:r>
    </w:p>
    <w:p w14:paraId="6950F64D" w14:textId="77777777" w:rsidR="00402B0D" w:rsidRDefault="00402B0D" w:rsidP="00402B0D">
      <w:pPr>
        <w:pStyle w:val="Prrafodelista"/>
        <w:spacing w:line="240" w:lineRule="auto"/>
        <w:rPr>
          <w:lang w:val="es-ES_tradnl"/>
        </w:rPr>
      </w:pPr>
      <w:r w:rsidRPr="009A78E9">
        <w:rPr>
          <w:noProof/>
        </w:rPr>
        <w:drawing>
          <wp:inline distT="0" distB="0" distL="0" distR="0" wp14:anchorId="426C5F42" wp14:editId="528F441D">
            <wp:extent cx="6858000" cy="3561060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3139" w14:textId="29303020" w:rsidR="004568F8" w:rsidRDefault="004568F8">
      <w:pPr>
        <w:rPr>
          <w:lang w:val="es-ES_tradnl"/>
        </w:rPr>
      </w:pPr>
      <w:r>
        <w:rPr>
          <w:lang w:val="es-ES_tradnl"/>
        </w:rPr>
        <w:br w:type="page"/>
      </w:r>
    </w:p>
    <w:p w14:paraId="38B2FBFD" w14:textId="77777777" w:rsidR="004568F8" w:rsidRPr="009A78E9" w:rsidRDefault="004568F8" w:rsidP="00402B0D">
      <w:pPr>
        <w:pStyle w:val="Prrafodelista"/>
        <w:spacing w:line="240" w:lineRule="auto"/>
        <w:rPr>
          <w:lang w:val="es-ES_tradnl"/>
        </w:rPr>
      </w:pPr>
    </w:p>
    <w:p w14:paraId="6205C75B" w14:textId="77777777" w:rsidR="00402B0D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Ingresar productos</w:t>
      </w:r>
    </w:p>
    <w:p w14:paraId="16FAE519" w14:textId="3E2C19FC" w:rsidR="00402B0D" w:rsidRDefault="00402B0D" w:rsidP="004568F8">
      <w:pPr>
        <w:spacing w:line="240" w:lineRule="auto"/>
        <w:rPr>
          <w:lang w:val="es-ES_tradnl"/>
        </w:rPr>
      </w:pPr>
      <w:r w:rsidRPr="009A78E9">
        <w:rPr>
          <w:noProof/>
        </w:rPr>
        <w:drawing>
          <wp:inline distT="0" distB="0" distL="0" distR="0" wp14:anchorId="5D34DDE8" wp14:editId="5031F129">
            <wp:extent cx="5810250" cy="41719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B3AB" w14:textId="77777777" w:rsidR="00402B0D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Buscar producto</w:t>
      </w:r>
    </w:p>
    <w:p w14:paraId="04807AD2" w14:textId="3408A6DE" w:rsidR="00141FB9" w:rsidRDefault="00402B0D" w:rsidP="00402B0D">
      <w:pPr>
        <w:pStyle w:val="Prrafodelista"/>
        <w:spacing w:line="240" w:lineRule="auto"/>
        <w:rPr>
          <w:lang w:val="es-ES_tradnl"/>
        </w:rPr>
      </w:pPr>
      <w:r w:rsidRPr="009A78E9">
        <w:rPr>
          <w:noProof/>
        </w:rPr>
        <w:drawing>
          <wp:inline distT="0" distB="0" distL="0" distR="0" wp14:anchorId="26FD909B" wp14:editId="743B5655">
            <wp:extent cx="6856921" cy="3011213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061" cy="301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79A5" w14:textId="31D0673F" w:rsidR="00402B0D" w:rsidRPr="004568F8" w:rsidRDefault="00402B0D" w:rsidP="004568F8">
      <w:pPr>
        <w:ind w:left="0" w:firstLine="0"/>
        <w:rPr>
          <w:lang w:val="es-ES_tradnl"/>
        </w:rPr>
      </w:pPr>
    </w:p>
    <w:p w14:paraId="70EB80FC" w14:textId="77777777" w:rsidR="00402B0D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Eliminar producto</w:t>
      </w:r>
    </w:p>
    <w:p w14:paraId="15C03FC8" w14:textId="77777777" w:rsidR="00402B0D" w:rsidRDefault="00402B0D" w:rsidP="00402B0D">
      <w:pPr>
        <w:spacing w:line="240" w:lineRule="auto"/>
        <w:rPr>
          <w:lang w:val="es-ES_tradnl"/>
        </w:rPr>
      </w:pPr>
      <w:r w:rsidRPr="009A78E9">
        <w:rPr>
          <w:noProof/>
        </w:rPr>
        <w:drawing>
          <wp:inline distT="0" distB="0" distL="0" distR="0" wp14:anchorId="1035F261" wp14:editId="00A03375">
            <wp:extent cx="6334125" cy="34290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956E" w14:textId="77777777" w:rsidR="00402B0D" w:rsidRDefault="00402B0D" w:rsidP="00402B0D">
      <w:pPr>
        <w:spacing w:line="240" w:lineRule="auto"/>
        <w:rPr>
          <w:lang w:val="es-ES_tradnl"/>
        </w:rPr>
      </w:pPr>
    </w:p>
    <w:p w14:paraId="53805229" w14:textId="77777777" w:rsidR="00402B0D" w:rsidRDefault="00402B0D" w:rsidP="00402B0D">
      <w:pPr>
        <w:spacing w:line="240" w:lineRule="auto"/>
        <w:rPr>
          <w:lang w:val="es-ES_tradnl"/>
        </w:rPr>
      </w:pPr>
    </w:p>
    <w:p w14:paraId="7CDCC762" w14:textId="77777777" w:rsidR="00402B0D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Exportar a archivo Excel</w:t>
      </w:r>
    </w:p>
    <w:p w14:paraId="3CD9E84C" w14:textId="77777777" w:rsidR="00402B0D" w:rsidRDefault="00402B0D" w:rsidP="00402B0D">
      <w:pPr>
        <w:spacing w:line="240" w:lineRule="auto"/>
        <w:ind w:left="0" w:firstLine="0"/>
        <w:rPr>
          <w:lang w:val="es-ES_tradnl"/>
        </w:rPr>
      </w:pPr>
      <w:r w:rsidRPr="009A78E9">
        <w:rPr>
          <w:noProof/>
        </w:rPr>
        <w:drawing>
          <wp:inline distT="0" distB="0" distL="0" distR="0" wp14:anchorId="1CE2B62B" wp14:editId="40735EF9">
            <wp:extent cx="3905250" cy="25717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09B3" w14:textId="77777777" w:rsidR="00A562B8" w:rsidRDefault="00A562B8" w:rsidP="00402B0D">
      <w:pPr>
        <w:spacing w:line="240" w:lineRule="auto"/>
        <w:ind w:left="0" w:firstLine="0"/>
        <w:rPr>
          <w:lang w:val="es-ES_tradnl"/>
        </w:rPr>
      </w:pPr>
    </w:p>
    <w:p w14:paraId="062710F7" w14:textId="77777777" w:rsidR="00A562B8" w:rsidRPr="009A78E9" w:rsidRDefault="00A562B8" w:rsidP="00402B0D">
      <w:pPr>
        <w:spacing w:line="240" w:lineRule="auto"/>
        <w:ind w:left="0" w:firstLine="0"/>
        <w:rPr>
          <w:lang w:val="es-ES_tradnl"/>
        </w:rPr>
      </w:pPr>
    </w:p>
    <w:p w14:paraId="0EB18274" w14:textId="77777777" w:rsidR="00402B0D" w:rsidRPr="00352A25" w:rsidRDefault="00402B0D" w:rsidP="00402B0D">
      <w:pPr>
        <w:pStyle w:val="Prrafodelista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lang w:val="es-ES_tradnl"/>
        </w:rPr>
        <w:t>Actualizar producto</w:t>
      </w:r>
    </w:p>
    <w:p w14:paraId="4AE6639F" w14:textId="77777777" w:rsidR="00402B0D" w:rsidRPr="00914403" w:rsidRDefault="00402B0D" w:rsidP="00402B0D">
      <w:pPr>
        <w:spacing w:line="240" w:lineRule="auto"/>
        <w:rPr>
          <w:lang w:val="es-ES_tradnl"/>
        </w:rPr>
      </w:pPr>
      <w:r w:rsidRPr="009A78E9">
        <w:rPr>
          <w:noProof/>
        </w:rPr>
        <w:drawing>
          <wp:inline distT="0" distB="0" distL="0" distR="0" wp14:anchorId="250F4326" wp14:editId="558FCBF0">
            <wp:extent cx="6381750" cy="38100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AF8B" w14:textId="0514D68F" w:rsidR="003232D0" w:rsidRDefault="003232D0">
      <w:pPr>
        <w:rPr>
          <w:lang w:val="es-ES_tradnl"/>
        </w:rPr>
      </w:pPr>
      <w:r>
        <w:rPr>
          <w:lang w:val="es-ES_tradnl"/>
        </w:rPr>
        <w:br w:type="page"/>
      </w:r>
    </w:p>
    <w:p w14:paraId="6CE48036" w14:textId="77777777" w:rsidR="00402B0D" w:rsidRDefault="00402B0D" w:rsidP="00402B0D">
      <w:pPr>
        <w:tabs>
          <w:tab w:val="left" w:pos="9900"/>
        </w:tabs>
        <w:spacing w:line="240" w:lineRule="auto"/>
        <w:ind w:left="0" w:firstLine="0"/>
        <w:rPr>
          <w:lang w:val="es-ES_tradnl"/>
        </w:rPr>
      </w:pPr>
    </w:p>
    <w:p w14:paraId="15177A4D" w14:textId="77777777" w:rsidR="00402B0D" w:rsidRDefault="00402B0D" w:rsidP="00402B0D">
      <w:pPr>
        <w:keepNext/>
        <w:spacing w:before="0" w:after="60" w:line="240" w:lineRule="auto"/>
        <w:ind w:left="0" w:firstLine="0"/>
        <w:jc w:val="both"/>
        <w:outlineLvl w:val="2"/>
        <w:rPr>
          <w:rFonts w:cs="Arial"/>
          <w:b/>
          <w:sz w:val="28"/>
          <w:szCs w:val="20"/>
          <w:lang w:val="es-ES" w:eastAsia="es-ES"/>
        </w:rPr>
      </w:pPr>
      <w:r>
        <w:rPr>
          <w:rFonts w:cs="Arial"/>
          <w:b/>
          <w:sz w:val="28"/>
          <w:szCs w:val="20"/>
          <w:lang w:val="es-ES" w:eastAsia="es-ES"/>
        </w:rPr>
        <w:t>Diagrama de clases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3933"/>
      </w:tblGrid>
      <w:tr w:rsidR="00402B0D" w:rsidRPr="001078D1" w14:paraId="39AD980A" w14:textId="77777777" w:rsidTr="007901A2">
        <w:trPr>
          <w:trHeight w:val="329"/>
        </w:trPr>
        <w:tc>
          <w:tcPr>
            <w:tcW w:w="2263" w:type="dxa"/>
            <w:shd w:val="clear" w:color="auto" w:fill="D9D9D9" w:themeFill="background1" w:themeFillShade="D9"/>
          </w:tcPr>
          <w:p w14:paraId="40BB97FE" w14:textId="77777777" w:rsidR="00402B0D" w:rsidRPr="001078D1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1078D1">
              <w:rPr>
                <w:b/>
                <w:lang w:val="es-ES_tradnl"/>
              </w:rPr>
              <w:t>Clase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7C2B1B4" w14:textId="77777777" w:rsidR="00402B0D" w:rsidRPr="001078D1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1078D1">
              <w:rPr>
                <w:b/>
                <w:lang w:val="es-ES_tradnl"/>
              </w:rPr>
              <w:t>Descripción</w:t>
            </w:r>
          </w:p>
        </w:tc>
        <w:tc>
          <w:tcPr>
            <w:tcW w:w="3933" w:type="dxa"/>
            <w:shd w:val="clear" w:color="auto" w:fill="D9D9D9" w:themeFill="background1" w:themeFillShade="D9"/>
          </w:tcPr>
          <w:p w14:paraId="03283CB5" w14:textId="77777777" w:rsidR="00402B0D" w:rsidRPr="001078D1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1078D1">
              <w:rPr>
                <w:b/>
                <w:lang w:val="es-ES_tradnl"/>
              </w:rPr>
              <w:t>Atributos</w:t>
            </w:r>
          </w:p>
        </w:tc>
      </w:tr>
      <w:tr w:rsidR="00402B0D" w14:paraId="6698CE3C" w14:textId="77777777" w:rsidTr="007901A2">
        <w:trPr>
          <w:trHeight w:val="1075"/>
        </w:trPr>
        <w:tc>
          <w:tcPr>
            <w:tcW w:w="2263" w:type="dxa"/>
          </w:tcPr>
          <w:p w14:paraId="53AE7886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t>Producto</w:t>
            </w:r>
          </w:p>
        </w:tc>
        <w:tc>
          <w:tcPr>
            <w:tcW w:w="3828" w:type="dxa"/>
          </w:tcPr>
          <w:p w14:paraId="675282B2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Clase que almacena toda la información relacionada con los productos que serán almacenados en la base de datos</w:t>
            </w:r>
          </w:p>
        </w:tc>
        <w:tc>
          <w:tcPr>
            <w:tcW w:w="3933" w:type="dxa"/>
          </w:tcPr>
          <w:p w14:paraId="636CD495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51" w:hanging="323"/>
              <w:jc w:val="both"/>
              <w:rPr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i</w:t>
            </w:r>
            <w:r w:rsidRPr="001078D1">
              <w:rPr>
                <w:b/>
                <w:lang w:val="es-ES_tradnl"/>
              </w:rPr>
              <w:t>dProducto</w:t>
            </w:r>
            <w:proofErr w:type="spellEnd"/>
            <w:r w:rsidRPr="001078D1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identificador único para cada producto</w:t>
            </w:r>
          </w:p>
          <w:p w14:paraId="612443E0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51" w:hanging="323"/>
              <w:jc w:val="both"/>
              <w:rPr>
                <w:lang w:val="es-ES_tradnl"/>
              </w:rPr>
            </w:pPr>
            <w:proofErr w:type="spellStart"/>
            <w:r w:rsidRPr="001078D1">
              <w:rPr>
                <w:b/>
                <w:lang w:val="es-ES_tradnl"/>
              </w:rPr>
              <w:t>nombreProducto</w:t>
            </w:r>
            <w:proofErr w:type="spellEnd"/>
            <w:r w:rsidRPr="001078D1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nombre para cada uno de los productos que se almacenen</w:t>
            </w:r>
          </w:p>
          <w:p w14:paraId="474CC9DB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51" w:hanging="323"/>
              <w:jc w:val="both"/>
              <w:rPr>
                <w:lang w:val="es-ES_tradnl"/>
              </w:rPr>
            </w:pPr>
            <w:proofErr w:type="spellStart"/>
            <w:r w:rsidRPr="001078D1">
              <w:rPr>
                <w:b/>
                <w:lang w:val="es-ES_tradnl"/>
              </w:rPr>
              <w:t>precioProducto</w:t>
            </w:r>
            <w:proofErr w:type="spellEnd"/>
            <w:r w:rsidRPr="001078D1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a cada producto se le asigna un precio (precio unitario)</w:t>
            </w:r>
          </w:p>
          <w:p w14:paraId="67E8BC75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51" w:hanging="323"/>
              <w:jc w:val="both"/>
              <w:rPr>
                <w:lang w:val="es-ES_tradnl"/>
              </w:rPr>
            </w:pPr>
            <w:proofErr w:type="spellStart"/>
            <w:r w:rsidRPr="001078D1">
              <w:rPr>
                <w:b/>
                <w:lang w:val="es-ES_tradnl"/>
              </w:rPr>
              <w:t>fecha_creacionProducto</w:t>
            </w:r>
            <w:proofErr w:type="spellEnd"/>
            <w:r w:rsidRPr="001078D1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fecha en la cual el producto es creado y almacenado en la base de datos</w:t>
            </w:r>
          </w:p>
          <w:p w14:paraId="6692D5E7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51" w:hanging="323"/>
              <w:jc w:val="both"/>
              <w:rPr>
                <w:lang w:val="es-ES_tradnl"/>
              </w:rPr>
            </w:pPr>
            <w:proofErr w:type="spellStart"/>
            <w:r w:rsidRPr="001078D1">
              <w:rPr>
                <w:b/>
                <w:lang w:val="es-ES_tradnl"/>
              </w:rPr>
              <w:t>descripcionProducto</w:t>
            </w:r>
            <w:proofErr w:type="spellEnd"/>
            <w:r w:rsidRPr="001078D1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breve descripción del producto que se almacenara</w:t>
            </w:r>
          </w:p>
          <w:p w14:paraId="2A24F35C" w14:textId="77777777" w:rsidR="00402B0D" w:rsidRPr="00A4415C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51" w:hanging="323"/>
              <w:jc w:val="both"/>
              <w:rPr>
                <w:b/>
                <w:lang w:val="es-ES_tradnl"/>
              </w:rPr>
            </w:pPr>
            <w:proofErr w:type="spellStart"/>
            <w:r w:rsidRPr="00A4415C">
              <w:rPr>
                <w:b/>
                <w:lang w:val="es-ES_tradnl"/>
              </w:rPr>
              <w:t>stockProducto</w:t>
            </w:r>
            <w:proofErr w:type="spellEnd"/>
            <w:r w:rsidRPr="00A4415C">
              <w:rPr>
                <w:b/>
                <w:lang w:val="es-ES_tradnl"/>
              </w:rPr>
              <w:t>:</w:t>
            </w:r>
            <w:r>
              <w:rPr>
                <w:b/>
                <w:lang w:val="es-ES_tradnl"/>
              </w:rPr>
              <w:t xml:space="preserve"> </w:t>
            </w:r>
            <w:r>
              <w:rPr>
                <w:lang w:val="es-ES_tradnl"/>
              </w:rPr>
              <w:t>cantidad de unidades que están disponibles de cierto producto</w:t>
            </w:r>
          </w:p>
        </w:tc>
      </w:tr>
      <w:tr w:rsidR="00402B0D" w14:paraId="7071E82C" w14:textId="77777777" w:rsidTr="007901A2">
        <w:tc>
          <w:tcPr>
            <w:tcW w:w="2263" w:type="dxa"/>
          </w:tcPr>
          <w:p w14:paraId="0F2CCE62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t>Usuario</w:t>
            </w:r>
          </w:p>
        </w:tc>
        <w:tc>
          <w:tcPr>
            <w:tcW w:w="3828" w:type="dxa"/>
          </w:tcPr>
          <w:p w14:paraId="44F63F5F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Clase que contendrá la información relacionada con los usuarios que utilizan el sistema de inventario web</w:t>
            </w:r>
          </w:p>
        </w:tc>
        <w:tc>
          <w:tcPr>
            <w:tcW w:w="3933" w:type="dxa"/>
          </w:tcPr>
          <w:p w14:paraId="35E9FB13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proofErr w:type="spellStart"/>
            <w:r w:rsidRPr="00A4415C">
              <w:rPr>
                <w:b/>
                <w:lang w:val="es-ES_tradnl"/>
              </w:rPr>
              <w:t>idUsuario</w:t>
            </w:r>
            <w:proofErr w:type="spellEnd"/>
            <w:r w:rsidRPr="00A4415C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identificador único para cada usuario (no muestra significado en el tipo de Rol que tenga)</w:t>
            </w:r>
          </w:p>
          <w:p w14:paraId="6C51E064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nombreUsuario</w:t>
            </w:r>
            <w:proofErr w:type="spellEnd"/>
            <w:r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nombre para cada usuario con el cual será identificado</w:t>
            </w:r>
          </w:p>
          <w:p w14:paraId="1C1A4A07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apellidoUsuario</w:t>
            </w:r>
            <w:proofErr w:type="spellEnd"/>
            <w:r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apellido para cada usuario con el cual será identificado</w:t>
            </w:r>
          </w:p>
          <w:p w14:paraId="37969F06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telefonoUsuario</w:t>
            </w:r>
            <w:proofErr w:type="spellEnd"/>
            <w:r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teléfono de contacto para cada usuario</w:t>
            </w:r>
          </w:p>
          <w:p w14:paraId="285F70AA" w14:textId="77777777" w:rsidR="00402B0D" w:rsidRPr="00A4415C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diraccionUsuario</w:t>
            </w:r>
            <w:proofErr w:type="spellEnd"/>
            <w:r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dirección de residencia del usuario </w:t>
            </w:r>
          </w:p>
        </w:tc>
      </w:tr>
      <w:tr w:rsidR="00402B0D" w14:paraId="7A57FDE3" w14:textId="77777777" w:rsidTr="007901A2">
        <w:tc>
          <w:tcPr>
            <w:tcW w:w="2263" w:type="dxa"/>
          </w:tcPr>
          <w:p w14:paraId="5CE4C596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t>Rol</w:t>
            </w:r>
          </w:p>
        </w:tc>
        <w:tc>
          <w:tcPr>
            <w:tcW w:w="3828" w:type="dxa"/>
          </w:tcPr>
          <w:p w14:paraId="4F7CF105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Clase que contendrá la información referente a los tipos de roles que existen en el sistema de inventario web</w:t>
            </w:r>
          </w:p>
        </w:tc>
        <w:tc>
          <w:tcPr>
            <w:tcW w:w="3933" w:type="dxa"/>
          </w:tcPr>
          <w:p w14:paraId="07372B61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170" w:hanging="136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  </w:t>
            </w:r>
            <w:proofErr w:type="spellStart"/>
            <w:r>
              <w:rPr>
                <w:b/>
                <w:lang w:val="es-ES_tradnl"/>
              </w:rPr>
              <w:t>idRol</w:t>
            </w:r>
            <w:proofErr w:type="spellEnd"/>
            <w:r>
              <w:rPr>
                <w:b/>
                <w:lang w:val="es-ES_tradnl"/>
              </w:rPr>
              <w:t xml:space="preserve">: </w:t>
            </w:r>
            <w:r>
              <w:rPr>
                <w:lang w:val="es-ES_tradnl"/>
              </w:rPr>
              <w:t>identificador único para cada rol que asocie a un usuario del sistema</w:t>
            </w:r>
          </w:p>
          <w:p w14:paraId="6A87E48E" w14:textId="77777777" w:rsidR="00402B0D" w:rsidRPr="00A4415C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170" w:hanging="136"/>
              <w:jc w:val="both"/>
              <w:rPr>
                <w:b/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   </w:t>
            </w:r>
            <w:proofErr w:type="spellStart"/>
            <w:r w:rsidRPr="00A4415C">
              <w:rPr>
                <w:b/>
                <w:lang w:val="es-ES_tradnl"/>
              </w:rPr>
              <w:t>tipoRol</w:t>
            </w:r>
            <w:proofErr w:type="spellEnd"/>
            <w:r w:rsidRPr="00A4415C">
              <w:rPr>
                <w:b/>
                <w:lang w:val="es-ES_tradnl"/>
              </w:rPr>
              <w:t>:</w:t>
            </w:r>
            <w:r>
              <w:rPr>
                <w:b/>
                <w:lang w:val="es-ES_tradnl"/>
              </w:rPr>
              <w:t xml:space="preserve"> </w:t>
            </w:r>
            <w:r>
              <w:rPr>
                <w:lang w:val="es-ES_tradnl"/>
              </w:rPr>
              <w:t>nombre del rol que se usará (Administrador o Controlador de bodega)</w:t>
            </w:r>
            <w:r w:rsidRPr="00A4415C">
              <w:rPr>
                <w:b/>
                <w:lang w:val="es-ES_tradnl"/>
              </w:rPr>
              <w:t xml:space="preserve"> </w:t>
            </w:r>
          </w:p>
        </w:tc>
      </w:tr>
      <w:tr w:rsidR="00402B0D" w14:paraId="586B4548" w14:textId="77777777" w:rsidTr="007901A2">
        <w:tc>
          <w:tcPr>
            <w:tcW w:w="2263" w:type="dxa"/>
          </w:tcPr>
          <w:p w14:paraId="1CB3F9A8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lastRenderedPageBreak/>
              <w:t>Bodega</w:t>
            </w:r>
          </w:p>
        </w:tc>
        <w:tc>
          <w:tcPr>
            <w:tcW w:w="3828" w:type="dxa"/>
          </w:tcPr>
          <w:p w14:paraId="3F7D762D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Clase que contendrá información referida a las bodegas que tiene la empresa, registradas en el sistema.</w:t>
            </w:r>
          </w:p>
          <w:p w14:paraId="4B2B7583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Contendrá información referente a su identificación y ubicación</w:t>
            </w:r>
          </w:p>
        </w:tc>
        <w:tc>
          <w:tcPr>
            <w:tcW w:w="3933" w:type="dxa"/>
          </w:tcPr>
          <w:p w14:paraId="5D480246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312"/>
              <w:jc w:val="both"/>
              <w:rPr>
                <w:lang w:val="es-ES_tradnl"/>
              </w:rPr>
            </w:pPr>
            <w:proofErr w:type="spellStart"/>
            <w:r w:rsidRPr="00E31479">
              <w:rPr>
                <w:b/>
                <w:lang w:val="es-ES_tradnl"/>
              </w:rPr>
              <w:t>idBodega</w:t>
            </w:r>
            <w:proofErr w:type="spellEnd"/>
            <w:r w:rsidRPr="00E31479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identificador único referente a cada una de las bodegas que posee la empresa</w:t>
            </w:r>
          </w:p>
          <w:p w14:paraId="2E8C0F8C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312"/>
              <w:jc w:val="both"/>
              <w:rPr>
                <w:lang w:val="es-ES_tradnl"/>
              </w:rPr>
            </w:pPr>
            <w:proofErr w:type="spellStart"/>
            <w:r w:rsidRPr="00E31479">
              <w:rPr>
                <w:b/>
                <w:lang w:val="es-ES_tradnl"/>
              </w:rPr>
              <w:t>nombre_aliasBodega</w:t>
            </w:r>
            <w:proofErr w:type="spellEnd"/>
            <w:r w:rsidRPr="00E31479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nombre con el cual se conoce a cierta bodega par su fácil reconocimiento</w:t>
            </w:r>
          </w:p>
          <w:p w14:paraId="4E3D38B6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312"/>
              <w:jc w:val="both"/>
              <w:rPr>
                <w:lang w:val="es-ES_tradnl"/>
              </w:rPr>
            </w:pPr>
            <w:proofErr w:type="spellStart"/>
            <w:r w:rsidRPr="00E31479">
              <w:rPr>
                <w:b/>
                <w:lang w:val="es-ES_tradnl"/>
              </w:rPr>
              <w:t>direccionBodega</w:t>
            </w:r>
            <w:proofErr w:type="spellEnd"/>
            <w:r w:rsidRPr="00E31479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información que da a conocer la ubicación física de una bodega determinada</w:t>
            </w:r>
          </w:p>
          <w:p w14:paraId="1DB58991" w14:textId="77777777" w:rsidR="00402B0D" w:rsidRPr="00E31479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312"/>
              <w:jc w:val="both"/>
              <w:rPr>
                <w:lang w:val="es-ES_tradnl"/>
              </w:rPr>
            </w:pPr>
            <w:proofErr w:type="spellStart"/>
            <w:r w:rsidRPr="00E31479">
              <w:rPr>
                <w:b/>
                <w:lang w:val="es-ES_tradnl"/>
              </w:rPr>
              <w:t>telefonoBodega</w:t>
            </w:r>
            <w:proofErr w:type="spellEnd"/>
            <w:r w:rsidRPr="00E31479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teléfono de contacto directo con cierta bodega</w:t>
            </w:r>
          </w:p>
        </w:tc>
      </w:tr>
      <w:tr w:rsidR="00402B0D" w14:paraId="0E58338C" w14:textId="77777777" w:rsidTr="007901A2">
        <w:tc>
          <w:tcPr>
            <w:tcW w:w="2263" w:type="dxa"/>
          </w:tcPr>
          <w:p w14:paraId="264DD18B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EstadoBodega</w:t>
            </w:r>
            <w:proofErr w:type="spellEnd"/>
          </w:p>
        </w:tc>
        <w:tc>
          <w:tcPr>
            <w:tcW w:w="3828" w:type="dxa"/>
          </w:tcPr>
          <w:p w14:paraId="126C9B0A" w14:textId="77777777" w:rsidR="00402B0D" w:rsidRPr="00E31479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Clase que contendrá un estado de funcionamiento, referido con la clase de </w:t>
            </w:r>
            <w:r>
              <w:rPr>
                <w:i/>
                <w:lang w:val="es-ES_tradnl"/>
              </w:rPr>
              <w:t>Bodega</w:t>
            </w:r>
          </w:p>
        </w:tc>
        <w:tc>
          <w:tcPr>
            <w:tcW w:w="3933" w:type="dxa"/>
          </w:tcPr>
          <w:p w14:paraId="6B84846E" w14:textId="77777777" w:rsidR="00402B0D" w:rsidRPr="00E31479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r w:rsidRPr="00E31479">
              <w:rPr>
                <w:lang w:val="es-ES_tradnl"/>
              </w:rPr>
              <w:t xml:space="preserve"> </w:t>
            </w:r>
            <w:proofErr w:type="spellStart"/>
            <w:r w:rsidRPr="00D82763">
              <w:rPr>
                <w:b/>
                <w:lang w:val="es-ES_tradnl"/>
              </w:rPr>
              <w:t>idEstado</w:t>
            </w:r>
            <w:proofErr w:type="spellEnd"/>
            <w:r w:rsidRPr="00D82763">
              <w:rPr>
                <w:b/>
                <w:lang w:val="es-ES_tradnl"/>
              </w:rPr>
              <w:t>:</w:t>
            </w:r>
            <w:r w:rsidRPr="00E31479">
              <w:rPr>
                <w:lang w:val="es-ES_tradnl"/>
              </w:rPr>
              <w:t xml:space="preserve"> identificador único para      cada status</w:t>
            </w:r>
          </w:p>
          <w:p w14:paraId="55D959D5" w14:textId="77777777" w:rsidR="00402B0D" w:rsidRPr="00E31479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312" w:hanging="284"/>
              <w:jc w:val="both"/>
              <w:rPr>
                <w:lang w:val="es-ES_tradnl"/>
              </w:rPr>
            </w:pPr>
            <w:proofErr w:type="spellStart"/>
            <w:r w:rsidRPr="00D82763">
              <w:rPr>
                <w:b/>
                <w:lang w:val="es-ES_tradnl"/>
              </w:rPr>
              <w:t>nombreEstado</w:t>
            </w:r>
            <w:proofErr w:type="spellEnd"/>
            <w:r w:rsidRPr="00D82763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nombre del estado de funcionamiento (operativo, clausurado, cerrado, mantención)</w:t>
            </w:r>
          </w:p>
        </w:tc>
      </w:tr>
      <w:tr w:rsidR="00402B0D" w14:paraId="6838CBEB" w14:textId="77777777" w:rsidTr="007901A2">
        <w:tc>
          <w:tcPr>
            <w:tcW w:w="2263" w:type="dxa"/>
          </w:tcPr>
          <w:p w14:paraId="68BE3C4D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t>Inventario</w:t>
            </w:r>
          </w:p>
        </w:tc>
        <w:tc>
          <w:tcPr>
            <w:tcW w:w="3828" w:type="dxa"/>
          </w:tcPr>
          <w:p w14:paraId="651C49E3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Clase que contiene información relacionada al inventario en general y como está conformado este</w:t>
            </w:r>
          </w:p>
        </w:tc>
        <w:tc>
          <w:tcPr>
            <w:tcW w:w="3933" w:type="dxa"/>
          </w:tcPr>
          <w:p w14:paraId="094B633C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454" w:hanging="426"/>
              <w:jc w:val="both"/>
              <w:rPr>
                <w:lang w:val="es-ES_tradnl"/>
              </w:rPr>
            </w:pPr>
            <w:proofErr w:type="spellStart"/>
            <w:r w:rsidRPr="004E6248">
              <w:rPr>
                <w:b/>
                <w:lang w:val="es-ES_tradnl"/>
              </w:rPr>
              <w:t>idInventario</w:t>
            </w:r>
            <w:proofErr w:type="spellEnd"/>
            <w:r w:rsidRPr="004E6248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identificador único referente a un inventario determinado por ciertos productos en cierta fecha</w:t>
            </w:r>
          </w:p>
          <w:p w14:paraId="2C2A9923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454" w:hanging="426"/>
              <w:jc w:val="both"/>
              <w:rPr>
                <w:lang w:val="es-ES_tradnl"/>
              </w:rPr>
            </w:pPr>
            <w:proofErr w:type="spellStart"/>
            <w:r w:rsidRPr="004E6248">
              <w:rPr>
                <w:b/>
                <w:lang w:val="es-ES_tradnl"/>
              </w:rPr>
              <w:t>cantidadProductos</w:t>
            </w:r>
            <w:proofErr w:type="spellEnd"/>
            <w:r w:rsidRPr="004E6248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 información referente a la cantidad en números de cuantos productos hay en un inventario</w:t>
            </w:r>
          </w:p>
          <w:p w14:paraId="7941B139" w14:textId="77777777" w:rsidR="00402B0D" w:rsidRPr="004E6248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454" w:hanging="426"/>
              <w:jc w:val="both"/>
              <w:rPr>
                <w:lang w:val="es-ES_tradnl"/>
              </w:rPr>
            </w:pPr>
            <w:proofErr w:type="spellStart"/>
            <w:r w:rsidRPr="004E6248">
              <w:rPr>
                <w:b/>
                <w:lang w:val="es-ES_tradnl"/>
              </w:rPr>
              <w:t>fechaInventario</w:t>
            </w:r>
            <w:proofErr w:type="spellEnd"/>
            <w:r w:rsidRPr="004E6248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fecha de cuando el inventario fue generado</w:t>
            </w:r>
          </w:p>
        </w:tc>
      </w:tr>
      <w:tr w:rsidR="00402B0D" w14:paraId="4CF44945" w14:textId="77777777" w:rsidTr="007901A2">
        <w:trPr>
          <w:trHeight w:val="2512"/>
        </w:trPr>
        <w:tc>
          <w:tcPr>
            <w:tcW w:w="2263" w:type="dxa"/>
          </w:tcPr>
          <w:p w14:paraId="65F3EC15" w14:textId="77777777" w:rsidR="00402B0D" w:rsidRPr="00A15514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lastRenderedPageBreak/>
              <w:t>Informe</w:t>
            </w:r>
          </w:p>
          <w:p w14:paraId="59B4C92E" w14:textId="77777777" w:rsidR="00402B0D" w:rsidRPr="00A15514" w:rsidRDefault="00402B0D" w:rsidP="007901A2">
            <w:pPr>
              <w:rPr>
                <w:b/>
                <w:lang w:val="es-ES_tradnl"/>
              </w:rPr>
            </w:pPr>
          </w:p>
          <w:p w14:paraId="0796C49A" w14:textId="77777777" w:rsidR="00402B0D" w:rsidRPr="00A15514" w:rsidRDefault="00402B0D" w:rsidP="007901A2">
            <w:pPr>
              <w:rPr>
                <w:b/>
                <w:lang w:val="es-ES_tradnl"/>
              </w:rPr>
            </w:pPr>
          </w:p>
          <w:p w14:paraId="3E010816" w14:textId="77777777" w:rsidR="00402B0D" w:rsidRPr="00A15514" w:rsidRDefault="00402B0D" w:rsidP="007901A2">
            <w:pPr>
              <w:ind w:left="0" w:firstLine="0"/>
              <w:rPr>
                <w:b/>
                <w:lang w:val="es-ES_tradnl"/>
              </w:rPr>
            </w:pPr>
          </w:p>
        </w:tc>
        <w:tc>
          <w:tcPr>
            <w:tcW w:w="3828" w:type="dxa"/>
          </w:tcPr>
          <w:p w14:paraId="489FFA0D" w14:textId="77777777" w:rsidR="00402B0D" w:rsidRDefault="00402B0D" w:rsidP="007901A2">
            <w:pPr>
              <w:tabs>
                <w:tab w:val="left" w:pos="9900"/>
              </w:tabs>
              <w:spacing w:line="276" w:lineRule="auto"/>
              <w:ind w:left="0" w:firstLine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Clase que contiene información referente a las exportaciones Excel que se han realizado de un cierto </w:t>
            </w:r>
            <w:r w:rsidRPr="004E6248">
              <w:rPr>
                <w:i/>
                <w:lang w:val="es-ES_tradnl"/>
              </w:rPr>
              <w:t>inventario</w:t>
            </w:r>
          </w:p>
          <w:p w14:paraId="3C489831" w14:textId="77777777" w:rsidR="00402B0D" w:rsidRPr="00645F72" w:rsidRDefault="00402B0D" w:rsidP="007901A2">
            <w:pPr>
              <w:rPr>
                <w:lang w:val="es-ES_tradnl"/>
              </w:rPr>
            </w:pPr>
          </w:p>
          <w:p w14:paraId="480376FA" w14:textId="77777777" w:rsidR="00402B0D" w:rsidRPr="00645F72" w:rsidRDefault="00402B0D" w:rsidP="007901A2">
            <w:pPr>
              <w:ind w:left="0" w:firstLine="0"/>
              <w:rPr>
                <w:lang w:val="es-ES_tradnl"/>
              </w:rPr>
            </w:pPr>
          </w:p>
        </w:tc>
        <w:tc>
          <w:tcPr>
            <w:tcW w:w="3933" w:type="dxa"/>
          </w:tcPr>
          <w:p w14:paraId="47F8333B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454" w:hanging="426"/>
              <w:jc w:val="both"/>
              <w:rPr>
                <w:lang w:val="es-ES_tradnl"/>
              </w:rPr>
            </w:pPr>
            <w:proofErr w:type="spellStart"/>
            <w:r w:rsidRPr="004E6248">
              <w:rPr>
                <w:b/>
                <w:lang w:val="es-ES_tradnl"/>
              </w:rPr>
              <w:t>idInforme</w:t>
            </w:r>
            <w:proofErr w:type="spellEnd"/>
            <w:r w:rsidRPr="004E6248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identificador único referente a un archivo Excel generado de un cierto inventario</w:t>
            </w:r>
          </w:p>
          <w:p w14:paraId="17D2332E" w14:textId="77777777" w:rsidR="00402B0D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454" w:hanging="426"/>
              <w:jc w:val="both"/>
              <w:rPr>
                <w:lang w:val="es-ES_tradnl"/>
              </w:rPr>
            </w:pPr>
            <w:proofErr w:type="spellStart"/>
            <w:r w:rsidRPr="004E6248">
              <w:rPr>
                <w:b/>
                <w:lang w:val="es-ES_tradnl"/>
              </w:rPr>
              <w:t>fechaInforme</w:t>
            </w:r>
            <w:proofErr w:type="spellEnd"/>
            <w:r w:rsidRPr="004E6248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fecha de cuando fue creado cierto informe de cierto inventario</w:t>
            </w:r>
          </w:p>
          <w:p w14:paraId="76022FE5" w14:textId="77777777" w:rsidR="00402B0D" w:rsidRPr="004E6248" w:rsidRDefault="00402B0D" w:rsidP="007901A2">
            <w:pPr>
              <w:pStyle w:val="Prrafodelista"/>
              <w:numPr>
                <w:ilvl w:val="0"/>
                <w:numId w:val="11"/>
              </w:numPr>
              <w:tabs>
                <w:tab w:val="left" w:pos="9900"/>
              </w:tabs>
              <w:spacing w:line="276" w:lineRule="auto"/>
              <w:ind w:left="454" w:hanging="426"/>
              <w:jc w:val="both"/>
              <w:rPr>
                <w:lang w:val="es-ES_tradnl"/>
              </w:rPr>
            </w:pPr>
            <w:proofErr w:type="spellStart"/>
            <w:r w:rsidRPr="004E6248">
              <w:rPr>
                <w:b/>
                <w:lang w:val="es-ES_tradnl"/>
              </w:rPr>
              <w:t>nombreInforme</w:t>
            </w:r>
            <w:proofErr w:type="spellEnd"/>
            <w:r w:rsidRPr="004E6248">
              <w:rPr>
                <w:b/>
                <w:lang w:val="es-ES_tradnl"/>
              </w:rPr>
              <w:t>:</w:t>
            </w:r>
            <w:r>
              <w:rPr>
                <w:lang w:val="es-ES_tradnl"/>
              </w:rPr>
              <w:t xml:space="preserve"> nombre con el cual se guardó el informe Excel</w:t>
            </w:r>
          </w:p>
        </w:tc>
      </w:tr>
    </w:tbl>
    <w:p w14:paraId="52ABB741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0A214A1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04FE1A11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33AACC9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1D034DC0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2CA711B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4B61CEAF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0242DA0F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59B413B1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6C644784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5E18781B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6BC4860A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6D570C7D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3F87161D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3C68365E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04FA9A34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1CFA7F81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50FA3DB2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B1DBA98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E8C2665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51A9CDFA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7A4FCF20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62CA00A0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7A86D9A8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258F293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495EC4A6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53AAE693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02B0D" w:rsidRPr="00645F72" w14:paraId="0B4B33B6" w14:textId="77777777" w:rsidTr="007901A2">
        <w:tc>
          <w:tcPr>
            <w:tcW w:w="2697" w:type="dxa"/>
            <w:shd w:val="clear" w:color="auto" w:fill="D9D9D9" w:themeFill="background1" w:themeFillShade="D9"/>
          </w:tcPr>
          <w:p w14:paraId="5E5C802C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A15514">
              <w:rPr>
                <w:b/>
                <w:lang w:val="es-ES_tradnl"/>
              </w:rPr>
              <w:t>Nombre de operación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DAE11F8" w14:textId="77777777" w:rsidR="00402B0D" w:rsidRPr="00645F72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Clase</w:t>
            </w:r>
            <w:r w:rsidRPr="00645F72">
              <w:rPr>
                <w:b/>
                <w:lang w:val="es-ES_tradnl"/>
              </w:rPr>
              <w:t xml:space="preserve"> que </w:t>
            </w:r>
            <w:r>
              <w:rPr>
                <w:b/>
                <w:lang w:val="es-ES_tradnl"/>
              </w:rPr>
              <w:t xml:space="preserve">la </w:t>
            </w:r>
            <w:r w:rsidRPr="00645F72">
              <w:rPr>
                <w:b/>
                <w:lang w:val="es-ES_tradnl"/>
              </w:rPr>
              <w:t>contiene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39F425D8" w14:textId="77777777" w:rsidR="00402B0D" w:rsidRPr="00645F72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645F72">
              <w:rPr>
                <w:b/>
                <w:lang w:val="es-ES_tradnl"/>
              </w:rPr>
              <w:t>Operación que realiza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665CA5A2" w14:textId="77777777" w:rsidR="00402B0D" w:rsidRPr="00645F72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645F72">
              <w:rPr>
                <w:b/>
                <w:lang w:val="es-ES_tradnl"/>
              </w:rPr>
              <w:t>Parámetros que recibe</w:t>
            </w:r>
          </w:p>
        </w:tc>
      </w:tr>
      <w:tr w:rsidR="00402B0D" w14:paraId="484C389A" w14:textId="77777777" w:rsidTr="007901A2">
        <w:tc>
          <w:tcPr>
            <w:tcW w:w="2697" w:type="dxa"/>
          </w:tcPr>
          <w:p w14:paraId="5F0B8A42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generarInforme</w:t>
            </w:r>
            <w:proofErr w:type="spellEnd"/>
            <w:r w:rsidRPr="00A15514">
              <w:rPr>
                <w:b/>
                <w:lang w:val="es-ES_tradnl"/>
              </w:rPr>
              <w:t xml:space="preserve"> </w:t>
            </w:r>
          </w:p>
        </w:tc>
        <w:tc>
          <w:tcPr>
            <w:tcW w:w="2697" w:type="dxa"/>
          </w:tcPr>
          <w:p w14:paraId="58C3E835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Informe</w:t>
            </w:r>
          </w:p>
        </w:tc>
        <w:tc>
          <w:tcPr>
            <w:tcW w:w="2698" w:type="dxa"/>
          </w:tcPr>
          <w:p w14:paraId="6EB0181C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Genera un informe en formato Excel de producto(s) del inventario</w:t>
            </w:r>
          </w:p>
        </w:tc>
        <w:tc>
          <w:tcPr>
            <w:tcW w:w="2698" w:type="dxa"/>
          </w:tcPr>
          <w:p w14:paraId="7499E8B9" w14:textId="77777777" w:rsidR="00402B0D" w:rsidRDefault="00402B0D" w:rsidP="007901A2">
            <w:pPr>
              <w:pStyle w:val="Textoindependiente"/>
              <w:numPr>
                <w:ilvl w:val="0"/>
                <w:numId w:val="11"/>
              </w:numPr>
              <w:spacing w:line="276" w:lineRule="auto"/>
              <w:ind w:left="458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  <w:p w14:paraId="4F81F977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4A062E08" w14:textId="77777777" w:rsidTr="007901A2">
        <w:tc>
          <w:tcPr>
            <w:tcW w:w="2697" w:type="dxa"/>
          </w:tcPr>
          <w:p w14:paraId="2F2434C7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mostrarInventario</w:t>
            </w:r>
            <w:proofErr w:type="spellEnd"/>
          </w:p>
        </w:tc>
        <w:tc>
          <w:tcPr>
            <w:tcW w:w="2697" w:type="dxa"/>
          </w:tcPr>
          <w:p w14:paraId="1B097F0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Inventario</w:t>
            </w:r>
          </w:p>
        </w:tc>
        <w:tc>
          <w:tcPr>
            <w:tcW w:w="2698" w:type="dxa"/>
          </w:tcPr>
          <w:p w14:paraId="565BD782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 muestra el inventario al seleccionar la opción</w:t>
            </w:r>
          </w:p>
        </w:tc>
        <w:tc>
          <w:tcPr>
            <w:tcW w:w="2698" w:type="dxa"/>
          </w:tcPr>
          <w:p w14:paraId="1C678280" w14:textId="77777777" w:rsidR="00402B0D" w:rsidRDefault="00402B0D" w:rsidP="007901A2">
            <w:pPr>
              <w:pStyle w:val="Textoindependiente"/>
              <w:numPr>
                <w:ilvl w:val="0"/>
                <w:numId w:val="11"/>
              </w:numPr>
              <w:spacing w:line="276" w:lineRule="auto"/>
              <w:ind w:left="458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</w:tc>
      </w:tr>
      <w:tr w:rsidR="00402B0D" w14:paraId="07C06FE8" w14:textId="77777777" w:rsidTr="007901A2">
        <w:tc>
          <w:tcPr>
            <w:tcW w:w="2697" w:type="dxa"/>
          </w:tcPr>
          <w:p w14:paraId="6A20D853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actualizarInventario</w:t>
            </w:r>
            <w:proofErr w:type="spellEnd"/>
          </w:p>
        </w:tc>
        <w:tc>
          <w:tcPr>
            <w:tcW w:w="2697" w:type="dxa"/>
          </w:tcPr>
          <w:p w14:paraId="0917C5D1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Inventario</w:t>
            </w:r>
          </w:p>
        </w:tc>
        <w:tc>
          <w:tcPr>
            <w:tcW w:w="2698" w:type="dxa"/>
          </w:tcPr>
          <w:p w14:paraId="700C9859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 actualiza el inventario al seleccionar la opción</w:t>
            </w:r>
          </w:p>
        </w:tc>
        <w:tc>
          <w:tcPr>
            <w:tcW w:w="2698" w:type="dxa"/>
          </w:tcPr>
          <w:p w14:paraId="2E3D7BBB" w14:textId="77777777" w:rsidR="00402B0D" w:rsidRDefault="00402B0D" w:rsidP="007901A2">
            <w:pPr>
              <w:pStyle w:val="Textoindependiente"/>
              <w:numPr>
                <w:ilvl w:val="0"/>
                <w:numId w:val="11"/>
              </w:numPr>
              <w:spacing w:line="276" w:lineRule="auto"/>
              <w:ind w:left="443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</w:tc>
      </w:tr>
      <w:tr w:rsidR="00402B0D" w14:paraId="2DC3269E" w14:textId="77777777" w:rsidTr="007901A2">
        <w:tc>
          <w:tcPr>
            <w:tcW w:w="2697" w:type="dxa"/>
          </w:tcPr>
          <w:p w14:paraId="7C91C8E1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limpiarInventario</w:t>
            </w:r>
            <w:proofErr w:type="spellEnd"/>
          </w:p>
        </w:tc>
        <w:tc>
          <w:tcPr>
            <w:tcW w:w="2697" w:type="dxa"/>
          </w:tcPr>
          <w:p w14:paraId="7FD46961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Inventario</w:t>
            </w:r>
          </w:p>
        </w:tc>
        <w:tc>
          <w:tcPr>
            <w:tcW w:w="2698" w:type="dxa"/>
          </w:tcPr>
          <w:p w14:paraId="12DBA201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 limpia la lista de productos en inventario al seleccionar la opción</w:t>
            </w:r>
          </w:p>
        </w:tc>
        <w:tc>
          <w:tcPr>
            <w:tcW w:w="2698" w:type="dxa"/>
          </w:tcPr>
          <w:p w14:paraId="0EE2CC45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5134FA98" w14:textId="77777777" w:rsidTr="007901A2">
        <w:tc>
          <w:tcPr>
            <w:tcW w:w="2697" w:type="dxa"/>
          </w:tcPr>
          <w:p w14:paraId="32AD540A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ingresarProducto</w:t>
            </w:r>
            <w:proofErr w:type="spellEnd"/>
          </w:p>
        </w:tc>
        <w:tc>
          <w:tcPr>
            <w:tcW w:w="2697" w:type="dxa"/>
          </w:tcPr>
          <w:p w14:paraId="3E7DD8E7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Producto</w:t>
            </w:r>
          </w:p>
        </w:tc>
        <w:tc>
          <w:tcPr>
            <w:tcW w:w="2698" w:type="dxa"/>
          </w:tcPr>
          <w:p w14:paraId="7CF6E484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 ingresa un producto al inventario y se guarda en la base de datos</w:t>
            </w:r>
          </w:p>
        </w:tc>
        <w:tc>
          <w:tcPr>
            <w:tcW w:w="2698" w:type="dxa"/>
          </w:tcPr>
          <w:p w14:paraId="26A98A8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3445CDBF" w14:textId="77777777" w:rsidTr="007901A2">
        <w:tc>
          <w:tcPr>
            <w:tcW w:w="2697" w:type="dxa"/>
          </w:tcPr>
          <w:p w14:paraId="787E7BF9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eliminarProducto</w:t>
            </w:r>
            <w:proofErr w:type="spellEnd"/>
          </w:p>
        </w:tc>
        <w:tc>
          <w:tcPr>
            <w:tcW w:w="2697" w:type="dxa"/>
          </w:tcPr>
          <w:p w14:paraId="2766E8BC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Producto</w:t>
            </w:r>
          </w:p>
        </w:tc>
        <w:tc>
          <w:tcPr>
            <w:tcW w:w="2698" w:type="dxa"/>
          </w:tcPr>
          <w:p w14:paraId="31FB2FB7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 elimina un producto del inventario y se elimina de la base de datos</w:t>
            </w:r>
          </w:p>
        </w:tc>
        <w:tc>
          <w:tcPr>
            <w:tcW w:w="2698" w:type="dxa"/>
          </w:tcPr>
          <w:p w14:paraId="0C625AE5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10948E64" w14:textId="77777777" w:rsidTr="007901A2">
        <w:tc>
          <w:tcPr>
            <w:tcW w:w="2697" w:type="dxa"/>
          </w:tcPr>
          <w:p w14:paraId="74F2E7F5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 w:rsidRPr="00A15514">
              <w:rPr>
                <w:b/>
                <w:lang w:val="es-ES_tradnl"/>
              </w:rPr>
              <w:t>actualizarProducto</w:t>
            </w:r>
            <w:proofErr w:type="spellEnd"/>
          </w:p>
        </w:tc>
        <w:tc>
          <w:tcPr>
            <w:tcW w:w="2697" w:type="dxa"/>
          </w:tcPr>
          <w:p w14:paraId="25B99E76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Producto</w:t>
            </w:r>
          </w:p>
        </w:tc>
        <w:tc>
          <w:tcPr>
            <w:tcW w:w="2698" w:type="dxa"/>
          </w:tcPr>
          <w:p w14:paraId="5D00E377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 actualiza un producto del inventario y se modifica en la base de datos</w:t>
            </w:r>
          </w:p>
        </w:tc>
        <w:tc>
          <w:tcPr>
            <w:tcW w:w="2698" w:type="dxa"/>
          </w:tcPr>
          <w:p w14:paraId="06233AD4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20FE4ADD" w14:textId="77777777" w:rsidTr="007901A2">
        <w:tc>
          <w:tcPr>
            <w:tcW w:w="2697" w:type="dxa"/>
          </w:tcPr>
          <w:p w14:paraId="2E274EB9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seleccionarBodega</w:t>
            </w:r>
            <w:proofErr w:type="spellEnd"/>
          </w:p>
        </w:tc>
        <w:tc>
          <w:tcPr>
            <w:tcW w:w="2697" w:type="dxa"/>
          </w:tcPr>
          <w:p w14:paraId="3503D21E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2698" w:type="dxa"/>
          </w:tcPr>
          <w:p w14:paraId="6EA0AA9A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 xml:space="preserve">El usuario con </w:t>
            </w:r>
            <w:r>
              <w:rPr>
                <w:i/>
                <w:lang w:val="es-ES_tradnl"/>
              </w:rPr>
              <w:t>rol</w:t>
            </w:r>
            <w:r>
              <w:rPr>
                <w:lang w:val="es-ES_tradnl"/>
              </w:rPr>
              <w:t xml:space="preserve"> de </w:t>
            </w:r>
            <w:r>
              <w:rPr>
                <w:i/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selecciona una bodega a la que se hará control de inventario</w:t>
            </w:r>
          </w:p>
        </w:tc>
        <w:tc>
          <w:tcPr>
            <w:tcW w:w="2698" w:type="dxa"/>
          </w:tcPr>
          <w:p w14:paraId="24BDD0C1" w14:textId="77777777" w:rsidR="00402B0D" w:rsidRPr="00A15514" w:rsidRDefault="00402B0D" w:rsidP="007901A2">
            <w:pPr>
              <w:pStyle w:val="Textoindependiente"/>
              <w:numPr>
                <w:ilvl w:val="0"/>
                <w:numId w:val="11"/>
              </w:numPr>
              <w:spacing w:line="276" w:lineRule="auto"/>
              <w:ind w:left="301" w:hanging="214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idUsuario</w:t>
            </w:r>
            <w:proofErr w:type="spellEnd"/>
          </w:p>
        </w:tc>
      </w:tr>
    </w:tbl>
    <w:p w14:paraId="568AD674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751F5A3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0E492B5C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2811244B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34AA09BE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7A449636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34438DCE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1EA3D8CD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0EC0F676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  <w:r w:rsidRPr="006A7191">
        <w:rPr>
          <w:noProof/>
          <w:lang w:val="es-CL"/>
        </w:rPr>
        <w:drawing>
          <wp:inline distT="0" distB="0" distL="0" distR="0" wp14:anchorId="088FACCD" wp14:editId="0AE4FC8F">
            <wp:extent cx="6791325" cy="5464972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819" cy="546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B302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0ACF18AA" w14:textId="77777777" w:rsidR="00402B0D" w:rsidRDefault="00402B0D" w:rsidP="00402B0D">
      <w:pPr>
        <w:pStyle w:val="Textoindependiente"/>
        <w:ind w:left="0" w:firstLine="0"/>
        <w:rPr>
          <w:lang w:val="es-ES_tradnl"/>
        </w:rPr>
      </w:pPr>
    </w:p>
    <w:p w14:paraId="68942A63" w14:textId="2D5AB030" w:rsidR="00402B0D" w:rsidRDefault="00402B0D" w:rsidP="00CD59D3">
      <w:pPr>
        <w:ind w:left="0" w:firstLine="0"/>
        <w:rPr>
          <w:lang w:val="es-ES_tradnl"/>
        </w:rPr>
      </w:pPr>
    </w:p>
    <w:p w14:paraId="61B0649A" w14:textId="77777777" w:rsidR="00CD59D3" w:rsidRDefault="00CD59D3" w:rsidP="00CD59D3">
      <w:pPr>
        <w:ind w:left="0" w:firstLine="0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5"/>
        <w:gridCol w:w="2183"/>
        <w:gridCol w:w="2271"/>
        <w:gridCol w:w="1541"/>
        <w:gridCol w:w="2420"/>
      </w:tblGrid>
      <w:tr w:rsidR="00402B0D" w:rsidRPr="00645F72" w14:paraId="4B30C55F" w14:textId="77777777" w:rsidTr="007901A2">
        <w:tc>
          <w:tcPr>
            <w:tcW w:w="2388" w:type="dxa"/>
            <w:shd w:val="clear" w:color="auto" w:fill="D9D9D9" w:themeFill="background1" w:themeFillShade="D9"/>
          </w:tcPr>
          <w:p w14:paraId="172B16BF" w14:textId="77777777" w:rsidR="00402B0D" w:rsidRPr="00A15514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Elemento de interfaz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14:paraId="6B145DBF" w14:textId="77777777" w:rsidR="00402B0D" w:rsidRPr="00645F72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Clase</w:t>
            </w:r>
            <w:r w:rsidRPr="00645F72">
              <w:rPr>
                <w:b/>
                <w:lang w:val="es-ES_tradnl"/>
              </w:rPr>
              <w:t xml:space="preserve"> que </w:t>
            </w:r>
            <w:r>
              <w:rPr>
                <w:b/>
                <w:lang w:val="es-ES_tradnl"/>
              </w:rPr>
              <w:t>genera la salida o recibe el contenido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14:paraId="075D69B7" w14:textId="77777777" w:rsidR="00402B0D" w:rsidRPr="00645F72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 w:rsidRPr="00645F72">
              <w:rPr>
                <w:b/>
                <w:lang w:val="es-ES_tradnl"/>
              </w:rPr>
              <w:t xml:space="preserve">Operación </w:t>
            </w:r>
            <w:r>
              <w:rPr>
                <w:b/>
                <w:lang w:val="es-ES_tradnl"/>
              </w:rPr>
              <w:t>que obtiene la salida o recibe el contenido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14:paraId="25AD58B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que recibe</w:t>
            </w:r>
          </w:p>
        </w:tc>
        <w:tc>
          <w:tcPr>
            <w:tcW w:w="2431" w:type="dxa"/>
            <w:shd w:val="clear" w:color="auto" w:fill="D9D9D9" w:themeFill="background1" w:themeFillShade="D9"/>
          </w:tcPr>
          <w:p w14:paraId="06321A8A" w14:textId="77777777" w:rsidR="00402B0D" w:rsidRPr="00645F72" w:rsidRDefault="00402B0D" w:rsidP="007901A2">
            <w:pPr>
              <w:pStyle w:val="Textoindependiente"/>
              <w:spacing w:line="276" w:lineRule="auto"/>
              <w:ind w:left="0" w:firstLine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Formato de la salida</w:t>
            </w:r>
          </w:p>
        </w:tc>
      </w:tr>
      <w:tr w:rsidR="00402B0D" w14:paraId="12B19F16" w14:textId="77777777" w:rsidTr="007901A2">
        <w:tc>
          <w:tcPr>
            <w:tcW w:w="2388" w:type="dxa"/>
          </w:tcPr>
          <w:p w14:paraId="2910B1EB" w14:textId="77777777" w:rsidR="00402B0D" w:rsidRPr="0096541F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 w:rsidRPr="0096541F">
              <w:rPr>
                <w:lang w:val="es-ES_tradnl"/>
              </w:rPr>
              <w:t>Generar informe</w:t>
            </w:r>
            <w:r>
              <w:rPr>
                <w:lang w:val="es-ES_tradnl"/>
              </w:rPr>
              <w:t xml:space="preserve"> para un producto</w:t>
            </w:r>
          </w:p>
        </w:tc>
        <w:tc>
          <w:tcPr>
            <w:tcW w:w="2195" w:type="dxa"/>
          </w:tcPr>
          <w:p w14:paraId="00864723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Informe</w:t>
            </w:r>
          </w:p>
        </w:tc>
        <w:tc>
          <w:tcPr>
            <w:tcW w:w="2234" w:type="dxa"/>
          </w:tcPr>
          <w:p w14:paraId="3A63B71F" w14:textId="77777777" w:rsidR="00402B0D" w:rsidRPr="0096541F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 w:rsidRPr="0096541F">
              <w:rPr>
                <w:lang w:val="es-ES_tradnl"/>
              </w:rPr>
              <w:t>generarInforme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1E74FCF4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</w:tc>
        <w:tc>
          <w:tcPr>
            <w:tcW w:w="2431" w:type="dxa"/>
          </w:tcPr>
          <w:p w14:paraId="0918CFAC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Archivo Excel</w:t>
            </w:r>
          </w:p>
          <w:p w14:paraId="17E3A159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007F9482" w14:textId="77777777" w:rsidTr="007901A2">
        <w:tc>
          <w:tcPr>
            <w:tcW w:w="2388" w:type="dxa"/>
          </w:tcPr>
          <w:p w14:paraId="4330DAF8" w14:textId="77777777" w:rsidR="00402B0D" w:rsidRPr="0096541F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Generar informe para todos los productos</w:t>
            </w:r>
          </w:p>
        </w:tc>
        <w:tc>
          <w:tcPr>
            <w:tcW w:w="2195" w:type="dxa"/>
          </w:tcPr>
          <w:p w14:paraId="444D3CFA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Informe</w:t>
            </w:r>
          </w:p>
        </w:tc>
        <w:tc>
          <w:tcPr>
            <w:tcW w:w="2234" w:type="dxa"/>
          </w:tcPr>
          <w:p w14:paraId="62291756" w14:textId="77777777" w:rsidR="00402B0D" w:rsidRPr="0096541F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generarInforme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5D713A3F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  <w:tc>
          <w:tcPr>
            <w:tcW w:w="2431" w:type="dxa"/>
          </w:tcPr>
          <w:p w14:paraId="5BD47454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Archivo Excel</w:t>
            </w:r>
          </w:p>
        </w:tc>
      </w:tr>
      <w:tr w:rsidR="00402B0D" w14:paraId="66DEE476" w14:textId="77777777" w:rsidTr="007901A2">
        <w:tc>
          <w:tcPr>
            <w:tcW w:w="2388" w:type="dxa"/>
          </w:tcPr>
          <w:p w14:paraId="3970F879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Ingresar un nuevo producto</w:t>
            </w:r>
          </w:p>
        </w:tc>
        <w:tc>
          <w:tcPr>
            <w:tcW w:w="2195" w:type="dxa"/>
          </w:tcPr>
          <w:p w14:paraId="3DF90B1B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Producto</w:t>
            </w:r>
          </w:p>
        </w:tc>
        <w:tc>
          <w:tcPr>
            <w:tcW w:w="2234" w:type="dxa"/>
          </w:tcPr>
          <w:p w14:paraId="162BE540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ingresarProducto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2D0684F2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  <w:tc>
          <w:tcPr>
            <w:tcW w:w="2431" w:type="dxa"/>
          </w:tcPr>
          <w:p w14:paraId="6E26F055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Dato en base de datos</w:t>
            </w:r>
          </w:p>
        </w:tc>
      </w:tr>
      <w:tr w:rsidR="00402B0D" w14:paraId="6419375E" w14:textId="77777777" w:rsidTr="007901A2">
        <w:tc>
          <w:tcPr>
            <w:tcW w:w="2388" w:type="dxa"/>
          </w:tcPr>
          <w:p w14:paraId="0FEF7F2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Actualizar un producto</w:t>
            </w:r>
          </w:p>
        </w:tc>
        <w:tc>
          <w:tcPr>
            <w:tcW w:w="2195" w:type="dxa"/>
          </w:tcPr>
          <w:p w14:paraId="71EEA1EF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Producto</w:t>
            </w:r>
          </w:p>
        </w:tc>
        <w:tc>
          <w:tcPr>
            <w:tcW w:w="2234" w:type="dxa"/>
          </w:tcPr>
          <w:p w14:paraId="6AC73DB1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actualizarProducto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7896907B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</w:tc>
        <w:tc>
          <w:tcPr>
            <w:tcW w:w="2431" w:type="dxa"/>
          </w:tcPr>
          <w:p w14:paraId="4331AF27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Dato en base de datos</w:t>
            </w:r>
          </w:p>
        </w:tc>
      </w:tr>
      <w:tr w:rsidR="00402B0D" w14:paraId="6BA5C954" w14:textId="77777777" w:rsidTr="007901A2">
        <w:tc>
          <w:tcPr>
            <w:tcW w:w="2388" w:type="dxa"/>
          </w:tcPr>
          <w:p w14:paraId="366E06F0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Eliminar un producto</w:t>
            </w:r>
          </w:p>
        </w:tc>
        <w:tc>
          <w:tcPr>
            <w:tcW w:w="2195" w:type="dxa"/>
          </w:tcPr>
          <w:p w14:paraId="360CED58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Producto</w:t>
            </w:r>
          </w:p>
        </w:tc>
        <w:tc>
          <w:tcPr>
            <w:tcW w:w="2234" w:type="dxa"/>
          </w:tcPr>
          <w:p w14:paraId="28FA1FB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eliminarProducto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1EA0562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  <w:tc>
          <w:tcPr>
            <w:tcW w:w="2431" w:type="dxa"/>
          </w:tcPr>
          <w:p w14:paraId="0816BEE3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</w:tr>
      <w:tr w:rsidR="00402B0D" w14:paraId="351F2AFF" w14:textId="77777777" w:rsidTr="007901A2">
        <w:tc>
          <w:tcPr>
            <w:tcW w:w="2388" w:type="dxa"/>
          </w:tcPr>
          <w:p w14:paraId="52298490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Foto de perfil de usuario</w:t>
            </w:r>
          </w:p>
        </w:tc>
        <w:tc>
          <w:tcPr>
            <w:tcW w:w="2195" w:type="dxa"/>
          </w:tcPr>
          <w:p w14:paraId="1DCF7BA1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2234" w:type="dxa"/>
          </w:tcPr>
          <w:p w14:paraId="3BC697DF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  <w:tc>
          <w:tcPr>
            <w:tcW w:w="1542" w:type="dxa"/>
          </w:tcPr>
          <w:p w14:paraId="4CBD0B52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idUsuario</w:t>
            </w:r>
            <w:proofErr w:type="spellEnd"/>
          </w:p>
        </w:tc>
        <w:tc>
          <w:tcPr>
            <w:tcW w:w="2431" w:type="dxa"/>
          </w:tcPr>
          <w:p w14:paraId="0B68234E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Archivo JPEG</w:t>
            </w:r>
          </w:p>
        </w:tc>
      </w:tr>
      <w:tr w:rsidR="00402B0D" w14:paraId="2937C7EC" w14:textId="77777777" w:rsidTr="007901A2">
        <w:tc>
          <w:tcPr>
            <w:tcW w:w="2388" w:type="dxa"/>
          </w:tcPr>
          <w:p w14:paraId="07C1534E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Seleccionar bodega</w:t>
            </w:r>
          </w:p>
        </w:tc>
        <w:tc>
          <w:tcPr>
            <w:tcW w:w="2195" w:type="dxa"/>
          </w:tcPr>
          <w:p w14:paraId="1EA58292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Bodega</w:t>
            </w:r>
          </w:p>
        </w:tc>
        <w:tc>
          <w:tcPr>
            <w:tcW w:w="2234" w:type="dxa"/>
          </w:tcPr>
          <w:p w14:paraId="4E8EED76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seleccionarBodega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5C389A36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idBodega</w:t>
            </w:r>
            <w:proofErr w:type="spellEnd"/>
          </w:p>
        </w:tc>
        <w:tc>
          <w:tcPr>
            <w:tcW w:w="2431" w:type="dxa"/>
          </w:tcPr>
          <w:p w14:paraId="0280FB5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Combo box</w:t>
            </w:r>
          </w:p>
        </w:tc>
      </w:tr>
      <w:tr w:rsidR="00402B0D" w14:paraId="2E161ECB" w14:textId="77777777" w:rsidTr="007901A2">
        <w:tc>
          <w:tcPr>
            <w:tcW w:w="2388" w:type="dxa"/>
          </w:tcPr>
          <w:p w14:paraId="5BFD77DC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Autenticar usuario</w:t>
            </w:r>
          </w:p>
        </w:tc>
        <w:tc>
          <w:tcPr>
            <w:tcW w:w="2195" w:type="dxa"/>
          </w:tcPr>
          <w:p w14:paraId="25EC1C93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2234" w:type="dxa"/>
          </w:tcPr>
          <w:p w14:paraId="6E10EB39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autenticarUsuario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1A1CCFE9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idUsuario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idRol</w:t>
            </w:r>
            <w:proofErr w:type="spellEnd"/>
          </w:p>
        </w:tc>
        <w:tc>
          <w:tcPr>
            <w:tcW w:w="2431" w:type="dxa"/>
          </w:tcPr>
          <w:p w14:paraId="5E60EE31" w14:textId="77777777" w:rsidR="00402B0D" w:rsidRDefault="00402B0D" w:rsidP="007901A2">
            <w:pPr>
              <w:pStyle w:val="Textoindependiente"/>
              <w:numPr>
                <w:ilvl w:val="0"/>
                <w:numId w:val="11"/>
              </w:numPr>
              <w:spacing w:line="276" w:lineRule="auto"/>
              <w:ind w:left="455"/>
              <w:rPr>
                <w:lang w:val="es-ES_tradnl"/>
              </w:rPr>
            </w:pPr>
            <w:r>
              <w:rPr>
                <w:lang w:val="es-ES_tradnl"/>
              </w:rPr>
              <w:t>interfaz de bodegas o,</w:t>
            </w:r>
          </w:p>
          <w:p w14:paraId="479EB1C1" w14:textId="77777777" w:rsidR="00402B0D" w:rsidRDefault="00402B0D" w:rsidP="007901A2">
            <w:pPr>
              <w:pStyle w:val="Textoindependiente"/>
              <w:numPr>
                <w:ilvl w:val="0"/>
                <w:numId w:val="11"/>
              </w:numPr>
              <w:spacing w:line="276" w:lineRule="auto"/>
              <w:ind w:left="455"/>
              <w:rPr>
                <w:lang w:val="es-ES_tradnl"/>
              </w:rPr>
            </w:pPr>
            <w:r>
              <w:rPr>
                <w:lang w:val="es-ES_tradnl"/>
              </w:rPr>
              <w:t>interfaz principal</w:t>
            </w:r>
          </w:p>
        </w:tc>
      </w:tr>
      <w:tr w:rsidR="00402B0D" w14:paraId="5AF3BA7A" w14:textId="77777777" w:rsidTr="007901A2">
        <w:tc>
          <w:tcPr>
            <w:tcW w:w="2388" w:type="dxa"/>
          </w:tcPr>
          <w:p w14:paraId="21A817E2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Mostrar inventario</w:t>
            </w:r>
          </w:p>
        </w:tc>
        <w:tc>
          <w:tcPr>
            <w:tcW w:w="2195" w:type="dxa"/>
          </w:tcPr>
          <w:p w14:paraId="48A8ED2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Inventario</w:t>
            </w:r>
          </w:p>
        </w:tc>
        <w:tc>
          <w:tcPr>
            <w:tcW w:w="2234" w:type="dxa"/>
          </w:tcPr>
          <w:p w14:paraId="139FBA68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mostrarInventario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71BEE033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</w:tc>
        <w:tc>
          <w:tcPr>
            <w:tcW w:w="2431" w:type="dxa"/>
          </w:tcPr>
          <w:p w14:paraId="42ABFC1D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402B0D" w14:paraId="7FF79796" w14:textId="77777777" w:rsidTr="007901A2">
        <w:tc>
          <w:tcPr>
            <w:tcW w:w="2388" w:type="dxa"/>
          </w:tcPr>
          <w:p w14:paraId="5345C145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Actualizar inventario</w:t>
            </w:r>
          </w:p>
        </w:tc>
        <w:tc>
          <w:tcPr>
            <w:tcW w:w="2195" w:type="dxa"/>
          </w:tcPr>
          <w:p w14:paraId="361463EF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Inventario</w:t>
            </w:r>
          </w:p>
        </w:tc>
        <w:tc>
          <w:tcPr>
            <w:tcW w:w="2234" w:type="dxa"/>
          </w:tcPr>
          <w:p w14:paraId="474AA8EE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actualizarInventario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163F9BE3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idProducto</w:t>
            </w:r>
            <w:proofErr w:type="spellEnd"/>
          </w:p>
        </w:tc>
        <w:tc>
          <w:tcPr>
            <w:tcW w:w="2431" w:type="dxa"/>
          </w:tcPr>
          <w:p w14:paraId="214C1CBF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402B0D" w14:paraId="6FA2AECC" w14:textId="77777777" w:rsidTr="007901A2">
        <w:tc>
          <w:tcPr>
            <w:tcW w:w="2388" w:type="dxa"/>
          </w:tcPr>
          <w:p w14:paraId="587F4B47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Limpiar inventario</w:t>
            </w:r>
          </w:p>
        </w:tc>
        <w:tc>
          <w:tcPr>
            <w:tcW w:w="2195" w:type="dxa"/>
          </w:tcPr>
          <w:p w14:paraId="2677D150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Inventario</w:t>
            </w:r>
          </w:p>
        </w:tc>
        <w:tc>
          <w:tcPr>
            <w:tcW w:w="2234" w:type="dxa"/>
          </w:tcPr>
          <w:p w14:paraId="5DA5C0D4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limpiarInventario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</w:t>
            </w:r>
          </w:p>
        </w:tc>
        <w:tc>
          <w:tcPr>
            <w:tcW w:w="1542" w:type="dxa"/>
          </w:tcPr>
          <w:p w14:paraId="3AE36BE5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</w:p>
        </w:tc>
        <w:tc>
          <w:tcPr>
            <w:tcW w:w="2431" w:type="dxa"/>
          </w:tcPr>
          <w:p w14:paraId="41AEF2BA" w14:textId="77777777" w:rsidR="00402B0D" w:rsidRDefault="00402B0D" w:rsidP="007901A2">
            <w:pPr>
              <w:pStyle w:val="Textoindependiente"/>
              <w:spacing w:line="276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</w:p>
        </w:tc>
      </w:tr>
    </w:tbl>
    <w:p w14:paraId="4F18B129" w14:textId="77777777" w:rsidR="00402B0D" w:rsidRPr="00645F72" w:rsidRDefault="00402B0D" w:rsidP="00402B0D">
      <w:pPr>
        <w:pStyle w:val="Textoindependiente"/>
        <w:ind w:left="0" w:firstLine="0"/>
        <w:rPr>
          <w:lang w:val="es-ES_tradnl"/>
        </w:rPr>
      </w:pPr>
    </w:p>
    <w:p w14:paraId="46B06E98" w14:textId="77777777" w:rsidR="00402B0D" w:rsidRDefault="00402B0D" w:rsidP="005A1F5D">
      <w:pPr>
        <w:pStyle w:val="Textoindependiente"/>
        <w:tabs>
          <w:tab w:val="left" w:pos="0"/>
        </w:tabs>
        <w:spacing w:line="240" w:lineRule="auto"/>
        <w:ind w:left="0" w:firstLine="0"/>
        <w:rPr>
          <w:rFonts w:cs="Arial"/>
          <w:lang w:val="es-ES_tradnl"/>
        </w:rPr>
      </w:pPr>
    </w:p>
    <w:p w14:paraId="2A1840BC" w14:textId="55F843BA" w:rsidR="00AE56F6" w:rsidRPr="00730B7D" w:rsidRDefault="00AE56F6" w:rsidP="008D443B">
      <w:pPr>
        <w:spacing w:line="240" w:lineRule="auto"/>
        <w:ind w:left="0" w:firstLine="0"/>
        <w:rPr>
          <w:lang w:val="es-ES_tradnl"/>
        </w:rPr>
      </w:pPr>
    </w:p>
    <w:p w14:paraId="0785D58E" w14:textId="77777777" w:rsidR="007874AC" w:rsidRPr="007874AC" w:rsidRDefault="007874AC" w:rsidP="001078D1">
      <w:pPr>
        <w:keepNext/>
        <w:numPr>
          <w:ilvl w:val="0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131" w:name="_Toc352416395"/>
      <w:bookmarkStart w:id="132" w:name="_Toc352416585"/>
      <w:bookmarkStart w:id="133" w:name="_Toc385181517"/>
      <w:bookmarkStart w:id="134" w:name="_Toc390957702"/>
      <w:bookmarkStart w:id="135" w:name="_Toc392178724"/>
      <w:bookmarkStart w:id="136" w:name="_Toc393277818"/>
      <w:bookmarkStart w:id="137" w:name="_Toc393652589"/>
      <w:bookmarkStart w:id="138" w:name="_Toc393652844"/>
      <w:bookmarkStart w:id="139" w:name="_Toc393653232"/>
      <w:bookmarkStart w:id="140" w:name="_Toc393653427"/>
      <w:bookmarkStart w:id="141" w:name="_Toc393654134"/>
      <w:bookmarkStart w:id="142" w:name="_Toc438209978"/>
      <w:bookmarkStart w:id="143" w:name="_Toc438210805"/>
      <w:bookmarkStart w:id="144" w:name="_Toc438211006"/>
      <w:bookmarkStart w:id="145" w:name="_Toc439320179"/>
      <w:bookmarkStart w:id="146" w:name="_Toc441233831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345E61FB" w14:textId="77777777" w:rsidR="007874AC" w:rsidRPr="007874AC" w:rsidRDefault="007874AC" w:rsidP="001078D1">
      <w:pPr>
        <w:keepNext/>
        <w:numPr>
          <w:ilvl w:val="0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147" w:name="_Toc352416396"/>
      <w:bookmarkStart w:id="148" w:name="_Toc352416586"/>
      <w:bookmarkStart w:id="149" w:name="_Toc385181518"/>
      <w:bookmarkStart w:id="150" w:name="_Toc390957703"/>
      <w:bookmarkStart w:id="151" w:name="_Toc392178725"/>
      <w:bookmarkStart w:id="152" w:name="_Toc393277819"/>
      <w:bookmarkStart w:id="153" w:name="_Toc393652590"/>
      <w:bookmarkStart w:id="154" w:name="_Toc393652845"/>
      <w:bookmarkStart w:id="155" w:name="_Toc393653233"/>
      <w:bookmarkStart w:id="156" w:name="_Toc393653428"/>
      <w:bookmarkStart w:id="157" w:name="_Toc393654135"/>
      <w:bookmarkStart w:id="158" w:name="_Toc438209979"/>
      <w:bookmarkStart w:id="159" w:name="_Toc438210806"/>
      <w:bookmarkStart w:id="160" w:name="_Toc438211007"/>
      <w:bookmarkStart w:id="161" w:name="_Toc439320180"/>
      <w:bookmarkStart w:id="162" w:name="_Toc441233832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23E1B945" w14:textId="77777777" w:rsidR="007874AC" w:rsidRPr="007874AC" w:rsidRDefault="007874AC" w:rsidP="001078D1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163" w:name="_Toc352416397"/>
      <w:bookmarkStart w:id="164" w:name="_Toc352416587"/>
      <w:bookmarkStart w:id="165" w:name="_Toc385181519"/>
      <w:bookmarkStart w:id="166" w:name="_Toc390957704"/>
      <w:bookmarkStart w:id="167" w:name="_Toc392178726"/>
      <w:bookmarkStart w:id="168" w:name="_Toc393277820"/>
      <w:bookmarkStart w:id="169" w:name="_Toc393652591"/>
      <w:bookmarkStart w:id="170" w:name="_Toc393652846"/>
      <w:bookmarkStart w:id="171" w:name="_Toc393653234"/>
      <w:bookmarkStart w:id="172" w:name="_Toc393653429"/>
      <w:bookmarkStart w:id="173" w:name="_Toc393654136"/>
      <w:bookmarkStart w:id="174" w:name="_Toc438209980"/>
      <w:bookmarkStart w:id="175" w:name="_Toc438210807"/>
      <w:bookmarkStart w:id="176" w:name="_Toc438211008"/>
      <w:bookmarkStart w:id="177" w:name="_Toc439320181"/>
      <w:bookmarkStart w:id="178" w:name="_Toc441233833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258D52CD" w14:textId="77777777" w:rsidR="007874AC" w:rsidRPr="007874AC" w:rsidRDefault="007874AC" w:rsidP="001078D1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179" w:name="_Toc352416398"/>
      <w:bookmarkStart w:id="180" w:name="_Toc352416588"/>
      <w:bookmarkStart w:id="181" w:name="_Toc385181520"/>
      <w:bookmarkStart w:id="182" w:name="_Toc390957705"/>
      <w:bookmarkStart w:id="183" w:name="_Toc392178727"/>
      <w:bookmarkStart w:id="184" w:name="_Toc393277821"/>
      <w:bookmarkStart w:id="185" w:name="_Toc393652592"/>
      <w:bookmarkStart w:id="186" w:name="_Toc393652847"/>
      <w:bookmarkStart w:id="187" w:name="_Toc393653235"/>
      <w:bookmarkStart w:id="188" w:name="_Toc393653430"/>
      <w:bookmarkStart w:id="189" w:name="_Toc393654137"/>
      <w:bookmarkStart w:id="190" w:name="_Toc438209981"/>
      <w:bookmarkStart w:id="191" w:name="_Toc438210808"/>
      <w:bookmarkStart w:id="192" w:name="_Toc438211009"/>
      <w:bookmarkStart w:id="193" w:name="_Toc439320182"/>
      <w:bookmarkStart w:id="194" w:name="_Toc441233834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39AE47EF" w14:textId="77777777" w:rsidR="007874AC" w:rsidRPr="007874AC" w:rsidRDefault="007874AC" w:rsidP="001078D1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195" w:name="_Toc352416399"/>
      <w:bookmarkStart w:id="196" w:name="_Toc352416589"/>
      <w:bookmarkStart w:id="197" w:name="_Toc385181521"/>
      <w:bookmarkStart w:id="198" w:name="_Toc390957706"/>
      <w:bookmarkStart w:id="199" w:name="_Toc392178728"/>
      <w:bookmarkStart w:id="200" w:name="_Toc393277822"/>
      <w:bookmarkStart w:id="201" w:name="_Toc393652593"/>
      <w:bookmarkStart w:id="202" w:name="_Toc393652848"/>
      <w:bookmarkStart w:id="203" w:name="_Toc393653236"/>
      <w:bookmarkStart w:id="204" w:name="_Toc393653431"/>
      <w:bookmarkStart w:id="205" w:name="_Toc393654138"/>
      <w:bookmarkStart w:id="206" w:name="_Toc438209982"/>
      <w:bookmarkStart w:id="207" w:name="_Toc438210809"/>
      <w:bookmarkStart w:id="208" w:name="_Toc438211010"/>
      <w:bookmarkStart w:id="209" w:name="_Toc439320183"/>
      <w:bookmarkStart w:id="210" w:name="_Toc441233835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6E0A5DE9" w14:textId="77777777" w:rsidR="007874AC" w:rsidRPr="007874AC" w:rsidRDefault="007874AC" w:rsidP="001078D1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211" w:name="_Toc352416400"/>
      <w:bookmarkStart w:id="212" w:name="_Toc352416590"/>
      <w:bookmarkStart w:id="213" w:name="_Toc385181522"/>
      <w:bookmarkStart w:id="214" w:name="_Toc390957707"/>
      <w:bookmarkStart w:id="215" w:name="_Toc392178729"/>
      <w:bookmarkStart w:id="216" w:name="_Toc393277823"/>
      <w:bookmarkStart w:id="217" w:name="_Toc393652594"/>
      <w:bookmarkStart w:id="218" w:name="_Toc393652849"/>
      <w:bookmarkStart w:id="219" w:name="_Toc393653237"/>
      <w:bookmarkStart w:id="220" w:name="_Toc393653432"/>
      <w:bookmarkStart w:id="221" w:name="_Toc393654139"/>
      <w:bookmarkStart w:id="222" w:name="_Toc438209983"/>
      <w:bookmarkStart w:id="223" w:name="_Toc438210810"/>
      <w:bookmarkStart w:id="224" w:name="_Toc438211011"/>
      <w:bookmarkStart w:id="225" w:name="_Toc439320184"/>
      <w:bookmarkStart w:id="226" w:name="_Toc441233836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1EC1956E" w14:textId="77777777" w:rsidR="007874AC" w:rsidRPr="007874AC" w:rsidRDefault="007874AC" w:rsidP="001078D1">
      <w:pPr>
        <w:keepNext/>
        <w:numPr>
          <w:ilvl w:val="1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227" w:name="_Toc352416401"/>
      <w:bookmarkStart w:id="228" w:name="_Toc352416591"/>
      <w:bookmarkStart w:id="229" w:name="_Toc385181523"/>
      <w:bookmarkStart w:id="230" w:name="_Toc390957708"/>
      <w:bookmarkStart w:id="231" w:name="_Toc392178730"/>
      <w:bookmarkStart w:id="232" w:name="_Toc393277824"/>
      <w:bookmarkStart w:id="233" w:name="_Toc393652595"/>
      <w:bookmarkStart w:id="234" w:name="_Toc393652850"/>
      <w:bookmarkStart w:id="235" w:name="_Toc393653238"/>
      <w:bookmarkStart w:id="236" w:name="_Toc393653433"/>
      <w:bookmarkStart w:id="237" w:name="_Toc393654140"/>
      <w:bookmarkStart w:id="238" w:name="_Toc438209984"/>
      <w:bookmarkStart w:id="239" w:name="_Toc438210811"/>
      <w:bookmarkStart w:id="240" w:name="_Toc438211012"/>
      <w:bookmarkStart w:id="241" w:name="_Toc439320185"/>
      <w:bookmarkStart w:id="242" w:name="_Toc441233837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038E5217" w14:textId="77777777" w:rsidR="007874AC" w:rsidRPr="007874AC" w:rsidRDefault="007874AC" w:rsidP="001078D1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243" w:name="_Toc352416402"/>
      <w:bookmarkStart w:id="244" w:name="_Toc352416592"/>
      <w:bookmarkStart w:id="245" w:name="_Toc385181524"/>
      <w:bookmarkStart w:id="246" w:name="_Toc390957709"/>
      <w:bookmarkStart w:id="247" w:name="_Toc392178731"/>
      <w:bookmarkStart w:id="248" w:name="_Toc393277825"/>
      <w:bookmarkStart w:id="249" w:name="_Toc393652596"/>
      <w:bookmarkStart w:id="250" w:name="_Toc393652851"/>
      <w:bookmarkStart w:id="251" w:name="_Toc393653239"/>
      <w:bookmarkStart w:id="252" w:name="_Toc393653434"/>
      <w:bookmarkStart w:id="253" w:name="_Toc393654141"/>
      <w:bookmarkStart w:id="254" w:name="_Toc438209985"/>
      <w:bookmarkStart w:id="255" w:name="_Toc438210812"/>
      <w:bookmarkStart w:id="256" w:name="_Toc438211013"/>
      <w:bookmarkStart w:id="257" w:name="_Toc439320186"/>
      <w:bookmarkStart w:id="258" w:name="_Toc441233838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05EFE785" w14:textId="77777777" w:rsidR="007874AC" w:rsidRPr="007874AC" w:rsidRDefault="007874AC" w:rsidP="001078D1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259" w:name="_Toc352416403"/>
      <w:bookmarkStart w:id="260" w:name="_Toc352416593"/>
      <w:bookmarkStart w:id="261" w:name="_Toc385181525"/>
      <w:bookmarkStart w:id="262" w:name="_Toc390957710"/>
      <w:bookmarkStart w:id="263" w:name="_Toc392178732"/>
      <w:bookmarkStart w:id="264" w:name="_Toc393277826"/>
      <w:bookmarkStart w:id="265" w:name="_Toc393652597"/>
      <w:bookmarkStart w:id="266" w:name="_Toc393652852"/>
      <w:bookmarkStart w:id="267" w:name="_Toc393653240"/>
      <w:bookmarkStart w:id="268" w:name="_Toc393653435"/>
      <w:bookmarkStart w:id="269" w:name="_Toc393654142"/>
      <w:bookmarkStart w:id="270" w:name="_Toc438209986"/>
      <w:bookmarkStart w:id="271" w:name="_Toc438210813"/>
      <w:bookmarkStart w:id="272" w:name="_Toc438211014"/>
      <w:bookmarkStart w:id="273" w:name="_Toc439320187"/>
      <w:bookmarkStart w:id="274" w:name="_Toc441233839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14:paraId="5F917E68" w14:textId="77777777" w:rsidR="007874AC" w:rsidRPr="007874AC" w:rsidRDefault="007874AC" w:rsidP="001078D1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275" w:name="_Toc352416404"/>
      <w:bookmarkStart w:id="276" w:name="_Toc352416594"/>
      <w:bookmarkStart w:id="277" w:name="_Toc385181526"/>
      <w:bookmarkStart w:id="278" w:name="_Toc390957711"/>
      <w:bookmarkStart w:id="279" w:name="_Toc392178733"/>
      <w:bookmarkStart w:id="280" w:name="_Toc393277827"/>
      <w:bookmarkStart w:id="281" w:name="_Toc393652598"/>
      <w:bookmarkStart w:id="282" w:name="_Toc393652853"/>
      <w:bookmarkStart w:id="283" w:name="_Toc393653241"/>
      <w:bookmarkStart w:id="284" w:name="_Toc393653436"/>
      <w:bookmarkStart w:id="285" w:name="_Toc393654143"/>
      <w:bookmarkStart w:id="286" w:name="_Toc438209987"/>
      <w:bookmarkStart w:id="287" w:name="_Toc438210814"/>
      <w:bookmarkStart w:id="288" w:name="_Toc438211015"/>
      <w:bookmarkStart w:id="289" w:name="_Toc439320188"/>
      <w:bookmarkStart w:id="290" w:name="_Toc441233840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6BAB323F" w14:textId="77777777" w:rsidR="007874AC" w:rsidRPr="007874AC" w:rsidRDefault="007874AC" w:rsidP="001078D1">
      <w:pPr>
        <w:keepNext/>
        <w:numPr>
          <w:ilvl w:val="2"/>
          <w:numId w:val="10"/>
        </w:numPr>
        <w:spacing w:before="0" w:after="60" w:line="240" w:lineRule="auto"/>
        <w:jc w:val="both"/>
        <w:outlineLvl w:val="2"/>
        <w:rPr>
          <w:rFonts w:cs="Arial"/>
          <w:b/>
          <w:vanish/>
          <w:sz w:val="28"/>
          <w:szCs w:val="20"/>
          <w:lang w:val="es-ES" w:eastAsia="es-ES"/>
        </w:rPr>
      </w:pPr>
      <w:bookmarkStart w:id="291" w:name="_Toc352416405"/>
      <w:bookmarkStart w:id="292" w:name="_Toc352416595"/>
      <w:bookmarkStart w:id="293" w:name="_Toc385181527"/>
      <w:bookmarkStart w:id="294" w:name="_Toc390957712"/>
      <w:bookmarkStart w:id="295" w:name="_Toc392178734"/>
      <w:bookmarkStart w:id="296" w:name="_Toc393277828"/>
      <w:bookmarkStart w:id="297" w:name="_Toc393652599"/>
      <w:bookmarkStart w:id="298" w:name="_Toc393652854"/>
      <w:bookmarkStart w:id="299" w:name="_Toc393653242"/>
      <w:bookmarkStart w:id="300" w:name="_Toc393653437"/>
      <w:bookmarkStart w:id="301" w:name="_Toc393654144"/>
      <w:bookmarkStart w:id="302" w:name="_Toc438209988"/>
      <w:bookmarkStart w:id="303" w:name="_Toc438210815"/>
      <w:bookmarkStart w:id="304" w:name="_Toc438211016"/>
      <w:bookmarkStart w:id="305" w:name="_Toc439320189"/>
      <w:bookmarkStart w:id="306" w:name="_Toc441233841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3D363AEB" w14:textId="6DDDAADB" w:rsidR="009B0F52" w:rsidRPr="00730B7D" w:rsidRDefault="009B0F52" w:rsidP="001078D1">
      <w:pPr>
        <w:pStyle w:val="Ttulo1"/>
        <w:tabs>
          <w:tab w:val="clear" w:pos="432"/>
          <w:tab w:val="left" w:pos="142"/>
          <w:tab w:val="num" w:pos="1080"/>
        </w:tabs>
        <w:spacing w:line="240" w:lineRule="auto"/>
        <w:ind w:left="0" w:firstLine="142"/>
        <w:jc w:val="both"/>
        <w:rPr>
          <w:lang w:val="es-ES_tradnl"/>
        </w:rPr>
      </w:pPr>
      <w:bookmarkStart w:id="307" w:name="_Toc517352052"/>
      <w:bookmarkStart w:id="308" w:name="_Toc517366642"/>
      <w:bookmarkStart w:id="309" w:name="_Toc517368306"/>
      <w:bookmarkStart w:id="310" w:name="_Toc517371498"/>
      <w:bookmarkStart w:id="311" w:name="_Toc517372376"/>
      <w:bookmarkStart w:id="312" w:name="_Toc517373081"/>
      <w:bookmarkStart w:id="313" w:name="_Toc517379897"/>
      <w:bookmarkStart w:id="314" w:name="_Toc517638330"/>
      <w:bookmarkStart w:id="315" w:name="_Toc517681756"/>
      <w:r w:rsidRPr="00730B7D">
        <w:rPr>
          <w:lang w:val="es-ES_tradnl"/>
        </w:rPr>
        <w:lastRenderedPageBreak/>
        <w:t>Requisitos de</w:t>
      </w:r>
      <w:r w:rsidR="00F933CC" w:rsidRPr="00730B7D">
        <w:rPr>
          <w:lang w:val="es-ES_tradnl"/>
        </w:rPr>
        <w:t>l Sistema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7B73EBED" w14:textId="77777777" w:rsidR="009B0F52" w:rsidRPr="00730B7D" w:rsidRDefault="009B0F52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rFonts w:eastAsia="Arial Unicode MS"/>
          <w:lang w:val="es-ES_tradnl"/>
        </w:rPr>
      </w:pPr>
      <w:bookmarkStart w:id="316" w:name="_Toc517352053"/>
      <w:bookmarkStart w:id="317" w:name="_Toc517366643"/>
      <w:bookmarkStart w:id="318" w:name="_Toc517368307"/>
      <w:bookmarkStart w:id="319" w:name="_Toc517371499"/>
      <w:bookmarkStart w:id="320" w:name="_Toc517372377"/>
      <w:bookmarkStart w:id="321" w:name="_Toc517373082"/>
      <w:bookmarkStart w:id="322" w:name="_Toc517379898"/>
      <w:bookmarkStart w:id="323" w:name="_Toc517638331"/>
      <w:bookmarkStart w:id="324" w:name="_Toc517681757"/>
      <w:r w:rsidRPr="00730B7D">
        <w:rPr>
          <w:rFonts w:eastAsia="Arial Unicode MS"/>
          <w:lang w:val="es-ES_tradnl"/>
        </w:rPr>
        <w:t xml:space="preserve">Requisitos </w:t>
      </w:r>
      <w:r w:rsidR="00F933CC" w:rsidRPr="00730B7D">
        <w:rPr>
          <w:rFonts w:eastAsia="Arial Unicode MS"/>
          <w:lang w:val="es-ES_tradnl"/>
        </w:rPr>
        <w:t>de Usuario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14:paraId="292ED61D" w14:textId="593C5F80" w:rsidR="005306C7" w:rsidRPr="00730B7D" w:rsidRDefault="00BC6234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cs="Arial"/>
          <w:lang w:val="es-ES_tradnl"/>
        </w:rPr>
      </w:pPr>
      <w:r w:rsidRPr="00730B7D">
        <w:rPr>
          <w:rFonts w:eastAsia="Arial Unicode MS" w:cs="Arial"/>
          <w:lang w:val="es-ES_tradnl"/>
        </w:rPr>
        <w:t>[</w:t>
      </w:r>
      <w:bookmarkStart w:id="325" w:name="OLE_LINK3"/>
      <w:bookmarkStart w:id="326" w:name="OLE_LINK4"/>
      <w:r w:rsidRPr="00730B7D">
        <w:rPr>
          <w:rFonts w:eastAsia="Arial Unicode MS" w:cs="Arial"/>
          <w:lang w:val="es-ES_tradnl"/>
        </w:rPr>
        <w:t>Esta sección describe</w:t>
      </w:r>
      <w:r w:rsidR="005306C7" w:rsidRPr="00730B7D">
        <w:rPr>
          <w:rFonts w:eastAsia="Arial Unicode MS" w:cs="Arial"/>
          <w:lang w:val="es-ES_tradnl"/>
        </w:rPr>
        <w:t xml:space="preserve"> </w:t>
      </w:r>
      <w:r w:rsidRPr="00730B7D">
        <w:rPr>
          <w:rFonts w:eastAsia="Arial Unicode MS" w:cs="Arial"/>
          <w:lang w:val="es-ES_tradnl"/>
        </w:rPr>
        <w:t xml:space="preserve">los </w:t>
      </w:r>
      <w:r w:rsidR="001B2972" w:rsidRPr="00730B7D">
        <w:rPr>
          <w:rFonts w:eastAsia="Arial Unicode MS" w:cs="Arial"/>
          <w:lang w:val="es-ES_tradnl"/>
        </w:rPr>
        <w:t>requisitos usuarios</w:t>
      </w:r>
      <w:r w:rsidR="005306C7" w:rsidRPr="00730B7D">
        <w:rPr>
          <w:rFonts w:eastAsia="Arial Unicode MS" w:cs="Arial"/>
          <w:lang w:val="es-ES_tradnl"/>
        </w:rPr>
        <w:t xml:space="preserve"> del sistema, por categoría. </w:t>
      </w:r>
      <w:r w:rsidR="005306C7" w:rsidRPr="00730B7D">
        <w:rPr>
          <w:rFonts w:cs="Arial"/>
          <w:lang w:val="es-ES_tradnl"/>
        </w:rPr>
        <w:t>La planilla definida para especificar los requisitos contiene los siguientes atributos:</w:t>
      </w: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5306C7" w:rsidRPr="00730B7D" w14:paraId="63F21A4E" w14:textId="77777777">
        <w:tc>
          <w:tcPr>
            <w:tcW w:w="2777" w:type="dxa"/>
            <w:shd w:val="clear" w:color="auto" w:fill="E6E6E6"/>
          </w:tcPr>
          <w:p w14:paraId="04D8E97C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730B7D">
              <w:rPr>
                <w:rFonts w:cs="Arial"/>
                <w:b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1081F073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730B7D">
              <w:rPr>
                <w:rFonts w:cs="Arial"/>
                <w:b/>
                <w:szCs w:val="22"/>
                <w:lang w:val="es-ES_tradnl"/>
              </w:rPr>
              <w:t>Descripción</w:t>
            </w:r>
          </w:p>
        </w:tc>
      </w:tr>
      <w:tr w:rsidR="005306C7" w:rsidRPr="008A0412" w14:paraId="6738F27C" w14:textId="77777777">
        <w:tc>
          <w:tcPr>
            <w:tcW w:w="2777" w:type="dxa"/>
          </w:tcPr>
          <w:p w14:paraId="59E81AD2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3859C720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Este es un código único que sirve para identificar o reconocer el requisito. P</w:t>
            </w:r>
            <w:r w:rsidR="009F7DC6">
              <w:rPr>
                <w:rFonts w:cs="Arial"/>
                <w:szCs w:val="22"/>
                <w:lang w:val="es-ES_tradnl"/>
              </w:rPr>
              <w:t>ara lo</w:t>
            </w:r>
            <w:r w:rsidRPr="00730B7D">
              <w:rPr>
                <w:rFonts w:cs="Arial"/>
                <w:szCs w:val="22"/>
                <w:lang w:val="es-ES_tradnl"/>
              </w:rPr>
              <w:t xml:space="preserve">s requisitos de usuarios se utilizará el formato RUXXXX y para los de software RSXXXX  </w:t>
            </w:r>
          </w:p>
        </w:tc>
      </w:tr>
      <w:tr w:rsidR="005306C7" w:rsidRPr="008A0412" w14:paraId="75485B65" w14:textId="77777777">
        <w:tc>
          <w:tcPr>
            <w:tcW w:w="2777" w:type="dxa"/>
          </w:tcPr>
          <w:p w14:paraId="0EBB736A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4847605B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Nombre en lenguaje normal del requisito</w:t>
            </w:r>
          </w:p>
        </w:tc>
      </w:tr>
      <w:tr w:rsidR="005306C7" w:rsidRPr="008A0412" w14:paraId="40CC37DB" w14:textId="77777777">
        <w:tc>
          <w:tcPr>
            <w:tcW w:w="2777" w:type="dxa"/>
          </w:tcPr>
          <w:p w14:paraId="73E737CF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085505CD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Descripción del requisito. Qu</w:t>
            </w:r>
            <w:r w:rsidR="00B94BAE">
              <w:rPr>
                <w:rFonts w:cs="Arial"/>
                <w:szCs w:val="22"/>
                <w:lang w:val="es-ES_tradnl"/>
              </w:rPr>
              <w:t>é</w:t>
            </w:r>
            <w:r w:rsidRPr="00730B7D">
              <w:rPr>
                <w:rFonts w:cs="Arial"/>
                <w:szCs w:val="22"/>
                <w:lang w:val="es-ES_tradnl"/>
              </w:rPr>
              <w:t xml:space="preserve"> aspectos involucra, en qué consiste, etc.</w:t>
            </w:r>
          </w:p>
        </w:tc>
      </w:tr>
      <w:tr w:rsidR="005306C7" w:rsidRPr="008A0412" w14:paraId="69CBF6A1" w14:textId="77777777">
        <w:tc>
          <w:tcPr>
            <w:tcW w:w="2777" w:type="dxa"/>
          </w:tcPr>
          <w:p w14:paraId="758790BE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6CC8AE19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Prioridad asociada al requisito, esta puede ser crítica, deseable o innecesaria. Un requisito es crítico si afecta una operación crítica del negocio. Si existe algún proceso que se quiera incluir para mejorar los procesos actuales, estamos ante un requisito deseable y si se trata de un requisito informativo o que puede esperar para fases posteriores, el requisito es catalogado como innecesario.</w:t>
            </w:r>
          </w:p>
        </w:tc>
      </w:tr>
      <w:tr w:rsidR="005306C7" w:rsidRPr="008A0412" w14:paraId="7F991B90" w14:textId="77777777">
        <w:tc>
          <w:tcPr>
            <w:tcW w:w="2777" w:type="dxa"/>
          </w:tcPr>
          <w:p w14:paraId="50C180F0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2A7C5A18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Documento o persona desde la cual surgió el requisito</w:t>
            </w:r>
          </w:p>
        </w:tc>
      </w:tr>
      <w:tr w:rsidR="005306C7" w:rsidRPr="008A0412" w14:paraId="42D7D1CD" w14:textId="77777777">
        <w:tc>
          <w:tcPr>
            <w:tcW w:w="2777" w:type="dxa"/>
          </w:tcPr>
          <w:p w14:paraId="2FC36324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75BF316B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Este campo tiene como propósito señalar si el requisito puede o no puede estar sujeto a cambio durante el ciclo de vida del software (</w:t>
            </w:r>
            <w:proofErr w:type="spellStart"/>
            <w:r w:rsidRPr="00730B7D">
              <w:rPr>
                <w:rFonts w:cs="Arial"/>
                <w:szCs w:val="22"/>
                <w:lang w:val="es-ES_tradnl"/>
              </w:rPr>
              <w:t>tranzable</w:t>
            </w:r>
            <w:proofErr w:type="spellEnd"/>
            <w:r w:rsidRPr="00730B7D">
              <w:rPr>
                <w:rFonts w:cs="Arial"/>
                <w:szCs w:val="22"/>
                <w:lang w:val="es-ES_tradnl"/>
              </w:rPr>
              <w:t xml:space="preserve"> o </w:t>
            </w:r>
            <w:proofErr w:type="spellStart"/>
            <w:r w:rsidRPr="00730B7D">
              <w:rPr>
                <w:rFonts w:cs="Arial"/>
                <w:szCs w:val="22"/>
                <w:lang w:val="es-ES_tradnl"/>
              </w:rPr>
              <w:t>intranzable</w:t>
            </w:r>
            <w:proofErr w:type="spellEnd"/>
            <w:r w:rsidRPr="00730B7D">
              <w:rPr>
                <w:rFonts w:cs="Arial"/>
                <w:szCs w:val="22"/>
                <w:lang w:val="es-ES_tradnl"/>
              </w:rPr>
              <w:t>). El estándar de la ESA lo define como estable o no estable.</w:t>
            </w:r>
          </w:p>
        </w:tc>
      </w:tr>
      <w:tr w:rsidR="005306C7" w:rsidRPr="008A0412" w14:paraId="39DB3A58" w14:textId="77777777">
        <w:tc>
          <w:tcPr>
            <w:tcW w:w="2777" w:type="dxa"/>
          </w:tcPr>
          <w:p w14:paraId="6C989018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33DCD4C4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Estado actual del requisito dentro del desarrollo (Cumple, No Cumple, Ambiguo)</w:t>
            </w:r>
          </w:p>
        </w:tc>
      </w:tr>
      <w:tr w:rsidR="005306C7" w:rsidRPr="008A0412" w14:paraId="1C7BBD85" w14:textId="77777777">
        <w:tc>
          <w:tcPr>
            <w:tcW w:w="2777" w:type="dxa"/>
          </w:tcPr>
          <w:p w14:paraId="2A5A2553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5F56B572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Son los tipos de usuarios que están asociados al requisito</w:t>
            </w:r>
          </w:p>
        </w:tc>
      </w:tr>
      <w:tr w:rsidR="005306C7" w:rsidRPr="008A0412" w14:paraId="1FA0E8C3" w14:textId="77777777">
        <w:tc>
          <w:tcPr>
            <w:tcW w:w="2777" w:type="dxa"/>
            <w:tcBorders>
              <w:bottom w:val="single" w:sz="4" w:space="0" w:color="003366"/>
            </w:tcBorders>
          </w:tcPr>
          <w:p w14:paraId="52224865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0840238F" w14:textId="77777777" w:rsidR="005306C7" w:rsidRPr="00730B7D" w:rsidRDefault="005306C7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Caso con el cual se probará si se cumple o no con el requisito en el sistema.</w:t>
            </w:r>
          </w:p>
        </w:tc>
      </w:tr>
    </w:tbl>
    <w:p w14:paraId="7B0E4313" w14:textId="77777777" w:rsidR="00FE7D5B" w:rsidRPr="00776C12" w:rsidRDefault="00FE7D5B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bookmarkEnd w:id="325"/>
    <w:bookmarkEnd w:id="326"/>
    <w:p w14:paraId="6D301F9E" w14:textId="77777777" w:rsidR="001F4679" w:rsidRPr="00730B7D" w:rsidRDefault="00FE7D5B" w:rsidP="001078D1">
      <w:pPr>
        <w:pStyle w:val="Ttulo3"/>
        <w:tabs>
          <w:tab w:val="left" w:pos="142"/>
        </w:tabs>
        <w:spacing w:line="240" w:lineRule="auto"/>
        <w:ind w:left="0" w:firstLine="142"/>
        <w:jc w:val="both"/>
      </w:pPr>
      <w:r>
        <w:lastRenderedPageBreak/>
        <w:t>Requisitos de C</w:t>
      </w:r>
      <w:r w:rsidR="001F4679" w:rsidRPr="00730B7D">
        <w:t>apacidades</w:t>
      </w:r>
    </w:p>
    <w:p w14:paraId="4AD32113" w14:textId="77777777" w:rsidR="00B94BAE" w:rsidRPr="00B94BAE" w:rsidRDefault="00B94BAE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color w:val="003366"/>
          <w:szCs w:val="22"/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B94BAE" w:rsidRPr="00B94BAE" w14:paraId="07D6A32F" w14:textId="77777777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8A148" w14:textId="77777777" w:rsidR="00B94BAE" w:rsidRPr="00B94BAE" w:rsidRDefault="00B94BAE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B94BAE">
              <w:rPr>
                <w:rFonts w:cs="Arial"/>
                <w:color w:val="003366"/>
                <w:szCs w:val="22"/>
                <w:lang w:val="es-ES_tradnl"/>
              </w:rPr>
              <w:t>UR100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016A9" w14:textId="7517EDB5" w:rsidR="00B94BAE" w:rsidRPr="00B94BAE" w:rsidRDefault="00D04BFB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Sobre reservas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FA28" w14:textId="77777777" w:rsidR="00B94BAE" w:rsidRPr="00B94BAE" w:rsidRDefault="00B94BAE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B94BAE" w:rsidRPr="008A0412" w14:paraId="18C9A622" w14:textId="77777777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EEAFC" w14:textId="3F5EEF55" w:rsidR="00B94BAE" w:rsidRPr="00B94BAE" w:rsidRDefault="00B94BAE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Los usuarios </w:t>
            </w:r>
            <w:r w:rsidR="00925768">
              <w:rPr>
                <w:rFonts w:cs="Arial"/>
                <w:color w:val="003366"/>
                <w:szCs w:val="22"/>
                <w:lang w:val="es-ES_tradnl"/>
              </w:rPr>
              <w:t xml:space="preserve">clientes 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>deben</w:t>
            </w:r>
            <w:r w:rsidR="00D21A99">
              <w:rPr>
                <w:rFonts w:cs="Arial"/>
                <w:color w:val="003366"/>
                <w:szCs w:val="22"/>
                <w:lang w:val="es-ES_tradnl"/>
              </w:rPr>
              <w:t xml:space="preserve"> poder seleccionar </w:t>
            </w:r>
            <w:r w:rsidR="007F758C">
              <w:rPr>
                <w:rFonts w:cs="Arial"/>
                <w:color w:val="003366"/>
                <w:szCs w:val="22"/>
                <w:lang w:val="es-ES_tradnl"/>
              </w:rPr>
              <w:t>una cantidad determinada de un mismo producto a reservar</w:t>
            </w:r>
          </w:p>
        </w:tc>
      </w:tr>
      <w:tr w:rsidR="00B94BAE" w:rsidRPr="008A0412" w14:paraId="020FE2C9" w14:textId="77777777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71F00" w14:textId="77777777" w:rsidR="00B94BAE" w:rsidRPr="00B94BAE" w:rsidRDefault="00B94BAE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6D02C4" w14:textId="77777777" w:rsidR="00B94BAE" w:rsidRPr="00B94BAE" w:rsidRDefault="00B94BAE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901FE9" w:rsidRPr="00B94BAE" w14:paraId="0E1F10E8" w14:textId="77777777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FABC" w14:textId="77777777" w:rsidR="00901FE9" w:rsidRPr="00B94BAE" w:rsidRDefault="00901FE9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BD3D" w14:textId="77777777" w:rsidR="00901FE9" w:rsidRPr="00B94BAE" w:rsidRDefault="00901FE9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EADD1" w14:textId="77777777" w:rsidR="00901FE9" w:rsidRPr="00B94BAE" w:rsidRDefault="00901FE9" w:rsidP="001078D1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CP005</w:t>
            </w:r>
          </w:p>
        </w:tc>
      </w:tr>
    </w:tbl>
    <w:p w14:paraId="58D84FEC" w14:textId="77777777" w:rsidR="00776C12" w:rsidRDefault="00776C12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1E09FD" w:rsidRPr="00B94BAE" w14:paraId="026D4248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83D59" w14:textId="5ED6EB48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UR101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7E2F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B94BAE">
              <w:rPr>
                <w:rFonts w:cs="Arial"/>
                <w:color w:val="003366"/>
                <w:szCs w:val="22"/>
                <w:lang w:val="es-ES_tradnl"/>
              </w:rPr>
              <w:t>Incrustar Discusión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3BED8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1E09FD" w:rsidRPr="008A0412" w14:paraId="411FB81C" w14:textId="77777777" w:rsidTr="00417E70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48785" w14:textId="6DB219E3" w:rsidR="001E09FD" w:rsidRPr="00B94BAE" w:rsidRDefault="00F71D07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Los usuarios administrares podrán cancelar reservar si se detecta productos en mal estado, o completamente inservibles.</w:t>
            </w:r>
          </w:p>
        </w:tc>
      </w:tr>
      <w:tr w:rsidR="001E09FD" w:rsidRPr="008A0412" w14:paraId="7A8F7EB0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6DCE4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B5050C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1E09FD" w:rsidRPr="00B94BAE" w14:paraId="23ADF8F7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2444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82821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87BB1" w14:textId="0307228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</w:t>
            </w:r>
            <w:r w:rsidR="007F758C">
              <w:rPr>
                <w:rFonts w:cs="Arial"/>
                <w:color w:val="003366"/>
                <w:szCs w:val="22"/>
                <w:lang w:val="es-ES_tradnl"/>
              </w:rPr>
              <w:t>6</w:t>
            </w:r>
          </w:p>
        </w:tc>
      </w:tr>
    </w:tbl>
    <w:p w14:paraId="4579F852" w14:textId="77777777" w:rsidR="001E09FD" w:rsidRDefault="001E09FD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1E09FD" w:rsidRPr="00B94BAE" w14:paraId="4F4FFEDC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ED183" w14:textId="27CC373B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UR102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87923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B94BAE">
              <w:rPr>
                <w:rFonts w:cs="Arial"/>
                <w:color w:val="003366"/>
                <w:szCs w:val="22"/>
                <w:lang w:val="es-ES_tradnl"/>
              </w:rPr>
              <w:t>Incrustar Discusión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C18CB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1E09FD" w:rsidRPr="008A0412" w14:paraId="1D716DCA" w14:textId="77777777" w:rsidTr="002E26E6">
        <w:trPr>
          <w:trHeight w:val="30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112F7" w14:textId="63D6D726" w:rsidR="001E09FD" w:rsidRPr="00B94BAE" w:rsidRDefault="00ED496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Los usuarios administradores podrán publicar promociones en el portal web</w:t>
            </w:r>
          </w:p>
        </w:tc>
      </w:tr>
      <w:tr w:rsidR="001E09FD" w:rsidRPr="008A0412" w14:paraId="49625248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DB2FB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17FD6F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1E09FD" w:rsidRPr="00B94BAE" w14:paraId="4448CB00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B6E85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BC067" w14:textId="77777777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11253" w14:textId="5B6CB002" w:rsidR="001E09FD" w:rsidRPr="00B94BAE" w:rsidRDefault="001E09FD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</w:t>
            </w:r>
            <w:r w:rsidR="007F758C">
              <w:rPr>
                <w:rFonts w:cs="Arial"/>
                <w:color w:val="003366"/>
                <w:szCs w:val="22"/>
                <w:lang w:val="es-ES_tradnl"/>
              </w:rPr>
              <w:t>7</w:t>
            </w:r>
          </w:p>
        </w:tc>
      </w:tr>
    </w:tbl>
    <w:p w14:paraId="2321F989" w14:textId="77777777" w:rsidR="001E09FD" w:rsidRDefault="001E09FD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p w14:paraId="36D53315" w14:textId="77777777" w:rsidR="00EA092A" w:rsidRDefault="00EA092A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p w14:paraId="2C156C16" w14:textId="77777777" w:rsidR="00EA092A" w:rsidRDefault="00EA092A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D04BFB" w:rsidRPr="00B94BAE" w14:paraId="09BBEFA3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70327" w14:textId="3F6D51DC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lastRenderedPageBreak/>
              <w:t>UR1</w:t>
            </w:r>
            <w:r w:rsidR="002A47C1">
              <w:rPr>
                <w:rFonts w:cs="Arial"/>
                <w:color w:val="003366"/>
                <w:szCs w:val="22"/>
                <w:lang w:val="es-ES_tradnl"/>
              </w:rPr>
              <w:t>2</w:t>
            </w:r>
            <w:r w:rsidR="00EA092A">
              <w:rPr>
                <w:rFonts w:cs="Arial"/>
                <w:color w:val="003366"/>
                <w:szCs w:val="22"/>
                <w:lang w:val="es-ES_tradnl"/>
              </w:rPr>
              <w:t>3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B035" w14:textId="3F7F69C8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Anular reservas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4AE35" w14:textId="77777777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D04BFB" w:rsidRPr="008A0412" w14:paraId="3211C032" w14:textId="77777777" w:rsidTr="00417E70">
        <w:trPr>
          <w:trHeight w:val="30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50587" w14:textId="720EEAA3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Los usuarios </w:t>
            </w:r>
            <w:r>
              <w:rPr>
                <w:rFonts w:cs="Arial"/>
                <w:color w:val="003366"/>
                <w:szCs w:val="22"/>
                <w:lang w:val="es-ES_tradnl"/>
              </w:rPr>
              <w:t>registrados pueden anular sus reservas de producto</w:t>
            </w:r>
            <w:r w:rsidR="005F7183">
              <w:rPr>
                <w:rFonts w:cs="Arial"/>
                <w:color w:val="003366"/>
                <w:szCs w:val="22"/>
                <w:lang w:val="es-ES_tradnl"/>
              </w:rPr>
              <w:t>.</w:t>
            </w:r>
          </w:p>
        </w:tc>
      </w:tr>
      <w:tr w:rsidR="00D04BFB" w:rsidRPr="008A0412" w14:paraId="6273B32C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701D2" w14:textId="77777777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DDD651" w14:textId="77777777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D04BFB" w:rsidRPr="00B94BAE" w14:paraId="2FCDB15D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D7F58" w14:textId="77777777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B1D13" w14:textId="77777777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72E07" w14:textId="359080FD" w:rsidR="00D04BFB" w:rsidRPr="00B94BAE" w:rsidRDefault="00D04BF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</w:t>
            </w:r>
            <w:r w:rsidR="002A47C1">
              <w:rPr>
                <w:rFonts w:cs="Arial"/>
                <w:color w:val="003366"/>
                <w:szCs w:val="22"/>
                <w:lang w:val="es-ES_tradnl"/>
              </w:rPr>
              <w:t>17</w:t>
            </w:r>
          </w:p>
        </w:tc>
      </w:tr>
    </w:tbl>
    <w:p w14:paraId="29E6BE64" w14:textId="77777777" w:rsidR="002E26E6" w:rsidRPr="00776C12" w:rsidRDefault="002E26E6" w:rsidP="001078D1">
      <w:pPr>
        <w:tabs>
          <w:tab w:val="left" w:pos="142"/>
        </w:tabs>
        <w:spacing w:line="240" w:lineRule="auto"/>
        <w:ind w:left="0" w:firstLine="142"/>
        <w:jc w:val="both"/>
        <w:rPr>
          <w:lang w:val="es-ES_tradnl"/>
        </w:rPr>
      </w:pPr>
    </w:p>
    <w:p w14:paraId="7D7F010C" w14:textId="77777777" w:rsidR="00776C12" w:rsidRPr="00730B7D" w:rsidRDefault="00776C12" w:rsidP="001078D1">
      <w:pPr>
        <w:pStyle w:val="Ttulo3"/>
        <w:tabs>
          <w:tab w:val="left" w:pos="142"/>
        </w:tabs>
        <w:spacing w:line="240" w:lineRule="auto"/>
        <w:ind w:left="0" w:firstLine="142"/>
        <w:jc w:val="both"/>
      </w:pPr>
      <w:r>
        <w:t>Requisitos de Calidad</w:t>
      </w: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B67E94" w:rsidRPr="00B94BAE" w14:paraId="73DCC5C2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56FC4" w14:textId="554A2793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UR10</w:t>
            </w:r>
            <w:r>
              <w:rPr>
                <w:rFonts w:cs="Arial"/>
                <w:color w:val="003366"/>
                <w:szCs w:val="22"/>
                <w:lang w:val="es-ES_tradnl"/>
              </w:rPr>
              <w:t>3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D8873" w14:textId="4F5CDA2A" w:rsidR="00B67E94" w:rsidRPr="00B94BAE" w:rsidRDefault="00F854E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Retraso de </w:t>
            </w:r>
            <w:r w:rsidR="009F3B0F">
              <w:rPr>
                <w:rFonts w:cs="Arial"/>
                <w:color w:val="003366"/>
                <w:szCs w:val="22"/>
                <w:lang w:val="es-ES_tradnl"/>
              </w:rPr>
              <w:t>repuesta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859E1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B67E94" w:rsidRPr="008A0412" w14:paraId="2473AEF8" w14:textId="77777777" w:rsidTr="00417E70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B8614" w14:textId="3F8584AC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El sistema no podrá tener un retraso mas de 120 segundos de confirmación después de hacer una reserva.</w:t>
            </w:r>
          </w:p>
        </w:tc>
      </w:tr>
      <w:tr w:rsidR="00B67E94" w:rsidRPr="008A0412" w14:paraId="361A0CE4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C23C2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DC47DC7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B67E94" w:rsidRPr="00B94BAE" w14:paraId="5643B2DD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D5940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5BE99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DBEF5" w14:textId="7530E0EA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</w:t>
            </w:r>
            <w:r>
              <w:rPr>
                <w:rFonts w:cs="Arial"/>
                <w:color w:val="003366"/>
                <w:szCs w:val="22"/>
                <w:lang w:val="es-ES_tradnl"/>
              </w:rPr>
              <w:t>8</w:t>
            </w:r>
          </w:p>
        </w:tc>
      </w:tr>
    </w:tbl>
    <w:p w14:paraId="2EDA58A4" w14:textId="77777777" w:rsidR="00C3078D" w:rsidRDefault="00C3078D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color w:val="003366"/>
          <w:szCs w:val="22"/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B67E94" w:rsidRPr="00B94BAE" w14:paraId="15852B4C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A10C9" w14:textId="394C35DD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UR10</w:t>
            </w:r>
            <w:r>
              <w:rPr>
                <w:rFonts w:cs="Arial"/>
                <w:color w:val="003366"/>
                <w:szCs w:val="22"/>
                <w:lang w:val="es-ES_tradnl"/>
              </w:rPr>
              <w:t>4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2C4F7" w14:textId="443A373C" w:rsidR="00B67E94" w:rsidRPr="00B94BAE" w:rsidRDefault="00532956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Validación de reservaciones</w:t>
            </w:r>
            <w:r w:rsidR="002D74F0"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AF852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B67E94" w:rsidRPr="008A0412" w14:paraId="529F0F1E" w14:textId="77777777" w:rsidTr="002E26E6">
        <w:trPr>
          <w:trHeight w:val="556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BD5B" w14:textId="2EA9DC4F" w:rsidR="00B67E94" w:rsidRPr="00B94BAE" w:rsidRDefault="00B67E94" w:rsidP="00B67E94">
            <w:pPr>
              <w:tabs>
                <w:tab w:val="left" w:pos="142"/>
              </w:tabs>
              <w:spacing w:after="80" w:line="240" w:lineRule="auto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Una unidad de producto solo puede ser </w:t>
            </w:r>
            <w:r w:rsidR="00832265">
              <w:rPr>
                <w:rFonts w:cs="Arial"/>
                <w:color w:val="003366"/>
                <w:szCs w:val="22"/>
                <w:lang w:val="es-ES_tradnl"/>
              </w:rPr>
              <w:t>reserva a un usuario a la vez.</w:t>
            </w:r>
          </w:p>
        </w:tc>
      </w:tr>
      <w:tr w:rsidR="00B67E94" w:rsidRPr="008A0412" w14:paraId="62D76B73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3E18B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C05DB4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B67E94" w:rsidRPr="00B94BAE" w14:paraId="6418AA64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2094B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B7F60" w14:textId="77777777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26CE6" w14:textId="3A2D4646" w:rsidR="00B67E94" w:rsidRPr="00B94BAE" w:rsidRDefault="00B67E94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</w:t>
            </w:r>
            <w:r w:rsidR="0085450A">
              <w:rPr>
                <w:rFonts w:cs="Arial"/>
                <w:color w:val="003366"/>
                <w:szCs w:val="22"/>
                <w:lang w:val="es-ES_tradnl"/>
              </w:rPr>
              <w:t>9</w:t>
            </w:r>
          </w:p>
        </w:tc>
      </w:tr>
    </w:tbl>
    <w:p w14:paraId="745333E0" w14:textId="007EF123" w:rsidR="00BA6792" w:rsidRDefault="00BA6792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color w:val="003366"/>
          <w:szCs w:val="22"/>
          <w:lang w:val="es-ES_tradnl"/>
        </w:rPr>
      </w:pPr>
    </w:p>
    <w:p w14:paraId="4659DCF8" w14:textId="78CEBEB9" w:rsidR="00B67E94" w:rsidRPr="00B94BAE" w:rsidRDefault="00BA6792" w:rsidP="00376E61">
      <w:pPr>
        <w:rPr>
          <w:rFonts w:eastAsia="Arial Unicode MS" w:cs="Arial"/>
          <w:color w:val="003366"/>
          <w:szCs w:val="22"/>
          <w:lang w:val="es-ES_tradnl"/>
        </w:rPr>
      </w:pPr>
      <w:r>
        <w:rPr>
          <w:rFonts w:eastAsia="Arial Unicode MS" w:cs="Arial"/>
          <w:color w:val="003366"/>
          <w:szCs w:val="22"/>
          <w:lang w:val="es-ES_tradnl"/>
        </w:rPr>
        <w:br w:type="page"/>
      </w:r>
    </w:p>
    <w:p w14:paraId="0987650C" w14:textId="77777777" w:rsidR="00776C12" w:rsidRPr="00730B7D" w:rsidRDefault="00776C12" w:rsidP="001078D1">
      <w:pPr>
        <w:pStyle w:val="Ttulo3"/>
        <w:tabs>
          <w:tab w:val="left" w:pos="142"/>
        </w:tabs>
        <w:spacing w:line="240" w:lineRule="auto"/>
        <w:ind w:left="0" w:firstLine="142"/>
        <w:jc w:val="both"/>
      </w:pPr>
      <w:r>
        <w:lastRenderedPageBreak/>
        <w:t>Requisitos de Restricción</w:t>
      </w:r>
    </w:p>
    <w:p w14:paraId="61781B6E" w14:textId="2F37316A" w:rsidR="00776C12" w:rsidRDefault="00776C12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color w:val="003366"/>
          <w:szCs w:val="22"/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FD51C0" w:rsidRPr="00B94BAE" w14:paraId="1DE82693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C3097" w14:textId="7740C002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UR10</w:t>
            </w:r>
            <w:r>
              <w:rPr>
                <w:rFonts w:cs="Arial"/>
                <w:color w:val="003366"/>
                <w:szCs w:val="22"/>
                <w:lang w:val="es-ES_tradnl"/>
              </w:rPr>
              <w:t>5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0F302" w14:textId="700913F4" w:rsidR="00FD51C0" w:rsidRPr="00B94BAE" w:rsidRDefault="00500B35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Diseño</w:t>
            </w:r>
            <w:r w:rsidR="00A97AB6">
              <w:rPr>
                <w:rFonts w:cs="Arial"/>
                <w:color w:val="003366"/>
                <w:szCs w:val="22"/>
                <w:lang w:val="es-ES_tradnl"/>
              </w:rPr>
              <w:t xml:space="preserve"> de desarrollo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791FA" w14:textId="77777777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FD51C0" w:rsidRPr="008A0412" w14:paraId="578833BD" w14:textId="77777777" w:rsidTr="002E26E6">
        <w:trPr>
          <w:trHeight w:val="340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C8787" w14:textId="0C2FF2B0" w:rsidR="00FD51C0" w:rsidRPr="00B94BAE" w:rsidRDefault="00D40860" w:rsidP="00417E70">
            <w:pPr>
              <w:tabs>
                <w:tab w:val="left" w:pos="142"/>
              </w:tabs>
              <w:spacing w:after="80" w:line="240" w:lineRule="auto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El sistema debe de ser construido sobre el paradigma de modelo vista controlador</w:t>
            </w:r>
          </w:p>
        </w:tc>
      </w:tr>
      <w:tr w:rsidR="00FD51C0" w:rsidRPr="008A0412" w14:paraId="2E0370C0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5B081" w14:textId="77777777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9C10C58" w14:textId="77777777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FD51C0" w:rsidRPr="00B94BAE" w14:paraId="602B8991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934FD" w14:textId="77777777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2B370" w14:textId="77777777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AAE3F" w14:textId="2FEC4B77" w:rsidR="00FD51C0" w:rsidRPr="00B94BAE" w:rsidRDefault="00FD51C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</w:t>
            </w:r>
            <w:r w:rsidR="0085450A">
              <w:rPr>
                <w:rFonts w:cs="Arial"/>
                <w:color w:val="003366"/>
                <w:szCs w:val="22"/>
                <w:lang w:val="es-ES_tradnl"/>
              </w:rPr>
              <w:t>10</w:t>
            </w:r>
          </w:p>
        </w:tc>
      </w:tr>
    </w:tbl>
    <w:p w14:paraId="276C73CA" w14:textId="77777777" w:rsidR="00545913" w:rsidRDefault="00545913" w:rsidP="00C61E8E">
      <w:pPr>
        <w:pStyle w:val="Textoindependiente"/>
        <w:tabs>
          <w:tab w:val="left" w:pos="142"/>
        </w:tabs>
        <w:spacing w:line="240" w:lineRule="auto"/>
        <w:ind w:left="0" w:firstLine="0"/>
        <w:rPr>
          <w:rFonts w:eastAsia="Arial Unicode MS" w:cs="Arial"/>
          <w:color w:val="003366"/>
          <w:szCs w:val="22"/>
          <w:lang w:val="es-ES_tradnl"/>
        </w:rPr>
      </w:pPr>
    </w:p>
    <w:p w14:paraId="1717D4F9" w14:textId="77777777" w:rsidR="0085450A" w:rsidRDefault="0085450A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color w:val="003366"/>
          <w:szCs w:val="22"/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D40860" w:rsidRPr="00B94BAE" w14:paraId="69E328F5" w14:textId="77777777" w:rsidTr="00417E70">
        <w:trPr>
          <w:trHeight w:val="35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CF6E1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UR104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8078E" w14:textId="0D9A325B" w:rsidR="00D40860" w:rsidRPr="00B94BAE" w:rsidRDefault="000B34AB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Seguridad de </w:t>
            </w:r>
            <w:r w:rsidR="00F60594">
              <w:rPr>
                <w:rFonts w:cs="Arial"/>
                <w:color w:val="003366"/>
                <w:szCs w:val="22"/>
                <w:lang w:val="es-ES_tradnl"/>
              </w:rPr>
              <w:t>conexión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6A920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Prioridad: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Alta</w:t>
            </w:r>
          </w:p>
        </w:tc>
      </w:tr>
      <w:tr w:rsidR="00D40860" w:rsidRPr="008A0412" w14:paraId="0B92B88D" w14:textId="77777777" w:rsidTr="002E26E6">
        <w:trPr>
          <w:trHeight w:val="413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7346B" w14:textId="7D575A6A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 xml:space="preserve">El sistema </w:t>
            </w:r>
            <w:r w:rsidR="00044125">
              <w:rPr>
                <w:rFonts w:cs="Arial"/>
                <w:color w:val="003366"/>
                <w:szCs w:val="22"/>
                <w:lang w:val="es-ES_tradnl"/>
              </w:rPr>
              <w:t xml:space="preserve">no </w:t>
            </w:r>
            <w:r w:rsidR="008E5CB5">
              <w:rPr>
                <w:rFonts w:cs="Arial"/>
                <w:color w:val="003366"/>
                <w:szCs w:val="22"/>
                <w:lang w:val="es-ES_tradnl"/>
              </w:rPr>
              <w:t>podrá permitirá</w:t>
            </w:r>
            <w:r w:rsidR="00044125">
              <w:rPr>
                <w:rFonts w:cs="Arial"/>
                <w:color w:val="003366"/>
                <w:szCs w:val="22"/>
                <w:lang w:val="es-ES_tradnl"/>
              </w:rPr>
              <w:t xml:space="preserve"> crearse cuanta a los usuarios que no </w:t>
            </w:r>
            <w:r w:rsidR="002E26E6">
              <w:rPr>
                <w:rFonts w:cs="Arial"/>
                <w:color w:val="003366"/>
                <w:szCs w:val="22"/>
                <w:lang w:val="es-ES_tradnl"/>
              </w:rPr>
              <w:t>utilicen</w:t>
            </w:r>
            <w:r w:rsidR="00044125">
              <w:rPr>
                <w:rFonts w:cs="Arial"/>
                <w:color w:val="003366"/>
                <w:szCs w:val="22"/>
                <w:lang w:val="es-ES_tradnl"/>
              </w:rPr>
              <w:t xml:space="preserve"> el protocolo https</w:t>
            </w:r>
          </w:p>
        </w:tc>
      </w:tr>
      <w:tr w:rsidR="00D40860" w:rsidRPr="008A0412" w14:paraId="1BF416D6" w14:textId="77777777" w:rsidTr="00417E70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EBE3C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Fuente: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Entrevista con el cliente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94C270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Usuarios:</w:t>
            </w:r>
            <w:r w:rsidRPr="00B94BAE">
              <w:rPr>
                <w:rFonts w:cs="Arial"/>
                <w:color w:val="003366"/>
                <w:szCs w:val="22"/>
                <w:lang w:val="es-ES_tradnl"/>
              </w:rPr>
              <w:t xml:space="preserve"> Profesor, Auxiliar (Usuarios del Cliente CDS)</w:t>
            </w:r>
          </w:p>
        </w:tc>
      </w:tr>
      <w:tr w:rsidR="00D40860" w:rsidRPr="00B94BAE" w14:paraId="2EBCD9BE" w14:textId="77777777" w:rsidTr="00417E70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CC28A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Estabilidad: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color w:val="003366"/>
                <w:szCs w:val="22"/>
                <w:lang w:val="es-ES_tradnl"/>
              </w:rPr>
              <w:t>Intranzable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02E2E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 w:rsidRPr="00901FE9">
              <w:rPr>
                <w:rFonts w:cs="Arial"/>
                <w:b/>
                <w:color w:val="003366"/>
                <w:szCs w:val="22"/>
                <w:lang w:val="es-ES_tradnl"/>
              </w:rPr>
              <w:t>Estado:</w:t>
            </w:r>
            <w:r>
              <w:rPr>
                <w:rFonts w:cs="Arial"/>
                <w:color w:val="003366"/>
                <w:szCs w:val="22"/>
                <w:lang w:val="es-ES_tradnl"/>
              </w:rPr>
              <w:t xml:space="preserve"> No 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872E6" w14:textId="77777777" w:rsidR="00D40860" w:rsidRPr="00B94BAE" w:rsidRDefault="00D40860" w:rsidP="00417E70">
            <w:pPr>
              <w:tabs>
                <w:tab w:val="left" w:pos="142"/>
              </w:tabs>
              <w:spacing w:after="80" w:line="240" w:lineRule="auto"/>
              <w:ind w:left="0" w:firstLine="142"/>
              <w:jc w:val="both"/>
              <w:rPr>
                <w:rFonts w:cs="Arial"/>
                <w:color w:val="003366"/>
                <w:szCs w:val="22"/>
                <w:lang w:val="es-ES_tradnl"/>
              </w:rPr>
            </w:pPr>
            <w:r>
              <w:rPr>
                <w:rFonts w:cs="Arial"/>
                <w:color w:val="003366"/>
                <w:szCs w:val="22"/>
                <w:lang w:val="es-ES_tradnl"/>
              </w:rPr>
              <w:t>CP007</w:t>
            </w:r>
          </w:p>
        </w:tc>
      </w:tr>
    </w:tbl>
    <w:p w14:paraId="17206216" w14:textId="77777777" w:rsidR="0063230A" w:rsidRDefault="0063230A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color w:val="003366"/>
          <w:szCs w:val="22"/>
          <w:lang w:val="es-ES_tradnl"/>
        </w:rPr>
      </w:pPr>
    </w:p>
    <w:p w14:paraId="412B41B8" w14:textId="77777777" w:rsidR="0063230A" w:rsidRPr="00B94BAE" w:rsidRDefault="0063230A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color w:val="003366"/>
          <w:szCs w:val="22"/>
          <w:lang w:val="es-ES_tradnl"/>
        </w:rPr>
      </w:pPr>
    </w:p>
    <w:p w14:paraId="57C13DAD" w14:textId="77777777" w:rsidR="009B0F52" w:rsidRPr="00730B7D" w:rsidRDefault="009B0F52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rFonts w:eastAsia="Arial Unicode MS"/>
          <w:lang w:val="es-ES_tradnl"/>
        </w:rPr>
      </w:pPr>
      <w:bookmarkStart w:id="327" w:name="_Toc517352054"/>
      <w:bookmarkStart w:id="328" w:name="_Toc517366644"/>
      <w:bookmarkStart w:id="329" w:name="_Toc517368308"/>
      <w:bookmarkStart w:id="330" w:name="_Toc517371500"/>
      <w:bookmarkStart w:id="331" w:name="_Toc517372378"/>
      <w:bookmarkStart w:id="332" w:name="_Toc517373083"/>
      <w:bookmarkStart w:id="333" w:name="_Toc517379899"/>
      <w:bookmarkStart w:id="334" w:name="_Toc517638332"/>
      <w:bookmarkStart w:id="335" w:name="_Toc517681758"/>
      <w:r w:rsidRPr="00730B7D">
        <w:rPr>
          <w:rFonts w:eastAsia="Arial Unicode MS"/>
          <w:lang w:val="es-ES_tradnl"/>
        </w:rPr>
        <w:t xml:space="preserve">Requisitos de </w:t>
      </w:r>
      <w:r w:rsidR="00F933CC" w:rsidRPr="00730B7D">
        <w:rPr>
          <w:rFonts w:eastAsia="Arial Unicode MS"/>
          <w:lang w:val="es-ES_tradnl"/>
        </w:rPr>
        <w:t>Software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 w14:paraId="2B67F336" w14:textId="77777777" w:rsidR="001D10B5" w:rsidRPr="00730B7D" w:rsidRDefault="009B0F52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cs="Arial"/>
          <w:lang w:val="es-ES_tradnl"/>
        </w:rPr>
      </w:pPr>
      <w:r w:rsidRPr="00B450F8">
        <w:rPr>
          <w:rFonts w:eastAsia="Arial Unicode MS" w:cs="Arial"/>
          <w:szCs w:val="22"/>
          <w:lang w:val="es-ES_tradnl"/>
        </w:rPr>
        <w:t>[</w:t>
      </w:r>
      <w:r w:rsidR="001D10B5" w:rsidRPr="00B450F8">
        <w:rPr>
          <w:rFonts w:eastAsia="Arial Unicode MS" w:cs="Arial"/>
          <w:szCs w:val="22"/>
          <w:lang w:val="es-ES_tradnl"/>
        </w:rPr>
        <w:t>Los requisitos de software representan está basados en los requisitos de usuario, y representan la visión de la empresa desarrolladora acerca de lo que hay que diseñar y construir</w:t>
      </w:r>
      <w:r w:rsidR="00B450F8" w:rsidRPr="00B450F8">
        <w:rPr>
          <w:rFonts w:eastAsia="Arial Unicode MS" w:cs="Arial"/>
          <w:szCs w:val="22"/>
          <w:lang w:val="es-ES_tradnl"/>
        </w:rPr>
        <w:t xml:space="preserve">. Estos requisitos </w:t>
      </w:r>
      <w:r w:rsidR="00B450F8" w:rsidRPr="00B450F8">
        <w:rPr>
          <w:rFonts w:eastAsia="Arial Unicode MS" w:cs="Arial"/>
          <w:b/>
          <w:szCs w:val="22"/>
          <w:u w:val="single"/>
          <w:lang w:val="es-ES_tradnl"/>
        </w:rPr>
        <w:t>no pueden</w:t>
      </w:r>
      <w:r w:rsidR="00B450F8" w:rsidRPr="00B450F8">
        <w:rPr>
          <w:rFonts w:eastAsia="Arial Unicode MS" w:cs="Arial"/>
          <w:szCs w:val="22"/>
          <w:lang w:val="es-ES_tradnl"/>
        </w:rPr>
        <w:t xml:space="preserve"> ser ambiguos. </w:t>
      </w:r>
      <w:r w:rsidR="001D10B5" w:rsidRPr="00730B7D">
        <w:rPr>
          <w:rFonts w:cs="Arial"/>
          <w:lang w:val="es-ES_tradnl"/>
        </w:rPr>
        <w:t>La planilla definida para especificar los requisitos contiene los siguientes atributos:</w:t>
      </w: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1D10B5" w:rsidRPr="00730B7D" w14:paraId="4B892391" w14:textId="77777777">
        <w:tc>
          <w:tcPr>
            <w:tcW w:w="2777" w:type="dxa"/>
            <w:shd w:val="clear" w:color="auto" w:fill="E6E6E6"/>
          </w:tcPr>
          <w:p w14:paraId="4DEA1E88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730B7D">
              <w:rPr>
                <w:rFonts w:cs="Arial"/>
                <w:b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29A21EED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730B7D">
              <w:rPr>
                <w:rFonts w:cs="Arial"/>
                <w:b/>
                <w:szCs w:val="22"/>
                <w:lang w:val="es-ES_tradnl"/>
              </w:rPr>
              <w:t>Descripción</w:t>
            </w:r>
          </w:p>
        </w:tc>
      </w:tr>
      <w:tr w:rsidR="001D10B5" w:rsidRPr="008A0412" w14:paraId="3AF7B7B1" w14:textId="77777777">
        <w:tc>
          <w:tcPr>
            <w:tcW w:w="2777" w:type="dxa"/>
          </w:tcPr>
          <w:p w14:paraId="672657BA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4500638B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Este es un código único que sirve para identificar o reconocer el requisito. P</w:t>
            </w:r>
            <w:r>
              <w:rPr>
                <w:rFonts w:cs="Arial"/>
                <w:szCs w:val="22"/>
                <w:lang w:val="es-ES_tradnl"/>
              </w:rPr>
              <w:t>ara lo</w:t>
            </w:r>
            <w:r w:rsidRPr="00730B7D">
              <w:rPr>
                <w:rFonts w:cs="Arial"/>
                <w:szCs w:val="22"/>
                <w:lang w:val="es-ES_tradnl"/>
              </w:rPr>
              <w:t xml:space="preserve">s requisitos de usuarios se utilizará el formato RUXXXX y para los de software RSXXXX  </w:t>
            </w:r>
          </w:p>
        </w:tc>
      </w:tr>
      <w:tr w:rsidR="001D10B5" w:rsidRPr="008A0412" w14:paraId="6C1967F5" w14:textId="77777777">
        <w:tc>
          <w:tcPr>
            <w:tcW w:w="2777" w:type="dxa"/>
          </w:tcPr>
          <w:p w14:paraId="4C4EE63B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09E3329D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Nombre en lenguaje normal del requisito</w:t>
            </w:r>
          </w:p>
        </w:tc>
      </w:tr>
      <w:tr w:rsidR="001D10B5" w:rsidRPr="008A0412" w14:paraId="5CE1F37C" w14:textId="77777777">
        <w:tc>
          <w:tcPr>
            <w:tcW w:w="2777" w:type="dxa"/>
          </w:tcPr>
          <w:p w14:paraId="25B60151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525D35B3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Descripción del requisito. Qu</w:t>
            </w:r>
            <w:r>
              <w:rPr>
                <w:rFonts w:cs="Arial"/>
                <w:szCs w:val="22"/>
                <w:lang w:val="es-ES_tradnl"/>
              </w:rPr>
              <w:t>é</w:t>
            </w:r>
            <w:r w:rsidRPr="00730B7D">
              <w:rPr>
                <w:rFonts w:cs="Arial"/>
                <w:szCs w:val="22"/>
                <w:lang w:val="es-ES_tradnl"/>
              </w:rPr>
              <w:t xml:space="preserve"> aspectos involucra, en qué consiste, etc.</w:t>
            </w:r>
          </w:p>
        </w:tc>
      </w:tr>
      <w:tr w:rsidR="001D10B5" w:rsidRPr="008A0412" w14:paraId="15C1D025" w14:textId="77777777">
        <w:tc>
          <w:tcPr>
            <w:tcW w:w="2777" w:type="dxa"/>
          </w:tcPr>
          <w:p w14:paraId="6346C59E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lastRenderedPageBreak/>
              <w:t>Prioridad</w:t>
            </w:r>
          </w:p>
        </w:tc>
        <w:tc>
          <w:tcPr>
            <w:tcW w:w="6583" w:type="dxa"/>
          </w:tcPr>
          <w:p w14:paraId="2D183BFB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Prioridad asociada al requisito, esta puede ser crítica, deseable o innecesaria. Un requisito es crítico si afecta una operación crítica del negocio. Si existe algún proceso que se quiera incluir para mejorar los procesos actuales, estamos ante un requisito deseable y si se trata de un requisito informativo o que puede esperar para fases posteriores, el requisito es catalogado como innecesario.</w:t>
            </w:r>
          </w:p>
        </w:tc>
      </w:tr>
      <w:tr w:rsidR="001D10B5" w:rsidRPr="008A0412" w14:paraId="5A91EE82" w14:textId="77777777">
        <w:tc>
          <w:tcPr>
            <w:tcW w:w="2777" w:type="dxa"/>
          </w:tcPr>
          <w:p w14:paraId="475AEB9D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060DCD84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Documento o persona desde la cual surgió el requisito</w:t>
            </w:r>
          </w:p>
        </w:tc>
      </w:tr>
      <w:tr w:rsidR="001D10B5" w:rsidRPr="008A0412" w14:paraId="3C1A31BB" w14:textId="77777777">
        <w:tc>
          <w:tcPr>
            <w:tcW w:w="2777" w:type="dxa"/>
          </w:tcPr>
          <w:p w14:paraId="2B77DBDA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3039FFE1" w14:textId="31D5DCFE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Este campo tiene como propósito señalar si el requisito puede o no puede estar sujeto a cambio durante el ciclo de vida del software (</w:t>
            </w:r>
            <w:r w:rsidR="00FA6D12" w:rsidRPr="00730B7D">
              <w:rPr>
                <w:rFonts w:cs="Arial"/>
                <w:szCs w:val="22"/>
                <w:lang w:val="es-ES_tradnl"/>
              </w:rPr>
              <w:t>transable</w:t>
            </w:r>
            <w:r w:rsidRPr="00730B7D">
              <w:rPr>
                <w:rFonts w:cs="Arial"/>
                <w:szCs w:val="22"/>
                <w:lang w:val="es-ES_tradnl"/>
              </w:rPr>
              <w:t xml:space="preserve"> o </w:t>
            </w:r>
            <w:r w:rsidR="00FA6D12" w:rsidRPr="00730B7D">
              <w:rPr>
                <w:rFonts w:cs="Arial"/>
                <w:szCs w:val="22"/>
                <w:lang w:val="es-ES_tradnl"/>
              </w:rPr>
              <w:t>intrazable</w:t>
            </w:r>
            <w:r w:rsidRPr="00730B7D">
              <w:rPr>
                <w:rFonts w:cs="Arial"/>
                <w:szCs w:val="22"/>
                <w:lang w:val="es-ES_tradnl"/>
              </w:rPr>
              <w:t>). El estándar de la ESA lo define como estable o no estable.</w:t>
            </w:r>
          </w:p>
        </w:tc>
      </w:tr>
      <w:tr w:rsidR="001D10B5" w:rsidRPr="008A0412" w14:paraId="446BFAC9" w14:textId="77777777">
        <w:tc>
          <w:tcPr>
            <w:tcW w:w="2777" w:type="dxa"/>
          </w:tcPr>
          <w:p w14:paraId="53F2A85A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1F31613C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Estado actual del requisito dentro del desarrollo (Cumple, No Cumple, Ambiguo)</w:t>
            </w:r>
          </w:p>
        </w:tc>
      </w:tr>
      <w:tr w:rsidR="001D10B5" w:rsidRPr="008A0412" w14:paraId="50E9E4D4" w14:textId="77777777">
        <w:tc>
          <w:tcPr>
            <w:tcW w:w="2777" w:type="dxa"/>
          </w:tcPr>
          <w:p w14:paraId="7D80CF80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51A56393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Son los tipos de usuarios que están asociados al requisito</w:t>
            </w:r>
          </w:p>
        </w:tc>
      </w:tr>
      <w:tr w:rsidR="001D10B5" w:rsidRPr="008A0412" w14:paraId="68DD86E0" w14:textId="77777777">
        <w:tc>
          <w:tcPr>
            <w:tcW w:w="2777" w:type="dxa"/>
            <w:tcBorders>
              <w:bottom w:val="single" w:sz="4" w:space="0" w:color="003366"/>
            </w:tcBorders>
          </w:tcPr>
          <w:p w14:paraId="37FC7E78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6C8C992F" w14:textId="77777777" w:rsidR="001D10B5" w:rsidRPr="00730B7D" w:rsidRDefault="001D10B5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Caso con el cual se probará si se cumple o no con el requisito en el sistema.</w:t>
            </w:r>
          </w:p>
        </w:tc>
      </w:tr>
    </w:tbl>
    <w:p w14:paraId="158C214F" w14:textId="77777777" w:rsidR="001D10B5" w:rsidRDefault="001D10B5" w:rsidP="001078D1">
      <w:pPr>
        <w:tabs>
          <w:tab w:val="left" w:pos="142"/>
        </w:tabs>
        <w:spacing w:line="240" w:lineRule="auto"/>
        <w:ind w:left="0" w:firstLine="142"/>
        <w:jc w:val="both"/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DA32BC" w:rsidRPr="00730B7D" w14:paraId="7B2DFE0E" w14:textId="77777777" w:rsidTr="00417E70">
        <w:tc>
          <w:tcPr>
            <w:tcW w:w="2777" w:type="dxa"/>
            <w:shd w:val="clear" w:color="auto" w:fill="E6E6E6"/>
          </w:tcPr>
          <w:p w14:paraId="5C4E58B9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730B7D">
              <w:rPr>
                <w:rFonts w:cs="Arial"/>
                <w:b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44AEA648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b/>
                <w:szCs w:val="22"/>
                <w:lang w:val="es-ES_tradnl"/>
              </w:rPr>
            </w:pPr>
            <w:r w:rsidRPr="00730B7D">
              <w:rPr>
                <w:rFonts w:cs="Arial"/>
                <w:b/>
                <w:szCs w:val="22"/>
                <w:lang w:val="es-ES_tradnl"/>
              </w:rPr>
              <w:t>Descripción</w:t>
            </w:r>
          </w:p>
        </w:tc>
      </w:tr>
      <w:tr w:rsidR="00DA32BC" w:rsidRPr="008A0412" w14:paraId="1F507E19" w14:textId="77777777" w:rsidTr="00417E70">
        <w:tc>
          <w:tcPr>
            <w:tcW w:w="2777" w:type="dxa"/>
          </w:tcPr>
          <w:p w14:paraId="2E78607D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5B1A698F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Este es un código único que sirve para identificar o reconocer el requisito. P</w:t>
            </w:r>
            <w:r>
              <w:rPr>
                <w:rFonts w:cs="Arial"/>
                <w:szCs w:val="22"/>
                <w:lang w:val="es-ES_tradnl"/>
              </w:rPr>
              <w:t>ara lo</w:t>
            </w:r>
            <w:r w:rsidRPr="00730B7D">
              <w:rPr>
                <w:rFonts w:cs="Arial"/>
                <w:szCs w:val="22"/>
                <w:lang w:val="es-ES_tradnl"/>
              </w:rPr>
              <w:t xml:space="preserve">s requisitos de usuarios se utilizará el formato RUXXXX y para los de software RSXXXX  </w:t>
            </w:r>
          </w:p>
        </w:tc>
      </w:tr>
      <w:tr w:rsidR="00DA32BC" w:rsidRPr="008A0412" w14:paraId="64178A62" w14:textId="77777777" w:rsidTr="00417E70">
        <w:tc>
          <w:tcPr>
            <w:tcW w:w="2777" w:type="dxa"/>
          </w:tcPr>
          <w:p w14:paraId="6E02552E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6A8AA637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Nombre en lenguaje normal del requisito</w:t>
            </w:r>
          </w:p>
        </w:tc>
      </w:tr>
      <w:tr w:rsidR="00DA32BC" w:rsidRPr="008A0412" w14:paraId="1FBD2BBB" w14:textId="77777777" w:rsidTr="00417E70">
        <w:tc>
          <w:tcPr>
            <w:tcW w:w="2777" w:type="dxa"/>
          </w:tcPr>
          <w:p w14:paraId="7624BBD9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7A476366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Descripción del requisito. Qu</w:t>
            </w:r>
            <w:r>
              <w:rPr>
                <w:rFonts w:cs="Arial"/>
                <w:szCs w:val="22"/>
                <w:lang w:val="es-ES_tradnl"/>
              </w:rPr>
              <w:t>é</w:t>
            </w:r>
            <w:r w:rsidRPr="00730B7D">
              <w:rPr>
                <w:rFonts w:cs="Arial"/>
                <w:szCs w:val="22"/>
                <w:lang w:val="es-ES_tradnl"/>
              </w:rPr>
              <w:t xml:space="preserve"> aspectos involucra, en qué consiste, etc.</w:t>
            </w:r>
          </w:p>
        </w:tc>
      </w:tr>
      <w:tr w:rsidR="00DA32BC" w:rsidRPr="008A0412" w14:paraId="44119F39" w14:textId="77777777" w:rsidTr="00417E70">
        <w:tc>
          <w:tcPr>
            <w:tcW w:w="2777" w:type="dxa"/>
          </w:tcPr>
          <w:p w14:paraId="37435929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2DC04486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Prioridad asociada al requisito, esta puede ser crítica, deseable o innecesaria. Un requisito es crítico si afecta una operación crítica del negocio. Si existe algún proceso que se quiera incluir para mejorar los procesos actuales, estamos ante un requisito deseable y si se trata de un requisito informativo o que puede esperar para fases posteriores, el requisito es catalogado como innecesario.</w:t>
            </w:r>
          </w:p>
        </w:tc>
      </w:tr>
      <w:tr w:rsidR="00DA32BC" w:rsidRPr="008A0412" w14:paraId="0FFE875B" w14:textId="77777777" w:rsidTr="00417E70">
        <w:tc>
          <w:tcPr>
            <w:tcW w:w="2777" w:type="dxa"/>
          </w:tcPr>
          <w:p w14:paraId="73161FAD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32CA251D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Documento o persona desde la cual surgió el requisito</w:t>
            </w:r>
          </w:p>
        </w:tc>
      </w:tr>
      <w:tr w:rsidR="00DA32BC" w:rsidRPr="008A0412" w14:paraId="6C6C40A3" w14:textId="77777777" w:rsidTr="00417E70">
        <w:tc>
          <w:tcPr>
            <w:tcW w:w="2777" w:type="dxa"/>
          </w:tcPr>
          <w:p w14:paraId="329B5BEA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0D220025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Este campo tiene como propósito señalar si el requisito puede o no puede estar sujeto a cambio durante el ciclo de vida del software (transable o intrazable). El estándar de la ESA lo define como estable o no estable.</w:t>
            </w:r>
          </w:p>
        </w:tc>
      </w:tr>
      <w:tr w:rsidR="00DA32BC" w:rsidRPr="008A0412" w14:paraId="310122BA" w14:textId="77777777" w:rsidTr="00417E70">
        <w:tc>
          <w:tcPr>
            <w:tcW w:w="2777" w:type="dxa"/>
          </w:tcPr>
          <w:p w14:paraId="0FF8AC12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51EDF5F2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Estado actual del requisito dentro del desarrollo (Cumple, No Cumple, Ambiguo)</w:t>
            </w:r>
          </w:p>
        </w:tc>
      </w:tr>
      <w:tr w:rsidR="00DA32BC" w:rsidRPr="008A0412" w14:paraId="3F19381E" w14:textId="77777777" w:rsidTr="00417E70">
        <w:tc>
          <w:tcPr>
            <w:tcW w:w="2777" w:type="dxa"/>
          </w:tcPr>
          <w:p w14:paraId="139DFCEF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2EFD1B9E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Son los tipos de usuarios que están asociados al requisito</w:t>
            </w:r>
          </w:p>
        </w:tc>
      </w:tr>
      <w:tr w:rsidR="00DA32BC" w:rsidRPr="008A0412" w14:paraId="1F7CA148" w14:textId="77777777" w:rsidTr="00417E70">
        <w:tc>
          <w:tcPr>
            <w:tcW w:w="2777" w:type="dxa"/>
            <w:tcBorders>
              <w:bottom w:val="single" w:sz="4" w:space="0" w:color="003366"/>
            </w:tcBorders>
          </w:tcPr>
          <w:p w14:paraId="458AA7D2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735503B8" w14:textId="77777777" w:rsidR="00DA32BC" w:rsidRPr="00730B7D" w:rsidRDefault="00DA32BC" w:rsidP="00417E70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szCs w:val="22"/>
                <w:lang w:val="es-ES_tradnl"/>
              </w:rPr>
            </w:pPr>
            <w:r w:rsidRPr="00730B7D">
              <w:rPr>
                <w:rFonts w:cs="Arial"/>
                <w:szCs w:val="22"/>
                <w:lang w:val="es-ES_tradnl"/>
              </w:rPr>
              <w:t>Caso con el cual se probará si se cumple o no con el requisito en el sistema.</w:t>
            </w:r>
          </w:p>
        </w:tc>
      </w:tr>
    </w:tbl>
    <w:p w14:paraId="1A1CC215" w14:textId="77777777" w:rsidR="00DA32BC" w:rsidRPr="00DA32BC" w:rsidRDefault="00DA32BC" w:rsidP="001078D1">
      <w:pPr>
        <w:tabs>
          <w:tab w:val="left" w:pos="142"/>
        </w:tabs>
        <w:spacing w:line="240" w:lineRule="auto"/>
        <w:ind w:left="0" w:firstLine="142"/>
        <w:jc w:val="both"/>
      </w:pPr>
    </w:p>
    <w:p w14:paraId="3BE696B0" w14:textId="77777777" w:rsidR="00B450F8" w:rsidRPr="00491C9D" w:rsidRDefault="00B450F8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szCs w:val="22"/>
        </w:rPr>
        <w:t>De la misma manera, también se generó una clasificación para los requisitos de software. Las categorías definidas para los requisitos de software son las siguientes:</w:t>
      </w:r>
    </w:p>
    <w:p w14:paraId="182FA040" w14:textId="77777777" w:rsidR="00B450F8" w:rsidRPr="00491C9D" w:rsidRDefault="00B450F8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szCs w:val="22"/>
        </w:rPr>
      </w:pPr>
    </w:p>
    <w:p w14:paraId="76238792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Funcionales:</w:t>
      </w:r>
      <w:r w:rsidRPr="00491C9D">
        <w:rPr>
          <w:rFonts w:cs="Arial"/>
          <w:szCs w:val="22"/>
        </w:rPr>
        <w:t xml:space="preserve"> Indican cuáles deben ser las capacidades del software. Se derivan del modelo lógico.</w:t>
      </w:r>
    </w:p>
    <w:p w14:paraId="5819EAE4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Interfaz:</w:t>
      </w:r>
      <w:r w:rsidRPr="00491C9D">
        <w:rPr>
          <w:rFonts w:cs="Arial"/>
          <w:szCs w:val="22"/>
        </w:rPr>
        <w:t xml:space="preserve"> Especifican el hardware, software o elementos de bases de datos con los que el sistema o sus componentes interactúan o se comunican.</w:t>
      </w:r>
    </w:p>
    <w:p w14:paraId="5D999580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Operacionales:</w:t>
      </w:r>
      <w:r w:rsidRPr="00491C9D">
        <w:rPr>
          <w:rFonts w:cs="Arial"/>
          <w:szCs w:val="22"/>
        </w:rPr>
        <w:t xml:space="preserve"> Especifican la forma en que correrá el sistema y como se comunicará con los operadores humanos. Incluyen todas las interfaces de usuario, interacción humano-computador, y requisitos logísticos y organizacionales.</w:t>
      </w:r>
    </w:p>
    <w:p w14:paraId="477A471D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Recursos (Ambiente Operacional):</w:t>
      </w:r>
      <w:r w:rsidRPr="00491C9D">
        <w:rPr>
          <w:rFonts w:cs="Arial"/>
          <w:szCs w:val="22"/>
        </w:rPr>
        <w:t xml:space="preserve"> Especifican los límites superiores de los recursos físicos tales como capacidad de procesamiento, memoria principal, espacio en disco, etc.</w:t>
      </w:r>
    </w:p>
    <w:p w14:paraId="5F1E7BEC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Usabilidad:</w:t>
      </w:r>
      <w:r w:rsidRPr="00491C9D">
        <w:rPr>
          <w:rFonts w:cs="Arial"/>
          <w:szCs w:val="22"/>
        </w:rPr>
        <w:t xml:space="preserve"> Estos son los relacionados con el esfuerzo de uso, y la evaluación del uso, realizada por los usuarios.</w:t>
      </w:r>
    </w:p>
    <w:p w14:paraId="18E4A332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Mantenibilidad:</w:t>
      </w:r>
      <w:r w:rsidRPr="00491C9D">
        <w:rPr>
          <w:rFonts w:cs="Arial"/>
          <w:szCs w:val="22"/>
        </w:rPr>
        <w:t xml:space="preserve"> Requisitos relacionados con el esfuerzo de hacer modificaciones. Especifican cuan fácil es reparar fallas y adaptar el software a nuevos requisitos</w:t>
      </w:r>
    </w:p>
    <w:p w14:paraId="6A02FA8D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lastRenderedPageBreak/>
        <w:t>Portabilidad:</w:t>
      </w:r>
      <w:r w:rsidRPr="00491C9D">
        <w:rPr>
          <w:rFonts w:cs="Arial"/>
          <w:szCs w:val="22"/>
        </w:rPr>
        <w:t xml:space="preserve"> Tiene que ver con la habilidad de ser transferido de un ambiente a otro.</w:t>
      </w:r>
    </w:p>
    <w:p w14:paraId="7B9F3649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Confiabilidad:</w:t>
      </w:r>
      <w:r w:rsidRPr="00491C9D">
        <w:rPr>
          <w:rFonts w:cs="Arial"/>
          <w:szCs w:val="22"/>
        </w:rPr>
        <w:t xml:space="preserve"> Son aquellos que están relacionados con la capacidad de mantener un nivel adecuado de servicio, bajo ciertas condiciones y por cierto tiempo. Especifican los tiempos medios entre fallas aceptables.</w:t>
      </w:r>
    </w:p>
    <w:p w14:paraId="6354B83B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Interoperabilidad:</w:t>
      </w:r>
      <w:r w:rsidRPr="00491C9D">
        <w:rPr>
          <w:rFonts w:cs="Arial"/>
          <w:szCs w:val="22"/>
        </w:rPr>
        <w:t xml:space="preserve"> Habilidad de interactuar con determinados sistemas.</w:t>
      </w:r>
    </w:p>
    <w:p w14:paraId="7E83929A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Rendimiento:</w:t>
      </w:r>
      <w:r w:rsidRPr="00491C9D">
        <w:rPr>
          <w:rFonts w:cs="Arial"/>
          <w:szCs w:val="22"/>
        </w:rPr>
        <w:t xml:space="preserve"> Establecen valores numéricos para variables medibles que guardan relación con el rendimiento del sistema.</w:t>
      </w:r>
    </w:p>
    <w:p w14:paraId="3931BE7C" w14:textId="77777777" w:rsidR="00B450F8" w:rsidRPr="00491C9D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Documentación:</w:t>
      </w:r>
      <w:r w:rsidRPr="00491C9D">
        <w:rPr>
          <w:rFonts w:cs="Arial"/>
          <w:szCs w:val="22"/>
        </w:rPr>
        <w:t xml:space="preserve"> Especifican requisitos particulares del proyecto para la documentación.</w:t>
      </w:r>
    </w:p>
    <w:p w14:paraId="02702395" w14:textId="77777777" w:rsidR="00B450F8" w:rsidRPr="008A0412" w:rsidRDefault="00B450F8" w:rsidP="001078D1">
      <w:pPr>
        <w:numPr>
          <w:ilvl w:val="0"/>
          <w:numId w:val="8"/>
        </w:numPr>
        <w:tabs>
          <w:tab w:val="clear" w:pos="1080"/>
          <w:tab w:val="left" w:pos="142"/>
          <w:tab w:val="num" w:pos="360"/>
        </w:tabs>
        <w:suppressAutoHyphens/>
        <w:spacing w:line="240" w:lineRule="auto"/>
        <w:ind w:left="0" w:firstLine="142"/>
        <w:jc w:val="both"/>
        <w:rPr>
          <w:rFonts w:cs="Arial"/>
          <w:szCs w:val="22"/>
        </w:rPr>
      </w:pPr>
      <w:r w:rsidRPr="00491C9D">
        <w:rPr>
          <w:rFonts w:cs="Arial"/>
          <w:i/>
          <w:szCs w:val="22"/>
        </w:rPr>
        <w:t>Escalabilidad:</w:t>
      </w:r>
      <w:r w:rsidRPr="00491C9D">
        <w:rPr>
          <w:rFonts w:cs="Arial"/>
          <w:szCs w:val="22"/>
        </w:rPr>
        <w:t xml:space="preserve"> Especifica la capacidad del sistema para mantener, si no mejorar, su rendimiento medio conforme aumenta el número de usuarios. </w:t>
      </w:r>
    </w:p>
    <w:p w14:paraId="653654FA" w14:textId="77777777" w:rsidR="009D102A" w:rsidRPr="00730B7D" w:rsidRDefault="009D102A" w:rsidP="009D102A">
      <w:pPr>
        <w:pStyle w:val="Ttulo1"/>
        <w:tabs>
          <w:tab w:val="clear" w:pos="432"/>
          <w:tab w:val="left" w:pos="142"/>
          <w:tab w:val="num" w:pos="1080"/>
        </w:tabs>
        <w:spacing w:line="240" w:lineRule="auto"/>
        <w:ind w:left="0" w:firstLine="142"/>
        <w:jc w:val="both"/>
        <w:rPr>
          <w:lang w:val="es-ES_tradnl"/>
        </w:rPr>
      </w:pPr>
      <w:bookmarkStart w:id="336" w:name="_Toc452386083"/>
      <w:bookmarkStart w:id="337" w:name="_Toc517681759"/>
      <w:r w:rsidRPr="00730B7D">
        <w:rPr>
          <w:lang w:val="es-ES_tradnl"/>
        </w:rPr>
        <w:lastRenderedPageBreak/>
        <w:t>Pruebas de Sistema</w:t>
      </w:r>
      <w:bookmarkEnd w:id="336"/>
      <w:bookmarkEnd w:id="337"/>
    </w:p>
    <w:p w14:paraId="3B32BE17" w14:textId="77777777" w:rsidR="00F933CC" w:rsidRPr="00730B7D" w:rsidRDefault="00F933CC" w:rsidP="001078D1">
      <w:pPr>
        <w:pStyle w:val="Textoindependiente"/>
        <w:tabs>
          <w:tab w:val="left" w:pos="142"/>
        </w:tabs>
        <w:spacing w:line="240" w:lineRule="auto"/>
        <w:ind w:left="0" w:firstLine="142"/>
        <w:rPr>
          <w:rFonts w:eastAsia="Arial Unicode MS" w:cs="Arial"/>
          <w:lang w:val="es-ES_tradnl"/>
        </w:rPr>
      </w:pPr>
    </w:p>
    <w:p w14:paraId="24B3435C" w14:textId="77777777" w:rsidR="00F933CC" w:rsidRPr="00730B7D" w:rsidRDefault="00F933CC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rFonts w:eastAsia="Arial Unicode MS"/>
          <w:lang w:val="es-ES_tradnl"/>
        </w:rPr>
      </w:pPr>
      <w:bookmarkStart w:id="338" w:name="_Toc517352057"/>
      <w:bookmarkStart w:id="339" w:name="_Toc517366647"/>
      <w:bookmarkStart w:id="340" w:name="_Toc517368311"/>
      <w:bookmarkStart w:id="341" w:name="_Toc517371503"/>
      <w:bookmarkStart w:id="342" w:name="_Toc517372381"/>
      <w:bookmarkStart w:id="343" w:name="_Toc517373086"/>
      <w:bookmarkStart w:id="344" w:name="_Toc517379902"/>
      <w:bookmarkStart w:id="345" w:name="_Toc517638335"/>
      <w:bookmarkStart w:id="346" w:name="_Toc517681760"/>
      <w:r w:rsidRPr="00730B7D">
        <w:rPr>
          <w:rFonts w:eastAsia="Arial Unicode MS"/>
          <w:lang w:val="es-ES_tradnl"/>
        </w:rPr>
        <w:t>Prueba</w:t>
      </w:r>
      <w:r w:rsidR="004611EA">
        <w:rPr>
          <w:rFonts w:eastAsia="Arial Unicode MS"/>
          <w:lang w:val="es-ES_tradnl"/>
        </w:rPr>
        <w:t>s de Usuario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0C2BF372" w14:textId="77777777" w:rsidR="00F933CC" w:rsidRPr="00730B7D" w:rsidRDefault="004611EA" w:rsidP="001078D1">
      <w:pPr>
        <w:pStyle w:val="Prueba"/>
        <w:numPr>
          <w:ilvl w:val="0"/>
          <w:numId w:val="0"/>
        </w:numPr>
        <w:tabs>
          <w:tab w:val="left" w:pos="142"/>
        </w:tabs>
        <w:spacing w:line="240" w:lineRule="auto"/>
        <w:ind w:firstLine="142"/>
        <w:rPr>
          <w:rFonts w:cs="Arial"/>
        </w:rPr>
      </w:pPr>
      <w:r>
        <w:rPr>
          <w:rFonts w:cs="Arial"/>
        </w:rPr>
        <w:t>En esta sección se especificarán las</w:t>
      </w:r>
      <w:r w:rsidR="00F933CC" w:rsidRPr="00730B7D">
        <w:rPr>
          <w:rFonts w:cs="Arial"/>
        </w:rPr>
        <w:t xml:space="preserve"> pruebas que se harán sobre el sistema</w:t>
      </w:r>
      <w:r>
        <w:rPr>
          <w:rFonts w:cs="Arial"/>
        </w:rPr>
        <w:t>,</w:t>
      </w:r>
      <w:r w:rsidR="00F933CC" w:rsidRPr="00730B7D">
        <w:rPr>
          <w:rFonts w:cs="Arial"/>
        </w:rPr>
        <w:t xml:space="preserve"> para determinar que se cumplen los requisitos </w:t>
      </w:r>
      <w:r>
        <w:rPr>
          <w:rFonts w:cs="Arial"/>
        </w:rPr>
        <w:t>de usuario</w:t>
      </w:r>
      <w:r w:rsidR="00F933CC" w:rsidRPr="00730B7D">
        <w:rPr>
          <w:rFonts w:cs="Arial"/>
        </w:rPr>
        <w:t>. Un</w:t>
      </w:r>
      <w:r>
        <w:rPr>
          <w:rFonts w:cs="Arial"/>
        </w:rPr>
        <w:t>a</w:t>
      </w:r>
      <w:r w:rsidR="00F933CC" w:rsidRPr="00730B7D">
        <w:rPr>
          <w:rFonts w:cs="Arial"/>
        </w:rPr>
        <w:t xml:space="preserve"> prueba </w:t>
      </w:r>
      <w:r>
        <w:rPr>
          <w:rFonts w:cs="Arial"/>
        </w:rPr>
        <w:t>puede dar</w:t>
      </w:r>
      <w:r w:rsidR="00F933CC" w:rsidRPr="00730B7D">
        <w:rPr>
          <w:rFonts w:cs="Arial"/>
        </w:rPr>
        <w:t xml:space="preserve"> lugar a muchos casos de prueba.</w:t>
      </w:r>
    </w:p>
    <w:p w14:paraId="0D2719C9" w14:textId="77777777" w:rsidR="00F933CC" w:rsidRPr="00730B7D" w:rsidRDefault="00B450F8" w:rsidP="001078D1">
      <w:pPr>
        <w:pStyle w:val="Ttulo2"/>
        <w:tabs>
          <w:tab w:val="left" w:pos="142"/>
        </w:tabs>
        <w:spacing w:line="240" w:lineRule="auto"/>
        <w:ind w:left="0" w:firstLine="142"/>
        <w:jc w:val="both"/>
        <w:rPr>
          <w:rFonts w:eastAsia="Arial Unicode MS"/>
          <w:lang w:val="es-ES_tradnl"/>
        </w:rPr>
      </w:pPr>
      <w:bookmarkStart w:id="347" w:name="_Toc517352058"/>
      <w:bookmarkStart w:id="348" w:name="_Toc517366648"/>
      <w:bookmarkStart w:id="349" w:name="_Toc517368312"/>
      <w:bookmarkStart w:id="350" w:name="_Toc517371504"/>
      <w:bookmarkStart w:id="351" w:name="_Toc517372382"/>
      <w:bookmarkStart w:id="352" w:name="_Toc517373087"/>
      <w:bookmarkStart w:id="353" w:name="_Toc517379903"/>
      <w:bookmarkStart w:id="354" w:name="_Toc517638336"/>
      <w:bookmarkStart w:id="355" w:name="_Toc517681761"/>
      <w:r w:rsidRPr="00B450F8">
        <w:rPr>
          <w:rFonts w:eastAsia="Arial Unicode MS"/>
          <w:lang w:val="es-ES_tradnl"/>
        </w:rPr>
        <w:t>Matriz de Trazado Requisitos de Usuario vs. Pruebas</w:t>
      </w:r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3014DE6E" w14:textId="407DE06C" w:rsidR="00B450F8" w:rsidRPr="00730B7D" w:rsidRDefault="00B450F8" w:rsidP="001078D1">
      <w:pPr>
        <w:pStyle w:val="Descripcin"/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  <w:bookmarkStart w:id="356" w:name="_Toc512058566"/>
      <w:r w:rsidRPr="00730B7D">
        <w:rPr>
          <w:rFonts w:cs="Arial"/>
          <w:lang w:val="es-ES_tradnl"/>
        </w:rPr>
        <w:t xml:space="preserve">Tabla </w:t>
      </w:r>
      <w:r w:rsidR="001D1C39" w:rsidRPr="00730B7D">
        <w:rPr>
          <w:rFonts w:cs="Arial"/>
          <w:lang w:val="es-ES_tradnl"/>
        </w:rPr>
        <w:fldChar w:fldCharType="begin"/>
      </w:r>
      <w:r w:rsidRPr="00730B7D">
        <w:rPr>
          <w:rFonts w:cs="Arial"/>
          <w:lang w:val="es-ES_tradnl"/>
        </w:rPr>
        <w:instrText xml:space="preserve"> SEQ Tabla \* ARABIC </w:instrText>
      </w:r>
      <w:r w:rsidR="001D1C39" w:rsidRPr="00730B7D">
        <w:rPr>
          <w:rFonts w:cs="Arial"/>
          <w:lang w:val="es-ES_tradnl"/>
        </w:rPr>
        <w:fldChar w:fldCharType="separate"/>
      </w:r>
      <w:r w:rsidR="001A1533">
        <w:rPr>
          <w:rFonts w:cs="Arial"/>
          <w:noProof/>
          <w:lang w:val="es-ES_tradnl"/>
        </w:rPr>
        <w:t>1</w:t>
      </w:r>
      <w:r w:rsidR="001D1C39" w:rsidRPr="00730B7D">
        <w:rPr>
          <w:rFonts w:cs="Arial"/>
          <w:lang w:val="es-ES_tradnl"/>
        </w:rPr>
        <w:fldChar w:fldCharType="end"/>
      </w:r>
      <w:r w:rsidRPr="00730B7D">
        <w:rPr>
          <w:rFonts w:cs="Arial"/>
          <w:lang w:val="es-ES_tradnl"/>
        </w:rPr>
        <w:t xml:space="preserve">: Matriz de </w:t>
      </w:r>
      <w:r w:rsidR="00D72784" w:rsidRPr="00730B7D">
        <w:rPr>
          <w:rFonts w:cs="Arial"/>
          <w:lang w:val="es-ES_tradnl"/>
        </w:rPr>
        <w:t>requisitos de</w:t>
      </w:r>
      <w:r>
        <w:rPr>
          <w:rFonts w:cs="Arial"/>
          <w:lang w:val="es-ES_tradnl"/>
        </w:rPr>
        <w:t xml:space="preserve"> usuario versus </w:t>
      </w:r>
      <w:r w:rsidR="004611EA">
        <w:rPr>
          <w:rFonts w:cs="Arial"/>
          <w:lang w:val="es-ES_tradnl"/>
        </w:rPr>
        <w:t>las pruebas</w:t>
      </w:r>
      <w:bookmarkEnd w:id="356"/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9"/>
        <w:gridCol w:w="753"/>
        <w:gridCol w:w="753"/>
        <w:gridCol w:w="752"/>
        <w:gridCol w:w="753"/>
        <w:gridCol w:w="753"/>
        <w:gridCol w:w="753"/>
        <w:gridCol w:w="752"/>
        <w:gridCol w:w="753"/>
        <w:gridCol w:w="753"/>
        <w:gridCol w:w="753"/>
      </w:tblGrid>
      <w:tr w:rsidR="00B450F8" w:rsidRPr="008A0412" w14:paraId="7623FDE2" w14:textId="77777777">
        <w:trPr>
          <w:cantSplit/>
          <w:tblHeader/>
        </w:trPr>
        <w:tc>
          <w:tcPr>
            <w:tcW w:w="752" w:type="dxa"/>
          </w:tcPr>
          <w:p w14:paraId="2BA5F475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18A005D2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4E0C108C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3FE39ABC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19B3E9E7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262100F6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B2EA021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26C1E5C3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77982029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2216B92F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CCB1651" w14:textId="77777777" w:rsidR="00B450F8" w:rsidRPr="00730B7D" w:rsidRDefault="00B450F8" w:rsidP="001078D1">
            <w:pPr>
              <w:numPr>
                <w:ilvl w:val="0"/>
                <w:numId w:val="4"/>
              </w:numPr>
              <w:tabs>
                <w:tab w:val="clear" w:pos="1800"/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</w:tr>
      <w:tr w:rsidR="00B450F8" w:rsidRPr="00730B7D" w14:paraId="728B7A33" w14:textId="77777777">
        <w:tc>
          <w:tcPr>
            <w:tcW w:w="752" w:type="dxa"/>
          </w:tcPr>
          <w:p w14:paraId="5DCFCCD9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RU1</w:t>
            </w:r>
          </w:p>
        </w:tc>
        <w:tc>
          <w:tcPr>
            <w:tcW w:w="753" w:type="dxa"/>
          </w:tcPr>
          <w:p w14:paraId="07F28384" w14:textId="77777777" w:rsidR="00B450F8" w:rsidRPr="00730B7D" w:rsidRDefault="004611EA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</w:t>
            </w:r>
          </w:p>
        </w:tc>
        <w:tc>
          <w:tcPr>
            <w:tcW w:w="753" w:type="dxa"/>
          </w:tcPr>
          <w:p w14:paraId="7DAC1AE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4E90A905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1EB0F8F7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064BCE89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253F1717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0065A57A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689DDCF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020F39A7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1D23694D" w14:textId="77777777" w:rsidR="00B450F8" w:rsidRPr="00730B7D" w:rsidRDefault="004611EA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</w:t>
            </w:r>
          </w:p>
        </w:tc>
      </w:tr>
      <w:tr w:rsidR="00B450F8" w:rsidRPr="00730B7D" w14:paraId="62846DEA" w14:textId="77777777">
        <w:tc>
          <w:tcPr>
            <w:tcW w:w="752" w:type="dxa"/>
          </w:tcPr>
          <w:p w14:paraId="6BDBF57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RU2</w:t>
            </w:r>
          </w:p>
        </w:tc>
        <w:tc>
          <w:tcPr>
            <w:tcW w:w="753" w:type="dxa"/>
          </w:tcPr>
          <w:p w14:paraId="706457F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48F0C5F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0EDA8589" w14:textId="77777777" w:rsidR="00B450F8" w:rsidRPr="00730B7D" w:rsidRDefault="004611EA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</w:t>
            </w:r>
          </w:p>
        </w:tc>
        <w:tc>
          <w:tcPr>
            <w:tcW w:w="753" w:type="dxa"/>
          </w:tcPr>
          <w:p w14:paraId="70419742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1F54AB8D" w14:textId="77777777" w:rsidR="00B450F8" w:rsidRPr="00730B7D" w:rsidRDefault="004611EA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</w:t>
            </w:r>
          </w:p>
        </w:tc>
        <w:tc>
          <w:tcPr>
            <w:tcW w:w="753" w:type="dxa"/>
          </w:tcPr>
          <w:p w14:paraId="0E45FB58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2DC81E82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71473C43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4DFCAC7" w14:textId="77777777" w:rsidR="00B450F8" w:rsidRPr="00730B7D" w:rsidRDefault="004611EA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</w:t>
            </w:r>
          </w:p>
        </w:tc>
        <w:tc>
          <w:tcPr>
            <w:tcW w:w="753" w:type="dxa"/>
          </w:tcPr>
          <w:p w14:paraId="287318A0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</w:tr>
      <w:tr w:rsidR="00B450F8" w:rsidRPr="00730B7D" w14:paraId="4E1A4CE8" w14:textId="77777777">
        <w:tc>
          <w:tcPr>
            <w:tcW w:w="752" w:type="dxa"/>
          </w:tcPr>
          <w:p w14:paraId="0D79A84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RU3</w:t>
            </w:r>
          </w:p>
        </w:tc>
        <w:tc>
          <w:tcPr>
            <w:tcW w:w="753" w:type="dxa"/>
          </w:tcPr>
          <w:p w14:paraId="0F38EEA8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16284E1E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23499963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98E1F30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3C4F656E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4CF30381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21DA3DD6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4C8309A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A15BCAE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0EF452D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</w:tr>
      <w:tr w:rsidR="00B450F8" w:rsidRPr="00730B7D" w14:paraId="5BF9778E" w14:textId="77777777">
        <w:tc>
          <w:tcPr>
            <w:tcW w:w="752" w:type="dxa"/>
          </w:tcPr>
          <w:p w14:paraId="62053B78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RU4</w:t>
            </w:r>
          </w:p>
        </w:tc>
        <w:tc>
          <w:tcPr>
            <w:tcW w:w="753" w:type="dxa"/>
          </w:tcPr>
          <w:p w14:paraId="7DC7469A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60EC843E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6C9A39EE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73AD3F8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86AA60F" w14:textId="77777777" w:rsidR="00B450F8" w:rsidRPr="00730B7D" w:rsidRDefault="004611EA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</w:t>
            </w:r>
          </w:p>
        </w:tc>
        <w:tc>
          <w:tcPr>
            <w:tcW w:w="753" w:type="dxa"/>
          </w:tcPr>
          <w:p w14:paraId="0E717813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2" w:type="dxa"/>
          </w:tcPr>
          <w:p w14:paraId="32183696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65F2EF7B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33DA3D77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753" w:type="dxa"/>
          </w:tcPr>
          <w:p w14:paraId="5674DAC4" w14:textId="77777777" w:rsidR="00B450F8" w:rsidRPr="00730B7D" w:rsidRDefault="00B450F8" w:rsidP="001078D1">
            <w:pPr>
              <w:tabs>
                <w:tab w:val="left" w:pos="142"/>
              </w:tabs>
              <w:spacing w:line="240" w:lineRule="auto"/>
              <w:ind w:left="0" w:firstLine="142"/>
              <w:jc w:val="both"/>
              <w:rPr>
                <w:rFonts w:cs="Arial"/>
                <w:lang w:val="es-ES_tradnl"/>
              </w:rPr>
            </w:pPr>
          </w:p>
        </w:tc>
      </w:tr>
    </w:tbl>
    <w:p w14:paraId="0C6C6113" w14:textId="77777777" w:rsidR="00B450F8" w:rsidRPr="00730B7D" w:rsidRDefault="00B450F8" w:rsidP="001078D1">
      <w:pPr>
        <w:tabs>
          <w:tab w:val="left" w:pos="142"/>
        </w:tabs>
        <w:spacing w:line="240" w:lineRule="auto"/>
        <w:ind w:left="0" w:firstLine="142"/>
        <w:jc w:val="both"/>
        <w:rPr>
          <w:rFonts w:cs="Arial"/>
          <w:lang w:val="es-ES_tradnl"/>
        </w:rPr>
      </w:pPr>
    </w:p>
    <w:p w14:paraId="52D29E4D" w14:textId="7C089366" w:rsidR="009B0F52" w:rsidRPr="00730B7D" w:rsidRDefault="009B0F52" w:rsidP="007901A2">
      <w:pPr>
        <w:pStyle w:val="Ttulo2"/>
        <w:numPr>
          <w:ilvl w:val="0"/>
          <w:numId w:val="0"/>
        </w:numPr>
        <w:tabs>
          <w:tab w:val="left" w:pos="142"/>
        </w:tabs>
        <w:spacing w:line="240" w:lineRule="auto"/>
        <w:jc w:val="both"/>
        <w:rPr>
          <w:vanish/>
          <w:lang w:val="es-ES_tradnl"/>
        </w:rPr>
      </w:pPr>
      <w:bookmarkStart w:id="357" w:name="_Toc511994148"/>
      <w:bookmarkStart w:id="358" w:name="_Toc511994198"/>
      <w:bookmarkStart w:id="359" w:name="_Toc511999797"/>
      <w:bookmarkStart w:id="360" w:name="_Toc512000578"/>
      <w:bookmarkStart w:id="361" w:name="_Toc512000795"/>
      <w:bookmarkStart w:id="362" w:name="_Toc512053721"/>
      <w:bookmarkStart w:id="363" w:name="_Toc512056545"/>
      <w:bookmarkStart w:id="364" w:name="_Toc512056906"/>
      <w:bookmarkStart w:id="365" w:name="_Toc512057397"/>
      <w:bookmarkStart w:id="366" w:name="_Toc111418639"/>
      <w:bookmarkStart w:id="367" w:name="_Toc111419019"/>
      <w:bookmarkStart w:id="368" w:name="_Toc111419160"/>
      <w:bookmarkStart w:id="369" w:name="_Toc111419316"/>
      <w:bookmarkStart w:id="370" w:name="_Toc111434595"/>
      <w:bookmarkStart w:id="371" w:name="_Toc111436916"/>
      <w:bookmarkStart w:id="372" w:name="_Toc111445227"/>
      <w:bookmarkStart w:id="373" w:name="_Toc111588021"/>
      <w:bookmarkStart w:id="374" w:name="_Toc111618920"/>
      <w:bookmarkStart w:id="375" w:name="_Toc111618941"/>
      <w:bookmarkStart w:id="376" w:name="_Toc136251319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sectPr w:rsidR="009B0F52" w:rsidRPr="00730B7D" w:rsidSect="001C4C90">
      <w:pgSz w:w="12240" w:h="15840" w:code="1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8297F" w14:textId="77777777" w:rsidR="007901A2" w:rsidRDefault="007901A2">
      <w:r>
        <w:separator/>
      </w:r>
    </w:p>
  </w:endnote>
  <w:endnote w:type="continuationSeparator" w:id="0">
    <w:p w14:paraId="159AEEF0" w14:textId="77777777" w:rsidR="007901A2" w:rsidRDefault="007901A2">
      <w:r>
        <w:continuationSeparator/>
      </w:r>
    </w:p>
  </w:endnote>
  <w:endnote w:type="continuationNotice" w:id="1">
    <w:p w14:paraId="2117382A" w14:textId="77777777" w:rsidR="007901A2" w:rsidRDefault="007901A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C819F" w14:textId="40D03E56" w:rsidR="007901A2" w:rsidRPr="005221A8" w:rsidRDefault="007901A2">
    <w:pPr>
      <w:pStyle w:val="Piedepgina"/>
      <w:tabs>
        <w:tab w:val="clear" w:pos="8640"/>
        <w:tab w:val="right" w:pos="9360"/>
      </w:tabs>
      <w:rPr>
        <w:rFonts w:cs="Arial"/>
        <w:szCs w:val="22"/>
        <w:lang w:val="es-MX"/>
      </w:rPr>
    </w:pPr>
    <w:r>
      <w:rPr>
        <w:rFonts w:ascii="Times New Roman" w:hAnsi="Times New Roman"/>
        <w:sz w:val="24"/>
        <w:lang w:val="en-US"/>
      </w:rPr>
      <w:fldChar w:fldCharType="begin"/>
    </w:r>
    <w:r w:rsidRPr="008A0412">
      <w:instrText xml:space="preserve"> TITLE  \* MERGEFORMAT </w:instrText>
    </w:r>
    <w:r>
      <w:rPr>
        <w:rFonts w:ascii="Times New Roman" w:hAnsi="Times New Roman"/>
        <w:sz w:val="24"/>
        <w:lang w:val="en-US"/>
      </w:rPr>
      <w:fldChar w:fldCharType="separate"/>
    </w:r>
    <w:r>
      <w:rPr>
        <w:rFonts w:cs="Arial"/>
        <w:szCs w:val="22"/>
        <w:lang w:val="es-MX"/>
      </w:rPr>
      <w:t>Documento de Requisitos</w:t>
    </w:r>
    <w:r>
      <w:rPr>
        <w:rFonts w:cs="Arial"/>
        <w:szCs w:val="22"/>
        <w:lang w:val="es-MX"/>
      </w:rPr>
      <w:fldChar w:fldCharType="end"/>
    </w:r>
    <w:r w:rsidRPr="008A0412">
      <w:rPr>
        <w:rFonts w:cs="Arial"/>
        <w:szCs w:val="22"/>
      </w:rPr>
      <w:t xml:space="preserve"> de </w:t>
    </w:r>
    <w:r>
      <w:rPr>
        <w:rFonts w:ascii="Times New Roman" w:hAnsi="Times New Roman"/>
        <w:sz w:val="24"/>
        <w:lang w:val="en-US"/>
      </w:rPr>
      <w:fldChar w:fldCharType="begin"/>
    </w:r>
    <w:r w:rsidRPr="008A0412">
      <w:instrText xml:space="preserve"> SUBJECT   \* MERGEFORMAT </w:instrText>
    </w:r>
    <w:r>
      <w:rPr>
        <w:rFonts w:ascii="Times New Roman" w:hAnsi="Times New Roman"/>
        <w:sz w:val="24"/>
        <w:lang w:val="en-US"/>
      </w:rPr>
      <w:fldChar w:fldCharType="separate"/>
    </w:r>
    <w:r>
      <w:rPr>
        <w:rFonts w:cs="Arial"/>
        <w:szCs w:val="22"/>
        <w:lang w:val="es-MX"/>
      </w:rPr>
      <w:t>Sistema de Inventario Web</w:t>
    </w:r>
    <w:r>
      <w:rPr>
        <w:rFonts w:cs="Arial"/>
        <w:szCs w:val="22"/>
        <w:lang w:val="es-MX"/>
      </w:rPr>
      <w:fldChar w:fldCharType="end"/>
    </w:r>
    <w:r>
      <w:rPr>
        <w:rFonts w:cs="Arial"/>
        <w:szCs w:val="22"/>
        <w:lang w:val="es-MX"/>
      </w:rPr>
      <w:tab/>
    </w:r>
    <w:r w:rsidRPr="005221A8">
      <w:rPr>
        <w:rFonts w:cs="Arial"/>
        <w:szCs w:val="22"/>
        <w:lang w:val="es-MX"/>
      </w:rPr>
      <w:t xml:space="preserve">Página </w:t>
    </w:r>
    <w:r w:rsidRPr="005221A8">
      <w:rPr>
        <w:rStyle w:val="Nmerodepgina"/>
        <w:rFonts w:cs="Arial"/>
        <w:szCs w:val="22"/>
      </w:rPr>
      <w:fldChar w:fldCharType="begin"/>
    </w:r>
    <w:r w:rsidRPr="008A0412">
      <w:rPr>
        <w:rStyle w:val="Nmerodepgina"/>
        <w:rFonts w:cs="Arial"/>
        <w:szCs w:val="22"/>
      </w:rPr>
      <w:instrText xml:space="preserve"> PAGE  \* Arabic </w:instrText>
    </w:r>
    <w:r w:rsidRPr="005221A8">
      <w:rPr>
        <w:rStyle w:val="Nmerodepgina"/>
        <w:rFonts w:cs="Arial"/>
        <w:szCs w:val="22"/>
      </w:rPr>
      <w:fldChar w:fldCharType="separate"/>
    </w:r>
    <w:r>
      <w:rPr>
        <w:rStyle w:val="Nmerodepgina"/>
        <w:rFonts w:cs="Arial"/>
        <w:noProof/>
        <w:szCs w:val="22"/>
      </w:rPr>
      <w:t>8</w:t>
    </w:r>
    <w:r w:rsidRPr="005221A8">
      <w:rPr>
        <w:rStyle w:val="Nmerodepgina"/>
        <w:rFonts w:cs="Arial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526F2" w14:textId="77777777" w:rsidR="007901A2" w:rsidRDefault="007901A2">
      <w:r>
        <w:separator/>
      </w:r>
    </w:p>
  </w:footnote>
  <w:footnote w:type="continuationSeparator" w:id="0">
    <w:p w14:paraId="19E9666A" w14:textId="77777777" w:rsidR="007901A2" w:rsidRDefault="007901A2">
      <w:r>
        <w:continuationSeparator/>
      </w:r>
    </w:p>
  </w:footnote>
  <w:footnote w:type="continuationNotice" w:id="1">
    <w:p w14:paraId="7794D172" w14:textId="77777777" w:rsidR="007901A2" w:rsidRDefault="007901A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E20CE" w14:textId="77777777" w:rsidR="007901A2" w:rsidRDefault="007901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C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54E0A"/>
    <w:multiLevelType w:val="hybridMultilevel"/>
    <w:tmpl w:val="19CE45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976"/>
    <w:multiLevelType w:val="hybridMultilevel"/>
    <w:tmpl w:val="74CE7CB0"/>
    <w:lvl w:ilvl="0" w:tplc="F9D880F4">
      <w:start w:val="1"/>
      <w:numFmt w:val="decimal"/>
      <w:pStyle w:val="Prueba"/>
      <w:lvlText w:val="RP%1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A37A83"/>
    <w:multiLevelType w:val="hybridMultilevel"/>
    <w:tmpl w:val="B2FAAB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556F0"/>
    <w:multiLevelType w:val="hybridMultilevel"/>
    <w:tmpl w:val="E696BA0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83293A"/>
    <w:multiLevelType w:val="hybridMultilevel"/>
    <w:tmpl w:val="0406C78E"/>
    <w:lvl w:ilvl="0" w:tplc="13AC350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84062"/>
    <w:multiLevelType w:val="hybridMultilevel"/>
    <w:tmpl w:val="F8187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ED30DC"/>
    <w:multiLevelType w:val="hybridMultilevel"/>
    <w:tmpl w:val="425670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E11DC"/>
    <w:multiLevelType w:val="hybridMultilevel"/>
    <w:tmpl w:val="969C6B40"/>
    <w:lvl w:ilvl="0" w:tplc="C9729B44">
      <w:start w:val="1"/>
      <w:numFmt w:val="decimal"/>
      <w:lvlText w:val="RP%1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485"/>
    <w:multiLevelType w:val="hybridMultilevel"/>
    <w:tmpl w:val="6AF6DD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D573A"/>
    <w:multiLevelType w:val="hybridMultilevel"/>
    <w:tmpl w:val="057CE512"/>
    <w:lvl w:ilvl="0" w:tplc="FFFFFFFF">
      <w:start w:val="1"/>
      <w:numFmt w:val="bullet"/>
      <w:pStyle w:val="Lista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206370"/>
    <w:multiLevelType w:val="hybridMultilevel"/>
    <w:tmpl w:val="11B0D992"/>
    <w:lvl w:ilvl="0" w:tplc="0C0A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12" w15:restartNumberingAfterBreak="0">
    <w:nsid w:val="326F0B5D"/>
    <w:multiLevelType w:val="hybridMultilevel"/>
    <w:tmpl w:val="BC7C7A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D7D46"/>
    <w:multiLevelType w:val="hybridMultilevel"/>
    <w:tmpl w:val="561622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928D1"/>
    <w:multiLevelType w:val="hybridMultilevel"/>
    <w:tmpl w:val="3D1E3110"/>
    <w:lvl w:ilvl="0" w:tplc="AF827D4A">
      <w:start w:val="1"/>
      <w:numFmt w:val="decimal"/>
      <w:pStyle w:val="Requisito"/>
      <w:lvlText w:val="RF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ABE4B2C"/>
    <w:multiLevelType w:val="multilevel"/>
    <w:tmpl w:val="ADAC3A9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216"/>
        </w:tabs>
        <w:ind w:left="1021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49A05BB"/>
    <w:multiLevelType w:val="hybridMultilevel"/>
    <w:tmpl w:val="19CE45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67EF7"/>
    <w:multiLevelType w:val="hybridMultilevel"/>
    <w:tmpl w:val="178009E6"/>
    <w:lvl w:ilvl="0" w:tplc="3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57DE292B"/>
    <w:multiLevelType w:val="hybridMultilevel"/>
    <w:tmpl w:val="855ED6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E1BC5"/>
    <w:multiLevelType w:val="hybridMultilevel"/>
    <w:tmpl w:val="73505F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C232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806BE1"/>
    <w:multiLevelType w:val="hybridMultilevel"/>
    <w:tmpl w:val="DEE6DF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B242C"/>
    <w:multiLevelType w:val="hybridMultilevel"/>
    <w:tmpl w:val="B46404CC"/>
    <w:lvl w:ilvl="0" w:tplc="2E70C6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6ECC8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6ECC8">
      <w:start w:val="1"/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C7A1E">
      <w:start w:val="1"/>
      <w:numFmt w:val="bullet"/>
      <w:lvlText w:val="•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43C20">
      <w:start w:val="1"/>
      <w:numFmt w:val="bullet"/>
      <w:lvlText w:val="o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38157E">
      <w:start w:val="1"/>
      <w:numFmt w:val="bullet"/>
      <w:lvlText w:val="▪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2DED4">
      <w:start w:val="1"/>
      <w:numFmt w:val="bullet"/>
      <w:lvlText w:val="•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4CB44">
      <w:start w:val="1"/>
      <w:numFmt w:val="bullet"/>
      <w:lvlText w:val="o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9B98">
      <w:start w:val="1"/>
      <w:numFmt w:val="bullet"/>
      <w:lvlText w:val="▪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A5583A"/>
    <w:multiLevelType w:val="hybridMultilevel"/>
    <w:tmpl w:val="D8527044"/>
    <w:lvl w:ilvl="0" w:tplc="5002D168">
      <w:numFmt w:val="bullet"/>
      <w:pStyle w:val="Listaconvietas2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B925300"/>
    <w:multiLevelType w:val="hybridMultilevel"/>
    <w:tmpl w:val="D5ACE6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12044"/>
    <w:multiLevelType w:val="hybridMultilevel"/>
    <w:tmpl w:val="9FF64C4C"/>
    <w:lvl w:ilvl="0" w:tplc="3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23"/>
  </w:num>
  <w:num w:numId="7">
    <w:abstractNumId w:val="11"/>
  </w:num>
  <w:num w:numId="8">
    <w:abstractNumId w:val="25"/>
  </w:num>
  <w:num w:numId="9">
    <w:abstractNumId w:val="5"/>
  </w:num>
  <w:num w:numId="10">
    <w:abstractNumId w:val="20"/>
  </w:num>
  <w:num w:numId="11">
    <w:abstractNumId w:val="6"/>
  </w:num>
  <w:num w:numId="12">
    <w:abstractNumId w:val="18"/>
  </w:num>
  <w:num w:numId="13">
    <w:abstractNumId w:val="12"/>
  </w:num>
  <w:num w:numId="14">
    <w:abstractNumId w:val="19"/>
  </w:num>
  <w:num w:numId="15">
    <w:abstractNumId w:val="1"/>
  </w:num>
  <w:num w:numId="16">
    <w:abstractNumId w:val="17"/>
  </w:num>
  <w:num w:numId="17">
    <w:abstractNumId w:val="16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21"/>
  </w:num>
  <w:num w:numId="23">
    <w:abstractNumId w:val="9"/>
  </w:num>
  <w:num w:numId="24">
    <w:abstractNumId w:val="24"/>
  </w:num>
  <w:num w:numId="25">
    <w:abstractNumId w:val="3"/>
  </w:num>
  <w:num w:numId="2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activeWritingStyle w:appName="MSWord" w:lang="en-US" w:vendorID="64" w:dllVersion="5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CAB"/>
    <w:rsid w:val="00001776"/>
    <w:rsid w:val="000029B8"/>
    <w:rsid w:val="00005DCC"/>
    <w:rsid w:val="00013254"/>
    <w:rsid w:val="00014BDF"/>
    <w:rsid w:val="000208FB"/>
    <w:rsid w:val="00022DAE"/>
    <w:rsid w:val="00024CFC"/>
    <w:rsid w:val="000253DA"/>
    <w:rsid w:val="00027CC7"/>
    <w:rsid w:val="000303E6"/>
    <w:rsid w:val="00032DC7"/>
    <w:rsid w:val="000331B2"/>
    <w:rsid w:val="00036D76"/>
    <w:rsid w:val="00037CD5"/>
    <w:rsid w:val="00041780"/>
    <w:rsid w:val="00044125"/>
    <w:rsid w:val="0004442E"/>
    <w:rsid w:val="00044B2A"/>
    <w:rsid w:val="000534D3"/>
    <w:rsid w:val="00055F33"/>
    <w:rsid w:val="00066B22"/>
    <w:rsid w:val="00067559"/>
    <w:rsid w:val="00070599"/>
    <w:rsid w:val="0007217E"/>
    <w:rsid w:val="000747BB"/>
    <w:rsid w:val="00076A9F"/>
    <w:rsid w:val="00082122"/>
    <w:rsid w:val="00082AB3"/>
    <w:rsid w:val="00090E48"/>
    <w:rsid w:val="00091144"/>
    <w:rsid w:val="00092464"/>
    <w:rsid w:val="000A1B2D"/>
    <w:rsid w:val="000A5553"/>
    <w:rsid w:val="000B21AD"/>
    <w:rsid w:val="000B34AB"/>
    <w:rsid w:val="000B3B3C"/>
    <w:rsid w:val="000C27FE"/>
    <w:rsid w:val="000D459F"/>
    <w:rsid w:val="000E1F7C"/>
    <w:rsid w:val="000E2B26"/>
    <w:rsid w:val="000E400F"/>
    <w:rsid w:val="000F0FFA"/>
    <w:rsid w:val="000F1323"/>
    <w:rsid w:val="000F2BA4"/>
    <w:rsid w:val="000F6255"/>
    <w:rsid w:val="00100E21"/>
    <w:rsid w:val="00100E79"/>
    <w:rsid w:val="00101205"/>
    <w:rsid w:val="0010435D"/>
    <w:rsid w:val="001078D1"/>
    <w:rsid w:val="00110120"/>
    <w:rsid w:val="00116983"/>
    <w:rsid w:val="00117328"/>
    <w:rsid w:val="00121380"/>
    <w:rsid w:val="00121A38"/>
    <w:rsid w:val="00123B97"/>
    <w:rsid w:val="00124C79"/>
    <w:rsid w:val="001300F7"/>
    <w:rsid w:val="00132907"/>
    <w:rsid w:val="00133426"/>
    <w:rsid w:val="00134D77"/>
    <w:rsid w:val="0013541D"/>
    <w:rsid w:val="00136EFA"/>
    <w:rsid w:val="00141FB9"/>
    <w:rsid w:val="00144C44"/>
    <w:rsid w:val="00146F4B"/>
    <w:rsid w:val="00147E66"/>
    <w:rsid w:val="00152E0E"/>
    <w:rsid w:val="00153730"/>
    <w:rsid w:val="00156FA3"/>
    <w:rsid w:val="00163B4D"/>
    <w:rsid w:val="001665EE"/>
    <w:rsid w:val="00171E39"/>
    <w:rsid w:val="00174E2D"/>
    <w:rsid w:val="00177244"/>
    <w:rsid w:val="00180506"/>
    <w:rsid w:val="00181520"/>
    <w:rsid w:val="001824C7"/>
    <w:rsid w:val="00182F62"/>
    <w:rsid w:val="00183329"/>
    <w:rsid w:val="00184B98"/>
    <w:rsid w:val="00187254"/>
    <w:rsid w:val="001918F6"/>
    <w:rsid w:val="00191C47"/>
    <w:rsid w:val="00191F5F"/>
    <w:rsid w:val="00192C5E"/>
    <w:rsid w:val="001943FC"/>
    <w:rsid w:val="0019663B"/>
    <w:rsid w:val="00196F27"/>
    <w:rsid w:val="001A1533"/>
    <w:rsid w:val="001A261E"/>
    <w:rsid w:val="001A55E6"/>
    <w:rsid w:val="001B2972"/>
    <w:rsid w:val="001B3938"/>
    <w:rsid w:val="001B4641"/>
    <w:rsid w:val="001B54CB"/>
    <w:rsid w:val="001B7330"/>
    <w:rsid w:val="001B7D75"/>
    <w:rsid w:val="001C0098"/>
    <w:rsid w:val="001C0CA6"/>
    <w:rsid w:val="001C1735"/>
    <w:rsid w:val="001C274E"/>
    <w:rsid w:val="001C2E66"/>
    <w:rsid w:val="001C4C90"/>
    <w:rsid w:val="001C5A8F"/>
    <w:rsid w:val="001D10B5"/>
    <w:rsid w:val="001D1162"/>
    <w:rsid w:val="001D1C39"/>
    <w:rsid w:val="001D58EC"/>
    <w:rsid w:val="001E09FD"/>
    <w:rsid w:val="001E2D11"/>
    <w:rsid w:val="001E3554"/>
    <w:rsid w:val="001E3B81"/>
    <w:rsid w:val="001F23EF"/>
    <w:rsid w:val="001F4679"/>
    <w:rsid w:val="001F5DF9"/>
    <w:rsid w:val="001F6155"/>
    <w:rsid w:val="001F61E9"/>
    <w:rsid w:val="00200989"/>
    <w:rsid w:val="002035AC"/>
    <w:rsid w:val="002063F9"/>
    <w:rsid w:val="0020751F"/>
    <w:rsid w:val="002111F4"/>
    <w:rsid w:val="00211624"/>
    <w:rsid w:val="0021243A"/>
    <w:rsid w:val="0021375F"/>
    <w:rsid w:val="002206EE"/>
    <w:rsid w:val="002208C8"/>
    <w:rsid w:val="00220934"/>
    <w:rsid w:val="00224D34"/>
    <w:rsid w:val="00227DF3"/>
    <w:rsid w:val="00231735"/>
    <w:rsid w:val="0023242D"/>
    <w:rsid w:val="00236A79"/>
    <w:rsid w:val="0024111B"/>
    <w:rsid w:val="0024302B"/>
    <w:rsid w:val="00245C29"/>
    <w:rsid w:val="002503B8"/>
    <w:rsid w:val="00250F35"/>
    <w:rsid w:val="00252B79"/>
    <w:rsid w:val="0026402D"/>
    <w:rsid w:val="002641CE"/>
    <w:rsid w:val="002652D6"/>
    <w:rsid w:val="0027126F"/>
    <w:rsid w:val="00271802"/>
    <w:rsid w:val="00276D5E"/>
    <w:rsid w:val="00281619"/>
    <w:rsid w:val="00283E93"/>
    <w:rsid w:val="0028412D"/>
    <w:rsid w:val="002853B6"/>
    <w:rsid w:val="002A0768"/>
    <w:rsid w:val="002A157D"/>
    <w:rsid w:val="002A1F0A"/>
    <w:rsid w:val="002A47C1"/>
    <w:rsid w:val="002A4C77"/>
    <w:rsid w:val="002B1D8E"/>
    <w:rsid w:val="002B3C90"/>
    <w:rsid w:val="002B454E"/>
    <w:rsid w:val="002C1B0B"/>
    <w:rsid w:val="002C1CBE"/>
    <w:rsid w:val="002C4B0F"/>
    <w:rsid w:val="002C7FA3"/>
    <w:rsid w:val="002D0B2D"/>
    <w:rsid w:val="002D2851"/>
    <w:rsid w:val="002D67A7"/>
    <w:rsid w:val="002D74F0"/>
    <w:rsid w:val="002E26E6"/>
    <w:rsid w:val="002E40CA"/>
    <w:rsid w:val="002E4597"/>
    <w:rsid w:val="002F62D2"/>
    <w:rsid w:val="002F7499"/>
    <w:rsid w:val="00301010"/>
    <w:rsid w:val="00303F05"/>
    <w:rsid w:val="0030548F"/>
    <w:rsid w:val="00306F6C"/>
    <w:rsid w:val="003137A4"/>
    <w:rsid w:val="003144A4"/>
    <w:rsid w:val="00316F6E"/>
    <w:rsid w:val="00317ECA"/>
    <w:rsid w:val="003232D0"/>
    <w:rsid w:val="00324198"/>
    <w:rsid w:val="00325FA7"/>
    <w:rsid w:val="00326507"/>
    <w:rsid w:val="003266F7"/>
    <w:rsid w:val="0032756F"/>
    <w:rsid w:val="00327C24"/>
    <w:rsid w:val="00333B48"/>
    <w:rsid w:val="00333BA9"/>
    <w:rsid w:val="0034031E"/>
    <w:rsid w:val="003456FD"/>
    <w:rsid w:val="00352A25"/>
    <w:rsid w:val="00361124"/>
    <w:rsid w:val="00364221"/>
    <w:rsid w:val="00366183"/>
    <w:rsid w:val="00371E9F"/>
    <w:rsid w:val="00374260"/>
    <w:rsid w:val="003747DD"/>
    <w:rsid w:val="00374C78"/>
    <w:rsid w:val="00376E61"/>
    <w:rsid w:val="003771AA"/>
    <w:rsid w:val="0038155A"/>
    <w:rsid w:val="00382214"/>
    <w:rsid w:val="00386BFF"/>
    <w:rsid w:val="00391EBF"/>
    <w:rsid w:val="00394FDC"/>
    <w:rsid w:val="00396EF1"/>
    <w:rsid w:val="00397BFD"/>
    <w:rsid w:val="003A4580"/>
    <w:rsid w:val="003A6D22"/>
    <w:rsid w:val="003A7818"/>
    <w:rsid w:val="003B0755"/>
    <w:rsid w:val="003B3BA9"/>
    <w:rsid w:val="003B416F"/>
    <w:rsid w:val="003B5A91"/>
    <w:rsid w:val="003B6F42"/>
    <w:rsid w:val="003B720F"/>
    <w:rsid w:val="003C0F14"/>
    <w:rsid w:val="003C2737"/>
    <w:rsid w:val="003C33D7"/>
    <w:rsid w:val="003C5BD4"/>
    <w:rsid w:val="003C65E8"/>
    <w:rsid w:val="003D0E5C"/>
    <w:rsid w:val="003D2A32"/>
    <w:rsid w:val="003D3BAB"/>
    <w:rsid w:val="003D6C54"/>
    <w:rsid w:val="003D6FE2"/>
    <w:rsid w:val="003D7C46"/>
    <w:rsid w:val="003E2623"/>
    <w:rsid w:val="003E28F9"/>
    <w:rsid w:val="003E46EF"/>
    <w:rsid w:val="003E71C8"/>
    <w:rsid w:val="003F0892"/>
    <w:rsid w:val="003F0C76"/>
    <w:rsid w:val="003F1434"/>
    <w:rsid w:val="003F15D8"/>
    <w:rsid w:val="003F1CB7"/>
    <w:rsid w:val="003F60E6"/>
    <w:rsid w:val="003F663D"/>
    <w:rsid w:val="003F68C5"/>
    <w:rsid w:val="00400B79"/>
    <w:rsid w:val="00400C0B"/>
    <w:rsid w:val="00402B0D"/>
    <w:rsid w:val="004041D7"/>
    <w:rsid w:val="004043CD"/>
    <w:rsid w:val="00404ED4"/>
    <w:rsid w:val="0041182E"/>
    <w:rsid w:val="00412E51"/>
    <w:rsid w:val="0041407A"/>
    <w:rsid w:val="00414BE2"/>
    <w:rsid w:val="0041748E"/>
    <w:rsid w:val="00422BC8"/>
    <w:rsid w:val="0042448D"/>
    <w:rsid w:val="004257E9"/>
    <w:rsid w:val="00426CED"/>
    <w:rsid w:val="00426FF8"/>
    <w:rsid w:val="00431BEB"/>
    <w:rsid w:val="00433A9D"/>
    <w:rsid w:val="00433EFE"/>
    <w:rsid w:val="00434BC8"/>
    <w:rsid w:val="00435505"/>
    <w:rsid w:val="0043567B"/>
    <w:rsid w:val="004356AE"/>
    <w:rsid w:val="00436178"/>
    <w:rsid w:val="00437869"/>
    <w:rsid w:val="00440464"/>
    <w:rsid w:val="00441636"/>
    <w:rsid w:val="004440C2"/>
    <w:rsid w:val="00450064"/>
    <w:rsid w:val="0045452D"/>
    <w:rsid w:val="004568F8"/>
    <w:rsid w:val="00460F19"/>
    <w:rsid w:val="004611EA"/>
    <w:rsid w:val="00462536"/>
    <w:rsid w:val="00462C25"/>
    <w:rsid w:val="004722B7"/>
    <w:rsid w:val="00474333"/>
    <w:rsid w:val="00482060"/>
    <w:rsid w:val="004845E9"/>
    <w:rsid w:val="00484FA6"/>
    <w:rsid w:val="00490177"/>
    <w:rsid w:val="00491C9D"/>
    <w:rsid w:val="00491CC4"/>
    <w:rsid w:val="00493ADB"/>
    <w:rsid w:val="00496450"/>
    <w:rsid w:val="0049662A"/>
    <w:rsid w:val="004971DD"/>
    <w:rsid w:val="004A2401"/>
    <w:rsid w:val="004A6191"/>
    <w:rsid w:val="004A6419"/>
    <w:rsid w:val="004B270F"/>
    <w:rsid w:val="004B2BB1"/>
    <w:rsid w:val="004B2F12"/>
    <w:rsid w:val="004B2F26"/>
    <w:rsid w:val="004B3438"/>
    <w:rsid w:val="004B58B9"/>
    <w:rsid w:val="004B77A6"/>
    <w:rsid w:val="004B7943"/>
    <w:rsid w:val="004C0122"/>
    <w:rsid w:val="004C67F1"/>
    <w:rsid w:val="004C688A"/>
    <w:rsid w:val="004D3136"/>
    <w:rsid w:val="004D35EC"/>
    <w:rsid w:val="004E0C99"/>
    <w:rsid w:val="004E1C79"/>
    <w:rsid w:val="004E5121"/>
    <w:rsid w:val="004E6248"/>
    <w:rsid w:val="004E6C64"/>
    <w:rsid w:val="004E7181"/>
    <w:rsid w:val="004F1D87"/>
    <w:rsid w:val="004F26B4"/>
    <w:rsid w:val="004F59EF"/>
    <w:rsid w:val="004F7096"/>
    <w:rsid w:val="0050087B"/>
    <w:rsid w:val="00500B35"/>
    <w:rsid w:val="0050142A"/>
    <w:rsid w:val="00502049"/>
    <w:rsid w:val="00502512"/>
    <w:rsid w:val="00504FD4"/>
    <w:rsid w:val="00505008"/>
    <w:rsid w:val="005109C1"/>
    <w:rsid w:val="005146E6"/>
    <w:rsid w:val="00515F69"/>
    <w:rsid w:val="00516352"/>
    <w:rsid w:val="0051664A"/>
    <w:rsid w:val="00517B21"/>
    <w:rsid w:val="00520C1F"/>
    <w:rsid w:val="00520FE8"/>
    <w:rsid w:val="005221A8"/>
    <w:rsid w:val="00524B26"/>
    <w:rsid w:val="00527EE3"/>
    <w:rsid w:val="005306C7"/>
    <w:rsid w:val="00530845"/>
    <w:rsid w:val="00531566"/>
    <w:rsid w:val="00531F5D"/>
    <w:rsid w:val="00532956"/>
    <w:rsid w:val="00533DD7"/>
    <w:rsid w:val="00541E36"/>
    <w:rsid w:val="00543D51"/>
    <w:rsid w:val="005455B5"/>
    <w:rsid w:val="005456CC"/>
    <w:rsid w:val="0054581C"/>
    <w:rsid w:val="00545913"/>
    <w:rsid w:val="00546334"/>
    <w:rsid w:val="0054741B"/>
    <w:rsid w:val="0055082C"/>
    <w:rsid w:val="00551DA2"/>
    <w:rsid w:val="00555A3E"/>
    <w:rsid w:val="00555E99"/>
    <w:rsid w:val="005603B7"/>
    <w:rsid w:val="00564A95"/>
    <w:rsid w:val="00564EDC"/>
    <w:rsid w:val="00573AB9"/>
    <w:rsid w:val="005760D2"/>
    <w:rsid w:val="005771CF"/>
    <w:rsid w:val="005803A8"/>
    <w:rsid w:val="00580F07"/>
    <w:rsid w:val="00581479"/>
    <w:rsid w:val="005879CB"/>
    <w:rsid w:val="00590837"/>
    <w:rsid w:val="00590DA2"/>
    <w:rsid w:val="00592B70"/>
    <w:rsid w:val="005935A8"/>
    <w:rsid w:val="00595C32"/>
    <w:rsid w:val="005962B8"/>
    <w:rsid w:val="00597A4E"/>
    <w:rsid w:val="005A0C0E"/>
    <w:rsid w:val="005A10D6"/>
    <w:rsid w:val="005A1F5D"/>
    <w:rsid w:val="005A2EA6"/>
    <w:rsid w:val="005A4331"/>
    <w:rsid w:val="005A5AF6"/>
    <w:rsid w:val="005B0CAB"/>
    <w:rsid w:val="005B6AFD"/>
    <w:rsid w:val="005B6CC7"/>
    <w:rsid w:val="005C0EB5"/>
    <w:rsid w:val="005C28F8"/>
    <w:rsid w:val="005C69F3"/>
    <w:rsid w:val="005D0388"/>
    <w:rsid w:val="005D2A2D"/>
    <w:rsid w:val="005D2BBA"/>
    <w:rsid w:val="005D7D8A"/>
    <w:rsid w:val="005E0C25"/>
    <w:rsid w:val="005E5BF2"/>
    <w:rsid w:val="005E6189"/>
    <w:rsid w:val="005F128C"/>
    <w:rsid w:val="005F4229"/>
    <w:rsid w:val="005F7183"/>
    <w:rsid w:val="005F72BD"/>
    <w:rsid w:val="00602470"/>
    <w:rsid w:val="0060293F"/>
    <w:rsid w:val="00610268"/>
    <w:rsid w:val="00612357"/>
    <w:rsid w:val="00613D77"/>
    <w:rsid w:val="00615A3D"/>
    <w:rsid w:val="00615EA2"/>
    <w:rsid w:val="00620157"/>
    <w:rsid w:val="00622DE2"/>
    <w:rsid w:val="00624F42"/>
    <w:rsid w:val="00626065"/>
    <w:rsid w:val="006275A4"/>
    <w:rsid w:val="00627F45"/>
    <w:rsid w:val="00630FFF"/>
    <w:rsid w:val="0063230A"/>
    <w:rsid w:val="00636986"/>
    <w:rsid w:val="00640137"/>
    <w:rsid w:val="0064038F"/>
    <w:rsid w:val="00641852"/>
    <w:rsid w:val="0064250E"/>
    <w:rsid w:val="00642A44"/>
    <w:rsid w:val="00643DF3"/>
    <w:rsid w:val="00645D82"/>
    <w:rsid w:val="00645F72"/>
    <w:rsid w:val="006468F5"/>
    <w:rsid w:val="0064734B"/>
    <w:rsid w:val="00650708"/>
    <w:rsid w:val="00653202"/>
    <w:rsid w:val="006548D5"/>
    <w:rsid w:val="00655893"/>
    <w:rsid w:val="00661D78"/>
    <w:rsid w:val="006630ED"/>
    <w:rsid w:val="00665BED"/>
    <w:rsid w:val="00676B03"/>
    <w:rsid w:val="00676BDA"/>
    <w:rsid w:val="00681CEC"/>
    <w:rsid w:val="0068259C"/>
    <w:rsid w:val="00684022"/>
    <w:rsid w:val="00687D69"/>
    <w:rsid w:val="00693EBA"/>
    <w:rsid w:val="00694584"/>
    <w:rsid w:val="0069622D"/>
    <w:rsid w:val="006A0F1F"/>
    <w:rsid w:val="006A1FC0"/>
    <w:rsid w:val="006A7191"/>
    <w:rsid w:val="006A73AB"/>
    <w:rsid w:val="006A7F07"/>
    <w:rsid w:val="006B025A"/>
    <w:rsid w:val="006B37E1"/>
    <w:rsid w:val="006B4BBE"/>
    <w:rsid w:val="006C3C4A"/>
    <w:rsid w:val="006C4FCB"/>
    <w:rsid w:val="006D6F7A"/>
    <w:rsid w:val="006E0443"/>
    <w:rsid w:val="006E205D"/>
    <w:rsid w:val="006E45A0"/>
    <w:rsid w:val="006F0487"/>
    <w:rsid w:val="006F0C6A"/>
    <w:rsid w:val="006F1B8B"/>
    <w:rsid w:val="006F3494"/>
    <w:rsid w:val="006F4F2A"/>
    <w:rsid w:val="006F510D"/>
    <w:rsid w:val="00703FAB"/>
    <w:rsid w:val="00704588"/>
    <w:rsid w:val="00710527"/>
    <w:rsid w:val="00712358"/>
    <w:rsid w:val="00712398"/>
    <w:rsid w:val="007131E1"/>
    <w:rsid w:val="007133BD"/>
    <w:rsid w:val="0071475F"/>
    <w:rsid w:val="00714880"/>
    <w:rsid w:val="00717338"/>
    <w:rsid w:val="00722F94"/>
    <w:rsid w:val="00723534"/>
    <w:rsid w:val="007276C4"/>
    <w:rsid w:val="00727FF7"/>
    <w:rsid w:val="00730B7D"/>
    <w:rsid w:val="00730C7A"/>
    <w:rsid w:val="00733FC8"/>
    <w:rsid w:val="00737781"/>
    <w:rsid w:val="00737A21"/>
    <w:rsid w:val="00740E84"/>
    <w:rsid w:val="007448FA"/>
    <w:rsid w:val="00744DE0"/>
    <w:rsid w:val="00746AA1"/>
    <w:rsid w:val="00746F57"/>
    <w:rsid w:val="00747318"/>
    <w:rsid w:val="00752D6D"/>
    <w:rsid w:val="00753242"/>
    <w:rsid w:val="00756A89"/>
    <w:rsid w:val="00761BFE"/>
    <w:rsid w:val="0076203F"/>
    <w:rsid w:val="00766328"/>
    <w:rsid w:val="007667D3"/>
    <w:rsid w:val="00774F35"/>
    <w:rsid w:val="0077541A"/>
    <w:rsid w:val="00775569"/>
    <w:rsid w:val="00775F4F"/>
    <w:rsid w:val="00776C12"/>
    <w:rsid w:val="00776F7C"/>
    <w:rsid w:val="00780F17"/>
    <w:rsid w:val="007817FA"/>
    <w:rsid w:val="00786DD4"/>
    <w:rsid w:val="007874AC"/>
    <w:rsid w:val="0079018C"/>
    <w:rsid w:val="007901A2"/>
    <w:rsid w:val="00790B73"/>
    <w:rsid w:val="00792052"/>
    <w:rsid w:val="00794CDC"/>
    <w:rsid w:val="00795390"/>
    <w:rsid w:val="007A2E81"/>
    <w:rsid w:val="007A3B72"/>
    <w:rsid w:val="007A618C"/>
    <w:rsid w:val="007B015B"/>
    <w:rsid w:val="007B163C"/>
    <w:rsid w:val="007B56F0"/>
    <w:rsid w:val="007B6043"/>
    <w:rsid w:val="007B6855"/>
    <w:rsid w:val="007B79AD"/>
    <w:rsid w:val="007C37E6"/>
    <w:rsid w:val="007C485D"/>
    <w:rsid w:val="007C4EC7"/>
    <w:rsid w:val="007D0807"/>
    <w:rsid w:val="007D26C9"/>
    <w:rsid w:val="007E1865"/>
    <w:rsid w:val="007E1DF4"/>
    <w:rsid w:val="007E3934"/>
    <w:rsid w:val="007E5224"/>
    <w:rsid w:val="007F0F7D"/>
    <w:rsid w:val="007F16E2"/>
    <w:rsid w:val="007F35C1"/>
    <w:rsid w:val="007F68F8"/>
    <w:rsid w:val="007F758C"/>
    <w:rsid w:val="007F7C7C"/>
    <w:rsid w:val="00801905"/>
    <w:rsid w:val="008030A2"/>
    <w:rsid w:val="00804F1B"/>
    <w:rsid w:val="00806789"/>
    <w:rsid w:val="00810188"/>
    <w:rsid w:val="008130E9"/>
    <w:rsid w:val="00813AC9"/>
    <w:rsid w:val="00816D46"/>
    <w:rsid w:val="0082372D"/>
    <w:rsid w:val="00827BE2"/>
    <w:rsid w:val="00832265"/>
    <w:rsid w:val="008326DD"/>
    <w:rsid w:val="00833DA9"/>
    <w:rsid w:val="00834675"/>
    <w:rsid w:val="0083561E"/>
    <w:rsid w:val="0083561F"/>
    <w:rsid w:val="00840001"/>
    <w:rsid w:val="0084128D"/>
    <w:rsid w:val="00841E55"/>
    <w:rsid w:val="00842902"/>
    <w:rsid w:val="00842C8C"/>
    <w:rsid w:val="00845961"/>
    <w:rsid w:val="00847CEC"/>
    <w:rsid w:val="0085148B"/>
    <w:rsid w:val="00851918"/>
    <w:rsid w:val="00851DC5"/>
    <w:rsid w:val="0085450A"/>
    <w:rsid w:val="00856729"/>
    <w:rsid w:val="00856991"/>
    <w:rsid w:val="00863520"/>
    <w:rsid w:val="00864A37"/>
    <w:rsid w:val="00871FCB"/>
    <w:rsid w:val="00872F0C"/>
    <w:rsid w:val="00874AE4"/>
    <w:rsid w:val="00877510"/>
    <w:rsid w:val="008844C6"/>
    <w:rsid w:val="00890184"/>
    <w:rsid w:val="00894DFC"/>
    <w:rsid w:val="00895848"/>
    <w:rsid w:val="00895D0B"/>
    <w:rsid w:val="008977B2"/>
    <w:rsid w:val="00897969"/>
    <w:rsid w:val="00897F9F"/>
    <w:rsid w:val="008A0412"/>
    <w:rsid w:val="008A0DA2"/>
    <w:rsid w:val="008A1AFB"/>
    <w:rsid w:val="008A2E7C"/>
    <w:rsid w:val="008A4128"/>
    <w:rsid w:val="008A6AC9"/>
    <w:rsid w:val="008A715F"/>
    <w:rsid w:val="008A77D7"/>
    <w:rsid w:val="008B0230"/>
    <w:rsid w:val="008B320A"/>
    <w:rsid w:val="008B4896"/>
    <w:rsid w:val="008B59F2"/>
    <w:rsid w:val="008B5C00"/>
    <w:rsid w:val="008B6DB7"/>
    <w:rsid w:val="008B7495"/>
    <w:rsid w:val="008C22DA"/>
    <w:rsid w:val="008C7A97"/>
    <w:rsid w:val="008D3B9B"/>
    <w:rsid w:val="008D443B"/>
    <w:rsid w:val="008D63C1"/>
    <w:rsid w:val="008E0A86"/>
    <w:rsid w:val="008E0E67"/>
    <w:rsid w:val="008E1D81"/>
    <w:rsid w:val="008E32DC"/>
    <w:rsid w:val="008E3502"/>
    <w:rsid w:val="008E3E70"/>
    <w:rsid w:val="008E40E2"/>
    <w:rsid w:val="008E53AE"/>
    <w:rsid w:val="008E59C3"/>
    <w:rsid w:val="008E5CB5"/>
    <w:rsid w:val="008E7515"/>
    <w:rsid w:val="008F0775"/>
    <w:rsid w:val="008F2300"/>
    <w:rsid w:val="008F62E4"/>
    <w:rsid w:val="008F6742"/>
    <w:rsid w:val="00901FE9"/>
    <w:rsid w:val="00902B80"/>
    <w:rsid w:val="00902CD3"/>
    <w:rsid w:val="0090521D"/>
    <w:rsid w:val="00906E86"/>
    <w:rsid w:val="0091105B"/>
    <w:rsid w:val="009110FF"/>
    <w:rsid w:val="00911995"/>
    <w:rsid w:val="00912CAE"/>
    <w:rsid w:val="00913E7C"/>
    <w:rsid w:val="00914403"/>
    <w:rsid w:val="00915473"/>
    <w:rsid w:val="009159DB"/>
    <w:rsid w:val="009167C2"/>
    <w:rsid w:val="00916BAC"/>
    <w:rsid w:val="0091750D"/>
    <w:rsid w:val="00917575"/>
    <w:rsid w:val="00917913"/>
    <w:rsid w:val="0092306B"/>
    <w:rsid w:val="009242A8"/>
    <w:rsid w:val="00925768"/>
    <w:rsid w:val="00927AE8"/>
    <w:rsid w:val="009322F1"/>
    <w:rsid w:val="0094349D"/>
    <w:rsid w:val="00945163"/>
    <w:rsid w:val="00945357"/>
    <w:rsid w:val="00946FC7"/>
    <w:rsid w:val="00947849"/>
    <w:rsid w:val="0095416E"/>
    <w:rsid w:val="00960D59"/>
    <w:rsid w:val="009627CC"/>
    <w:rsid w:val="0096541F"/>
    <w:rsid w:val="00965973"/>
    <w:rsid w:val="0096681B"/>
    <w:rsid w:val="00966DF2"/>
    <w:rsid w:val="00973446"/>
    <w:rsid w:val="00975D93"/>
    <w:rsid w:val="00982339"/>
    <w:rsid w:val="0098548F"/>
    <w:rsid w:val="00994944"/>
    <w:rsid w:val="009A126F"/>
    <w:rsid w:val="009A408C"/>
    <w:rsid w:val="009A78E9"/>
    <w:rsid w:val="009B01C0"/>
    <w:rsid w:val="009B0BD3"/>
    <w:rsid w:val="009B0F52"/>
    <w:rsid w:val="009B3652"/>
    <w:rsid w:val="009B6AD0"/>
    <w:rsid w:val="009B757E"/>
    <w:rsid w:val="009B79F3"/>
    <w:rsid w:val="009C2A3A"/>
    <w:rsid w:val="009C316C"/>
    <w:rsid w:val="009D102A"/>
    <w:rsid w:val="009D271B"/>
    <w:rsid w:val="009D2BB4"/>
    <w:rsid w:val="009D4C02"/>
    <w:rsid w:val="009D5EFE"/>
    <w:rsid w:val="009D6906"/>
    <w:rsid w:val="009E20D0"/>
    <w:rsid w:val="009E25A7"/>
    <w:rsid w:val="009E47E8"/>
    <w:rsid w:val="009E5642"/>
    <w:rsid w:val="009F1425"/>
    <w:rsid w:val="009F22B9"/>
    <w:rsid w:val="009F31A0"/>
    <w:rsid w:val="009F3B0F"/>
    <w:rsid w:val="009F6631"/>
    <w:rsid w:val="009F6F82"/>
    <w:rsid w:val="009F7DC6"/>
    <w:rsid w:val="00A00086"/>
    <w:rsid w:val="00A026CF"/>
    <w:rsid w:val="00A02FB4"/>
    <w:rsid w:val="00A035E3"/>
    <w:rsid w:val="00A072BF"/>
    <w:rsid w:val="00A15514"/>
    <w:rsid w:val="00A17B3F"/>
    <w:rsid w:val="00A214D1"/>
    <w:rsid w:val="00A25233"/>
    <w:rsid w:val="00A261A4"/>
    <w:rsid w:val="00A2691E"/>
    <w:rsid w:val="00A26FA0"/>
    <w:rsid w:val="00A27DA8"/>
    <w:rsid w:val="00A27E2E"/>
    <w:rsid w:val="00A33381"/>
    <w:rsid w:val="00A358FA"/>
    <w:rsid w:val="00A41C28"/>
    <w:rsid w:val="00A4205E"/>
    <w:rsid w:val="00A437E3"/>
    <w:rsid w:val="00A4415C"/>
    <w:rsid w:val="00A44C30"/>
    <w:rsid w:val="00A450E8"/>
    <w:rsid w:val="00A46F62"/>
    <w:rsid w:val="00A51D76"/>
    <w:rsid w:val="00A56171"/>
    <w:rsid w:val="00A562B8"/>
    <w:rsid w:val="00A56A5D"/>
    <w:rsid w:val="00A573A4"/>
    <w:rsid w:val="00A57DAF"/>
    <w:rsid w:val="00A60AA0"/>
    <w:rsid w:val="00A6275B"/>
    <w:rsid w:val="00A658A5"/>
    <w:rsid w:val="00A67EB9"/>
    <w:rsid w:val="00A71BF4"/>
    <w:rsid w:val="00A71C7D"/>
    <w:rsid w:val="00A75468"/>
    <w:rsid w:val="00A762E8"/>
    <w:rsid w:val="00A80D39"/>
    <w:rsid w:val="00A84CB8"/>
    <w:rsid w:val="00A85D48"/>
    <w:rsid w:val="00A862FB"/>
    <w:rsid w:val="00A906FD"/>
    <w:rsid w:val="00A91BF2"/>
    <w:rsid w:val="00A9201D"/>
    <w:rsid w:val="00A92476"/>
    <w:rsid w:val="00A92E7D"/>
    <w:rsid w:val="00A93177"/>
    <w:rsid w:val="00A9427B"/>
    <w:rsid w:val="00A95273"/>
    <w:rsid w:val="00A95F40"/>
    <w:rsid w:val="00A978A5"/>
    <w:rsid w:val="00A97AB6"/>
    <w:rsid w:val="00AA0A8D"/>
    <w:rsid w:val="00AA2936"/>
    <w:rsid w:val="00AA3610"/>
    <w:rsid w:val="00AA60AF"/>
    <w:rsid w:val="00AA6DB8"/>
    <w:rsid w:val="00AA7A83"/>
    <w:rsid w:val="00AB37A0"/>
    <w:rsid w:val="00AB46B1"/>
    <w:rsid w:val="00AB4A09"/>
    <w:rsid w:val="00AB65BB"/>
    <w:rsid w:val="00AC197C"/>
    <w:rsid w:val="00AC1E0C"/>
    <w:rsid w:val="00AC21C1"/>
    <w:rsid w:val="00AC47FF"/>
    <w:rsid w:val="00AC5969"/>
    <w:rsid w:val="00AC7FF6"/>
    <w:rsid w:val="00AD079D"/>
    <w:rsid w:val="00AD71A2"/>
    <w:rsid w:val="00AD77A4"/>
    <w:rsid w:val="00AE00DF"/>
    <w:rsid w:val="00AE06C5"/>
    <w:rsid w:val="00AE3029"/>
    <w:rsid w:val="00AE3270"/>
    <w:rsid w:val="00AE3428"/>
    <w:rsid w:val="00AE345C"/>
    <w:rsid w:val="00AE352C"/>
    <w:rsid w:val="00AE45B0"/>
    <w:rsid w:val="00AE45D5"/>
    <w:rsid w:val="00AE56F6"/>
    <w:rsid w:val="00AE70EE"/>
    <w:rsid w:val="00AE7110"/>
    <w:rsid w:val="00AF0729"/>
    <w:rsid w:val="00AF2149"/>
    <w:rsid w:val="00AF311B"/>
    <w:rsid w:val="00AF3850"/>
    <w:rsid w:val="00AF507B"/>
    <w:rsid w:val="00AF77EE"/>
    <w:rsid w:val="00B0464F"/>
    <w:rsid w:val="00B046B9"/>
    <w:rsid w:val="00B06D44"/>
    <w:rsid w:val="00B1141E"/>
    <w:rsid w:val="00B1454D"/>
    <w:rsid w:val="00B16A90"/>
    <w:rsid w:val="00B21078"/>
    <w:rsid w:val="00B25FE5"/>
    <w:rsid w:val="00B2799B"/>
    <w:rsid w:val="00B303F4"/>
    <w:rsid w:val="00B327F0"/>
    <w:rsid w:val="00B3742F"/>
    <w:rsid w:val="00B40F55"/>
    <w:rsid w:val="00B44B8E"/>
    <w:rsid w:val="00B450F8"/>
    <w:rsid w:val="00B4569F"/>
    <w:rsid w:val="00B46C5A"/>
    <w:rsid w:val="00B47E47"/>
    <w:rsid w:val="00B51978"/>
    <w:rsid w:val="00B523BF"/>
    <w:rsid w:val="00B54DC4"/>
    <w:rsid w:val="00B55E58"/>
    <w:rsid w:val="00B57EC0"/>
    <w:rsid w:val="00B653AD"/>
    <w:rsid w:val="00B65884"/>
    <w:rsid w:val="00B66696"/>
    <w:rsid w:val="00B677A0"/>
    <w:rsid w:val="00B67E94"/>
    <w:rsid w:val="00B717D9"/>
    <w:rsid w:val="00B71AC1"/>
    <w:rsid w:val="00B723DA"/>
    <w:rsid w:val="00B74062"/>
    <w:rsid w:val="00B74382"/>
    <w:rsid w:val="00B77495"/>
    <w:rsid w:val="00B774EA"/>
    <w:rsid w:val="00B8324F"/>
    <w:rsid w:val="00B83EE8"/>
    <w:rsid w:val="00B872E0"/>
    <w:rsid w:val="00B9052C"/>
    <w:rsid w:val="00B913F5"/>
    <w:rsid w:val="00B91FA8"/>
    <w:rsid w:val="00B94BAE"/>
    <w:rsid w:val="00B953D8"/>
    <w:rsid w:val="00B95526"/>
    <w:rsid w:val="00B95DB3"/>
    <w:rsid w:val="00B95DC4"/>
    <w:rsid w:val="00BA1D44"/>
    <w:rsid w:val="00BA3E13"/>
    <w:rsid w:val="00BA5DFD"/>
    <w:rsid w:val="00BA6792"/>
    <w:rsid w:val="00BA687A"/>
    <w:rsid w:val="00BA7E26"/>
    <w:rsid w:val="00BB795E"/>
    <w:rsid w:val="00BC277E"/>
    <w:rsid w:val="00BC363B"/>
    <w:rsid w:val="00BC6081"/>
    <w:rsid w:val="00BC6234"/>
    <w:rsid w:val="00BC6DDE"/>
    <w:rsid w:val="00BD0CE2"/>
    <w:rsid w:val="00BD1EE0"/>
    <w:rsid w:val="00BD2F27"/>
    <w:rsid w:val="00BD35A0"/>
    <w:rsid w:val="00BD5059"/>
    <w:rsid w:val="00BE2961"/>
    <w:rsid w:val="00BE3EDE"/>
    <w:rsid w:val="00BE57DC"/>
    <w:rsid w:val="00BF0643"/>
    <w:rsid w:val="00C00874"/>
    <w:rsid w:val="00C044F1"/>
    <w:rsid w:val="00C126CA"/>
    <w:rsid w:val="00C16739"/>
    <w:rsid w:val="00C174A3"/>
    <w:rsid w:val="00C20F91"/>
    <w:rsid w:val="00C21050"/>
    <w:rsid w:val="00C246DC"/>
    <w:rsid w:val="00C2488D"/>
    <w:rsid w:val="00C2682B"/>
    <w:rsid w:val="00C3078D"/>
    <w:rsid w:val="00C311A1"/>
    <w:rsid w:val="00C316A2"/>
    <w:rsid w:val="00C318C4"/>
    <w:rsid w:val="00C33761"/>
    <w:rsid w:val="00C3500D"/>
    <w:rsid w:val="00C3520D"/>
    <w:rsid w:val="00C3525A"/>
    <w:rsid w:val="00C3737B"/>
    <w:rsid w:val="00C4092D"/>
    <w:rsid w:val="00C47EA3"/>
    <w:rsid w:val="00C47F9A"/>
    <w:rsid w:val="00C546E2"/>
    <w:rsid w:val="00C56F17"/>
    <w:rsid w:val="00C577EE"/>
    <w:rsid w:val="00C61A65"/>
    <w:rsid w:val="00C61B62"/>
    <w:rsid w:val="00C61E8E"/>
    <w:rsid w:val="00C62C9F"/>
    <w:rsid w:val="00C647F3"/>
    <w:rsid w:val="00C70144"/>
    <w:rsid w:val="00C7245D"/>
    <w:rsid w:val="00C728C7"/>
    <w:rsid w:val="00C74D10"/>
    <w:rsid w:val="00C75CB4"/>
    <w:rsid w:val="00C83332"/>
    <w:rsid w:val="00C846CB"/>
    <w:rsid w:val="00C9043F"/>
    <w:rsid w:val="00C94F26"/>
    <w:rsid w:val="00C9715C"/>
    <w:rsid w:val="00C97979"/>
    <w:rsid w:val="00CA4149"/>
    <w:rsid w:val="00CA4963"/>
    <w:rsid w:val="00CA6BB6"/>
    <w:rsid w:val="00CB17AB"/>
    <w:rsid w:val="00CB3D33"/>
    <w:rsid w:val="00CB79AE"/>
    <w:rsid w:val="00CB7AA3"/>
    <w:rsid w:val="00CC2339"/>
    <w:rsid w:val="00CD21DF"/>
    <w:rsid w:val="00CD2527"/>
    <w:rsid w:val="00CD2C3A"/>
    <w:rsid w:val="00CD2F37"/>
    <w:rsid w:val="00CD376E"/>
    <w:rsid w:val="00CD4D99"/>
    <w:rsid w:val="00CD59D3"/>
    <w:rsid w:val="00CD6AF1"/>
    <w:rsid w:val="00CE00D0"/>
    <w:rsid w:val="00CE1B66"/>
    <w:rsid w:val="00CE2238"/>
    <w:rsid w:val="00CE2408"/>
    <w:rsid w:val="00CF17BB"/>
    <w:rsid w:val="00CF1B52"/>
    <w:rsid w:val="00CF214C"/>
    <w:rsid w:val="00CF2FF4"/>
    <w:rsid w:val="00CF387F"/>
    <w:rsid w:val="00CF4BD0"/>
    <w:rsid w:val="00D016B0"/>
    <w:rsid w:val="00D01A82"/>
    <w:rsid w:val="00D03B16"/>
    <w:rsid w:val="00D03D2C"/>
    <w:rsid w:val="00D04ACB"/>
    <w:rsid w:val="00D04BFB"/>
    <w:rsid w:val="00D06E12"/>
    <w:rsid w:val="00D10FCF"/>
    <w:rsid w:val="00D12C6E"/>
    <w:rsid w:val="00D13D6E"/>
    <w:rsid w:val="00D15833"/>
    <w:rsid w:val="00D1637B"/>
    <w:rsid w:val="00D169A6"/>
    <w:rsid w:val="00D16B6F"/>
    <w:rsid w:val="00D17113"/>
    <w:rsid w:val="00D17527"/>
    <w:rsid w:val="00D17F08"/>
    <w:rsid w:val="00D21A99"/>
    <w:rsid w:val="00D21BCC"/>
    <w:rsid w:val="00D238E8"/>
    <w:rsid w:val="00D24815"/>
    <w:rsid w:val="00D26B05"/>
    <w:rsid w:val="00D27311"/>
    <w:rsid w:val="00D31758"/>
    <w:rsid w:val="00D35F45"/>
    <w:rsid w:val="00D40860"/>
    <w:rsid w:val="00D423C4"/>
    <w:rsid w:val="00D4736E"/>
    <w:rsid w:val="00D51E5D"/>
    <w:rsid w:val="00D57C76"/>
    <w:rsid w:val="00D60C1F"/>
    <w:rsid w:val="00D6394F"/>
    <w:rsid w:val="00D63B81"/>
    <w:rsid w:val="00D6566C"/>
    <w:rsid w:val="00D72497"/>
    <w:rsid w:val="00D72784"/>
    <w:rsid w:val="00D74BEF"/>
    <w:rsid w:val="00D75038"/>
    <w:rsid w:val="00D77333"/>
    <w:rsid w:val="00D80787"/>
    <w:rsid w:val="00D82763"/>
    <w:rsid w:val="00D84D2D"/>
    <w:rsid w:val="00D87FAD"/>
    <w:rsid w:val="00D9111C"/>
    <w:rsid w:val="00D921B9"/>
    <w:rsid w:val="00D95725"/>
    <w:rsid w:val="00D9649D"/>
    <w:rsid w:val="00D967EA"/>
    <w:rsid w:val="00DA0A8D"/>
    <w:rsid w:val="00DA2636"/>
    <w:rsid w:val="00DA32BC"/>
    <w:rsid w:val="00DA342E"/>
    <w:rsid w:val="00DA3945"/>
    <w:rsid w:val="00DA68A9"/>
    <w:rsid w:val="00DA68D9"/>
    <w:rsid w:val="00DA6B28"/>
    <w:rsid w:val="00DB0247"/>
    <w:rsid w:val="00DB0731"/>
    <w:rsid w:val="00DB4287"/>
    <w:rsid w:val="00DB50D3"/>
    <w:rsid w:val="00DB56E6"/>
    <w:rsid w:val="00DB6253"/>
    <w:rsid w:val="00DB70A8"/>
    <w:rsid w:val="00DC2E39"/>
    <w:rsid w:val="00DC317C"/>
    <w:rsid w:val="00DC6023"/>
    <w:rsid w:val="00DC6A69"/>
    <w:rsid w:val="00DC782E"/>
    <w:rsid w:val="00DD0329"/>
    <w:rsid w:val="00DD0B71"/>
    <w:rsid w:val="00DD3961"/>
    <w:rsid w:val="00DD4ED0"/>
    <w:rsid w:val="00DD7A91"/>
    <w:rsid w:val="00DD7BAC"/>
    <w:rsid w:val="00DE0AA2"/>
    <w:rsid w:val="00DE1BE8"/>
    <w:rsid w:val="00DE1E1F"/>
    <w:rsid w:val="00DE63F8"/>
    <w:rsid w:val="00DE712B"/>
    <w:rsid w:val="00DF048D"/>
    <w:rsid w:val="00DF4404"/>
    <w:rsid w:val="00E00345"/>
    <w:rsid w:val="00E00969"/>
    <w:rsid w:val="00E013D8"/>
    <w:rsid w:val="00E0157F"/>
    <w:rsid w:val="00E01E1B"/>
    <w:rsid w:val="00E05758"/>
    <w:rsid w:val="00E116D9"/>
    <w:rsid w:val="00E129DE"/>
    <w:rsid w:val="00E139BA"/>
    <w:rsid w:val="00E14CE3"/>
    <w:rsid w:val="00E15606"/>
    <w:rsid w:val="00E16861"/>
    <w:rsid w:val="00E16A3B"/>
    <w:rsid w:val="00E172F0"/>
    <w:rsid w:val="00E23046"/>
    <w:rsid w:val="00E27369"/>
    <w:rsid w:val="00E31479"/>
    <w:rsid w:val="00E34626"/>
    <w:rsid w:val="00E34BAB"/>
    <w:rsid w:val="00E36F86"/>
    <w:rsid w:val="00E37D56"/>
    <w:rsid w:val="00E421D7"/>
    <w:rsid w:val="00E43866"/>
    <w:rsid w:val="00E4635F"/>
    <w:rsid w:val="00E4671E"/>
    <w:rsid w:val="00E469F2"/>
    <w:rsid w:val="00E50AFF"/>
    <w:rsid w:val="00E52A1B"/>
    <w:rsid w:val="00E53463"/>
    <w:rsid w:val="00E60914"/>
    <w:rsid w:val="00E60C12"/>
    <w:rsid w:val="00E63018"/>
    <w:rsid w:val="00E679EA"/>
    <w:rsid w:val="00E71320"/>
    <w:rsid w:val="00E714D3"/>
    <w:rsid w:val="00E76070"/>
    <w:rsid w:val="00E83477"/>
    <w:rsid w:val="00E8365D"/>
    <w:rsid w:val="00E867CF"/>
    <w:rsid w:val="00E86C0B"/>
    <w:rsid w:val="00E86F47"/>
    <w:rsid w:val="00E91C60"/>
    <w:rsid w:val="00E91E53"/>
    <w:rsid w:val="00E93276"/>
    <w:rsid w:val="00E932F1"/>
    <w:rsid w:val="00E938AA"/>
    <w:rsid w:val="00E94BE3"/>
    <w:rsid w:val="00EA092A"/>
    <w:rsid w:val="00EA7602"/>
    <w:rsid w:val="00EB593F"/>
    <w:rsid w:val="00EC4A8C"/>
    <w:rsid w:val="00EC5B64"/>
    <w:rsid w:val="00EC62CC"/>
    <w:rsid w:val="00EC6AFF"/>
    <w:rsid w:val="00ED2040"/>
    <w:rsid w:val="00ED496D"/>
    <w:rsid w:val="00ED7E1D"/>
    <w:rsid w:val="00EE0AA9"/>
    <w:rsid w:val="00EE382D"/>
    <w:rsid w:val="00EE4A8B"/>
    <w:rsid w:val="00EE5086"/>
    <w:rsid w:val="00EE5977"/>
    <w:rsid w:val="00EF3D0B"/>
    <w:rsid w:val="00EF541E"/>
    <w:rsid w:val="00EF5E0A"/>
    <w:rsid w:val="00EF6864"/>
    <w:rsid w:val="00EF6FB0"/>
    <w:rsid w:val="00F0184A"/>
    <w:rsid w:val="00F01908"/>
    <w:rsid w:val="00F02B10"/>
    <w:rsid w:val="00F1500E"/>
    <w:rsid w:val="00F25BF0"/>
    <w:rsid w:val="00F25F6F"/>
    <w:rsid w:val="00F26CFA"/>
    <w:rsid w:val="00F27268"/>
    <w:rsid w:val="00F27D96"/>
    <w:rsid w:val="00F34EB0"/>
    <w:rsid w:val="00F354D1"/>
    <w:rsid w:val="00F35EE6"/>
    <w:rsid w:val="00F36EFE"/>
    <w:rsid w:val="00F40B1C"/>
    <w:rsid w:val="00F41CD5"/>
    <w:rsid w:val="00F43AC9"/>
    <w:rsid w:val="00F44757"/>
    <w:rsid w:val="00F45FDC"/>
    <w:rsid w:val="00F4696E"/>
    <w:rsid w:val="00F471EE"/>
    <w:rsid w:val="00F472CF"/>
    <w:rsid w:val="00F55994"/>
    <w:rsid w:val="00F60594"/>
    <w:rsid w:val="00F61085"/>
    <w:rsid w:val="00F6163F"/>
    <w:rsid w:val="00F64009"/>
    <w:rsid w:val="00F64560"/>
    <w:rsid w:val="00F67DC5"/>
    <w:rsid w:val="00F71D07"/>
    <w:rsid w:val="00F77B5C"/>
    <w:rsid w:val="00F81111"/>
    <w:rsid w:val="00F854E0"/>
    <w:rsid w:val="00F85F98"/>
    <w:rsid w:val="00F86C14"/>
    <w:rsid w:val="00F86D87"/>
    <w:rsid w:val="00F87733"/>
    <w:rsid w:val="00F90A1E"/>
    <w:rsid w:val="00F933CC"/>
    <w:rsid w:val="00F9541C"/>
    <w:rsid w:val="00FA1432"/>
    <w:rsid w:val="00FA1D48"/>
    <w:rsid w:val="00FA5538"/>
    <w:rsid w:val="00FA587B"/>
    <w:rsid w:val="00FA6D12"/>
    <w:rsid w:val="00FA73A4"/>
    <w:rsid w:val="00FB2F81"/>
    <w:rsid w:val="00FB326A"/>
    <w:rsid w:val="00FB5488"/>
    <w:rsid w:val="00FB7997"/>
    <w:rsid w:val="00FC02D3"/>
    <w:rsid w:val="00FC136D"/>
    <w:rsid w:val="00FC2D05"/>
    <w:rsid w:val="00FC5A2F"/>
    <w:rsid w:val="00FD08DE"/>
    <w:rsid w:val="00FD3C07"/>
    <w:rsid w:val="00FD459C"/>
    <w:rsid w:val="00FD4A66"/>
    <w:rsid w:val="00FD51C0"/>
    <w:rsid w:val="00FE0ADD"/>
    <w:rsid w:val="00FE1985"/>
    <w:rsid w:val="00FE3F9F"/>
    <w:rsid w:val="00FE7912"/>
    <w:rsid w:val="00FE7D5B"/>
    <w:rsid w:val="00FF0C2C"/>
    <w:rsid w:val="00FF0F59"/>
    <w:rsid w:val="00FF6CEF"/>
    <w:rsid w:val="00FF730B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74F5F4E1"/>
  <w15:docId w15:val="{C2CC5664-3EE0-4E55-9919-0B6B9D65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4"/>
        <w:lang w:val="es-CL" w:eastAsia="es-CL" w:bidi="ar-SA"/>
      </w:rPr>
    </w:rPrDefault>
    <w:pPrDefault>
      <w:pPr>
        <w:spacing w:before="240" w:after="120" w:line="360" w:lineRule="auto"/>
        <w:ind w:left="578" w:hanging="578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2972"/>
  </w:style>
  <w:style w:type="paragraph" w:styleId="Ttulo1">
    <w:name w:val="heading 1"/>
    <w:basedOn w:val="Normal"/>
    <w:next w:val="Textoindependiente"/>
    <w:qFormat/>
    <w:rsid w:val="00737A21"/>
    <w:pPr>
      <w:keepNext/>
      <w:pageBreakBefore/>
      <w:widowControl w:val="0"/>
      <w:numPr>
        <w:numId w:val="1"/>
      </w:numPr>
      <w:spacing w:after="240"/>
      <w:outlineLvl w:val="0"/>
    </w:pPr>
    <w:rPr>
      <w:rFonts w:cs="Arial"/>
      <w:b/>
      <w:bCs/>
      <w:kern w:val="32"/>
      <w:sz w:val="36"/>
      <w:szCs w:val="32"/>
      <w:lang w:val="es-MX"/>
    </w:rPr>
  </w:style>
  <w:style w:type="paragraph" w:styleId="Ttulo2">
    <w:name w:val="heading 2"/>
    <w:basedOn w:val="Normal"/>
    <w:next w:val="Textoindependiente"/>
    <w:qFormat/>
    <w:rsid w:val="00737A21"/>
    <w:pPr>
      <w:keepNext/>
      <w:numPr>
        <w:ilvl w:val="1"/>
        <w:numId w:val="1"/>
      </w:numPr>
      <w:tabs>
        <w:tab w:val="left" w:pos="1080"/>
      </w:tabs>
      <w:outlineLvl w:val="1"/>
    </w:pPr>
    <w:rPr>
      <w:rFonts w:cs="Arial"/>
      <w:b/>
      <w:bCs/>
      <w:sz w:val="28"/>
      <w:szCs w:val="28"/>
      <w:lang w:val="es-MX"/>
    </w:rPr>
  </w:style>
  <w:style w:type="paragraph" w:styleId="Ttulo3">
    <w:name w:val="heading 3"/>
    <w:basedOn w:val="Normal"/>
    <w:next w:val="Textoindependiente"/>
    <w:link w:val="Ttulo3Car"/>
    <w:qFormat/>
    <w:rsid w:val="00737A21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Textoindependiente"/>
    <w:qFormat/>
    <w:rsid w:val="00737A21"/>
    <w:pPr>
      <w:keepNext/>
      <w:numPr>
        <w:ilvl w:val="3"/>
        <w:numId w:val="1"/>
      </w:numPr>
      <w:tabs>
        <w:tab w:val="clear" w:pos="864"/>
        <w:tab w:val="num" w:pos="1080"/>
      </w:tabs>
      <w:spacing w:after="60"/>
      <w:outlineLvl w:val="3"/>
    </w:pPr>
    <w:rPr>
      <w:b/>
      <w:bCs/>
      <w:sz w:val="26"/>
      <w:szCs w:val="28"/>
    </w:rPr>
  </w:style>
  <w:style w:type="paragraph" w:styleId="Ttulo5">
    <w:name w:val="heading 5"/>
    <w:basedOn w:val="Normal"/>
    <w:next w:val="Normal"/>
    <w:qFormat/>
    <w:rsid w:val="00737A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37A21"/>
    <w:pPr>
      <w:numPr>
        <w:ilvl w:val="5"/>
        <w:numId w:val="1"/>
      </w:numPr>
      <w:spacing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737A21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737A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37A21"/>
    <w:pPr>
      <w:numPr>
        <w:ilvl w:val="8"/>
        <w:numId w:val="1"/>
      </w:numPr>
      <w:spacing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37A21"/>
    <w:pPr>
      <w:spacing w:before="120"/>
      <w:ind w:left="1080"/>
      <w:jc w:val="both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rsid w:val="00BC6DDE"/>
    <w:pPr>
      <w:keepNext/>
      <w:tabs>
        <w:tab w:val="left" w:pos="540"/>
        <w:tab w:val="left" w:pos="720"/>
        <w:tab w:val="right" w:leader="dot" w:pos="9350"/>
      </w:tabs>
    </w:pPr>
    <w:rPr>
      <w:b/>
      <w:bCs/>
      <w:noProof/>
      <w:szCs w:val="22"/>
      <w:lang w:val="es-ES"/>
    </w:rPr>
  </w:style>
  <w:style w:type="paragraph" w:styleId="TDC2">
    <w:name w:val="toc 2"/>
    <w:basedOn w:val="Normal"/>
    <w:next w:val="Normal"/>
    <w:autoRedefine/>
    <w:uiPriority w:val="39"/>
    <w:rsid w:val="00737A21"/>
    <w:pPr>
      <w:tabs>
        <w:tab w:val="left" w:pos="720"/>
        <w:tab w:val="right" w:leader="dot" w:pos="9350"/>
      </w:tabs>
    </w:pPr>
    <w:rPr>
      <w:noProof/>
      <w:lang w:val="es-ES_tradnl"/>
    </w:rPr>
  </w:style>
  <w:style w:type="paragraph" w:styleId="TDC3">
    <w:name w:val="toc 3"/>
    <w:basedOn w:val="Normal"/>
    <w:next w:val="Normal"/>
    <w:autoRedefine/>
    <w:semiHidden/>
    <w:rsid w:val="00236A79"/>
    <w:pPr>
      <w:tabs>
        <w:tab w:val="left" w:pos="1080"/>
        <w:tab w:val="right" w:leader="dot" w:pos="9350"/>
      </w:tabs>
      <w:jc w:val="center"/>
    </w:pPr>
    <w:rPr>
      <w:noProof/>
      <w:lang w:val="es-MX"/>
    </w:rPr>
  </w:style>
  <w:style w:type="paragraph" w:styleId="TDC4">
    <w:name w:val="toc 4"/>
    <w:basedOn w:val="Normal"/>
    <w:next w:val="Normal"/>
    <w:autoRedefine/>
    <w:semiHidden/>
    <w:rsid w:val="00737A21"/>
    <w:pPr>
      <w:ind w:left="720"/>
    </w:pPr>
  </w:style>
  <w:style w:type="paragraph" w:styleId="TDC5">
    <w:name w:val="toc 5"/>
    <w:basedOn w:val="Normal"/>
    <w:next w:val="Normal"/>
    <w:autoRedefine/>
    <w:semiHidden/>
    <w:rsid w:val="00737A21"/>
    <w:pPr>
      <w:ind w:left="960"/>
    </w:pPr>
  </w:style>
  <w:style w:type="paragraph" w:styleId="TDC6">
    <w:name w:val="toc 6"/>
    <w:basedOn w:val="Normal"/>
    <w:next w:val="Normal"/>
    <w:autoRedefine/>
    <w:semiHidden/>
    <w:rsid w:val="00737A21"/>
    <w:pPr>
      <w:ind w:left="1200"/>
    </w:pPr>
  </w:style>
  <w:style w:type="paragraph" w:styleId="TDC7">
    <w:name w:val="toc 7"/>
    <w:basedOn w:val="Normal"/>
    <w:next w:val="Normal"/>
    <w:autoRedefine/>
    <w:semiHidden/>
    <w:rsid w:val="00737A21"/>
    <w:pPr>
      <w:ind w:left="1440"/>
    </w:pPr>
  </w:style>
  <w:style w:type="paragraph" w:styleId="TDC8">
    <w:name w:val="toc 8"/>
    <w:basedOn w:val="Normal"/>
    <w:next w:val="Normal"/>
    <w:autoRedefine/>
    <w:semiHidden/>
    <w:rsid w:val="00737A21"/>
    <w:pPr>
      <w:ind w:left="1680"/>
    </w:pPr>
  </w:style>
  <w:style w:type="paragraph" w:styleId="TDC9">
    <w:name w:val="toc 9"/>
    <w:basedOn w:val="Normal"/>
    <w:next w:val="Normal"/>
    <w:autoRedefine/>
    <w:semiHidden/>
    <w:rsid w:val="00737A21"/>
    <w:pPr>
      <w:ind w:left="1920"/>
    </w:pPr>
  </w:style>
  <w:style w:type="character" w:styleId="Hipervnculo">
    <w:name w:val="Hyperlink"/>
    <w:basedOn w:val="Fuentedeprrafopredeter"/>
    <w:uiPriority w:val="99"/>
    <w:rsid w:val="00737A21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737A21"/>
    <w:pPr>
      <w:keepNext/>
      <w:spacing w:after="240"/>
      <w:ind w:left="1080"/>
      <w:jc w:val="center"/>
    </w:pPr>
    <w:rPr>
      <w:b/>
      <w:bCs/>
      <w:sz w:val="20"/>
      <w:szCs w:val="20"/>
      <w:lang w:val="es-MX"/>
    </w:rPr>
  </w:style>
  <w:style w:type="paragraph" w:styleId="Encabezado">
    <w:name w:val="header"/>
    <w:basedOn w:val="Normal"/>
    <w:rsid w:val="00737A2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7A2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7A21"/>
  </w:style>
  <w:style w:type="paragraph" w:customStyle="1" w:styleId="Requisito">
    <w:name w:val="Requisito"/>
    <w:basedOn w:val="Textoindependiente"/>
    <w:rsid w:val="00737A21"/>
    <w:pPr>
      <w:numPr>
        <w:numId w:val="2"/>
      </w:numPr>
      <w:tabs>
        <w:tab w:val="clear" w:pos="1440"/>
      </w:tabs>
      <w:ind w:left="1800" w:hanging="720"/>
    </w:pPr>
    <w:rPr>
      <w:rFonts w:eastAsia="Arial Unicode MS"/>
      <w:lang w:val="es-ES_tradnl"/>
    </w:rPr>
  </w:style>
  <w:style w:type="paragraph" w:customStyle="1" w:styleId="Prueba">
    <w:name w:val="Prueba"/>
    <w:basedOn w:val="Requisito"/>
    <w:rsid w:val="00737A21"/>
    <w:pPr>
      <w:numPr>
        <w:numId w:val="3"/>
      </w:numPr>
      <w:ind w:left="1800" w:hanging="720"/>
    </w:pPr>
  </w:style>
  <w:style w:type="paragraph" w:styleId="Tabladeilustraciones">
    <w:name w:val="table of figures"/>
    <w:basedOn w:val="Normal"/>
    <w:next w:val="Normal"/>
    <w:semiHidden/>
    <w:rsid w:val="00737A21"/>
    <w:pPr>
      <w:ind w:left="480" w:hanging="480"/>
    </w:pPr>
  </w:style>
  <w:style w:type="table" w:styleId="Tablaconcuadrcula">
    <w:name w:val="Table Grid"/>
    <w:basedOn w:val="Tablanormal"/>
    <w:rsid w:val="009B7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851DC5"/>
    <w:rPr>
      <w:sz w:val="16"/>
      <w:szCs w:val="16"/>
    </w:rPr>
  </w:style>
  <w:style w:type="paragraph" w:styleId="Lista">
    <w:name w:val="List"/>
    <w:basedOn w:val="Normal"/>
    <w:rsid w:val="00851DC5"/>
    <w:pPr>
      <w:numPr>
        <w:numId w:val="5"/>
      </w:numPr>
      <w:tabs>
        <w:tab w:val="left" w:pos="709"/>
      </w:tabs>
      <w:jc w:val="both"/>
    </w:pPr>
    <w:rPr>
      <w:szCs w:val="20"/>
      <w:lang w:val="es-ES" w:eastAsia="es-ES" w:bidi="he-IL"/>
    </w:rPr>
  </w:style>
  <w:style w:type="paragraph" w:styleId="Listaconvietas2">
    <w:name w:val="List Bullet 2"/>
    <w:basedOn w:val="Normal"/>
    <w:autoRedefine/>
    <w:rsid w:val="00851DC5"/>
    <w:pPr>
      <w:numPr>
        <w:numId w:val="6"/>
      </w:numPr>
      <w:tabs>
        <w:tab w:val="clear" w:pos="1494"/>
      </w:tabs>
      <w:ind w:left="1049" w:firstLine="0"/>
      <w:jc w:val="both"/>
    </w:pPr>
    <w:rPr>
      <w:szCs w:val="20"/>
      <w:lang w:val="es-MX" w:eastAsia="es-ES" w:bidi="he-IL"/>
    </w:rPr>
  </w:style>
  <w:style w:type="paragraph" w:styleId="Sangra2detindependiente">
    <w:name w:val="Body Text Indent 2"/>
    <w:basedOn w:val="Normal"/>
    <w:rsid w:val="00E679EA"/>
    <w:pPr>
      <w:spacing w:line="480" w:lineRule="auto"/>
      <w:ind w:left="283"/>
    </w:pPr>
  </w:style>
  <w:style w:type="character" w:customStyle="1" w:styleId="Ttulo3Car">
    <w:name w:val="Título 3 Car"/>
    <w:basedOn w:val="Fuentedeprrafopredeter"/>
    <w:link w:val="Ttulo3"/>
    <w:rsid w:val="001D10B5"/>
    <w:rPr>
      <w:rFonts w:cs="Arial"/>
      <w:b/>
      <w:bCs/>
      <w:sz w:val="26"/>
      <w:szCs w:val="26"/>
      <w:lang w:val="es-MX"/>
    </w:rPr>
  </w:style>
  <w:style w:type="character" w:styleId="Hipervnculovisitado">
    <w:name w:val="FollowedHyperlink"/>
    <w:basedOn w:val="Fuentedeprrafopredeter"/>
    <w:semiHidden/>
    <w:unhideWhenUsed/>
    <w:rsid w:val="00916BAC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3541D"/>
  </w:style>
  <w:style w:type="character" w:styleId="Refdecomentario">
    <w:name w:val="annotation reference"/>
    <w:basedOn w:val="Fuentedeprrafopredeter"/>
    <w:semiHidden/>
    <w:unhideWhenUsed/>
    <w:rsid w:val="00AA293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29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29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2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293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A29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A2936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874AC"/>
    <w:pPr>
      <w:spacing w:before="0" w:after="0" w:line="240" w:lineRule="auto"/>
      <w:ind w:left="0" w:firstLine="0"/>
    </w:pPr>
    <w:rPr>
      <w:rFonts w:ascii="Times New Roman" w:hAnsi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4403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1B2972"/>
    <w:rPr>
      <w:lang w:val="es-MX"/>
    </w:rPr>
  </w:style>
  <w:style w:type="character" w:styleId="nfasis">
    <w:name w:val="Emphasis"/>
    <w:basedOn w:val="Fuentedeprrafopredeter"/>
    <w:qFormat/>
    <w:rsid w:val="00433A9D"/>
    <w:rPr>
      <w:i/>
      <w:iCs/>
    </w:rPr>
  </w:style>
  <w:style w:type="paragraph" w:styleId="Sinespaciado">
    <w:name w:val="No Spacing"/>
    <w:uiPriority w:val="1"/>
    <w:qFormat/>
    <w:rsid w:val="00433A9D"/>
    <w:pPr>
      <w:spacing w:before="0"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24302B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qFormat/>
    <w:rsid w:val="001F61E9"/>
    <w:pPr>
      <w:numPr>
        <w:ilvl w:val="1"/>
      </w:numPr>
      <w:spacing w:after="160"/>
      <w:ind w:left="578" w:hanging="578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1F61E9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styleId="Textoennegrita">
    <w:name w:val="Strong"/>
    <w:basedOn w:val="Fuentedeprrafopredeter"/>
    <w:qFormat/>
    <w:rsid w:val="001F6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rojas@santotomas.cl" TargetMode="External"/><Relationship Id="rId13" Type="http://schemas.openxmlformats.org/officeDocument/2006/relationships/package" Target="embeddings/Dibujo_de_Microsoft_Visio1111111111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.sap.com/solution/lob/supply-chain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ili\AppData\Local\Temp\Rar$DIa0.590\Documento_de_Requisitos_v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SQP16</b:Tag>
    <b:SourceType>InternetSite</b:SourceType>
    <b:Guid>{5849D1D5-0197-4BD0-9DC8-4BEF126BE044}</b:Guid>
    <b:Title>SAP SCM</b:Title>
    <b:Year>2016</b:Year>
    <b:Author>
      <b:Author>
        <b:NameList>
          <b:Person>
            <b:Last>SQP</b:Last>
          </b:Person>
        </b:NameList>
      </b:Author>
    </b:Author>
    <b:URL>http://go.sap.com/solution/lob/supply-chain.html</b:URL>
    <b:RefOrder>1</b:RefOrder>
  </b:Source>
</b:Sources>
</file>

<file path=customXml/itemProps1.xml><?xml version="1.0" encoding="utf-8"?>
<ds:datastoreItem xmlns:ds="http://schemas.openxmlformats.org/officeDocument/2006/customXml" ds:itemID="{A17CE229-10A2-9D42-AD66-AB3CBEA6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C:\Users\Lili\AppData\Local\Temp\Rar$DIa0.590\Documento_de_Requisitos_v2.dot</Template>
  <TotalTime>661</TotalTime>
  <Pages>34</Pages>
  <Words>4243</Words>
  <Characters>25881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30064</CharactersWithSpaces>
  <SharedDoc>false</SharedDoc>
  <HLinks>
    <vt:vector size="234" baseType="variant">
      <vt:variant>
        <vt:i4>2621494</vt:i4>
      </vt:variant>
      <vt:variant>
        <vt:i4>189</vt:i4>
      </vt:variant>
      <vt:variant>
        <vt:i4>0</vt:i4>
      </vt:variant>
      <vt:variant>
        <vt:i4>5</vt:i4>
      </vt:variant>
      <vt:variant>
        <vt:lpwstr>http://chileforge.cl/projects/reqadmin</vt:lpwstr>
      </vt:variant>
      <vt:variant>
        <vt:lpwstr/>
      </vt:variant>
      <vt:variant>
        <vt:i4>2031633</vt:i4>
      </vt:variant>
      <vt:variant>
        <vt:i4>186</vt:i4>
      </vt:variant>
      <vt:variant>
        <vt:i4>0</vt:i4>
      </vt:variant>
      <vt:variant>
        <vt:i4>5</vt:i4>
      </vt:variant>
      <vt:variant>
        <vt:lpwstr>http://www.dcc.uchile.cl/</vt:lpwstr>
      </vt:variant>
      <vt:variant>
        <vt:lpwstr/>
      </vt:variant>
      <vt:variant>
        <vt:i4>589928</vt:i4>
      </vt:variant>
      <vt:variant>
        <vt:i4>183</vt:i4>
      </vt:variant>
      <vt:variant>
        <vt:i4>0</vt:i4>
      </vt:variant>
      <vt:variant>
        <vt:i4>5</vt:i4>
      </vt:variant>
      <vt:variant>
        <vt:lpwstr>mailto:juanaa@dcc.uchile.cl</vt:lpwstr>
      </vt:variant>
      <vt:variant>
        <vt:lpwstr/>
      </vt:variant>
      <vt:variant>
        <vt:i4>3670103</vt:i4>
      </vt:variant>
      <vt:variant>
        <vt:i4>180</vt:i4>
      </vt:variant>
      <vt:variant>
        <vt:i4>0</vt:i4>
      </vt:variant>
      <vt:variant>
        <vt:i4>5</vt:i4>
      </vt:variant>
      <vt:variant>
        <vt:lpwstr>mailto:lucia@dcc.uchile.cl</vt:lpwstr>
      </vt:variant>
      <vt:variant>
        <vt:lpwstr/>
      </vt:variant>
      <vt:variant>
        <vt:i4>131176</vt:i4>
      </vt:variant>
      <vt:variant>
        <vt:i4>177</vt:i4>
      </vt:variant>
      <vt:variant>
        <vt:i4>0</vt:i4>
      </vt:variant>
      <vt:variant>
        <vt:i4>5</vt:i4>
      </vt:variant>
      <vt:variant>
        <vt:lpwstr>mailto:aneyem@dcc.uchile.cl</vt:lpwstr>
      </vt:variant>
      <vt:variant>
        <vt:lpwstr/>
      </vt:variant>
      <vt:variant>
        <vt:i4>4587572</vt:i4>
      </vt:variant>
      <vt:variant>
        <vt:i4>174</vt:i4>
      </vt:variant>
      <vt:variant>
        <vt:i4>0</vt:i4>
      </vt:variant>
      <vt:variant>
        <vt:i4>5</vt:i4>
      </vt:variant>
      <vt:variant>
        <vt:lpwstr>mailto:jrodrig@dcc.uchile.cl</vt:lpwstr>
      </vt:variant>
      <vt:variant>
        <vt:lpwstr/>
      </vt:variant>
      <vt:variant>
        <vt:i4>1245282</vt:i4>
      </vt:variant>
      <vt:variant>
        <vt:i4>171</vt:i4>
      </vt:variant>
      <vt:variant>
        <vt:i4>0</vt:i4>
      </vt:variant>
      <vt:variant>
        <vt:i4>5</vt:i4>
      </vt:variant>
      <vt:variant>
        <vt:lpwstr>mailto:pp@dcc.uchile.cl</vt:lpwstr>
      </vt:variant>
      <vt:variant>
        <vt:lpwstr/>
      </vt:variant>
      <vt:variant>
        <vt:i4>1835124</vt:i4>
      </vt:variant>
      <vt:variant>
        <vt:i4>168</vt:i4>
      </vt:variant>
      <vt:variant>
        <vt:i4>0</vt:i4>
      </vt:variant>
      <vt:variant>
        <vt:i4>5</vt:i4>
      </vt:variant>
      <vt:variant>
        <vt:lpwstr>mailto:sochoa@dcc.uchile.cl</vt:lpwstr>
      </vt:variant>
      <vt:variant>
        <vt:lpwstr/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_Toc136251318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_Toc136251317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_Toc136251316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_Toc136251315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_Toc136251314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_Toc136251313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_Toc136251312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_Toc136251311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_Toc136251310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_Toc136251309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_Toc136251308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_Toc136251307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_Toc136251306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_Toc136251305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_Toc136251304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_Toc136251303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_Toc136251302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_Toc136251301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_Toc136251300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_Toc136251299</vt:lpwstr>
      </vt:variant>
      <vt:variant>
        <vt:i4>3801173</vt:i4>
      </vt:variant>
      <vt:variant>
        <vt:i4>39</vt:i4>
      </vt:variant>
      <vt:variant>
        <vt:i4>0</vt:i4>
      </vt:variant>
      <vt:variant>
        <vt:i4>5</vt:i4>
      </vt:variant>
      <vt:variant>
        <vt:lpwstr>mailto:jpino@dcc.uchile.cl</vt:lpwstr>
      </vt:variant>
      <vt:variant>
        <vt:lpwstr/>
      </vt:variant>
      <vt:variant>
        <vt:i4>917626</vt:i4>
      </vt:variant>
      <vt:variant>
        <vt:i4>36</vt:i4>
      </vt:variant>
      <vt:variant>
        <vt:i4>0</vt:i4>
      </vt:variant>
      <vt:variant>
        <vt:i4>5</vt:i4>
      </vt:variant>
      <vt:variant>
        <vt:lpwstr>mailto:mserei@dcc.uchile.cl</vt:lpwstr>
      </vt:variant>
      <vt:variant>
        <vt:lpwstr/>
      </vt:variant>
      <vt:variant>
        <vt:i4>5439550</vt:i4>
      </vt:variant>
      <vt:variant>
        <vt:i4>33</vt:i4>
      </vt:variant>
      <vt:variant>
        <vt:i4>0</vt:i4>
      </vt:variant>
      <vt:variant>
        <vt:i4>5</vt:i4>
      </vt:variant>
      <vt:variant>
        <vt:lpwstr>mailto:francia@dcc.uchile.cl</vt:lpwstr>
      </vt:variant>
      <vt:variant>
        <vt:lpwstr/>
      </vt:variant>
      <vt:variant>
        <vt:i4>7864344</vt:i4>
      </vt:variant>
      <vt:variant>
        <vt:i4>30</vt:i4>
      </vt:variant>
      <vt:variant>
        <vt:i4>0</vt:i4>
      </vt:variant>
      <vt:variant>
        <vt:i4>5</vt:i4>
      </vt:variant>
      <vt:variant>
        <vt:lpwstr>mailto:mcrivara@dcc.uchile.cl</vt:lpwstr>
      </vt:variant>
      <vt:variant>
        <vt:lpwstr/>
      </vt:variant>
      <vt:variant>
        <vt:i4>1835124</vt:i4>
      </vt:variant>
      <vt:variant>
        <vt:i4>27</vt:i4>
      </vt:variant>
      <vt:variant>
        <vt:i4>0</vt:i4>
      </vt:variant>
      <vt:variant>
        <vt:i4>5</vt:i4>
      </vt:variant>
      <vt:variant>
        <vt:lpwstr>mailto:sochoa@dcc.uchile.cl</vt:lpwstr>
      </vt:variant>
      <vt:variant>
        <vt:lpwstr/>
      </vt:variant>
      <vt:variant>
        <vt:i4>7143488</vt:i4>
      </vt:variant>
      <vt:variant>
        <vt:i4>24</vt:i4>
      </vt:variant>
      <vt:variant>
        <vt:i4>0</vt:i4>
      </vt:variant>
      <vt:variant>
        <vt:i4>5</vt:i4>
      </vt:variant>
      <vt:variant>
        <vt:lpwstr>mailto:jorge@empresa.cl</vt:lpwstr>
      </vt:variant>
      <vt:variant>
        <vt:lpwstr/>
      </vt:variant>
      <vt:variant>
        <vt:i4>786488</vt:i4>
      </vt:variant>
      <vt:variant>
        <vt:i4>21</vt:i4>
      </vt:variant>
      <vt:variant>
        <vt:i4>0</vt:i4>
      </vt:variant>
      <vt:variant>
        <vt:i4>5</vt:i4>
      </vt:variant>
      <vt:variant>
        <vt:lpwstr>mailto:pepe@empresa.cl</vt:lpwstr>
      </vt:variant>
      <vt:variant>
        <vt:lpwstr/>
      </vt:variant>
      <vt:variant>
        <vt:i4>7012447</vt:i4>
      </vt:variant>
      <vt:variant>
        <vt:i4>18</vt:i4>
      </vt:variant>
      <vt:variant>
        <vt:i4>0</vt:i4>
      </vt:variant>
      <vt:variant>
        <vt:i4>5</vt:i4>
      </vt:variant>
      <vt:variant>
        <vt:lpwstr>mailto:pedro@empresa.cl</vt:lpwstr>
      </vt:variant>
      <vt:variant>
        <vt:lpwstr/>
      </vt:variant>
      <vt:variant>
        <vt:i4>917557</vt:i4>
      </vt:variant>
      <vt:variant>
        <vt:i4>15</vt:i4>
      </vt:variant>
      <vt:variant>
        <vt:i4>0</vt:i4>
      </vt:variant>
      <vt:variant>
        <vt:i4>5</vt:i4>
      </vt:variant>
      <vt:variant>
        <vt:lpwstr>mailto:alberto@empresa.cl</vt:lpwstr>
      </vt:variant>
      <vt:variant>
        <vt:lpwstr/>
      </vt:variant>
      <vt:variant>
        <vt:i4>7995475</vt:i4>
      </vt:variant>
      <vt:variant>
        <vt:i4>12</vt:i4>
      </vt:variant>
      <vt:variant>
        <vt:i4>0</vt:i4>
      </vt:variant>
      <vt:variant>
        <vt:i4>5</vt:i4>
      </vt:variant>
      <vt:variant>
        <vt:lpwstr>mailto:juana@empresa.cl</vt:lpwstr>
      </vt:variant>
      <vt:variant>
        <vt:lpwstr/>
      </vt:variant>
      <vt:variant>
        <vt:i4>655403</vt:i4>
      </vt:variant>
      <vt:variant>
        <vt:i4>9</vt:i4>
      </vt:variant>
      <vt:variant>
        <vt:i4>0</vt:i4>
      </vt:variant>
      <vt:variant>
        <vt:i4>5</vt:i4>
      </vt:variant>
      <vt:variant>
        <vt:lpwstr>mailto:jcp@empresa.cl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Sistema de Ejemplo</dc:subject>
  <dc:creator>Claudio Carmona</dc:creator>
  <dc:description>Explicación brevísima de qué es y/o qué hace el sistema.</dc:description>
  <cp:lastModifiedBy>pablo.lira</cp:lastModifiedBy>
  <cp:revision>554</cp:revision>
  <cp:lastPrinted>2016-04-04T21:08:00Z</cp:lastPrinted>
  <dcterms:created xsi:type="dcterms:W3CDTF">2018-06-21T17:32:00Z</dcterms:created>
  <dcterms:modified xsi:type="dcterms:W3CDTF">2018-06-25T13:20:00Z</dcterms:modified>
</cp:coreProperties>
</file>